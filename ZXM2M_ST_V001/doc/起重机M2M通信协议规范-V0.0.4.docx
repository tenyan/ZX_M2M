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22B7" w14:textId="77777777" w:rsidR="005E040A" w:rsidRPr="000F139C" w:rsidRDefault="005E040A" w:rsidP="005E040A">
      <w:pPr>
        <w:pStyle w:val="affffd"/>
        <w:framePr w:wrap="around"/>
      </w:pPr>
      <w:r w:rsidRPr="000F139C">
        <w:t>Q</w:t>
      </w:r>
      <w:r w:rsidR="004C60C2" w:rsidRPr="000F139C">
        <w:fldChar w:fldCharType="begin">
          <w:ffData>
            <w:name w:val="c5"/>
            <w:enabled/>
            <w:calcOnExit w:val="0"/>
            <w:textInput/>
          </w:ffData>
        </w:fldChar>
      </w:r>
      <w:bookmarkStart w:id="0" w:name="c5"/>
      <w:r w:rsidRPr="000F139C">
        <w:instrText xml:space="preserve"> FORMTEXT </w:instrText>
      </w:r>
      <w:r w:rsidR="004C60C2" w:rsidRPr="000F139C">
        <w:fldChar w:fldCharType="separate"/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Pr="000F139C">
        <w:rPr>
          <w:noProof/>
        </w:rPr>
        <w:t> </w:t>
      </w:r>
      <w:r w:rsidR="004C60C2" w:rsidRPr="000F139C">
        <w:fldChar w:fldCharType="end"/>
      </w:r>
      <w:bookmarkEnd w:id="0"/>
    </w:p>
    <w:p w14:paraId="3F63880B" w14:textId="5E4B47C8" w:rsidR="005E040A" w:rsidRPr="000F139C" w:rsidRDefault="002E09B8" w:rsidP="005E040A">
      <w:pPr>
        <w:pStyle w:val="affffe"/>
        <w:framePr w:wrap="around"/>
        <w:rPr>
          <w:rFonts w:ascii="Times New Roman" w:hAnsi="Times New Roman"/>
        </w:rPr>
      </w:pPr>
      <w:r w:rsidRPr="000F139C">
        <w:fldChar w:fldCharType="begin">
          <w:ffData>
            <w:name w:val="c6"/>
            <w:enabled/>
            <w:calcOnExit w:val="0"/>
            <w:textInput>
              <w:default w:val="徐州重型机械有限公司"/>
            </w:textInput>
          </w:ffData>
        </w:fldChar>
      </w:r>
      <w:bookmarkStart w:id="1" w:name="c6"/>
      <w:r w:rsidRPr="000F139C">
        <w:instrText xml:space="preserve"> FORMTEXT </w:instrText>
      </w:r>
      <w:r w:rsidRPr="000F139C">
        <w:fldChar w:fldCharType="separate"/>
      </w:r>
      <w:r w:rsidRPr="000F139C">
        <w:rPr>
          <w:noProof/>
        </w:rPr>
        <w:t>徐州重型机械有限公司</w:t>
      </w:r>
      <w:r w:rsidRPr="000F139C">
        <w:fldChar w:fldCharType="end"/>
      </w:r>
      <w:bookmarkEnd w:id="1"/>
      <w:r w:rsidR="005E040A" w:rsidRPr="000F139C">
        <w:rPr>
          <w:rFonts w:hint="eastAsia"/>
        </w:rPr>
        <w:t>企业标</w:t>
      </w:r>
      <w:r w:rsidR="005E040A" w:rsidRPr="000F139C">
        <w:rPr>
          <w:rFonts w:ascii="Times New Roman" w:hAnsi="Times New Roman" w:hint="eastAsia"/>
        </w:rPr>
        <w:t>准</w:t>
      </w:r>
    </w:p>
    <w:p w14:paraId="6866E55C" w14:textId="77777777" w:rsidR="005E040A" w:rsidRPr="000F139C" w:rsidRDefault="005E040A" w:rsidP="005E040A">
      <w:pPr>
        <w:pStyle w:val="20"/>
        <w:framePr w:wrap="around"/>
        <w:rPr>
          <w:rFonts w:hAnsi="黑体"/>
        </w:rPr>
      </w:pPr>
      <w:r w:rsidRPr="000F139C">
        <w:rPr>
          <w:rFonts w:ascii="Times New Roman"/>
        </w:rPr>
        <w:t>Q/</w:t>
      </w:r>
      <w:r w:rsidR="004C60C2" w:rsidRPr="000F139C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X"/>
            </w:textInput>
          </w:ffData>
        </w:fldChar>
      </w:r>
      <w:bookmarkStart w:id="2" w:name="StdNo0"/>
      <w:r w:rsidRPr="000F139C">
        <w:rPr>
          <w:rFonts w:ascii="Times New Roman"/>
        </w:rPr>
        <w:instrText xml:space="preserve"> FORMTEXT </w:instrText>
      </w:r>
      <w:r w:rsidR="004C60C2" w:rsidRPr="000F139C">
        <w:rPr>
          <w:rFonts w:ascii="Times New Roman"/>
        </w:rPr>
      </w:r>
      <w:r w:rsidR="004C60C2" w:rsidRPr="000F139C">
        <w:rPr>
          <w:rFonts w:ascii="Times New Roman"/>
        </w:rPr>
        <w:fldChar w:fldCharType="separate"/>
      </w:r>
      <w:r w:rsidRPr="000F139C">
        <w:rPr>
          <w:rFonts w:ascii="Times New Roman"/>
          <w:noProof/>
        </w:rPr>
        <w:t>XXX</w:t>
      </w:r>
      <w:r w:rsidR="004C60C2" w:rsidRPr="000F139C">
        <w:rPr>
          <w:rFonts w:ascii="Times New Roman"/>
        </w:rPr>
        <w:fldChar w:fldCharType="end"/>
      </w:r>
      <w:bookmarkEnd w:id="2"/>
      <w:r w:rsidR="004C60C2" w:rsidRPr="000F139C"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bookmarkStart w:id="3" w:name="StdNo1"/>
      <w:r w:rsidRPr="000F139C">
        <w:rPr>
          <w:rFonts w:hAnsi="黑体"/>
        </w:rPr>
        <w:instrText xml:space="preserve"> FORMTEXT </w:instrText>
      </w:r>
      <w:r w:rsidR="004C60C2" w:rsidRPr="000F139C">
        <w:rPr>
          <w:rFonts w:hAnsi="黑体"/>
        </w:rPr>
      </w:r>
      <w:r w:rsidR="004C60C2" w:rsidRPr="000F139C">
        <w:rPr>
          <w:rFonts w:hAnsi="黑体"/>
        </w:rPr>
        <w:fldChar w:fldCharType="separate"/>
      </w:r>
      <w:r w:rsidRPr="000F139C">
        <w:rPr>
          <w:rFonts w:hAnsi="黑体"/>
          <w:noProof/>
        </w:rPr>
        <w:t>XXXXX</w:t>
      </w:r>
      <w:r w:rsidR="004C60C2" w:rsidRPr="000F139C">
        <w:rPr>
          <w:rFonts w:hAnsi="黑体"/>
        </w:rPr>
        <w:fldChar w:fldCharType="end"/>
      </w:r>
      <w:bookmarkEnd w:id="3"/>
      <w:r w:rsidRPr="000F139C">
        <w:rPr>
          <w:rFonts w:hAnsi="黑体"/>
        </w:rPr>
        <w:t>—</w:t>
      </w:r>
      <w:r w:rsidR="004C60C2" w:rsidRPr="000F139C"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4" w:name="StdNo2"/>
      <w:r w:rsidRPr="000F139C">
        <w:rPr>
          <w:rFonts w:hAnsi="黑体"/>
        </w:rPr>
        <w:instrText xml:space="preserve"> FORMTEXT </w:instrText>
      </w:r>
      <w:r w:rsidR="004C60C2" w:rsidRPr="000F139C">
        <w:rPr>
          <w:rFonts w:hAnsi="黑体"/>
        </w:rPr>
      </w:r>
      <w:r w:rsidR="004C60C2" w:rsidRPr="000F139C">
        <w:rPr>
          <w:rFonts w:hAnsi="黑体"/>
        </w:rPr>
        <w:fldChar w:fldCharType="separate"/>
      </w:r>
      <w:r w:rsidRPr="000F139C">
        <w:rPr>
          <w:rFonts w:hAnsi="黑体"/>
          <w:noProof/>
        </w:rPr>
        <w:t>XXXX</w:t>
      </w:r>
      <w:r w:rsidR="004C60C2" w:rsidRPr="000F139C">
        <w:rPr>
          <w:rFonts w:hAnsi="黑体"/>
        </w:rPr>
        <w:fldChar w:fldCharType="end"/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5E040A" w:rsidRPr="000F139C" w14:paraId="375FEB82" w14:textId="77777777" w:rsidTr="005E040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F2AE" w14:textId="77777777" w:rsidR="005E040A" w:rsidRPr="000F139C" w:rsidRDefault="004C60C2" w:rsidP="005E040A">
            <w:pPr>
              <w:pStyle w:val="afff8"/>
              <w:framePr w:wrap="around"/>
            </w:pPr>
            <w:r w:rsidRPr="000F139C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bookmarkStart w:id="5" w:name="DT"/>
            <w:r w:rsidR="005E040A" w:rsidRPr="000F139C">
              <w:instrText xml:space="preserve"> FORMTEXT </w:instrText>
            </w:r>
            <w:r w:rsidRPr="000F139C">
              <w:fldChar w:fldCharType="separate"/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="005E040A" w:rsidRPr="000F139C">
              <w:rPr>
                <w:noProof/>
              </w:rPr>
              <w:t> </w:t>
            </w:r>
            <w:r w:rsidRPr="000F139C">
              <w:fldChar w:fldCharType="end"/>
            </w:r>
            <w:bookmarkEnd w:id="5"/>
          </w:p>
        </w:tc>
      </w:tr>
    </w:tbl>
    <w:p w14:paraId="75DA9C16" w14:textId="77777777" w:rsidR="005E040A" w:rsidRPr="000F139C" w:rsidRDefault="005E040A" w:rsidP="005E040A">
      <w:pPr>
        <w:pStyle w:val="20"/>
        <w:framePr w:wrap="around"/>
        <w:rPr>
          <w:rFonts w:hAnsi="黑体"/>
        </w:rPr>
      </w:pPr>
    </w:p>
    <w:p w14:paraId="5EA2EB3B" w14:textId="77777777" w:rsidR="005E040A" w:rsidRPr="000F139C" w:rsidRDefault="005E040A" w:rsidP="005E040A">
      <w:pPr>
        <w:pStyle w:val="20"/>
        <w:framePr w:wrap="around"/>
        <w:rPr>
          <w:rFonts w:hAnsi="黑体"/>
        </w:rPr>
      </w:pPr>
    </w:p>
    <w:p w14:paraId="2B271E5C" w14:textId="52BE4D3A" w:rsidR="005E040A" w:rsidRPr="000F139C" w:rsidRDefault="00A16E2F" w:rsidP="005E040A">
      <w:pPr>
        <w:pStyle w:val="afff9"/>
        <w:framePr w:wrap="around"/>
      </w:pPr>
      <w:r w:rsidRPr="000F139C">
        <w:fldChar w:fldCharType="begin">
          <w:ffData>
            <w:name w:val="StdName"/>
            <w:enabled/>
            <w:calcOnExit w:val="0"/>
            <w:textInput>
              <w:default w:val="起重机M2M通信协议规范"/>
            </w:textInput>
          </w:ffData>
        </w:fldChar>
      </w:r>
      <w:bookmarkStart w:id="6" w:name="StdName"/>
      <w:r w:rsidRPr="000F139C">
        <w:instrText xml:space="preserve"> FORMTEXT </w:instrText>
      </w:r>
      <w:r w:rsidRPr="000F139C">
        <w:fldChar w:fldCharType="separate"/>
      </w:r>
      <w:r w:rsidRPr="000F139C">
        <w:rPr>
          <w:rFonts w:hint="eastAsia"/>
          <w:noProof/>
        </w:rPr>
        <w:t>起重机M2M通信协议规范</w:t>
      </w:r>
      <w:r w:rsidRPr="000F139C">
        <w:fldChar w:fldCharType="end"/>
      </w:r>
      <w:bookmarkEnd w:id="6"/>
    </w:p>
    <w:p w14:paraId="00D867E0" w14:textId="77777777" w:rsidR="00F36D28" w:rsidRPr="000F139C" w:rsidRDefault="00F36D28" w:rsidP="00F36D28">
      <w:pPr>
        <w:pStyle w:val="afffa"/>
        <w:framePr w:wrap="around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5"/>
      </w:tblGrid>
      <w:tr w:rsidR="00F36D28" w:rsidRPr="000F139C" w14:paraId="20F98502" w14:textId="77777777" w:rsidTr="008228F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5B626" w14:textId="7C6D08D8" w:rsidR="00F36D28" w:rsidRPr="000F139C" w:rsidRDefault="00F36D28" w:rsidP="00F36D28">
            <w:pPr>
              <w:pStyle w:val="afffc"/>
              <w:framePr w:wrap="around"/>
            </w:pPr>
            <w:r w:rsidRPr="000F139C">
              <w:fldChar w:fldCharType="begin">
                <w:ffData>
                  <w:name w:val="LB"/>
                  <w:enabled/>
                  <w:calcOnExit w:val="0"/>
                  <w:ddList>
                    <w:listEntry w:val="（征求意见稿）"/>
                    <w:listEntry w:val="（送审讨论稿）"/>
                    <w:listEntry w:val="（工作组讨论稿）"/>
                    <w:listEntry w:val="文稿版次选择"/>
                    <w:listEntry w:val="（报批稿）"/>
                    <w:listEntry w:val="（送审稿）"/>
                  </w:ddList>
                </w:ffData>
              </w:fldChar>
            </w:r>
            <w:bookmarkStart w:id="7" w:name="LB"/>
            <w:r w:rsidRPr="000F139C">
              <w:instrText xml:space="preserve"> FORMDROPDOWN </w:instrText>
            </w:r>
            <w:r w:rsidRPr="000F139C">
              <w:fldChar w:fldCharType="end"/>
            </w:r>
            <w:bookmarkEnd w:id="7"/>
          </w:p>
        </w:tc>
      </w:tr>
      <w:tr w:rsidR="00F36D28" w:rsidRPr="000F139C" w14:paraId="346D880A" w14:textId="77777777" w:rsidTr="008228F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05B5B" w14:textId="77777777" w:rsidR="00F36D28" w:rsidRPr="000F139C" w:rsidRDefault="00F36D28" w:rsidP="00F36D28">
            <w:pPr>
              <w:pStyle w:val="afffd"/>
              <w:framePr w:wrap="around"/>
            </w:pPr>
            <w:r w:rsidRPr="000F139C"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bookmarkStart w:id="8" w:name="WCRQ"/>
            <w:r w:rsidRPr="000F139C">
              <w:instrText xml:space="preserve"> FORMTEXT </w:instrText>
            </w:r>
            <w:r w:rsidRPr="000F139C">
              <w:fldChar w:fldCharType="separate"/>
            </w:r>
            <w:r w:rsidRPr="000F139C">
              <w:rPr>
                <w:noProof/>
              </w:rPr>
              <w:t> </w:t>
            </w:r>
            <w:r w:rsidRPr="000F139C">
              <w:rPr>
                <w:noProof/>
              </w:rPr>
              <w:t> </w:t>
            </w:r>
            <w:r w:rsidRPr="000F139C">
              <w:rPr>
                <w:noProof/>
              </w:rPr>
              <w:t> </w:t>
            </w:r>
            <w:r w:rsidRPr="000F139C">
              <w:rPr>
                <w:noProof/>
              </w:rPr>
              <w:t> </w:t>
            </w:r>
            <w:r w:rsidRPr="000F139C">
              <w:rPr>
                <w:noProof/>
              </w:rPr>
              <w:t> </w:t>
            </w:r>
            <w:r w:rsidRPr="000F139C">
              <w:fldChar w:fldCharType="end"/>
            </w:r>
            <w:bookmarkEnd w:id="8"/>
          </w:p>
        </w:tc>
      </w:tr>
    </w:tbl>
    <w:p w14:paraId="3F779C1F" w14:textId="64B881CC" w:rsidR="005E040A" w:rsidRPr="000F139C" w:rsidRDefault="00FF4AE4" w:rsidP="005E040A">
      <w:pPr>
        <w:pStyle w:val="affffff5"/>
        <w:framePr w:wrap="around" w:hAnchor="page" w:x="1417" w:y="14113"/>
      </w:pPr>
      <w:r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2021"/>
              <w:maxLength w:val="4"/>
            </w:textInput>
          </w:ffData>
        </w:fldChar>
      </w:r>
      <w:bookmarkStart w:id="9" w:name="FY"/>
      <w:r>
        <w:rPr>
          <w:rFonts w:ascii="黑体"/>
        </w:rPr>
        <w:instrText xml:space="preserve"> FORMTEXT </w:instrText>
      </w:r>
      <w:r>
        <w:rPr>
          <w:rFonts w:ascii="黑体"/>
        </w:rPr>
      </w:r>
      <w:r>
        <w:rPr>
          <w:rFonts w:ascii="黑体"/>
        </w:rPr>
        <w:fldChar w:fldCharType="separate"/>
      </w:r>
      <w:r>
        <w:rPr>
          <w:rFonts w:ascii="黑体"/>
          <w:noProof/>
        </w:rPr>
        <w:t>2021</w:t>
      </w:r>
      <w:r>
        <w:rPr>
          <w:rFonts w:ascii="黑体"/>
        </w:rPr>
        <w:fldChar w:fldCharType="end"/>
      </w:r>
      <w:bookmarkEnd w:id="9"/>
      <w:r w:rsidR="005E040A" w:rsidRPr="000F139C">
        <w:rPr>
          <w:rFonts w:ascii="黑体"/>
        </w:rPr>
        <w:t>-</w:t>
      </w:r>
      <w:r w:rsidR="004C60C2" w:rsidRPr="000F139C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5E040A" w:rsidRPr="000F139C">
        <w:rPr>
          <w:rFonts w:ascii="黑体"/>
        </w:rPr>
        <w:instrText xml:space="preserve"> FORMTEXT </w:instrText>
      </w:r>
      <w:r w:rsidR="004C60C2" w:rsidRPr="000F139C">
        <w:rPr>
          <w:rFonts w:ascii="黑体"/>
        </w:rPr>
      </w:r>
      <w:r w:rsidR="004C60C2"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="004C60C2" w:rsidRPr="000F139C">
        <w:rPr>
          <w:rFonts w:ascii="黑体"/>
        </w:rPr>
        <w:fldChar w:fldCharType="end"/>
      </w:r>
      <w:r w:rsidR="005E040A" w:rsidRPr="000F139C">
        <w:rPr>
          <w:rFonts w:ascii="黑体"/>
        </w:rPr>
        <w:t>-</w:t>
      </w:r>
      <w:r w:rsidR="004C60C2" w:rsidRPr="000F139C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0" w:name="FD"/>
      <w:r w:rsidR="005E040A" w:rsidRPr="000F139C">
        <w:rPr>
          <w:rFonts w:ascii="黑体"/>
        </w:rPr>
        <w:instrText xml:space="preserve"> FORMTEXT </w:instrText>
      </w:r>
      <w:r w:rsidR="004C60C2" w:rsidRPr="000F139C">
        <w:rPr>
          <w:rFonts w:ascii="黑体"/>
        </w:rPr>
      </w:r>
      <w:r w:rsidR="004C60C2"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="004C60C2" w:rsidRPr="000F139C">
        <w:rPr>
          <w:rFonts w:ascii="黑体"/>
        </w:rPr>
        <w:fldChar w:fldCharType="end"/>
      </w:r>
      <w:bookmarkEnd w:id="10"/>
      <w:r w:rsidR="005E040A" w:rsidRPr="000F139C">
        <w:rPr>
          <w:rFonts w:hint="eastAsia"/>
        </w:rPr>
        <w:t>发布</w:t>
      </w:r>
      <w:r w:rsidR="003B70A4" w:rsidRPr="000F139C"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1" layoutInCell="1" allowOverlap="1" wp14:anchorId="5753E3E4" wp14:editId="48AF3EBE">
                <wp:simplePos x="0" y="0"/>
                <wp:positionH relativeFrom="column">
                  <wp:posOffset>-635</wp:posOffset>
                </wp:positionH>
                <wp:positionV relativeFrom="page">
                  <wp:posOffset>9251949</wp:posOffset>
                </wp:positionV>
                <wp:extent cx="6119495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E455ACD" id="直接连接符 7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.05pt,728.5pt" to="481.8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" strokecolor="black [3213]" strokeweight=".5pt">
                <v:stroke joinstyle="miter"/>
                <o:lock v:ext="edit" shapetype="f"/>
                <w10:wrap anchory="page"/>
                <w10:anchorlock/>
              </v:line>
            </w:pict>
          </mc:Fallback>
        </mc:AlternateContent>
      </w:r>
    </w:p>
    <w:p w14:paraId="6AAD1AB1" w14:textId="3E5191ED" w:rsidR="005E040A" w:rsidRPr="000F139C" w:rsidRDefault="00FF4AE4" w:rsidP="00F204EA">
      <w:pPr>
        <w:pStyle w:val="affffff6"/>
        <w:framePr w:wrap="around" w:hAnchor="page" w:x="6985" w:y="14095"/>
      </w:pPr>
      <w:r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2021"/>
              <w:maxLength w:val="4"/>
            </w:textInput>
          </w:ffData>
        </w:fldChar>
      </w:r>
      <w:bookmarkStart w:id="11" w:name="SY"/>
      <w:r>
        <w:rPr>
          <w:rFonts w:ascii="黑体"/>
        </w:rPr>
        <w:instrText xml:space="preserve"> FORMTEXT </w:instrText>
      </w:r>
      <w:r>
        <w:rPr>
          <w:rFonts w:ascii="黑体"/>
        </w:rPr>
      </w:r>
      <w:r>
        <w:rPr>
          <w:rFonts w:ascii="黑体"/>
        </w:rPr>
        <w:fldChar w:fldCharType="separate"/>
      </w:r>
      <w:r>
        <w:rPr>
          <w:rFonts w:ascii="黑体"/>
          <w:noProof/>
        </w:rPr>
        <w:t>2021</w:t>
      </w:r>
      <w:r>
        <w:rPr>
          <w:rFonts w:ascii="黑体"/>
        </w:rPr>
        <w:fldChar w:fldCharType="end"/>
      </w:r>
      <w:bookmarkEnd w:id="11"/>
      <w:r w:rsidR="005E040A" w:rsidRPr="000F139C">
        <w:rPr>
          <w:rFonts w:ascii="黑体"/>
        </w:rPr>
        <w:t>-</w:t>
      </w:r>
      <w:r w:rsidR="004C60C2" w:rsidRPr="000F139C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2" w:name="SM"/>
      <w:r w:rsidR="005E040A" w:rsidRPr="000F139C">
        <w:rPr>
          <w:rFonts w:ascii="黑体"/>
        </w:rPr>
        <w:instrText xml:space="preserve"> FORMTEXT </w:instrText>
      </w:r>
      <w:r w:rsidR="004C60C2" w:rsidRPr="000F139C">
        <w:rPr>
          <w:rFonts w:ascii="黑体"/>
        </w:rPr>
      </w:r>
      <w:r w:rsidR="004C60C2"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="004C60C2" w:rsidRPr="000F139C">
        <w:rPr>
          <w:rFonts w:ascii="黑体"/>
        </w:rPr>
        <w:fldChar w:fldCharType="end"/>
      </w:r>
      <w:bookmarkEnd w:id="12"/>
      <w:r w:rsidR="005E040A" w:rsidRPr="000F139C">
        <w:rPr>
          <w:rFonts w:ascii="黑体"/>
        </w:rPr>
        <w:t>-</w:t>
      </w:r>
      <w:r w:rsidR="004C60C2" w:rsidRPr="000F139C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3" w:name="SD"/>
      <w:r w:rsidR="005E040A" w:rsidRPr="000F139C">
        <w:rPr>
          <w:rFonts w:ascii="黑体"/>
        </w:rPr>
        <w:instrText xml:space="preserve"> FORMTEXT </w:instrText>
      </w:r>
      <w:r w:rsidR="004C60C2" w:rsidRPr="000F139C">
        <w:rPr>
          <w:rFonts w:ascii="黑体"/>
        </w:rPr>
      </w:r>
      <w:r w:rsidR="004C60C2" w:rsidRPr="000F139C">
        <w:rPr>
          <w:rFonts w:ascii="黑体"/>
        </w:rPr>
        <w:fldChar w:fldCharType="separate"/>
      </w:r>
      <w:r w:rsidR="005E040A" w:rsidRPr="000F139C">
        <w:rPr>
          <w:rFonts w:ascii="黑体"/>
          <w:noProof/>
        </w:rPr>
        <w:t>XX</w:t>
      </w:r>
      <w:r w:rsidR="004C60C2" w:rsidRPr="000F139C">
        <w:rPr>
          <w:rFonts w:ascii="黑体"/>
        </w:rPr>
        <w:fldChar w:fldCharType="end"/>
      </w:r>
      <w:bookmarkEnd w:id="13"/>
      <w:r w:rsidR="005E040A" w:rsidRPr="000F139C">
        <w:rPr>
          <w:rFonts w:hint="eastAsia"/>
        </w:rPr>
        <w:t>实施</w:t>
      </w:r>
    </w:p>
    <w:p w14:paraId="0DE5DDE8" w14:textId="72EC8525" w:rsidR="00F60941" w:rsidRPr="000F139C" w:rsidRDefault="00F60941" w:rsidP="00F60941">
      <w:pPr>
        <w:pStyle w:val="afffff"/>
        <w:framePr w:wrap="around"/>
        <w:tabs>
          <w:tab w:val="left" w:pos="840"/>
        </w:tabs>
      </w:pPr>
      <w:r w:rsidRPr="000F139C">
        <w:rPr>
          <w:rFonts w:hAnsi="黑体"/>
        </w:rPr>
        <w:t> </w:t>
      </w:r>
      <w:r w:rsidRPr="000F139C">
        <w:rPr>
          <w:rFonts w:hAnsi="黑体"/>
        </w:rPr>
        <w:t> </w:t>
      </w:r>
      <w:r w:rsidRPr="000F139C">
        <w:rPr>
          <w:rFonts w:hAnsi="黑体"/>
        </w:rPr>
        <w:t> </w:t>
      </w:r>
      <w:r w:rsidR="003B70A4" w:rsidRPr="000F139C">
        <w:rPr>
          <w:noProof/>
          <w:spacing w:val="85"/>
          <w:w w:val="100"/>
          <w:position w:val="3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485A8927" wp14:editId="453153FA">
                <wp:simplePos x="0" y="0"/>
                <wp:positionH relativeFrom="column">
                  <wp:posOffset>2921000</wp:posOffset>
                </wp:positionH>
                <wp:positionV relativeFrom="paragraph">
                  <wp:posOffset>6096000</wp:posOffset>
                </wp:positionV>
                <wp:extent cx="1905000" cy="254000"/>
                <wp:effectExtent l="0" t="0" r="0" b="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A5A912D" id="矩形 28" o:spid="_x0000_s1026" style="position:absolute;left:0;text-align:left;margin-left:230pt;margin-top:480pt;width:150pt;height:20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" fillcolor="#5b9bd5 [3204]" stroked="f" strokeweight="1pt">
                <w10:anchorlock/>
              </v:rect>
            </w:pict>
          </mc:Fallback>
        </mc:AlternateContent>
      </w:r>
      <w:r w:rsidR="003B70A4" w:rsidRPr="000F139C">
        <w:rPr>
          <w:noProof/>
          <w:spacing w:val="85"/>
          <w:w w:val="100"/>
          <w:position w:val="3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44C8983" wp14:editId="2959C931">
                <wp:simplePos x="0" y="0"/>
                <wp:positionH relativeFrom="column">
                  <wp:posOffset>3175000</wp:posOffset>
                </wp:positionH>
                <wp:positionV relativeFrom="paragraph">
                  <wp:posOffset>5778500</wp:posOffset>
                </wp:positionV>
                <wp:extent cx="1270000" cy="304800"/>
                <wp:effectExtent l="0" t="0" r="0" b="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63ADD7" id="矩形 26" o:spid="_x0000_s1026" style="position:absolute;left:0;text-align:left;margin-left:250pt;margin-top:455pt;width:100pt;height:2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" fillcolor="#5b9bd5 [3204]" stroked="f" strokeweight="1pt"/>
            </w:pict>
          </mc:Fallback>
        </mc:AlternateContent>
      </w:r>
      <w:r w:rsidR="003B70A4" w:rsidRPr="000F139C">
        <w:rPr>
          <w:noProof/>
          <w:spacing w:val="85"/>
          <w:w w:val="100"/>
          <w:position w:val="3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445975" wp14:editId="45012105">
                <wp:simplePos x="0" y="0"/>
                <wp:positionH relativeFrom="column">
                  <wp:posOffset>5778500</wp:posOffset>
                </wp:positionH>
                <wp:positionV relativeFrom="paragraph">
                  <wp:posOffset>2286000</wp:posOffset>
                </wp:positionV>
                <wp:extent cx="1143000" cy="228600"/>
                <wp:effectExtent l="0" t="0" r="0" b="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F622F2A" id="矩形 25" o:spid="_x0000_s1026" style="position:absolute;left:0;text-align:left;margin-left:455pt;margin-top:180pt;width:90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" fillcolor="#5b9bd5 [3204]" stroked="f" strokeweight="1pt"/>
            </w:pict>
          </mc:Fallback>
        </mc:AlternateContent>
      </w:r>
      <w:r w:rsidR="003B70A4" w:rsidRPr="000F139C">
        <w:rPr>
          <w:noProof/>
          <w:spacing w:val="85"/>
          <w:w w:val="100"/>
          <w:position w:val="3"/>
          <w:szCs w:val="28"/>
        </w:rPr>
        <mc:AlternateContent>
          <mc:Choice Requires="wps">
            <w:drawing>
              <wp:anchor distT="4294967292" distB="4294967292" distL="114300" distR="114300" simplePos="0" relativeHeight="251667456" behindDoc="0" locked="0" layoutInCell="1" allowOverlap="1" wp14:anchorId="3428A270" wp14:editId="7CCB9672">
                <wp:simplePos x="0" y="0"/>
                <wp:positionH relativeFrom="column">
                  <wp:posOffset>899795</wp:posOffset>
                </wp:positionH>
                <wp:positionV relativeFrom="paragraph">
                  <wp:posOffset>2700019</wp:posOffset>
                </wp:positionV>
                <wp:extent cx="6120130" cy="0"/>
                <wp:effectExtent l="0" t="0" r="0" b="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140F0B6" id="直接连接符 23" o:spid="_x0000_s1026" style="position:absolute;left:0;text-align:left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85pt,212.6pt" to="552.7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467ECC72" w14:textId="11E2D200" w:rsidR="005E040A" w:rsidRPr="000F139C" w:rsidRDefault="003B70A4" w:rsidP="005E040A">
      <w:pPr>
        <w:sectPr w:rsidR="005E040A" w:rsidRPr="000F139C" w:rsidSect="007F67C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567" w:right="850" w:bottom="1134" w:left="1418" w:header="0" w:footer="0" w:gutter="0"/>
          <w:pgNumType w:start="1"/>
          <w:cols w:space="425"/>
          <w:formProt w:val="0"/>
          <w:titlePg/>
          <w:docGrid w:type="lines" w:linePitch="312"/>
        </w:sectPr>
      </w:pPr>
      <w:r w:rsidRPr="000F139C"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5EC80BA" wp14:editId="5F31BB14">
                <wp:simplePos x="0" y="0"/>
                <wp:positionH relativeFrom="column">
                  <wp:posOffset>-22225</wp:posOffset>
                </wp:positionH>
                <wp:positionV relativeFrom="paragraph">
                  <wp:posOffset>2334259</wp:posOffset>
                </wp:positionV>
                <wp:extent cx="6120130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ED965D7" id="直接连接符 17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83.8pt" to="480.1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"/>
            </w:pict>
          </mc:Fallback>
        </mc:AlternateContent>
      </w:r>
    </w:p>
    <w:p w14:paraId="30193EFA" w14:textId="3C386315" w:rsidR="00972115" w:rsidRPr="000F139C" w:rsidRDefault="00221615" w:rsidP="0006320A">
      <w:pPr>
        <w:pStyle w:val="aff7"/>
      </w:pPr>
      <w:bookmarkStart w:id="14" w:name="_Toc62542375"/>
      <w:bookmarkStart w:id="15" w:name="_Toc42593241"/>
      <w:bookmarkStart w:id="16" w:name="_Toc44578702"/>
      <w:r w:rsidRPr="000F139C">
        <w:rPr>
          <w:rFonts w:hint="eastAsia"/>
        </w:rPr>
        <w:lastRenderedPageBreak/>
        <w:t>目</w:t>
      </w:r>
      <w:bookmarkStart w:id="17" w:name="BKML"/>
      <w:r w:rsidRPr="000F139C">
        <w:rPr>
          <w:rFonts w:hAnsi="黑体"/>
        </w:rPr>
        <w:t> 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次</w:t>
      </w:r>
      <w:bookmarkEnd w:id="14"/>
      <w:bookmarkEnd w:id="17"/>
    </w:p>
    <w:p w14:paraId="25237FB7" w14:textId="1DB79A78" w:rsidR="00F23BDC" w:rsidRDefault="0006320A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542375" w:history="1">
        <w:r w:rsidR="00F23BDC" w:rsidRPr="003B1E8C">
          <w:rPr>
            <w:rStyle w:val="afff4"/>
          </w:rPr>
          <w:t>目次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I</w:t>
        </w:r>
        <w:r w:rsidR="00F23BDC">
          <w:rPr>
            <w:noProof/>
            <w:webHidden/>
          </w:rPr>
          <w:fldChar w:fldCharType="end"/>
        </w:r>
      </w:hyperlink>
    </w:p>
    <w:p w14:paraId="5DE75769" w14:textId="3B18943A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6" w:history="1">
        <w:r w:rsidR="00F23BDC" w:rsidRPr="003B1E8C">
          <w:rPr>
            <w:rStyle w:val="afff4"/>
            <w:rFonts w:ascii="黑体" w:eastAsia="黑体" w:hAnsi="黑体"/>
          </w:rPr>
          <w:t>前言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IV</w:t>
        </w:r>
        <w:r w:rsidR="00F23BDC">
          <w:rPr>
            <w:noProof/>
            <w:webHidden/>
          </w:rPr>
          <w:fldChar w:fldCharType="end"/>
        </w:r>
      </w:hyperlink>
    </w:p>
    <w:p w14:paraId="0F113F60" w14:textId="12054D8D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7" w:history="1">
        <w:r w:rsidR="00F23BDC" w:rsidRPr="003B1E8C">
          <w:rPr>
            <w:rStyle w:val="afff4"/>
          </w:rPr>
          <w:t>1 范围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23B8EC64" w14:textId="4BB75FC6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8" w:history="1">
        <w:r w:rsidR="00F23BDC" w:rsidRPr="003B1E8C">
          <w:rPr>
            <w:rStyle w:val="afff4"/>
          </w:rPr>
          <w:t>2 规范性引用文件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085179BF" w14:textId="5BF8CF08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79" w:history="1">
        <w:r w:rsidR="00F23BDC" w:rsidRPr="003B1E8C">
          <w:rPr>
            <w:rStyle w:val="afff4"/>
          </w:rPr>
          <w:t>3 术语和定义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_Toc62542379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38B83774" w14:textId="1C702C17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0" w:history="1">
        <w:r w:rsidR="00F23BDC" w:rsidRPr="003B1E8C">
          <w:rPr>
            <w:rStyle w:val="afff4"/>
          </w:rPr>
          <w:t>3.1 M2M  machine to machine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0E343748" w14:textId="02198101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1" w:history="1">
        <w:r w:rsidR="00F23BDC" w:rsidRPr="003B1E8C">
          <w:rPr>
            <w:rStyle w:val="afff4"/>
          </w:rPr>
          <w:t>3.2 M2M平台  machine to machine platform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04398C58" w14:textId="50944B62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82" w:history="1">
        <w:r w:rsidR="00F23BDC" w:rsidRPr="003B1E8C">
          <w:rPr>
            <w:rStyle w:val="afff4"/>
          </w:rPr>
          <w:t>4 符号和缩略语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2EC9AE83" w14:textId="62FBF00F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83" w:history="1">
        <w:r w:rsidR="00F23BDC" w:rsidRPr="003B1E8C">
          <w:rPr>
            <w:rStyle w:val="afff4"/>
          </w:rPr>
          <w:t>5 协议报文结构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</w:t>
        </w:r>
        <w:r w:rsidR="00F23BDC">
          <w:rPr>
            <w:noProof/>
            <w:webHidden/>
          </w:rPr>
          <w:fldChar w:fldCharType="end"/>
        </w:r>
      </w:hyperlink>
    </w:p>
    <w:p w14:paraId="0A38A751" w14:textId="2D609126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4" w:history="1">
        <w:r w:rsidR="00F23BDC" w:rsidRPr="003B1E8C">
          <w:rPr>
            <w:rStyle w:val="afff4"/>
          </w:rPr>
          <w:t>5.1 一般要求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23BDC">
          <w:rPr>
            <w:noProof/>
            <w:webHidden/>
          </w:rPr>
          <w:fldChar w:fldCharType="end"/>
        </w:r>
      </w:hyperlink>
    </w:p>
    <w:p w14:paraId="3A778C18" w14:textId="126EFC9F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85" w:history="1">
        <w:r w:rsidR="00F23BDC" w:rsidRPr="003B1E8C">
          <w:rPr>
            <w:rStyle w:val="afff4"/>
          </w:rPr>
          <w:t>5.2 报文头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23BDC">
          <w:rPr>
            <w:noProof/>
            <w:webHidden/>
          </w:rPr>
          <w:fldChar w:fldCharType="end"/>
        </w:r>
      </w:hyperlink>
    </w:p>
    <w:p w14:paraId="17463B01" w14:textId="1752C019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6" w:history="1">
        <w:r w:rsidR="00F23BDC" w:rsidRPr="003B1E8C">
          <w:rPr>
            <w:rStyle w:val="afff4"/>
          </w:rPr>
          <w:t>5.2.1 报文类型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</w:t>
        </w:r>
        <w:r w:rsidR="00F23BDC">
          <w:rPr>
            <w:noProof/>
            <w:webHidden/>
          </w:rPr>
          <w:fldChar w:fldCharType="end"/>
        </w:r>
      </w:hyperlink>
    </w:p>
    <w:p w14:paraId="7C52575F" w14:textId="503A12B9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7" w:history="1">
        <w:r w:rsidR="00F23BDC" w:rsidRPr="003B1E8C">
          <w:rPr>
            <w:rStyle w:val="afff4"/>
          </w:rPr>
          <w:t>5.2.2 产品唯一编号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</w:t>
        </w:r>
        <w:r w:rsidR="00F23BDC">
          <w:rPr>
            <w:noProof/>
            <w:webHidden/>
          </w:rPr>
          <w:fldChar w:fldCharType="end"/>
        </w:r>
      </w:hyperlink>
    </w:p>
    <w:p w14:paraId="7DEED8AF" w14:textId="43C8C58D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8" w:history="1">
        <w:r w:rsidR="00F23BDC" w:rsidRPr="003B1E8C">
          <w:rPr>
            <w:rStyle w:val="afff4"/>
          </w:rPr>
          <w:t>5.2.3 标志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</w:t>
        </w:r>
        <w:r w:rsidR="00F23BDC">
          <w:rPr>
            <w:noProof/>
            <w:webHidden/>
          </w:rPr>
          <w:fldChar w:fldCharType="end"/>
        </w:r>
      </w:hyperlink>
    </w:p>
    <w:p w14:paraId="4EFBB778" w14:textId="543C6492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89" w:history="1">
        <w:r w:rsidR="00F23BDC" w:rsidRPr="003B1E8C">
          <w:rPr>
            <w:rStyle w:val="afff4"/>
          </w:rPr>
          <w:t>5.2.4 报文流水号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_Toc62542389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23BDC">
          <w:rPr>
            <w:noProof/>
            <w:webHidden/>
          </w:rPr>
          <w:fldChar w:fldCharType="end"/>
        </w:r>
      </w:hyperlink>
    </w:p>
    <w:p w14:paraId="29BA6736" w14:textId="57E6B262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0" w:history="1">
        <w:r w:rsidR="00F23BDC" w:rsidRPr="003B1E8C">
          <w:rPr>
            <w:rStyle w:val="afff4"/>
          </w:rPr>
          <w:t>5.2.5 剩余长度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23BDC">
          <w:rPr>
            <w:noProof/>
            <w:webHidden/>
          </w:rPr>
          <w:fldChar w:fldCharType="end"/>
        </w:r>
      </w:hyperlink>
    </w:p>
    <w:p w14:paraId="6F165CAE" w14:textId="61FE6B37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1" w:history="1">
        <w:r w:rsidR="00F23BDC" w:rsidRPr="003B1E8C">
          <w:rPr>
            <w:rStyle w:val="afff4"/>
          </w:rPr>
          <w:t>5.3 报文体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</w:t>
        </w:r>
        <w:r w:rsidR="00F23BDC">
          <w:rPr>
            <w:noProof/>
            <w:webHidden/>
          </w:rPr>
          <w:fldChar w:fldCharType="end"/>
        </w:r>
      </w:hyperlink>
    </w:p>
    <w:p w14:paraId="47EE65CA" w14:textId="04CB4403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2" w:history="1">
        <w:r w:rsidR="00F23BDC" w:rsidRPr="003B1E8C">
          <w:rPr>
            <w:rStyle w:val="afff4"/>
          </w:rPr>
          <w:t>5.4 校验字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23BDC">
          <w:rPr>
            <w:noProof/>
            <w:webHidden/>
          </w:rPr>
          <w:fldChar w:fldCharType="end"/>
        </w:r>
      </w:hyperlink>
    </w:p>
    <w:p w14:paraId="1FC3C37C" w14:textId="2FC33200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393" w:history="1">
        <w:r w:rsidR="00F23BDC" w:rsidRPr="003B1E8C">
          <w:rPr>
            <w:rStyle w:val="afff4"/>
          </w:rPr>
          <w:t>6 协议报文功能及其交互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23BDC">
          <w:rPr>
            <w:noProof/>
            <w:webHidden/>
          </w:rPr>
          <w:fldChar w:fldCharType="end"/>
        </w:r>
      </w:hyperlink>
    </w:p>
    <w:p w14:paraId="342F425E" w14:textId="3824EA3F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4" w:history="1">
        <w:r w:rsidR="00F23BDC" w:rsidRPr="003B1E8C">
          <w:rPr>
            <w:rStyle w:val="afff4"/>
          </w:rPr>
          <w:t>6.1 0x00-MESSAGEACK-通用报文应答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23BDC">
          <w:rPr>
            <w:noProof/>
            <w:webHidden/>
          </w:rPr>
          <w:fldChar w:fldCharType="end"/>
        </w:r>
      </w:hyperlink>
    </w:p>
    <w:p w14:paraId="1411CD38" w14:textId="71A5A09C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5" w:history="1">
        <w:r w:rsidR="00F23BDC" w:rsidRPr="003B1E8C">
          <w:rPr>
            <w:rStyle w:val="afff4"/>
          </w:rPr>
          <w:t>6.2 0x01-CONN_REQ-连接请求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</w:t>
        </w:r>
        <w:r w:rsidR="00F23BDC">
          <w:rPr>
            <w:noProof/>
            <w:webHidden/>
          </w:rPr>
          <w:fldChar w:fldCharType="end"/>
        </w:r>
      </w:hyperlink>
    </w:p>
    <w:p w14:paraId="09FA923F" w14:textId="6DE9C5EF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6" w:history="1">
        <w:r w:rsidR="00F23BDC" w:rsidRPr="003B1E8C">
          <w:rPr>
            <w:rStyle w:val="afff4"/>
          </w:rPr>
          <w:t>6.3 0x02-CONN_RESP-连接响应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</w:t>
        </w:r>
        <w:r w:rsidR="00F23BDC">
          <w:rPr>
            <w:noProof/>
            <w:webHidden/>
          </w:rPr>
          <w:fldChar w:fldCharType="end"/>
        </w:r>
      </w:hyperlink>
    </w:p>
    <w:p w14:paraId="6CC93780" w14:textId="37D69979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397" w:history="1">
        <w:r w:rsidR="00F23BDC" w:rsidRPr="003B1E8C">
          <w:rPr>
            <w:rStyle w:val="afff4"/>
          </w:rPr>
          <w:t>6.4 0x03-PUSH_DATA-数据发送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9</w:t>
        </w:r>
        <w:r w:rsidR="00F23BDC">
          <w:rPr>
            <w:noProof/>
            <w:webHidden/>
          </w:rPr>
          <w:fldChar w:fldCharType="end"/>
        </w:r>
      </w:hyperlink>
    </w:p>
    <w:p w14:paraId="7E6327AD" w14:textId="6BC3C169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8" w:history="1">
        <w:r w:rsidR="00F23BDC" w:rsidRPr="003B1E8C">
          <w:rPr>
            <w:rStyle w:val="afff4"/>
          </w:rPr>
          <w:t xml:space="preserve">6.4.1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TCS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终端基本状态同步数据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10</w:t>
        </w:r>
        <w:r w:rsidR="00F23BDC">
          <w:rPr>
            <w:noProof/>
            <w:webHidden/>
          </w:rPr>
          <w:fldChar w:fldCharType="end"/>
        </w:r>
      </w:hyperlink>
    </w:p>
    <w:p w14:paraId="3CF6138E" w14:textId="17B0B1F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399" w:history="1">
        <w:r w:rsidR="00F23BDC" w:rsidRPr="003B1E8C">
          <w:rPr>
            <w:rStyle w:val="afff4"/>
          </w:rPr>
          <w:t xml:space="preserve">6.4.2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 xml:space="preserve"> 起重机工况采集数据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_Toc62542399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14</w:t>
        </w:r>
        <w:r w:rsidR="00F23BDC">
          <w:rPr>
            <w:noProof/>
            <w:webHidden/>
          </w:rPr>
          <w:fldChar w:fldCharType="end"/>
        </w:r>
      </w:hyperlink>
    </w:p>
    <w:p w14:paraId="4759043B" w14:textId="37C6984A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0" w:history="1">
        <w:r w:rsidR="00F23BDC" w:rsidRPr="003B1E8C">
          <w:rPr>
            <w:rStyle w:val="afff4"/>
          </w:rPr>
          <w:t xml:space="preserve">6.4.3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TCB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 xml:space="preserve"> 起重机基本信息数据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14</w:t>
        </w:r>
        <w:r w:rsidR="00F23BDC">
          <w:rPr>
            <w:noProof/>
            <w:webHidden/>
          </w:rPr>
          <w:fldChar w:fldCharType="end"/>
        </w:r>
      </w:hyperlink>
    </w:p>
    <w:p w14:paraId="3D041683" w14:textId="6C60F3C4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1" w:history="1">
        <w:r w:rsidR="00F23BDC" w:rsidRPr="003B1E8C">
          <w:rPr>
            <w:rStyle w:val="afff4"/>
          </w:rPr>
          <w:t>6.4.4 0x04-ALERT-提醒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15</w:t>
        </w:r>
        <w:r w:rsidR="00F23BDC">
          <w:rPr>
            <w:noProof/>
            <w:webHidden/>
          </w:rPr>
          <w:fldChar w:fldCharType="end"/>
        </w:r>
      </w:hyperlink>
    </w:p>
    <w:p w14:paraId="60E07994" w14:textId="5C6F214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2" w:history="1">
        <w:r w:rsidR="00F23BDC" w:rsidRPr="003B1E8C">
          <w:rPr>
            <w:rStyle w:val="afff4"/>
          </w:rPr>
          <w:t xml:space="preserve">6.4.5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TCD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起重机故障码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16</w:t>
        </w:r>
        <w:r w:rsidR="00F23BDC">
          <w:rPr>
            <w:noProof/>
            <w:webHidden/>
          </w:rPr>
          <w:fldChar w:fldCharType="end"/>
        </w:r>
      </w:hyperlink>
    </w:p>
    <w:p w14:paraId="1EA50260" w14:textId="0EC09B3F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03" w:history="1">
        <w:r w:rsidR="00F23BDC" w:rsidRPr="003B1E8C">
          <w:rPr>
            <w:rStyle w:val="afff4"/>
          </w:rPr>
          <w:t>6.5 0x05-CMD_REQ-命令请求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17</w:t>
        </w:r>
        <w:r w:rsidR="00F23BDC">
          <w:rPr>
            <w:noProof/>
            <w:webHidden/>
          </w:rPr>
          <w:fldChar w:fldCharType="end"/>
        </w:r>
      </w:hyperlink>
    </w:p>
    <w:p w14:paraId="3B58EE06" w14:textId="02DE6B7C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4" w:history="1">
        <w:r w:rsidR="00F23BDC" w:rsidRPr="003B1E8C">
          <w:rPr>
            <w:rStyle w:val="afff4"/>
          </w:rPr>
          <w:t xml:space="preserve">6.5.1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设定参数命令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18</w:t>
        </w:r>
        <w:r w:rsidR="00F23BDC">
          <w:rPr>
            <w:noProof/>
            <w:webHidden/>
          </w:rPr>
          <w:fldChar w:fldCharType="end"/>
        </w:r>
      </w:hyperlink>
    </w:p>
    <w:p w14:paraId="5DB02B27" w14:textId="4CFF65D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5" w:history="1">
        <w:r w:rsidR="00F23BDC" w:rsidRPr="003B1E8C">
          <w:rPr>
            <w:rStyle w:val="afff4"/>
          </w:rPr>
          <w:t xml:space="preserve">6.5.2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读取参数命令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28</w:t>
        </w:r>
        <w:r w:rsidR="00F23BDC">
          <w:rPr>
            <w:noProof/>
            <w:webHidden/>
          </w:rPr>
          <w:fldChar w:fldCharType="end"/>
        </w:r>
      </w:hyperlink>
    </w:p>
    <w:p w14:paraId="4A74623D" w14:textId="2E857744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6" w:history="1">
        <w:r w:rsidR="00F23BDC" w:rsidRPr="003B1E8C">
          <w:rPr>
            <w:rStyle w:val="afff4"/>
          </w:rPr>
          <w:t xml:space="preserve">6.5.3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位置追踪命令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29</w:t>
        </w:r>
        <w:r w:rsidR="00F23BDC">
          <w:rPr>
            <w:noProof/>
            <w:webHidden/>
          </w:rPr>
          <w:fldChar w:fldCharType="end"/>
        </w:r>
      </w:hyperlink>
    </w:p>
    <w:p w14:paraId="6DE9ADA7" w14:textId="2EB6C0E0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7" w:history="1">
        <w:r w:rsidR="00F23BDC" w:rsidRPr="003B1E8C">
          <w:rPr>
            <w:rStyle w:val="afff4"/>
          </w:rPr>
          <w:t xml:space="preserve">6.5.4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远程控制命令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29</w:t>
        </w:r>
        <w:r w:rsidR="00F23BDC">
          <w:rPr>
            <w:noProof/>
            <w:webHidden/>
          </w:rPr>
          <w:fldChar w:fldCharType="end"/>
        </w:r>
      </w:hyperlink>
    </w:p>
    <w:p w14:paraId="38B7C44C" w14:textId="7503B65D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08" w:history="1">
        <w:r w:rsidR="00F23BDC" w:rsidRPr="003B1E8C">
          <w:rPr>
            <w:rStyle w:val="afff4"/>
          </w:rPr>
          <w:t xml:space="preserve">6.5.5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AT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指令透传命令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31</w:t>
        </w:r>
        <w:r w:rsidR="00F23BDC">
          <w:rPr>
            <w:noProof/>
            <w:webHidden/>
          </w:rPr>
          <w:fldChar w:fldCharType="end"/>
        </w:r>
      </w:hyperlink>
    </w:p>
    <w:p w14:paraId="7CF26F59" w14:textId="4C1ACCFB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09" w:history="1">
        <w:r w:rsidR="00F23BDC" w:rsidRPr="003B1E8C">
          <w:rPr>
            <w:rStyle w:val="afff4"/>
          </w:rPr>
          <w:t>6.6 0x06-CMD_RESP-命令响应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_Toc62542409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32</w:t>
        </w:r>
        <w:r w:rsidR="00F23BDC">
          <w:rPr>
            <w:noProof/>
            <w:webHidden/>
          </w:rPr>
          <w:fldChar w:fldCharType="end"/>
        </w:r>
      </w:hyperlink>
    </w:p>
    <w:p w14:paraId="7BA69E11" w14:textId="6478FD2C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0" w:history="1">
        <w:r w:rsidR="00F23BDC" w:rsidRPr="003B1E8C">
          <w:rPr>
            <w:rStyle w:val="afff4"/>
          </w:rPr>
          <w:t xml:space="preserve">6.6.1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响应设定参数命令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33</w:t>
        </w:r>
        <w:r w:rsidR="00F23BDC">
          <w:rPr>
            <w:noProof/>
            <w:webHidden/>
          </w:rPr>
          <w:fldChar w:fldCharType="end"/>
        </w:r>
      </w:hyperlink>
    </w:p>
    <w:p w14:paraId="420AF261" w14:textId="786500F7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1" w:history="1">
        <w:r w:rsidR="00F23BDC" w:rsidRPr="003B1E8C">
          <w:rPr>
            <w:rStyle w:val="afff4"/>
          </w:rPr>
          <w:t xml:space="preserve">6.6.2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响应读取参数命令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33</w:t>
        </w:r>
        <w:r w:rsidR="00F23BDC">
          <w:rPr>
            <w:noProof/>
            <w:webHidden/>
          </w:rPr>
          <w:fldChar w:fldCharType="end"/>
        </w:r>
      </w:hyperlink>
    </w:p>
    <w:p w14:paraId="390144FC" w14:textId="734CF95A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2" w:history="1">
        <w:r w:rsidR="00F23BDC" w:rsidRPr="003B1E8C">
          <w:rPr>
            <w:rStyle w:val="afff4"/>
          </w:rPr>
          <w:t xml:space="preserve">6.6.3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响应位置追踪命令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34</w:t>
        </w:r>
        <w:r w:rsidR="00F23BDC">
          <w:rPr>
            <w:noProof/>
            <w:webHidden/>
          </w:rPr>
          <w:fldChar w:fldCharType="end"/>
        </w:r>
      </w:hyperlink>
    </w:p>
    <w:p w14:paraId="00C057E9" w14:textId="2198FC77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3" w:history="1">
        <w:r w:rsidR="00F23BDC" w:rsidRPr="003B1E8C">
          <w:rPr>
            <w:rStyle w:val="afff4"/>
          </w:rPr>
          <w:t xml:space="preserve">6.6.4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响应远程控制命令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35</w:t>
        </w:r>
        <w:r w:rsidR="00F23BDC">
          <w:rPr>
            <w:noProof/>
            <w:webHidden/>
          </w:rPr>
          <w:fldChar w:fldCharType="end"/>
        </w:r>
      </w:hyperlink>
    </w:p>
    <w:p w14:paraId="6DF92962" w14:textId="40269ACD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4" w:history="1">
        <w:r w:rsidR="00F23BDC" w:rsidRPr="003B1E8C">
          <w:rPr>
            <w:rStyle w:val="afff4"/>
          </w:rPr>
          <w:t xml:space="preserve">6.6.5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AT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响应指令透传命令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36</w:t>
        </w:r>
        <w:r w:rsidR="00F23BDC">
          <w:rPr>
            <w:noProof/>
            <w:webHidden/>
          </w:rPr>
          <w:fldChar w:fldCharType="end"/>
        </w:r>
      </w:hyperlink>
    </w:p>
    <w:p w14:paraId="0AB58719" w14:textId="21F56314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5" w:history="1">
        <w:r w:rsidR="00F23BDC" w:rsidRPr="003B1E8C">
          <w:rPr>
            <w:rStyle w:val="afff4"/>
          </w:rPr>
          <w:t>6.7 0x07-PING_REQ-心跳请求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36</w:t>
        </w:r>
        <w:r w:rsidR="00F23BDC">
          <w:rPr>
            <w:noProof/>
            <w:webHidden/>
          </w:rPr>
          <w:fldChar w:fldCharType="end"/>
        </w:r>
      </w:hyperlink>
    </w:p>
    <w:p w14:paraId="710C77B6" w14:textId="3F805ACF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6" w:history="1">
        <w:r w:rsidR="00F23BDC" w:rsidRPr="003B1E8C">
          <w:rPr>
            <w:rStyle w:val="afff4"/>
          </w:rPr>
          <w:t>6.8 0x08-PING_RESP-心跳响应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23BDC">
          <w:rPr>
            <w:noProof/>
            <w:webHidden/>
          </w:rPr>
          <w:fldChar w:fldCharType="end"/>
        </w:r>
      </w:hyperlink>
    </w:p>
    <w:p w14:paraId="065972B6" w14:textId="574712DD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7" w:history="1">
        <w:r w:rsidR="00F23BDC" w:rsidRPr="003B1E8C">
          <w:rPr>
            <w:rStyle w:val="afff4"/>
          </w:rPr>
          <w:t>6.9 0x09-DISCONNECT-中断连接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23BDC">
          <w:rPr>
            <w:noProof/>
            <w:webHidden/>
          </w:rPr>
          <w:fldChar w:fldCharType="end"/>
        </w:r>
      </w:hyperlink>
    </w:p>
    <w:p w14:paraId="309271AE" w14:textId="22D9FEA0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18" w:history="1">
        <w:r w:rsidR="00F23BDC" w:rsidRPr="003B1E8C">
          <w:rPr>
            <w:rStyle w:val="afff4"/>
          </w:rPr>
          <w:t>6.10 0x0A-UPDATE-远程固件升级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37</w:t>
        </w:r>
        <w:r w:rsidR="00F23BDC">
          <w:rPr>
            <w:noProof/>
            <w:webHidden/>
          </w:rPr>
          <w:fldChar w:fldCharType="end"/>
        </w:r>
      </w:hyperlink>
    </w:p>
    <w:p w14:paraId="7D1FF793" w14:textId="47C5FA49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19" w:history="1">
        <w:r w:rsidR="00F23BDC" w:rsidRPr="003B1E8C">
          <w:rPr>
            <w:rStyle w:val="afff4"/>
          </w:rPr>
          <w:t xml:space="preserve">6.10.1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UN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远程固件升级通知(平台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_Toc62542419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38</w:t>
        </w:r>
        <w:r w:rsidR="00F23BDC">
          <w:rPr>
            <w:noProof/>
            <w:webHidden/>
          </w:rPr>
          <w:fldChar w:fldCharType="end"/>
        </w:r>
      </w:hyperlink>
    </w:p>
    <w:p w14:paraId="4E69BAA9" w14:textId="70739C1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0" w:history="1">
        <w:r w:rsidR="00F23BDC" w:rsidRPr="003B1E8C">
          <w:rPr>
            <w:rStyle w:val="afff4"/>
          </w:rPr>
          <w:t xml:space="preserve">6.10.2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UQ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终端固件升级请求(终端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39</w:t>
        </w:r>
        <w:r w:rsidR="00F23BDC">
          <w:rPr>
            <w:noProof/>
            <w:webHidden/>
          </w:rPr>
          <w:fldChar w:fldCharType="end"/>
        </w:r>
      </w:hyperlink>
    </w:p>
    <w:p w14:paraId="492AD3C3" w14:textId="691E19F2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1" w:history="1">
        <w:r w:rsidR="00F23BDC" w:rsidRPr="003B1E8C">
          <w:rPr>
            <w:rStyle w:val="afff4"/>
          </w:rPr>
          <w:t xml:space="preserve">6.10.3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UL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终端请求下载升级包(终端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39</w:t>
        </w:r>
        <w:r w:rsidR="00F23BDC">
          <w:rPr>
            <w:noProof/>
            <w:webHidden/>
          </w:rPr>
          <w:fldChar w:fldCharType="end"/>
        </w:r>
      </w:hyperlink>
    </w:p>
    <w:p w14:paraId="0B0ACF09" w14:textId="1860CC34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2" w:history="1">
        <w:r w:rsidR="00F23BDC" w:rsidRPr="003B1E8C">
          <w:rPr>
            <w:rStyle w:val="afff4"/>
          </w:rPr>
          <w:t xml:space="preserve">6.10.4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终端上报升级结果(终端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40</w:t>
        </w:r>
        <w:r w:rsidR="00F23BDC">
          <w:rPr>
            <w:noProof/>
            <w:webHidden/>
          </w:rPr>
          <w:fldChar w:fldCharType="end"/>
        </w:r>
      </w:hyperlink>
    </w:p>
    <w:p w14:paraId="38B55507" w14:textId="663D7874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23" w:history="1">
        <w:r w:rsidR="00F23BDC" w:rsidRPr="003B1E8C">
          <w:rPr>
            <w:rStyle w:val="afff4"/>
          </w:rPr>
          <w:t>6.11 0x0B-UPDATE_RESP升级响应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41</w:t>
        </w:r>
        <w:r w:rsidR="00F23BDC">
          <w:rPr>
            <w:noProof/>
            <w:webHidden/>
          </w:rPr>
          <w:fldChar w:fldCharType="end"/>
        </w:r>
      </w:hyperlink>
    </w:p>
    <w:p w14:paraId="1F8BAF55" w14:textId="287C486A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4" w:history="1">
        <w:r w:rsidR="00F23BDC" w:rsidRPr="003B1E8C">
          <w:rPr>
            <w:rStyle w:val="afff4"/>
          </w:rPr>
          <w:t xml:space="preserve">6.11.1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UN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响应远程固件升级通知(终端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平台)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41</w:t>
        </w:r>
        <w:r w:rsidR="00F23BDC">
          <w:rPr>
            <w:noProof/>
            <w:webHidden/>
          </w:rPr>
          <w:fldChar w:fldCharType="end"/>
        </w:r>
      </w:hyperlink>
    </w:p>
    <w:p w14:paraId="4CD215C9" w14:textId="227CB541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5" w:history="1">
        <w:r w:rsidR="00F23BDC" w:rsidRPr="003B1E8C">
          <w:rPr>
            <w:rStyle w:val="afff4"/>
          </w:rPr>
          <w:t xml:space="preserve">6.11.2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UQ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响应终端固件升级请求(平台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42</w:t>
        </w:r>
        <w:r w:rsidR="00F23BDC">
          <w:rPr>
            <w:noProof/>
            <w:webHidden/>
          </w:rPr>
          <w:fldChar w:fldCharType="end"/>
        </w:r>
      </w:hyperlink>
    </w:p>
    <w:p w14:paraId="329AABEB" w14:textId="671354D6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6" w:history="1">
        <w:r w:rsidR="00F23BDC" w:rsidRPr="003B1E8C">
          <w:rPr>
            <w:rStyle w:val="afff4"/>
          </w:rPr>
          <w:t xml:space="preserve">6.11.3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UL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响应终端请求下载升级包(平台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42</w:t>
        </w:r>
        <w:r w:rsidR="00F23BDC">
          <w:rPr>
            <w:noProof/>
            <w:webHidden/>
          </w:rPr>
          <w:fldChar w:fldCharType="end"/>
        </w:r>
      </w:hyperlink>
    </w:p>
    <w:p w14:paraId="72C21F6C" w14:textId="25AED5F7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27" w:history="1">
        <w:r w:rsidR="00F23BDC" w:rsidRPr="003B1E8C">
          <w:rPr>
            <w:rStyle w:val="afff4"/>
          </w:rPr>
          <w:t xml:space="preserve">6.11.4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UR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响应终端上报升级结果(平台</w:t>
        </w:r>
        <w:r w:rsidR="00F23BDC" w:rsidRPr="003B1E8C">
          <w:rPr>
            <w:rStyle w:val="afff4"/>
          </w:rPr>
          <w:sym w:font="Wingdings" w:char="F0E0"/>
        </w:r>
        <w:r w:rsidR="00F23BDC" w:rsidRPr="003B1E8C">
          <w:rPr>
            <w:rStyle w:val="afff4"/>
          </w:rPr>
          <w:t>终端)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43</w:t>
        </w:r>
        <w:r w:rsidR="00F23BDC">
          <w:rPr>
            <w:noProof/>
            <w:webHidden/>
          </w:rPr>
          <w:fldChar w:fldCharType="end"/>
        </w:r>
      </w:hyperlink>
    </w:p>
    <w:p w14:paraId="1C3C7643" w14:textId="74D3E066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28" w:history="1">
        <w:r w:rsidR="00F23BDC" w:rsidRPr="003B1E8C">
          <w:rPr>
            <w:rStyle w:val="afff4"/>
          </w:rPr>
          <w:t>6.12 0x0C A-GNSS辅助定位请求  (终端-&gt;平台)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43</w:t>
        </w:r>
        <w:r w:rsidR="00F23BDC">
          <w:rPr>
            <w:noProof/>
            <w:webHidden/>
          </w:rPr>
          <w:fldChar w:fldCharType="end"/>
        </w:r>
      </w:hyperlink>
    </w:p>
    <w:p w14:paraId="56919DEA" w14:textId="7C3CC14B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29" w:history="1">
        <w:r w:rsidR="00F23BDC" w:rsidRPr="003B1E8C">
          <w:rPr>
            <w:rStyle w:val="afff4"/>
          </w:rPr>
          <w:t>7 协议报文交互流程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_Toc62542429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44</w:t>
        </w:r>
        <w:r w:rsidR="00F23BDC">
          <w:rPr>
            <w:noProof/>
            <w:webHidden/>
          </w:rPr>
          <w:fldChar w:fldCharType="end"/>
        </w:r>
      </w:hyperlink>
    </w:p>
    <w:p w14:paraId="2B63EEFA" w14:textId="44DC19D1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0" w:history="1">
        <w:r w:rsidR="00F23BDC" w:rsidRPr="003B1E8C">
          <w:rPr>
            <w:rStyle w:val="afff4"/>
          </w:rPr>
          <w:t>7.1 建立连接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44</w:t>
        </w:r>
        <w:r w:rsidR="00F23BDC">
          <w:rPr>
            <w:noProof/>
            <w:webHidden/>
          </w:rPr>
          <w:fldChar w:fldCharType="end"/>
        </w:r>
      </w:hyperlink>
    </w:p>
    <w:p w14:paraId="33D3C5E9" w14:textId="300FD61E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1" w:history="1">
        <w:r w:rsidR="00F23BDC" w:rsidRPr="003B1E8C">
          <w:rPr>
            <w:rStyle w:val="afff4"/>
          </w:rPr>
          <w:t>7.2 数据发送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46</w:t>
        </w:r>
        <w:r w:rsidR="00F23BDC">
          <w:rPr>
            <w:noProof/>
            <w:webHidden/>
          </w:rPr>
          <w:fldChar w:fldCharType="end"/>
        </w:r>
      </w:hyperlink>
    </w:p>
    <w:p w14:paraId="5E5C545C" w14:textId="26E5A7F4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2" w:history="1">
        <w:r w:rsidR="00F23BDC" w:rsidRPr="003B1E8C">
          <w:rPr>
            <w:rStyle w:val="afff4"/>
          </w:rPr>
          <w:t>7.2.1 设备工作参数上传：WP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46</w:t>
        </w:r>
        <w:r w:rsidR="00F23BDC">
          <w:rPr>
            <w:noProof/>
            <w:webHidden/>
          </w:rPr>
          <w:fldChar w:fldCharType="end"/>
        </w:r>
      </w:hyperlink>
    </w:p>
    <w:p w14:paraId="171D29A9" w14:textId="1CF7A178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3" w:history="1">
        <w:r w:rsidR="00F23BDC" w:rsidRPr="003B1E8C">
          <w:rPr>
            <w:rStyle w:val="afff4"/>
          </w:rPr>
          <w:t>7.2.2 终端基本状态同步：SS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48</w:t>
        </w:r>
        <w:r w:rsidR="00F23BDC">
          <w:rPr>
            <w:noProof/>
            <w:webHidden/>
          </w:rPr>
          <w:fldChar w:fldCharType="end"/>
        </w:r>
      </w:hyperlink>
    </w:p>
    <w:p w14:paraId="54D402DF" w14:textId="7D96909A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4" w:history="1">
        <w:r w:rsidR="00F23BDC" w:rsidRPr="003B1E8C">
          <w:rPr>
            <w:rStyle w:val="afff4"/>
          </w:rPr>
          <w:t>7.3 提醒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51</w:t>
        </w:r>
        <w:r w:rsidR="00F23BDC">
          <w:rPr>
            <w:noProof/>
            <w:webHidden/>
          </w:rPr>
          <w:fldChar w:fldCharType="end"/>
        </w:r>
      </w:hyperlink>
    </w:p>
    <w:p w14:paraId="647F13FB" w14:textId="50D7195B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35" w:history="1">
        <w:r w:rsidR="00F23BDC" w:rsidRPr="003B1E8C">
          <w:rPr>
            <w:rStyle w:val="afff4"/>
          </w:rPr>
          <w:t>7.4 命令请求及响应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53</w:t>
        </w:r>
        <w:r w:rsidR="00F23BDC">
          <w:rPr>
            <w:noProof/>
            <w:webHidden/>
          </w:rPr>
          <w:fldChar w:fldCharType="end"/>
        </w:r>
      </w:hyperlink>
    </w:p>
    <w:p w14:paraId="7A2E5E65" w14:textId="3AD12ECD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6" w:history="1">
        <w:r w:rsidR="00F23BDC" w:rsidRPr="003B1E8C">
          <w:rPr>
            <w:rStyle w:val="afff4"/>
          </w:rPr>
          <w:t xml:space="preserve">7.4.1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PW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设定参数命令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53</w:t>
        </w:r>
        <w:r w:rsidR="00F23BDC">
          <w:rPr>
            <w:noProof/>
            <w:webHidden/>
          </w:rPr>
          <w:fldChar w:fldCharType="end"/>
        </w:r>
      </w:hyperlink>
    </w:p>
    <w:p w14:paraId="5FE83D34" w14:textId="41B5973A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7" w:history="1">
        <w:r w:rsidR="00F23BDC" w:rsidRPr="003B1E8C">
          <w:rPr>
            <w:rStyle w:val="afff4"/>
          </w:rPr>
          <w:t xml:space="preserve">7.4.2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PR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读取参数命令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55</w:t>
        </w:r>
        <w:r w:rsidR="00F23BDC">
          <w:rPr>
            <w:noProof/>
            <w:webHidden/>
          </w:rPr>
          <w:fldChar w:fldCharType="end"/>
        </w:r>
      </w:hyperlink>
    </w:p>
    <w:p w14:paraId="6B80DF1C" w14:textId="06A659A1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8" w:history="1">
        <w:r w:rsidR="00F23BDC" w:rsidRPr="003B1E8C">
          <w:rPr>
            <w:rStyle w:val="afff4"/>
          </w:rPr>
          <w:t xml:space="preserve">7.4.3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LT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位置追踪命令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56</w:t>
        </w:r>
        <w:r w:rsidR="00F23BDC">
          <w:rPr>
            <w:noProof/>
            <w:webHidden/>
          </w:rPr>
          <w:fldChar w:fldCharType="end"/>
        </w:r>
      </w:hyperlink>
    </w:p>
    <w:p w14:paraId="49FC329A" w14:textId="33803D89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39" w:history="1">
        <w:r w:rsidR="00F23BDC" w:rsidRPr="003B1E8C">
          <w:rPr>
            <w:rStyle w:val="afff4"/>
          </w:rPr>
          <w:t xml:space="preserve">7.4.4 </w:t>
        </w:r>
        <w:r w:rsidR="00F23BDC" w:rsidRPr="003B1E8C">
          <w:rPr>
            <w:rStyle w:val="afff4"/>
          </w:rPr>
          <w:t>‘</w:t>
        </w:r>
        <w:r w:rsidR="00F23BDC" w:rsidRPr="003B1E8C">
          <w:rPr>
            <w:rStyle w:val="afff4"/>
          </w:rPr>
          <w:t>RC</w:t>
        </w:r>
        <w:r w:rsidR="00F23BDC" w:rsidRPr="003B1E8C">
          <w:rPr>
            <w:rStyle w:val="afff4"/>
          </w:rPr>
          <w:t>’</w:t>
        </w:r>
        <w:r w:rsidR="00F23BDC" w:rsidRPr="003B1E8C">
          <w:rPr>
            <w:rStyle w:val="afff4"/>
          </w:rPr>
          <w:t>响应远程控制命令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_Toc62542439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59</w:t>
        </w:r>
        <w:r w:rsidR="00F23BDC">
          <w:rPr>
            <w:noProof/>
            <w:webHidden/>
          </w:rPr>
          <w:fldChar w:fldCharType="end"/>
        </w:r>
      </w:hyperlink>
    </w:p>
    <w:p w14:paraId="6B2E1A7B" w14:textId="7516F247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40" w:history="1">
        <w:r w:rsidR="00F23BDC" w:rsidRPr="003B1E8C">
          <w:rPr>
            <w:rStyle w:val="afff4"/>
          </w:rPr>
          <w:t>附　录　A （规范性附录） TLV说明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23BDC">
          <w:rPr>
            <w:noProof/>
            <w:webHidden/>
          </w:rPr>
          <w:fldChar w:fldCharType="end"/>
        </w:r>
      </w:hyperlink>
    </w:p>
    <w:p w14:paraId="62BAC709" w14:textId="427C3DE8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1" w:history="1">
        <w:r w:rsidR="00F23BDC" w:rsidRPr="003B1E8C">
          <w:rPr>
            <w:rStyle w:val="afff4"/>
          </w:rPr>
          <w:t>A.1 TLV格式说明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23BDC">
          <w:rPr>
            <w:noProof/>
            <w:webHidden/>
          </w:rPr>
          <w:fldChar w:fldCharType="end"/>
        </w:r>
      </w:hyperlink>
    </w:p>
    <w:p w14:paraId="327282E8" w14:textId="78191BBC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2" w:history="1">
        <w:r w:rsidR="00F23BDC" w:rsidRPr="003B1E8C">
          <w:rPr>
            <w:rStyle w:val="afff4"/>
          </w:rPr>
          <w:t>A.2 TLV的分类和功能说明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61</w:t>
        </w:r>
        <w:r w:rsidR="00F23BDC">
          <w:rPr>
            <w:noProof/>
            <w:webHidden/>
          </w:rPr>
          <w:fldChar w:fldCharType="end"/>
        </w:r>
      </w:hyperlink>
    </w:p>
    <w:p w14:paraId="6E14C190" w14:textId="3A5FB312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3" w:history="1">
        <w:r w:rsidR="00F23BDC" w:rsidRPr="003B1E8C">
          <w:rPr>
            <w:rStyle w:val="afff4"/>
          </w:rPr>
          <w:t>A.3 G配置参数（0x0001~0x0FFF）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63</w:t>
        </w:r>
        <w:r w:rsidR="00F23BDC">
          <w:rPr>
            <w:noProof/>
            <w:webHidden/>
          </w:rPr>
          <w:fldChar w:fldCharType="end"/>
        </w:r>
      </w:hyperlink>
    </w:p>
    <w:p w14:paraId="2D52B5DD" w14:textId="6AE11155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4" w:history="1">
        <w:r w:rsidR="00F23BDC" w:rsidRPr="003B1E8C">
          <w:rPr>
            <w:rStyle w:val="afff4"/>
          </w:rPr>
          <w:t>A.4 TAG软件升级参数（0x1001~0x1FFF）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69</w:t>
        </w:r>
        <w:r w:rsidR="00F23BDC">
          <w:rPr>
            <w:noProof/>
            <w:webHidden/>
          </w:rPr>
          <w:fldChar w:fldCharType="end"/>
        </w:r>
      </w:hyperlink>
    </w:p>
    <w:p w14:paraId="59179F33" w14:textId="30EEDE0C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5" w:history="1">
        <w:r w:rsidR="00F23BDC" w:rsidRPr="003B1E8C">
          <w:rPr>
            <w:rStyle w:val="afff4"/>
          </w:rPr>
          <w:t>A.5 TAG终端及设备工作信息参数（0x2001~0x2FFF）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70</w:t>
        </w:r>
        <w:r w:rsidR="00F23BDC">
          <w:rPr>
            <w:noProof/>
            <w:webHidden/>
          </w:rPr>
          <w:fldChar w:fldCharType="end"/>
        </w:r>
      </w:hyperlink>
    </w:p>
    <w:p w14:paraId="7A433F0A" w14:textId="512F387E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6" w:history="1">
        <w:r w:rsidR="00F23BDC" w:rsidRPr="003B1E8C">
          <w:rPr>
            <w:rStyle w:val="afff4"/>
          </w:rPr>
          <w:t>A.6 TAG终端设备监控参数（0x3001~0x3FFF）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_Toc62542446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77</w:t>
        </w:r>
        <w:r w:rsidR="00F23BDC">
          <w:rPr>
            <w:noProof/>
            <w:webHidden/>
          </w:rPr>
          <w:fldChar w:fldCharType="end"/>
        </w:r>
      </w:hyperlink>
    </w:p>
    <w:p w14:paraId="00D668D5" w14:textId="07714B87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7" w:history="1">
        <w:r w:rsidR="00F23BDC" w:rsidRPr="003B1E8C">
          <w:rPr>
            <w:rStyle w:val="afff4"/>
          </w:rPr>
          <w:t>A.7 TAG控制参数（0x4000~0x4FFF）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_Toc62542447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82</w:t>
        </w:r>
        <w:r w:rsidR="00F23BDC">
          <w:rPr>
            <w:noProof/>
            <w:webHidden/>
          </w:rPr>
          <w:fldChar w:fldCharType="end"/>
        </w:r>
      </w:hyperlink>
    </w:p>
    <w:p w14:paraId="3C807325" w14:textId="60DE2864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48" w:history="1">
        <w:r w:rsidR="00F23BDC" w:rsidRPr="003B1E8C">
          <w:rPr>
            <w:rStyle w:val="afff4"/>
          </w:rPr>
          <w:t>附　录　B （规范性附录） 终端日志方案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_Toc62542448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26CE1C06" w14:textId="33F43103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49" w:history="1">
        <w:r w:rsidR="00F23BDC" w:rsidRPr="003B1E8C">
          <w:rPr>
            <w:rStyle w:val="afff4"/>
          </w:rPr>
          <w:t>B.1 概述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_Toc62542449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4C15DF5B" w14:textId="45022F4C" w:rsidR="00F23BDC" w:rsidRDefault="00150DF7">
      <w:pPr>
        <w:pStyle w:val="27"/>
        <w:rPr>
          <w:rFonts w:asciiTheme="minorHAnsi" w:eastAsiaTheme="minorEastAsia" w:hAnsiTheme="minorHAnsi" w:cstheme="minorBidi"/>
          <w:noProof/>
          <w:szCs w:val="22"/>
        </w:rPr>
      </w:pPr>
      <w:hyperlink w:anchor="_Toc62542450" w:history="1">
        <w:r w:rsidR="00F23BDC" w:rsidRPr="003B1E8C">
          <w:rPr>
            <w:rStyle w:val="afff4"/>
          </w:rPr>
          <w:t>B.2 终端日志方案和具体要求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_Toc62542450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7E268357" w14:textId="6AA0490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1" w:history="1">
        <w:r w:rsidR="00F23BDC" w:rsidRPr="003B1E8C">
          <w:rPr>
            <w:rStyle w:val="afff4"/>
          </w:rPr>
          <w:t>B.2.1 日志格式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_Toc62542451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2689A648" w14:textId="03B74515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2" w:history="1">
        <w:r w:rsidR="00F23BDC" w:rsidRPr="003B1E8C">
          <w:rPr>
            <w:rStyle w:val="afff4"/>
          </w:rPr>
          <w:t>B.2.2 日志类型及内容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_Toc62542452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09BCCD6F" w14:textId="17F4B634" w:rsidR="00F23BDC" w:rsidRDefault="00150DF7">
      <w:pPr>
        <w:pStyle w:val="30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62542453" w:history="1">
        <w:r w:rsidR="00F23BDC" w:rsidRPr="003B1E8C">
          <w:rPr>
            <w:rStyle w:val="afff4"/>
          </w:rPr>
          <w:t>B.2.3 存储管理及类型ID范围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_Toc62542453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83</w:t>
        </w:r>
        <w:r w:rsidR="00F23BDC">
          <w:rPr>
            <w:noProof/>
            <w:webHidden/>
          </w:rPr>
          <w:fldChar w:fldCharType="end"/>
        </w:r>
      </w:hyperlink>
    </w:p>
    <w:p w14:paraId="2B21D46C" w14:textId="515D484F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54" w:history="1">
        <w:r w:rsidR="00F23BDC" w:rsidRPr="003B1E8C">
          <w:rPr>
            <w:rStyle w:val="afff4"/>
          </w:rPr>
          <w:t>附　录　C （资料型附录） CRC32校验算法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_Toc62542454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89</w:t>
        </w:r>
        <w:r w:rsidR="00F23BDC">
          <w:rPr>
            <w:noProof/>
            <w:webHidden/>
          </w:rPr>
          <w:fldChar w:fldCharType="end"/>
        </w:r>
      </w:hyperlink>
    </w:p>
    <w:p w14:paraId="4BDEF672" w14:textId="1BBEAC38" w:rsidR="00F23BDC" w:rsidRDefault="00150DF7">
      <w:pPr>
        <w:pStyle w:val="12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62542455" w:history="1">
        <w:r w:rsidR="00F23BDC" w:rsidRPr="003B1E8C">
          <w:rPr>
            <w:rStyle w:val="afff4"/>
          </w:rPr>
          <w:t>参考文献</w:t>
        </w:r>
        <w:r w:rsidR="00F23BDC">
          <w:rPr>
            <w:noProof/>
            <w:webHidden/>
          </w:rPr>
          <w:tab/>
        </w:r>
        <w:r w:rsidR="00F23BDC">
          <w:rPr>
            <w:noProof/>
            <w:webHidden/>
          </w:rPr>
          <w:fldChar w:fldCharType="begin"/>
        </w:r>
        <w:r w:rsidR="00F23BDC">
          <w:rPr>
            <w:noProof/>
            <w:webHidden/>
          </w:rPr>
          <w:instrText xml:space="preserve"> PAGEREF _Toc62542455 \h </w:instrText>
        </w:r>
        <w:r w:rsidR="00F23BDC">
          <w:rPr>
            <w:noProof/>
            <w:webHidden/>
          </w:rPr>
        </w:r>
        <w:r w:rsidR="00F23BDC">
          <w:rPr>
            <w:noProof/>
            <w:webHidden/>
          </w:rPr>
          <w:fldChar w:fldCharType="separate"/>
        </w:r>
        <w:r w:rsidR="00F23BDC">
          <w:rPr>
            <w:noProof/>
            <w:webHidden/>
          </w:rPr>
          <w:t>91</w:t>
        </w:r>
        <w:r w:rsidR="00F23BDC">
          <w:rPr>
            <w:noProof/>
            <w:webHidden/>
          </w:rPr>
          <w:fldChar w:fldCharType="end"/>
        </w:r>
      </w:hyperlink>
    </w:p>
    <w:p w14:paraId="2E00AF1F" w14:textId="4372C605" w:rsidR="00221615" w:rsidRPr="000F139C" w:rsidRDefault="0006320A" w:rsidP="00221615">
      <w:pPr>
        <w:pStyle w:val="aff4"/>
      </w:pPr>
      <w:r>
        <w:rPr>
          <w:noProof w:val="0"/>
          <w:kern w:val="2"/>
          <w:szCs w:val="21"/>
        </w:rPr>
        <w:fldChar w:fldCharType="end"/>
      </w:r>
    </w:p>
    <w:p w14:paraId="318AED1F" w14:textId="666EF115" w:rsidR="00221615" w:rsidRPr="000F139C" w:rsidRDefault="00221615" w:rsidP="00221615">
      <w:pPr>
        <w:pStyle w:val="aff4"/>
      </w:pPr>
    </w:p>
    <w:p w14:paraId="4FA41989" w14:textId="65747F26" w:rsidR="00221615" w:rsidRPr="000F139C" w:rsidRDefault="00221615" w:rsidP="00221615">
      <w:pPr>
        <w:pStyle w:val="aff4"/>
      </w:pPr>
    </w:p>
    <w:p w14:paraId="413EC19A" w14:textId="1F9600E5" w:rsidR="00221615" w:rsidRPr="000F139C" w:rsidRDefault="00221615" w:rsidP="00221615">
      <w:pPr>
        <w:pStyle w:val="aff4"/>
      </w:pPr>
    </w:p>
    <w:p w14:paraId="58AD23C3" w14:textId="0541D020" w:rsidR="00221615" w:rsidRPr="000F139C" w:rsidRDefault="00221615" w:rsidP="00221615">
      <w:pPr>
        <w:pStyle w:val="aff4"/>
      </w:pPr>
    </w:p>
    <w:p w14:paraId="48DA1EC3" w14:textId="72DAEF16" w:rsidR="00221615" w:rsidRPr="000F139C" w:rsidRDefault="00221615" w:rsidP="00221615">
      <w:pPr>
        <w:pStyle w:val="aff4"/>
      </w:pPr>
    </w:p>
    <w:p w14:paraId="54130D70" w14:textId="79F751A2" w:rsidR="00221615" w:rsidRPr="000F139C" w:rsidRDefault="00221615" w:rsidP="00221615">
      <w:pPr>
        <w:pStyle w:val="aff4"/>
      </w:pPr>
    </w:p>
    <w:p w14:paraId="2003ACCA" w14:textId="48087B74" w:rsidR="00221615" w:rsidRPr="000F139C" w:rsidRDefault="00221615" w:rsidP="00221615">
      <w:pPr>
        <w:pStyle w:val="aff4"/>
      </w:pPr>
    </w:p>
    <w:p w14:paraId="0874E237" w14:textId="07171FFE" w:rsidR="00221615" w:rsidRPr="000F139C" w:rsidRDefault="00221615" w:rsidP="00221615">
      <w:pPr>
        <w:pStyle w:val="aff4"/>
      </w:pPr>
    </w:p>
    <w:p w14:paraId="1D32F5BE" w14:textId="470A42C7" w:rsidR="00221615" w:rsidRPr="000F139C" w:rsidRDefault="00221615" w:rsidP="00221615">
      <w:pPr>
        <w:pStyle w:val="aff4"/>
      </w:pPr>
    </w:p>
    <w:p w14:paraId="6FB0B471" w14:textId="69073F52" w:rsidR="00221615" w:rsidRPr="000F139C" w:rsidRDefault="00221615" w:rsidP="00221615">
      <w:pPr>
        <w:pStyle w:val="aff4"/>
      </w:pPr>
    </w:p>
    <w:p w14:paraId="561518C2" w14:textId="0263C0DE" w:rsidR="00221615" w:rsidRPr="000F139C" w:rsidRDefault="00221615" w:rsidP="00221615">
      <w:pPr>
        <w:pStyle w:val="aff4"/>
      </w:pPr>
    </w:p>
    <w:p w14:paraId="47EAB7D3" w14:textId="129AF5D2" w:rsidR="00221615" w:rsidRPr="000F139C" w:rsidRDefault="00221615" w:rsidP="00221615">
      <w:pPr>
        <w:pStyle w:val="aff4"/>
      </w:pPr>
    </w:p>
    <w:p w14:paraId="5DD52D70" w14:textId="563D0BB6" w:rsidR="00221615" w:rsidRPr="000F139C" w:rsidRDefault="00221615" w:rsidP="00221615">
      <w:pPr>
        <w:pStyle w:val="aff4"/>
      </w:pPr>
    </w:p>
    <w:p w14:paraId="7EF71FC7" w14:textId="698B0D40" w:rsidR="00221615" w:rsidRPr="000F139C" w:rsidRDefault="00221615" w:rsidP="00221615">
      <w:pPr>
        <w:pStyle w:val="aff4"/>
      </w:pPr>
    </w:p>
    <w:p w14:paraId="1688491D" w14:textId="0569907E" w:rsidR="00221615" w:rsidRPr="000F139C" w:rsidRDefault="00221615" w:rsidP="00221615">
      <w:pPr>
        <w:pStyle w:val="aff4"/>
      </w:pPr>
    </w:p>
    <w:p w14:paraId="3DD8D2AB" w14:textId="4216B9FF" w:rsidR="00221615" w:rsidRPr="000F139C" w:rsidRDefault="00221615" w:rsidP="00221615">
      <w:pPr>
        <w:pStyle w:val="aff4"/>
      </w:pPr>
    </w:p>
    <w:p w14:paraId="7CEA373C" w14:textId="70E86042" w:rsidR="00017D5E" w:rsidRPr="000F139C" w:rsidRDefault="00017D5E">
      <w:pPr>
        <w:widowControl/>
        <w:jc w:val="left"/>
        <w:rPr>
          <w:rFonts w:ascii="宋体"/>
          <w:noProof/>
          <w:kern w:val="0"/>
          <w:szCs w:val="20"/>
        </w:rPr>
      </w:pPr>
      <w:r w:rsidRPr="000F139C">
        <w:br w:type="page"/>
      </w:r>
    </w:p>
    <w:p w14:paraId="4E0CD54B" w14:textId="4F969FB6" w:rsidR="005E040A" w:rsidRPr="000F139C" w:rsidRDefault="005E040A" w:rsidP="007F67C7">
      <w:pPr>
        <w:pStyle w:val="1"/>
        <w:numPr>
          <w:ilvl w:val="0"/>
          <w:numId w:val="0"/>
        </w:numPr>
        <w:spacing w:before="640" w:after="560" w:line="460" w:lineRule="exact"/>
        <w:jc w:val="center"/>
        <w:rPr>
          <w:rFonts w:ascii="黑体" w:eastAsia="黑体" w:hAnsi="黑体"/>
          <w:sz w:val="32"/>
          <w:szCs w:val="32"/>
        </w:rPr>
      </w:pPr>
      <w:bookmarkStart w:id="18" w:name="_Toc62542376"/>
      <w:r w:rsidRPr="000F139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前</w:t>
      </w:r>
      <w:bookmarkStart w:id="19" w:name="BKQY"/>
      <w:r w:rsidRPr="000F139C">
        <w:rPr>
          <w:rFonts w:ascii="黑体" w:eastAsia="黑体" w:hAnsi="黑体"/>
          <w:b w:val="0"/>
          <w:bCs w:val="0"/>
          <w:sz w:val="32"/>
          <w:szCs w:val="32"/>
        </w:rPr>
        <w:t> </w:t>
      </w:r>
      <w:r w:rsidRPr="000F139C">
        <w:rPr>
          <w:rFonts w:ascii="黑体" w:eastAsia="黑体" w:hAnsi="黑体"/>
          <w:b w:val="0"/>
          <w:bCs w:val="0"/>
          <w:sz w:val="32"/>
          <w:szCs w:val="32"/>
        </w:rPr>
        <w:t> </w:t>
      </w:r>
      <w:r w:rsidRPr="000F139C">
        <w:rPr>
          <w:rFonts w:ascii="黑体" w:eastAsia="黑体" w:hAnsi="黑体" w:hint="eastAsia"/>
          <w:b w:val="0"/>
          <w:bCs w:val="0"/>
          <w:sz w:val="32"/>
          <w:szCs w:val="32"/>
        </w:rPr>
        <w:t>言</w:t>
      </w:r>
      <w:bookmarkEnd w:id="15"/>
      <w:bookmarkEnd w:id="16"/>
      <w:bookmarkEnd w:id="18"/>
      <w:bookmarkEnd w:id="19"/>
    </w:p>
    <w:p w14:paraId="5D5F83EC" w14:textId="6221DC0E" w:rsidR="005E040A" w:rsidRPr="000F139C" w:rsidRDefault="005E040A" w:rsidP="007F67C7">
      <w:pPr>
        <w:ind w:firstLineChars="200" w:firstLine="420"/>
      </w:pPr>
      <w:r w:rsidRPr="000F139C">
        <w:rPr>
          <w:rFonts w:hint="eastAsia"/>
        </w:rPr>
        <w:t>本标准按照</w:t>
      </w:r>
      <w:r w:rsidRPr="000F139C">
        <w:t>GB/T 1.1-20</w:t>
      </w:r>
      <w:r w:rsidR="00017D5E" w:rsidRPr="000F139C">
        <w:t>20</w:t>
      </w:r>
      <w:r w:rsidRPr="000F139C">
        <w:rPr>
          <w:rFonts w:hint="eastAsia"/>
        </w:rPr>
        <w:t>规则起草。</w:t>
      </w:r>
    </w:p>
    <w:p w14:paraId="3454E13B" w14:textId="478FDB96" w:rsidR="004D457A" w:rsidRPr="000F139C" w:rsidRDefault="005E040A" w:rsidP="007F67C7">
      <w:pPr>
        <w:ind w:firstLineChars="200" w:firstLine="420"/>
      </w:pPr>
      <w:r w:rsidRPr="000F139C">
        <w:rPr>
          <w:rFonts w:hint="eastAsia"/>
        </w:rPr>
        <w:t>本标准</w:t>
      </w:r>
      <w:r w:rsidR="002E09B8" w:rsidRPr="000F139C">
        <w:rPr>
          <w:rFonts w:hint="eastAsia"/>
        </w:rPr>
        <w:t>基于</w:t>
      </w:r>
      <w:r w:rsidR="002E09B8" w:rsidRPr="000F139C">
        <w:t>《</w:t>
      </w:r>
      <w:r w:rsidR="002E09B8" w:rsidRPr="000F139C">
        <w:rPr>
          <w:rFonts w:hint="eastAsia"/>
        </w:rPr>
        <w:t>徐工</w:t>
      </w:r>
      <w:r w:rsidR="002E09B8" w:rsidRPr="000F139C">
        <w:rPr>
          <w:rFonts w:hint="eastAsia"/>
        </w:rPr>
        <w:t>XCB</w:t>
      </w:r>
      <w:r w:rsidR="002E09B8" w:rsidRPr="000F139C">
        <w:rPr>
          <w:rFonts w:hint="eastAsia"/>
        </w:rPr>
        <w:t>总线通信系统</w:t>
      </w:r>
      <w:r w:rsidR="002E09B8" w:rsidRPr="000F139C">
        <w:rPr>
          <w:rFonts w:hint="eastAsia"/>
        </w:rPr>
        <w:t>XM2M</w:t>
      </w:r>
      <w:r w:rsidR="002E09B8" w:rsidRPr="000F139C">
        <w:rPr>
          <w:rFonts w:hint="eastAsia"/>
        </w:rPr>
        <w:t>通信规范</w:t>
      </w:r>
      <w:r w:rsidR="002E09B8" w:rsidRPr="000F139C">
        <w:t>》</w:t>
      </w:r>
      <w:r w:rsidR="002E09B8" w:rsidRPr="000F139C">
        <w:rPr>
          <w:rFonts w:hint="eastAsia"/>
        </w:rPr>
        <w:t>制定</w:t>
      </w:r>
      <w:r w:rsidR="004D457A" w:rsidRPr="000F139C">
        <w:rPr>
          <w:rFonts w:hint="eastAsia"/>
        </w:rPr>
        <w:t>。</w:t>
      </w:r>
    </w:p>
    <w:p w14:paraId="799B1EF5" w14:textId="5BAC19FD" w:rsidR="00C91788" w:rsidRPr="000F139C" w:rsidRDefault="004D457A" w:rsidP="00C91788">
      <w:pPr>
        <w:ind w:firstLineChars="200" w:firstLine="420"/>
      </w:pPr>
      <w:r w:rsidRPr="000F139C">
        <w:rPr>
          <w:rFonts w:hint="eastAsia"/>
        </w:rPr>
        <w:t>本标准</w:t>
      </w:r>
      <w:r w:rsidR="005E040A" w:rsidRPr="000F139C">
        <w:rPr>
          <w:rFonts w:hint="eastAsia"/>
        </w:rPr>
        <w:t>由</w:t>
      </w:r>
      <w:r w:rsidR="002E09B8" w:rsidRPr="000F139C">
        <w:rPr>
          <w:rFonts w:hint="eastAsia"/>
        </w:rPr>
        <w:t>控制研究所</w:t>
      </w:r>
      <w:r w:rsidR="005E040A" w:rsidRPr="000F139C">
        <w:rPr>
          <w:rFonts w:hint="eastAsia"/>
        </w:rPr>
        <w:t>归口</w:t>
      </w:r>
      <w:r w:rsidR="002E09B8" w:rsidRPr="000F139C">
        <w:rPr>
          <w:rFonts w:hint="eastAsia"/>
        </w:rPr>
        <w:t>管理</w:t>
      </w:r>
      <w:r w:rsidR="005E040A" w:rsidRPr="000F139C">
        <w:rPr>
          <w:rFonts w:hint="eastAsia"/>
        </w:rPr>
        <w:t>。</w:t>
      </w:r>
    </w:p>
    <w:p w14:paraId="4EFF9497" w14:textId="41297FAA" w:rsidR="00C91788" w:rsidRPr="000F139C" w:rsidRDefault="00C91788" w:rsidP="00C91788">
      <w:pPr>
        <w:ind w:firstLineChars="200" w:firstLine="420"/>
      </w:pPr>
      <w:r w:rsidRPr="000F139C">
        <w:rPr>
          <w:rFonts w:hint="eastAsia"/>
        </w:rPr>
        <w:t>本标准主要起草人：</w:t>
      </w:r>
      <w:r w:rsidR="007F0F22">
        <w:rPr>
          <w:rFonts w:hint="eastAsia"/>
        </w:rPr>
        <w:t>王双</w:t>
      </w:r>
      <w:r w:rsidRPr="000F139C">
        <w:rPr>
          <w:rFonts w:hint="eastAsia"/>
        </w:rPr>
        <w:t>、</w:t>
      </w:r>
      <w:r w:rsidR="007F0F22">
        <w:rPr>
          <w:rFonts w:hint="eastAsia"/>
        </w:rPr>
        <w:t>柴君飞、齐行程、张</w:t>
      </w:r>
      <w:r w:rsidR="007F0F22">
        <w:t>相帅、</w:t>
      </w:r>
      <w:r w:rsidR="007F0F22">
        <w:rPr>
          <w:rFonts w:hint="eastAsia"/>
        </w:rPr>
        <w:t>付</w:t>
      </w:r>
      <w:r w:rsidR="007F0F22">
        <w:t>文淼、唐正伟、张艳</w:t>
      </w:r>
    </w:p>
    <w:p w14:paraId="3DF43ACC" w14:textId="77777777" w:rsidR="00D07371" w:rsidRPr="000F139C" w:rsidRDefault="005E040A">
      <w:pPr>
        <w:pStyle w:val="aff4"/>
        <w:sectPr w:rsidR="00D07371" w:rsidRPr="000F139C" w:rsidSect="008B00FE">
          <w:headerReference w:type="first" r:id="rId14"/>
          <w:footerReference w:type="first" r:id="rId15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titlePg/>
          <w:docGrid w:type="lines" w:linePitch="312"/>
        </w:sectPr>
      </w:pPr>
      <w:r w:rsidRPr="000F139C">
        <w:rPr>
          <w:rFonts w:hint="eastAsia"/>
        </w:rPr>
        <w:t>本标准为首次发布。</w:t>
      </w:r>
    </w:p>
    <w:p w14:paraId="5D808B0F" w14:textId="44BEBAA1" w:rsidR="00F34B99" w:rsidRPr="000F139C" w:rsidRDefault="002E09B8" w:rsidP="007F67C7">
      <w:pPr>
        <w:pStyle w:val="affffff7"/>
        <w:spacing w:before="640" w:after="560" w:line="460" w:lineRule="exact"/>
        <w:outlineLvl w:val="9"/>
        <w:rPr>
          <w:rFonts w:ascii="黑体" w:eastAsia="黑体" w:hAnsi="黑体"/>
          <w:b w:val="0"/>
          <w:bCs w:val="0"/>
        </w:rPr>
      </w:pPr>
      <w:r w:rsidRPr="000F139C">
        <w:rPr>
          <w:rFonts w:ascii="黑体" w:eastAsia="黑体" w:hAnsi="黑体" w:hint="eastAsia"/>
          <w:b w:val="0"/>
          <w:bCs w:val="0"/>
        </w:rPr>
        <w:lastRenderedPageBreak/>
        <w:t>起重机M</w:t>
      </w:r>
      <w:r w:rsidRPr="000F139C">
        <w:rPr>
          <w:rFonts w:ascii="黑体" w:eastAsia="黑体" w:hAnsi="黑体"/>
          <w:b w:val="0"/>
          <w:bCs w:val="0"/>
        </w:rPr>
        <w:t>2M</w:t>
      </w:r>
      <w:r w:rsidRPr="000F139C">
        <w:rPr>
          <w:rFonts w:ascii="黑体" w:eastAsia="黑体" w:hAnsi="黑体" w:hint="eastAsia"/>
          <w:b w:val="0"/>
          <w:bCs w:val="0"/>
        </w:rPr>
        <w:t>通信</w:t>
      </w:r>
      <w:r w:rsidRPr="000F139C">
        <w:rPr>
          <w:rFonts w:ascii="黑体" w:eastAsia="黑体" w:hAnsi="黑体"/>
          <w:b w:val="0"/>
          <w:bCs w:val="0"/>
        </w:rPr>
        <w:t>协议规范</w:t>
      </w:r>
    </w:p>
    <w:p w14:paraId="2763AE52" w14:textId="77777777" w:rsidR="00CF6201" w:rsidRPr="000F139C" w:rsidRDefault="00CF6201" w:rsidP="007F67C7">
      <w:pPr>
        <w:pStyle w:val="a4"/>
        <w:spacing w:before="312" w:after="312"/>
        <w:outlineLvl w:val="0"/>
      </w:pPr>
      <w:bookmarkStart w:id="20" w:name="_Toc42593242"/>
      <w:bookmarkStart w:id="21" w:name="_Toc42620180"/>
      <w:bookmarkStart w:id="22" w:name="_Toc42624348"/>
      <w:bookmarkStart w:id="23" w:name="_Toc42624827"/>
      <w:bookmarkStart w:id="24" w:name="_Toc42763717"/>
      <w:bookmarkStart w:id="25" w:name="_Toc42593243"/>
      <w:bookmarkStart w:id="26" w:name="_Toc42620181"/>
      <w:bookmarkStart w:id="27" w:name="_Toc42624349"/>
      <w:bookmarkStart w:id="28" w:name="_Toc42624828"/>
      <w:bookmarkStart w:id="29" w:name="_Toc42763718"/>
      <w:bookmarkStart w:id="30" w:name="_Toc42593244"/>
      <w:bookmarkStart w:id="31" w:name="_Toc42620182"/>
      <w:bookmarkStart w:id="32" w:name="_Toc42624350"/>
      <w:bookmarkStart w:id="33" w:name="_Toc42624829"/>
      <w:bookmarkStart w:id="34" w:name="_Toc42763719"/>
      <w:bookmarkStart w:id="35" w:name="_Toc42593245"/>
      <w:bookmarkStart w:id="36" w:name="_Toc42620183"/>
      <w:bookmarkStart w:id="37" w:name="_Toc42624351"/>
      <w:bookmarkStart w:id="38" w:name="_Toc42624830"/>
      <w:bookmarkStart w:id="39" w:name="_Toc42763720"/>
      <w:bookmarkStart w:id="40" w:name="_Toc42593246"/>
      <w:bookmarkStart w:id="41" w:name="_Toc42620184"/>
      <w:bookmarkStart w:id="42" w:name="_Toc42624352"/>
      <w:bookmarkStart w:id="43" w:name="_Toc42624831"/>
      <w:bookmarkStart w:id="44" w:name="_Toc42763721"/>
      <w:bookmarkStart w:id="45" w:name="_Toc42593247"/>
      <w:bookmarkStart w:id="46" w:name="_Toc42620185"/>
      <w:bookmarkStart w:id="47" w:name="_Toc42624353"/>
      <w:bookmarkStart w:id="48" w:name="_Toc42624832"/>
      <w:bookmarkStart w:id="49" w:name="_Toc42763722"/>
      <w:bookmarkStart w:id="50" w:name="_Toc42875643"/>
      <w:bookmarkStart w:id="51" w:name="_Toc44167567"/>
      <w:bookmarkStart w:id="52" w:name="_Toc44578704"/>
      <w:bookmarkStart w:id="53" w:name="_Toc6254237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F139C">
        <w:rPr>
          <w:rFonts w:hint="eastAsia"/>
        </w:rPr>
        <w:t>范围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6233A89" w14:textId="6DC5FCC0" w:rsidR="00B333B1" w:rsidRPr="000F139C" w:rsidRDefault="00B333B1" w:rsidP="00B333B1">
      <w:pPr>
        <w:ind w:firstLineChars="200" w:firstLine="420"/>
      </w:pPr>
      <w:r w:rsidRPr="000F139C">
        <w:rPr>
          <w:rFonts w:hint="eastAsia"/>
        </w:rPr>
        <w:t>本标准规定</w:t>
      </w:r>
      <w:r w:rsidRPr="000F139C">
        <w:rPr>
          <w:rFonts w:asciiTheme="minorEastAsia" w:eastAsiaTheme="minorEastAsia" w:hAnsiTheme="minorEastAsia" w:hint="eastAsia"/>
        </w:rPr>
        <w:t>了</w:t>
      </w:r>
      <w:r w:rsidR="002E09B8" w:rsidRPr="000F139C">
        <w:rPr>
          <w:rFonts w:asciiTheme="minorEastAsia" w:eastAsiaTheme="minorEastAsia" w:hAnsiTheme="minorEastAsia" w:hint="eastAsia"/>
        </w:rPr>
        <w:t>徐州重型</w:t>
      </w:r>
      <w:r w:rsidR="002E09B8" w:rsidRPr="000F139C">
        <w:rPr>
          <w:rFonts w:asciiTheme="minorEastAsia" w:eastAsiaTheme="minorEastAsia" w:hAnsiTheme="minorEastAsia"/>
        </w:rPr>
        <w:t>机械</w:t>
      </w:r>
      <w:r w:rsidR="002E09B8" w:rsidRPr="000F139C">
        <w:rPr>
          <w:rFonts w:asciiTheme="minorEastAsia" w:eastAsiaTheme="minorEastAsia" w:hAnsiTheme="minorEastAsia" w:hint="eastAsia"/>
        </w:rPr>
        <w:t>有限</w:t>
      </w:r>
      <w:r w:rsidR="002E09B8" w:rsidRPr="000F139C">
        <w:rPr>
          <w:rFonts w:asciiTheme="minorEastAsia" w:eastAsiaTheme="minorEastAsia" w:hAnsiTheme="minorEastAsia"/>
        </w:rPr>
        <w:t>公司</w:t>
      </w:r>
      <w:r w:rsidRPr="000F139C">
        <w:rPr>
          <w:rFonts w:asciiTheme="minorEastAsia" w:eastAsiaTheme="minorEastAsia" w:hAnsiTheme="minorEastAsia" w:hint="eastAsia"/>
        </w:rPr>
        <w:t>M</w:t>
      </w:r>
      <w:r w:rsidRPr="000F139C">
        <w:rPr>
          <w:rFonts w:asciiTheme="minorEastAsia" w:eastAsiaTheme="minorEastAsia" w:hAnsiTheme="minorEastAsia"/>
        </w:rPr>
        <w:t>2M</w:t>
      </w:r>
      <w:r w:rsidRPr="000F139C">
        <w:rPr>
          <w:rFonts w:asciiTheme="minorEastAsia" w:eastAsiaTheme="minorEastAsia" w:hAnsiTheme="minorEastAsia" w:hint="eastAsia"/>
        </w:rPr>
        <w:t>终端设备与M</w:t>
      </w:r>
      <w:r w:rsidRPr="000F139C">
        <w:rPr>
          <w:rFonts w:asciiTheme="minorEastAsia" w:eastAsiaTheme="minorEastAsia" w:hAnsiTheme="minorEastAsia"/>
        </w:rPr>
        <w:t>2M</w:t>
      </w:r>
      <w:r w:rsidRPr="000F139C">
        <w:rPr>
          <w:rFonts w:asciiTheme="minorEastAsia" w:eastAsiaTheme="minorEastAsia" w:hAnsiTheme="minorEastAsia" w:hint="eastAsia"/>
        </w:rPr>
        <w:t>平</w:t>
      </w:r>
      <w:r w:rsidRPr="000F139C">
        <w:rPr>
          <w:rFonts w:hint="eastAsia"/>
        </w:rPr>
        <w:t>台之间的一个面向终端管理数据和小数据量业务数据的轻量级协议。</w:t>
      </w:r>
    </w:p>
    <w:p w14:paraId="00895CD6" w14:textId="36A868FF" w:rsidR="00CF6201" w:rsidRPr="000F139C" w:rsidRDefault="00B333B1" w:rsidP="00B333B1">
      <w:pPr>
        <w:ind w:firstLineChars="200" w:firstLine="420"/>
      </w:pPr>
      <w:r w:rsidRPr="000F139C">
        <w:rPr>
          <w:rFonts w:hint="eastAsia"/>
        </w:rPr>
        <w:t>本标准适用于</w:t>
      </w:r>
      <w:r w:rsidR="002E09B8" w:rsidRPr="000F139C">
        <w:rPr>
          <w:rFonts w:hint="eastAsia"/>
        </w:rPr>
        <w:t>徐州</w:t>
      </w:r>
      <w:r w:rsidR="002E09B8" w:rsidRPr="000F139C">
        <w:t>重型机械有限公司</w:t>
      </w:r>
      <w:r w:rsidR="002E09B8" w:rsidRPr="000F139C">
        <w:rPr>
          <w:rFonts w:hint="eastAsia"/>
        </w:rPr>
        <w:t>应用车载终端设备的起重机</w:t>
      </w:r>
      <w:r w:rsidR="00980270" w:rsidRPr="000F139C">
        <w:rPr>
          <w:rFonts w:hint="eastAsia"/>
        </w:rPr>
        <w:t>。本标准不适用于</w:t>
      </w:r>
      <w:r w:rsidRPr="000F139C">
        <w:rPr>
          <w:rFonts w:hint="eastAsia"/>
        </w:rPr>
        <w:t>有</w:t>
      </w:r>
      <w:r w:rsidR="00936A26" w:rsidRPr="000F139C">
        <w:rPr>
          <w:rFonts w:hint="eastAsia"/>
        </w:rPr>
        <w:t>特殊要求</w:t>
      </w:r>
      <w:r w:rsidRPr="000F139C">
        <w:rPr>
          <w:rFonts w:hint="eastAsia"/>
        </w:rPr>
        <w:t>的</w:t>
      </w:r>
      <w:r w:rsidR="00936A26" w:rsidRPr="000F139C">
        <w:rPr>
          <w:rFonts w:hint="eastAsia"/>
        </w:rPr>
        <w:t>定制产品</w:t>
      </w:r>
      <w:r w:rsidRPr="000F139C">
        <w:rPr>
          <w:rFonts w:hint="eastAsia"/>
        </w:rPr>
        <w:t>。</w:t>
      </w:r>
    </w:p>
    <w:p w14:paraId="30BB20A9" w14:textId="77777777" w:rsidR="00FF15A3" w:rsidRPr="000F139C" w:rsidRDefault="00FF15A3" w:rsidP="007F67C7">
      <w:pPr>
        <w:pStyle w:val="a4"/>
        <w:tabs>
          <w:tab w:val="left" w:pos="840"/>
        </w:tabs>
        <w:spacing w:before="312" w:after="312"/>
        <w:outlineLvl w:val="0"/>
      </w:pPr>
      <w:bookmarkStart w:id="54" w:name="_Toc41834783"/>
      <w:bookmarkStart w:id="55" w:name="_Toc41935347"/>
      <w:bookmarkStart w:id="56" w:name="_Toc42593248"/>
      <w:bookmarkStart w:id="57" w:name="_Toc42620186"/>
      <w:bookmarkStart w:id="58" w:name="_Toc42624354"/>
      <w:bookmarkStart w:id="59" w:name="_Toc42624833"/>
      <w:bookmarkStart w:id="60" w:name="_Toc42763723"/>
      <w:bookmarkStart w:id="61" w:name="_Toc42875644"/>
      <w:bookmarkStart w:id="62" w:name="_Toc44167568"/>
      <w:bookmarkStart w:id="63" w:name="_Toc44578705"/>
      <w:bookmarkStart w:id="64" w:name="_Toc62542378"/>
      <w:r w:rsidRPr="000F139C">
        <w:rPr>
          <w:rFonts w:hint="eastAsia"/>
        </w:rPr>
        <w:t>规范性引用文件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5E0BF9A" w14:textId="77777777" w:rsidR="00FF15A3" w:rsidRPr="000F139C" w:rsidRDefault="00FF15A3" w:rsidP="00FF15A3">
      <w:pPr>
        <w:pStyle w:val="aff4"/>
        <w:tabs>
          <w:tab w:val="left" w:pos="840"/>
        </w:tabs>
      </w:pPr>
      <w:r w:rsidRPr="000F139C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6A232B81" w14:textId="77777777" w:rsidR="005517A6" w:rsidRPr="000F139C" w:rsidRDefault="003A7797" w:rsidP="004474BA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hint="eastAsia"/>
        </w:rPr>
        <w:t>Y</w:t>
      </w:r>
      <w:r w:rsidRPr="000F139C">
        <w:rPr>
          <w:rFonts w:hAnsi="宋体"/>
        </w:rPr>
        <w:t>D/T 2399-2012 M2M</w:t>
      </w:r>
      <w:r w:rsidRPr="000F139C">
        <w:rPr>
          <w:rFonts w:hAnsi="宋体" w:hint="eastAsia"/>
        </w:rPr>
        <w:t>应用通信协议技术要求</w:t>
      </w:r>
    </w:p>
    <w:p w14:paraId="1067DBB8" w14:textId="77777777" w:rsidR="00550EFC" w:rsidRPr="000F139C" w:rsidRDefault="00550EFC" w:rsidP="00550EFC">
      <w:pPr>
        <w:pStyle w:val="a4"/>
        <w:tabs>
          <w:tab w:val="left" w:pos="840"/>
        </w:tabs>
        <w:spacing w:before="312" w:after="312"/>
        <w:outlineLvl w:val="0"/>
      </w:pPr>
      <w:bookmarkStart w:id="65" w:name="_Toc42593259"/>
      <w:bookmarkStart w:id="66" w:name="_Toc42620197"/>
      <w:bookmarkStart w:id="67" w:name="_Toc42624365"/>
      <w:bookmarkStart w:id="68" w:name="_Toc42624844"/>
      <w:bookmarkStart w:id="69" w:name="_Toc42763734"/>
      <w:bookmarkStart w:id="70" w:name="_Toc42593260"/>
      <w:bookmarkStart w:id="71" w:name="_Toc42620198"/>
      <w:bookmarkStart w:id="72" w:name="_Toc42624366"/>
      <w:bookmarkStart w:id="73" w:name="_Toc42624845"/>
      <w:bookmarkStart w:id="74" w:name="_Toc42763735"/>
      <w:bookmarkStart w:id="75" w:name="_Toc42593261"/>
      <w:bookmarkStart w:id="76" w:name="_Toc42620199"/>
      <w:bookmarkStart w:id="77" w:name="_Toc42624367"/>
      <w:bookmarkStart w:id="78" w:name="_Toc42624846"/>
      <w:bookmarkStart w:id="79" w:name="_Toc42763736"/>
      <w:bookmarkStart w:id="80" w:name="_Toc42593262"/>
      <w:bookmarkStart w:id="81" w:name="_Toc42620200"/>
      <w:bookmarkStart w:id="82" w:name="_Toc42624368"/>
      <w:bookmarkStart w:id="83" w:name="_Toc42624847"/>
      <w:bookmarkStart w:id="84" w:name="_Toc42763737"/>
      <w:bookmarkStart w:id="85" w:name="_Toc42593263"/>
      <w:bookmarkStart w:id="86" w:name="_Toc42620201"/>
      <w:bookmarkStart w:id="87" w:name="_Toc42624369"/>
      <w:bookmarkStart w:id="88" w:name="_Toc42624848"/>
      <w:bookmarkStart w:id="89" w:name="_Toc42763738"/>
      <w:bookmarkStart w:id="90" w:name="_Toc42593264"/>
      <w:bookmarkStart w:id="91" w:name="_Toc42620202"/>
      <w:bookmarkStart w:id="92" w:name="_Toc42624370"/>
      <w:bookmarkStart w:id="93" w:name="_Toc42624849"/>
      <w:bookmarkStart w:id="94" w:name="_Toc42763739"/>
      <w:bookmarkStart w:id="95" w:name="_Toc41834784"/>
      <w:bookmarkStart w:id="96" w:name="_Toc41935348"/>
      <w:bookmarkStart w:id="97" w:name="_Toc42593249"/>
      <w:bookmarkStart w:id="98" w:name="_Toc42620187"/>
      <w:bookmarkStart w:id="99" w:name="_Toc42624355"/>
      <w:bookmarkStart w:id="100" w:name="_Toc42624834"/>
      <w:bookmarkStart w:id="101" w:name="_Toc42763724"/>
      <w:bookmarkStart w:id="102" w:name="_Toc42875645"/>
      <w:bookmarkStart w:id="103" w:name="_Toc44167569"/>
      <w:bookmarkStart w:id="104" w:name="_Toc62542379"/>
      <w:bookmarkStart w:id="105" w:name="_Toc42593265"/>
      <w:bookmarkStart w:id="106" w:name="_Toc42620203"/>
      <w:bookmarkStart w:id="107" w:name="_Toc42624371"/>
      <w:bookmarkStart w:id="108" w:name="_Toc42624850"/>
      <w:bookmarkStart w:id="109" w:name="_Toc42763740"/>
      <w:bookmarkStart w:id="110" w:name="_Toc42875649"/>
      <w:bookmarkStart w:id="111" w:name="_Toc44167575"/>
      <w:bookmarkStart w:id="112" w:name="_Toc44578708"/>
      <w:bookmarkStart w:id="113" w:name="OLE_LINK1"/>
      <w:bookmarkStart w:id="114" w:name="OLE_LINK2"/>
      <w:bookmarkStart w:id="115" w:name="OLE_LINK3"/>
      <w:bookmarkStart w:id="116" w:name="OLE_LINK4"/>
      <w:bookmarkStart w:id="117" w:name="OLE_LINK7"/>
      <w:bookmarkStart w:id="118" w:name="OLE_LINK8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0F139C">
        <w:rPr>
          <w:rFonts w:hint="eastAsia"/>
        </w:rPr>
        <w:t>术语和定义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B64E7F9" w14:textId="77777777" w:rsidR="00550EFC" w:rsidRPr="000F139C" w:rsidRDefault="00550EFC" w:rsidP="00550EFC">
      <w:pPr>
        <w:pStyle w:val="aff4"/>
        <w:tabs>
          <w:tab w:val="left" w:pos="840"/>
        </w:tabs>
        <w:rPr>
          <w:rFonts w:ascii="Tahoma" w:hAnsi="Tahoma" w:cs="Tahoma"/>
          <w:szCs w:val="21"/>
        </w:rPr>
      </w:pPr>
      <w:r w:rsidRPr="000F139C">
        <w:rPr>
          <w:rFonts w:hAnsi="宋体"/>
        </w:rPr>
        <w:t>YD/T 2399-2012</w:t>
      </w:r>
      <w:r w:rsidRPr="000F139C">
        <w:rPr>
          <w:rFonts w:ascii="Tahoma" w:hAnsi="Tahoma" w:cs="Tahoma" w:hint="eastAsia"/>
          <w:szCs w:val="21"/>
        </w:rPr>
        <w:t>中界定的以及下列术语和定义适用于本文件。</w:t>
      </w:r>
    </w:p>
    <w:p w14:paraId="2E28931C" w14:textId="42BF22C9" w:rsidR="00550EFC" w:rsidRPr="000F139C" w:rsidRDefault="00550EFC" w:rsidP="0006320A">
      <w:pPr>
        <w:pStyle w:val="a5"/>
        <w:tabs>
          <w:tab w:val="left" w:pos="840"/>
        </w:tabs>
        <w:spacing w:before="156" w:after="156"/>
        <w:outlineLvl w:val="1"/>
      </w:pPr>
      <w:bookmarkStart w:id="119" w:name="_Toc44167570"/>
      <w:bookmarkStart w:id="120" w:name="_Toc44666964"/>
      <w:bookmarkStart w:id="121" w:name="_Toc41834785"/>
      <w:bookmarkStart w:id="122" w:name="_Toc41935349"/>
      <w:bookmarkStart w:id="123" w:name="_Toc42593250"/>
      <w:bookmarkStart w:id="124" w:name="_Toc42620188"/>
      <w:bookmarkStart w:id="125" w:name="_Toc42624356"/>
      <w:bookmarkStart w:id="126" w:name="_Toc42624835"/>
      <w:bookmarkStart w:id="127" w:name="_Toc42763725"/>
      <w:bookmarkStart w:id="128" w:name="_Toc42875646"/>
      <w:bookmarkStart w:id="129" w:name="_Toc44167571"/>
      <w:bookmarkStart w:id="130" w:name="_Toc44666965"/>
      <w:bookmarkStart w:id="131" w:name="_Toc62542380"/>
      <w:bookmarkEnd w:id="119"/>
      <w:bookmarkEnd w:id="120"/>
      <w:r w:rsidRPr="000F139C">
        <w:rPr>
          <w:rFonts w:hint="eastAsia"/>
        </w:rPr>
        <w:t>M</w:t>
      </w:r>
      <w:r w:rsidRPr="000F139C">
        <w:t>2M  machine to machine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65A0588F" w14:textId="77777777" w:rsidR="00550EFC" w:rsidRPr="000F139C" w:rsidRDefault="00550EFC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机器与机器之间的通信。</w:t>
      </w:r>
    </w:p>
    <w:p w14:paraId="5372596A" w14:textId="32B0B20C" w:rsidR="00550EFC" w:rsidRPr="000F139C" w:rsidRDefault="00550EFC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[</w:t>
      </w:r>
      <w:r w:rsidR="00FD7BA6" w:rsidRPr="000F139C">
        <w:rPr>
          <w:rFonts w:hint="eastAsia"/>
        </w:rPr>
        <w:t>来源：</w:t>
      </w:r>
      <w:r w:rsidRPr="000F139C">
        <w:t>YD/T 2399-2012</w:t>
      </w:r>
      <w:r w:rsidR="00FD7BA6" w:rsidRPr="000F139C">
        <w:rPr>
          <w:rFonts w:hint="eastAsia"/>
        </w:rPr>
        <w:t>，</w:t>
      </w:r>
      <w:r w:rsidRPr="000F139C">
        <w:rPr>
          <w:rFonts w:hint="eastAsia"/>
        </w:rPr>
        <w:t>2.1.1</w:t>
      </w:r>
      <w:r w:rsidRPr="000F139C">
        <w:t>]</w:t>
      </w:r>
    </w:p>
    <w:p w14:paraId="0F683B16" w14:textId="7A5FFF43" w:rsidR="00550EFC" w:rsidRPr="000F139C" w:rsidRDefault="00550EFC" w:rsidP="0006320A">
      <w:pPr>
        <w:pStyle w:val="a5"/>
        <w:tabs>
          <w:tab w:val="left" w:pos="840"/>
        </w:tabs>
        <w:spacing w:before="156" w:after="156"/>
        <w:outlineLvl w:val="1"/>
      </w:pPr>
      <w:bookmarkStart w:id="132" w:name="_Toc44167572"/>
      <w:bookmarkStart w:id="133" w:name="_Toc44666966"/>
      <w:bookmarkStart w:id="134" w:name="_Toc42593251"/>
      <w:bookmarkStart w:id="135" w:name="_Toc42620189"/>
      <w:bookmarkStart w:id="136" w:name="_Toc42624357"/>
      <w:bookmarkStart w:id="137" w:name="_Toc42624836"/>
      <w:bookmarkStart w:id="138" w:name="_Toc42763726"/>
      <w:bookmarkStart w:id="139" w:name="_Toc42875647"/>
      <w:bookmarkStart w:id="140" w:name="_Toc44167573"/>
      <w:bookmarkStart w:id="141" w:name="_Toc44666967"/>
      <w:bookmarkStart w:id="142" w:name="_Toc62542381"/>
      <w:bookmarkEnd w:id="132"/>
      <w:bookmarkEnd w:id="133"/>
      <w:r w:rsidRPr="000F139C">
        <w:rPr>
          <w:rFonts w:hint="eastAsia"/>
        </w:rPr>
        <w:t>M</w:t>
      </w:r>
      <w:r w:rsidRPr="000F139C">
        <w:t>2M</w:t>
      </w:r>
      <w:r w:rsidRPr="000F139C">
        <w:rPr>
          <w:rFonts w:hint="eastAsia"/>
        </w:rPr>
        <w:t>平台</w:t>
      </w:r>
      <w:r w:rsidRPr="000F139C">
        <w:t xml:space="preserve">  machine to machine platform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2CAF6FE5" w14:textId="77777777" w:rsidR="00550EFC" w:rsidRPr="000F139C" w:rsidRDefault="00550EFC" w:rsidP="00550EFC">
      <w:pPr>
        <w:pStyle w:val="aff4"/>
        <w:tabs>
          <w:tab w:val="left" w:pos="630"/>
        </w:tabs>
      </w:pPr>
      <w:r w:rsidRPr="000F139C">
        <w:rPr>
          <w:rFonts w:hint="eastAsia"/>
        </w:rPr>
        <w:t>M</w:t>
      </w:r>
      <w:r w:rsidRPr="000F139C">
        <w:t>2M</w:t>
      </w:r>
      <w:r w:rsidRPr="000F139C">
        <w:rPr>
          <w:rFonts w:hint="eastAsia"/>
        </w:rPr>
        <w:t>业务管理平台。</w:t>
      </w:r>
    </w:p>
    <w:p w14:paraId="616460CF" w14:textId="40EF51A9" w:rsidR="00550EFC" w:rsidRPr="000F139C" w:rsidRDefault="00550EFC" w:rsidP="00550EFC">
      <w:pPr>
        <w:pStyle w:val="aff4"/>
        <w:tabs>
          <w:tab w:val="left" w:pos="630"/>
        </w:tabs>
      </w:pPr>
      <w:r w:rsidRPr="000F139C">
        <w:rPr>
          <w:rFonts w:hint="eastAsia"/>
        </w:rPr>
        <w:t>[</w:t>
      </w:r>
      <w:r w:rsidR="00FD7BA6" w:rsidRPr="000F139C">
        <w:rPr>
          <w:rFonts w:hint="eastAsia"/>
        </w:rPr>
        <w:t>来源：</w:t>
      </w:r>
      <w:r w:rsidRPr="000F139C">
        <w:t>YD/T 2399-2012</w:t>
      </w:r>
      <w:r w:rsidR="00FD7BA6" w:rsidRPr="000F139C">
        <w:rPr>
          <w:rFonts w:hint="eastAsia"/>
        </w:rPr>
        <w:t>，</w:t>
      </w:r>
      <w:r w:rsidRPr="000F139C">
        <w:rPr>
          <w:rFonts w:hint="eastAsia"/>
        </w:rPr>
        <w:t>2.1.</w:t>
      </w:r>
      <w:r w:rsidRPr="000F139C">
        <w:t>2]</w:t>
      </w:r>
    </w:p>
    <w:p w14:paraId="62E2BD03" w14:textId="77777777" w:rsidR="00550EFC" w:rsidRPr="000F139C" w:rsidRDefault="00550EFC" w:rsidP="00550EFC">
      <w:pPr>
        <w:pStyle w:val="a4"/>
        <w:tabs>
          <w:tab w:val="left" w:pos="840"/>
        </w:tabs>
        <w:spacing w:before="312" w:after="312"/>
        <w:outlineLvl w:val="0"/>
      </w:pPr>
      <w:bookmarkStart w:id="143" w:name="_Toc42593252"/>
      <w:bookmarkStart w:id="144" w:name="_Toc42620190"/>
      <w:bookmarkStart w:id="145" w:name="_Toc42624358"/>
      <w:bookmarkStart w:id="146" w:name="_Toc42624837"/>
      <w:bookmarkStart w:id="147" w:name="_Toc42763727"/>
      <w:bookmarkStart w:id="148" w:name="_Toc42593253"/>
      <w:bookmarkStart w:id="149" w:name="_Toc42620191"/>
      <w:bookmarkStart w:id="150" w:name="_Toc42624359"/>
      <w:bookmarkStart w:id="151" w:name="_Toc42624838"/>
      <w:bookmarkStart w:id="152" w:name="_Toc42763728"/>
      <w:bookmarkStart w:id="153" w:name="_Toc42593254"/>
      <w:bookmarkStart w:id="154" w:name="_Toc42620192"/>
      <w:bookmarkStart w:id="155" w:name="_Toc42624360"/>
      <w:bookmarkStart w:id="156" w:name="_Toc42624839"/>
      <w:bookmarkStart w:id="157" w:name="_Toc42763729"/>
      <w:bookmarkStart w:id="158" w:name="_Toc42593255"/>
      <w:bookmarkStart w:id="159" w:name="_Toc42620193"/>
      <w:bookmarkStart w:id="160" w:name="_Toc42624361"/>
      <w:bookmarkStart w:id="161" w:name="_Toc42624840"/>
      <w:bookmarkStart w:id="162" w:name="_Toc42763730"/>
      <w:bookmarkStart w:id="163" w:name="_Toc42593256"/>
      <w:bookmarkStart w:id="164" w:name="_Toc42620194"/>
      <w:bookmarkStart w:id="165" w:name="_Toc42624362"/>
      <w:bookmarkStart w:id="166" w:name="_Toc42624841"/>
      <w:bookmarkStart w:id="167" w:name="_Toc42763731"/>
      <w:bookmarkStart w:id="168" w:name="_Toc42593257"/>
      <w:bookmarkStart w:id="169" w:name="_Toc42620195"/>
      <w:bookmarkStart w:id="170" w:name="_Toc42624363"/>
      <w:bookmarkStart w:id="171" w:name="_Toc42624842"/>
      <w:bookmarkStart w:id="172" w:name="_Toc42763732"/>
      <w:bookmarkStart w:id="173" w:name="_Toc41834797"/>
      <w:bookmarkStart w:id="174" w:name="_Toc41935361"/>
      <w:bookmarkStart w:id="175" w:name="_Toc42593258"/>
      <w:bookmarkStart w:id="176" w:name="_Toc42620196"/>
      <w:bookmarkStart w:id="177" w:name="_Toc42624364"/>
      <w:bookmarkStart w:id="178" w:name="_Toc42624843"/>
      <w:bookmarkStart w:id="179" w:name="_Toc42763733"/>
      <w:bookmarkStart w:id="180" w:name="_Toc42875648"/>
      <w:bookmarkStart w:id="181" w:name="_Toc44167574"/>
      <w:bookmarkStart w:id="182" w:name="_Toc6254238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 w:rsidRPr="000F139C">
        <w:rPr>
          <w:rFonts w:hint="eastAsia"/>
        </w:rPr>
        <w:t>符号和缩略语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4AE09F39" w14:textId="1D0C3561" w:rsidR="00356253" w:rsidRPr="000F139C" w:rsidRDefault="00356253" w:rsidP="00550EFC">
      <w:pPr>
        <w:pStyle w:val="aff4"/>
        <w:tabs>
          <w:tab w:val="left" w:pos="840"/>
        </w:tabs>
      </w:pPr>
      <w:r w:rsidRPr="000F139C">
        <w:rPr>
          <w:rFonts w:hint="eastAsia"/>
        </w:rPr>
        <w:t>XCB  —— XCMG Control Bus，徐工集团控制总线</w:t>
      </w:r>
    </w:p>
    <w:p w14:paraId="2F7A17CC" w14:textId="26EF7177" w:rsidR="00550EFC" w:rsidRPr="000F139C" w:rsidRDefault="00550EFC" w:rsidP="00550EFC">
      <w:pPr>
        <w:pStyle w:val="aff4"/>
        <w:tabs>
          <w:tab w:val="left" w:pos="840"/>
        </w:tabs>
      </w:pPr>
      <w:r w:rsidRPr="000F139C">
        <w:t xml:space="preserve">XM2M </w:t>
      </w:r>
      <w:r w:rsidRPr="000F139C">
        <w:t>——</w:t>
      </w:r>
      <w:r w:rsidRPr="000F139C">
        <w:t xml:space="preserve"> XCMG Machine to Machine，</w:t>
      </w:r>
      <w:r w:rsidRPr="000F139C">
        <w:rPr>
          <w:rFonts w:hint="eastAsia"/>
        </w:rPr>
        <w:t>徐工集团机器与机器间的通信</w:t>
      </w:r>
    </w:p>
    <w:p w14:paraId="79EFC2AD" w14:textId="77777777" w:rsidR="00550EFC" w:rsidRPr="000F139C" w:rsidRDefault="00550EFC" w:rsidP="00550EFC">
      <w:pPr>
        <w:pStyle w:val="aff4"/>
      </w:pPr>
      <w:r w:rsidRPr="000F139C">
        <w:rPr>
          <w:rFonts w:hint="eastAsia"/>
        </w:rPr>
        <w:t>MSB</w:t>
      </w:r>
      <w:r w:rsidRPr="000F139C">
        <w:t xml:space="preserve">  </w:t>
      </w:r>
      <w:r w:rsidRPr="000F139C">
        <w:rPr>
          <w:rFonts w:hint="eastAsia"/>
        </w:rPr>
        <w:t xml:space="preserve">—— </w:t>
      </w:r>
      <w:r w:rsidRPr="000F139C">
        <w:t>Most Significant Bit</w:t>
      </w:r>
      <w:r w:rsidRPr="000F139C">
        <w:rPr>
          <w:rFonts w:hint="eastAsia"/>
        </w:rPr>
        <w:t>，最高有效位，最高有效字节</w:t>
      </w:r>
    </w:p>
    <w:p w14:paraId="7E0C5151" w14:textId="77777777" w:rsidR="00550EFC" w:rsidRPr="000F139C" w:rsidRDefault="00550EFC" w:rsidP="00550EFC">
      <w:pPr>
        <w:pStyle w:val="aff4"/>
      </w:pPr>
      <w:r w:rsidRPr="000F139C">
        <w:rPr>
          <w:rFonts w:hint="eastAsia"/>
        </w:rPr>
        <w:t>LSB</w:t>
      </w:r>
      <w:r w:rsidRPr="000F139C">
        <w:t xml:space="preserve">  </w:t>
      </w:r>
      <w:r w:rsidRPr="000F139C">
        <w:rPr>
          <w:rFonts w:hint="eastAsia"/>
        </w:rPr>
        <w:t xml:space="preserve">—— </w:t>
      </w:r>
      <w:r w:rsidRPr="000F139C">
        <w:t>Least Significant Bit</w:t>
      </w:r>
      <w:r w:rsidRPr="000F139C">
        <w:rPr>
          <w:rFonts w:hint="eastAsia"/>
        </w:rPr>
        <w:t>，最低有效位，最低有效字节</w:t>
      </w:r>
    </w:p>
    <w:p w14:paraId="399894FA" w14:textId="77777777" w:rsidR="00550EFC" w:rsidRPr="000F139C" w:rsidRDefault="00550EFC" w:rsidP="00550EFC">
      <w:pPr>
        <w:pStyle w:val="aff4"/>
      </w:pPr>
      <w:r w:rsidRPr="000F139C">
        <w:rPr>
          <w:rFonts w:hint="eastAsia"/>
        </w:rPr>
        <w:t>C</w:t>
      </w:r>
      <w:r w:rsidRPr="000F139C">
        <w:t xml:space="preserve">    </w:t>
      </w:r>
      <w:r w:rsidRPr="000F139C">
        <w:rPr>
          <w:rFonts w:hint="eastAsia"/>
        </w:rPr>
        <w:t>——</w:t>
      </w:r>
      <w:r w:rsidRPr="000F139C">
        <w:t xml:space="preserve"> Client</w:t>
      </w:r>
      <w:r w:rsidRPr="000F139C">
        <w:rPr>
          <w:rFonts w:hint="eastAsia"/>
        </w:rPr>
        <w:t>，终端，M</w:t>
      </w:r>
      <w:r w:rsidRPr="000F139C">
        <w:t>2M</w:t>
      </w:r>
      <w:r w:rsidRPr="000F139C">
        <w:rPr>
          <w:rFonts w:hint="eastAsia"/>
        </w:rPr>
        <w:t>终端，物联网信息终端</w:t>
      </w:r>
    </w:p>
    <w:p w14:paraId="2D97FABC" w14:textId="2FCEBD92" w:rsidR="00550EFC" w:rsidRDefault="00550EFC" w:rsidP="00550EFC">
      <w:pPr>
        <w:pStyle w:val="aff4"/>
      </w:pPr>
      <w:r w:rsidRPr="000F139C">
        <w:t xml:space="preserve">S    </w:t>
      </w:r>
      <w:r w:rsidRPr="000F139C">
        <w:rPr>
          <w:rFonts w:hint="eastAsia"/>
        </w:rPr>
        <w:t>——</w:t>
      </w:r>
      <w:r w:rsidRPr="000F139C">
        <w:t xml:space="preserve"> Server</w:t>
      </w:r>
      <w:r w:rsidRPr="000F139C">
        <w:rPr>
          <w:rFonts w:hint="eastAsia"/>
        </w:rPr>
        <w:t>，服务端，M</w:t>
      </w:r>
      <w:r w:rsidRPr="000F139C">
        <w:t>2M</w:t>
      </w:r>
      <w:r w:rsidRPr="000F139C">
        <w:rPr>
          <w:rFonts w:hint="eastAsia"/>
        </w:rPr>
        <w:t>平台，物联网管理平台</w:t>
      </w:r>
    </w:p>
    <w:p w14:paraId="294B5D36" w14:textId="562BE96B" w:rsidR="001744C9" w:rsidRPr="000F139C" w:rsidRDefault="001744C9" w:rsidP="00550EFC">
      <w:pPr>
        <w:pStyle w:val="aff4"/>
      </w:pPr>
      <w:r>
        <w:rPr>
          <w:rFonts w:hint="eastAsia"/>
        </w:rPr>
        <w:t>TLV</w:t>
      </w:r>
      <w:r w:rsidRPr="000F139C">
        <w:t xml:space="preserve">  </w:t>
      </w:r>
      <w:r w:rsidRPr="000F139C">
        <w:rPr>
          <w:rFonts w:hint="eastAsia"/>
        </w:rPr>
        <w:t xml:space="preserve">—— </w:t>
      </w:r>
      <w:r>
        <w:t>Tag Length Value</w:t>
      </w:r>
      <w:r w:rsidRPr="000F139C">
        <w:rPr>
          <w:rFonts w:hint="eastAsia"/>
        </w:rPr>
        <w:t>，</w:t>
      </w:r>
      <w:r>
        <w:rPr>
          <w:rFonts w:hint="eastAsia"/>
        </w:rPr>
        <w:t>具有</w:t>
      </w:r>
      <w:r>
        <w:t>标签值的</w:t>
      </w:r>
      <w:r>
        <w:rPr>
          <w:rFonts w:hint="eastAsia"/>
        </w:rPr>
        <w:t>长度</w:t>
      </w:r>
      <w:r>
        <w:t>不固定的数字、字符串或字节数组</w:t>
      </w:r>
    </w:p>
    <w:p w14:paraId="1BA1DA4D" w14:textId="77777777" w:rsidR="00E269DB" w:rsidRPr="000F139C" w:rsidRDefault="00E269DB" w:rsidP="007F67C7">
      <w:pPr>
        <w:pStyle w:val="a4"/>
        <w:spacing w:before="312" w:after="312"/>
        <w:outlineLvl w:val="0"/>
      </w:pPr>
      <w:bookmarkStart w:id="183" w:name="_Toc62542383"/>
      <w:r w:rsidRPr="000F139C">
        <w:rPr>
          <w:rFonts w:hint="eastAsia"/>
        </w:rPr>
        <w:t>协议报文</w:t>
      </w:r>
      <w:r w:rsidRPr="000F139C">
        <w:t>结构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83"/>
    </w:p>
    <w:p w14:paraId="0F4E7BAA" w14:textId="277F385F" w:rsidR="00BC4937" w:rsidRPr="000F139C" w:rsidRDefault="00BC4937" w:rsidP="007F67C7">
      <w:pPr>
        <w:pStyle w:val="a5"/>
        <w:spacing w:before="156" w:after="156"/>
        <w:outlineLvl w:val="1"/>
      </w:pPr>
      <w:bookmarkStart w:id="184" w:name="_Toc62542384"/>
      <w:bookmarkStart w:id="185" w:name="_Toc42624372"/>
      <w:bookmarkStart w:id="186" w:name="_Toc42624851"/>
      <w:bookmarkStart w:id="187" w:name="_Toc42763741"/>
      <w:bookmarkStart w:id="188" w:name="_Toc42875650"/>
      <w:bookmarkStart w:id="189" w:name="_Toc44167576"/>
      <w:bookmarkStart w:id="190" w:name="_Toc44578709"/>
      <w:r w:rsidRPr="000F139C">
        <w:rPr>
          <w:rFonts w:hint="eastAsia"/>
        </w:rPr>
        <w:lastRenderedPageBreak/>
        <w:t>一般要求</w:t>
      </w:r>
      <w:bookmarkEnd w:id="184"/>
    </w:p>
    <w:p w14:paraId="50EAF183" w14:textId="77777777" w:rsidR="00BC4937" w:rsidRPr="000F139C" w:rsidRDefault="00BC4937" w:rsidP="00BC4937">
      <w:pPr>
        <w:pStyle w:val="aff4"/>
      </w:pPr>
      <w:r w:rsidRPr="000F139C">
        <w:rPr>
          <w:rFonts w:hint="eastAsia"/>
          <w:color w:val="000000"/>
        </w:rPr>
        <w:t>协议报文结构应包括报文头、报文体和校验字。</w:t>
      </w:r>
    </w:p>
    <w:p w14:paraId="2B407C0A" w14:textId="604016BD" w:rsidR="007D7D5B" w:rsidRPr="000F139C" w:rsidRDefault="00BC4937" w:rsidP="007F67C7">
      <w:pPr>
        <w:pStyle w:val="a5"/>
        <w:spacing w:before="156" w:after="156"/>
        <w:outlineLvl w:val="1"/>
      </w:pPr>
      <w:bookmarkStart w:id="191" w:name="_Toc62542385"/>
      <w:r w:rsidRPr="000F139C">
        <w:rPr>
          <w:rFonts w:hint="eastAsia"/>
        </w:rPr>
        <w:t>报文头</w:t>
      </w:r>
      <w:bookmarkEnd w:id="185"/>
      <w:bookmarkEnd w:id="186"/>
      <w:bookmarkEnd w:id="187"/>
      <w:bookmarkEnd w:id="188"/>
      <w:bookmarkEnd w:id="189"/>
      <w:bookmarkEnd w:id="190"/>
      <w:bookmarkEnd w:id="191"/>
    </w:p>
    <w:p w14:paraId="63E34AB8" w14:textId="56A25207" w:rsidR="00E269DB" w:rsidRPr="000F139C" w:rsidRDefault="00AC6D5C" w:rsidP="007F67C7">
      <w:pPr>
        <w:ind w:firstLineChars="200" w:firstLine="420"/>
        <w:rPr>
          <w:color w:val="000000"/>
        </w:rPr>
      </w:pPr>
      <w:r w:rsidRPr="000F139C">
        <w:rPr>
          <w:rFonts w:hint="eastAsia"/>
          <w:color w:val="000000"/>
        </w:rPr>
        <w:t>每一个报文</w:t>
      </w:r>
      <w:r w:rsidR="00DA0001" w:rsidRPr="000F139C">
        <w:rPr>
          <w:rFonts w:hint="eastAsia"/>
          <w:color w:val="000000"/>
        </w:rPr>
        <w:t>应</w:t>
      </w:r>
      <w:r w:rsidRPr="000F139C">
        <w:rPr>
          <w:rFonts w:hint="eastAsia"/>
          <w:color w:val="000000"/>
        </w:rPr>
        <w:t>包含一个</w:t>
      </w:r>
      <w:r w:rsidR="000C29B6" w:rsidRPr="000F139C">
        <w:rPr>
          <w:rFonts w:hint="eastAsia"/>
          <w:color w:val="000000"/>
        </w:rPr>
        <w:t>报文</w:t>
      </w:r>
      <w:r w:rsidR="000C29B6" w:rsidRPr="000F139C">
        <w:rPr>
          <w:rFonts w:asciiTheme="majorEastAsia" w:eastAsiaTheme="majorEastAsia" w:hAnsiTheme="majorEastAsia" w:hint="eastAsia"/>
          <w:color w:val="000000"/>
        </w:rPr>
        <w:t>头</w:t>
      </w:r>
      <w:r w:rsidR="00D42933" w:rsidRPr="000F139C">
        <w:rPr>
          <w:rFonts w:asciiTheme="majorEastAsia" w:eastAsiaTheme="majorEastAsia" w:hAnsiTheme="majorEastAsia" w:hint="eastAsia"/>
          <w:color w:val="000000"/>
        </w:rPr>
        <w:t>，</w:t>
      </w:r>
      <w:proofErr w:type="gramStart"/>
      <w:r w:rsidR="000C29B6" w:rsidRPr="000F139C">
        <w:rPr>
          <w:rFonts w:asciiTheme="majorEastAsia" w:eastAsiaTheme="majorEastAsia" w:hAnsiTheme="majorEastAsia" w:hint="eastAsia"/>
          <w:color w:val="000000"/>
        </w:rPr>
        <w:t>报文头</w:t>
      </w:r>
      <w:proofErr w:type="gramEnd"/>
      <w:r w:rsidRPr="000F139C">
        <w:rPr>
          <w:rFonts w:asciiTheme="majorEastAsia" w:eastAsiaTheme="majorEastAsia" w:hAnsiTheme="majorEastAsia" w:hint="eastAsia"/>
          <w:color w:val="000000"/>
        </w:rPr>
        <w:t>包含</w:t>
      </w:r>
      <w:r w:rsidR="00423887" w:rsidRPr="000F139C">
        <w:rPr>
          <w:rFonts w:asciiTheme="majorEastAsia" w:eastAsiaTheme="majorEastAsia" w:hAnsiTheme="majorEastAsia" w:hint="eastAsia"/>
          <w:color w:val="000000"/>
        </w:rPr>
        <w:t>5</w:t>
      </w:r>
      <w:r w:rsidRPr="000F139C">
        <w:rPr>
          <w:rFonts w:asciiTheme="majorEastAsia" w:eastAsiaTheme="majorEastAsia" w:hAnsiTheme="majorEastAsia" w:hint="eastAsia"/>
          <w:color w:val="000000"/>
        </w:rPr>
        <w:t>个</w:t>
      </w:r>
      <w:r w:rsidRPr="000F139C">
        <w:rPr>
          <w:rFonts w:hint="eastAsia"/>
          <w:color w:val="000000"/>
        </w:rPr>
        <w:t>段落</w:t>
      </w:r>
      <w:r w:rsidR="00423887" w:rsidRPr="000F139C">
        <w:rPr>
          <w:rFonts w:hint="eastAsia"/>
          <w:color w:val="000000"/>
        </w:rPr>
        <w:t>，分别是</w:t>
      </w:r>
      <w:r w:rsidRPr="000F139C">
        <w:rPr>
          <w:rFonts w:hint="eastAsia"/>
          <w:color w:val="000000"/>
        </w:rPr>
        <w:t>：</w:t>
      </w:r>
    </w:p>
    <w:p w14:paraId="21B672CD" w14:textId="77777777" w:rsidR="00AC6D5C" w:rsidRPr="000F139C" w:rsidRDefault="00AC6D5C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报文类型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14:paraId="6F5EE2E9" w14:textId="77777777" w:rsidR="008D2B7E" w:rsidRPr="000F139C" w:rsidRDefault="00082410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产品</w:t>
      </w:r>
      <w:r w:rsidR="00481B20" w:rsidRPr="000F139C">
        <w:rPr>
          <w:rFonts w:asciiTheme="minorEastAsia" w:eastAsiaTheme="minorEastAsia" w:hAnsiTheme="minorEastAsia" w:hint="eastAsia"/>
          <w:sz w:val="20"/>
        </w:rPr>
        <w:t>唯一编号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14:paraId="2633E694" w14:textId="77777777" w:rsidR="00481B20" w:rsidRPr="000F139C" w:rsidRDefault="000A3205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标志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14:paraId="30217ED4" w14:textId="77777777" w:rsidR="00883C2A" w:rsidRPr="000F139C" w:rsidRDefault="00883C2A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报文流水号</w:t>
      </w:r>
      <w:r w:rsidR="00E359FC" w:rsidRPr="000F139C">
        <w:rPr>
          <w:rFonts w:asciiTheme="minorEastAsia" w:eastAsiaTheme="minorEastAsia" w:hAnsiTheme="minorEastAsia" w:hint="eastAsia"/>
          <w:sz w:val="20"/>
        </w:rPr>
        <w:t>；</w:t>
      </w:r>
    </w:p>
    <w:p w14:paraId="100B544C" w14:textId="77777777" w:rsidR="00AC6D5C" w:rsidRPr="000F139C" w:rsidRDefault="00AC6D5C" w:rsidP="00C47C3F">
      <w:pPr>
        <w:pStyle w:val="27"/>
        <w:numPr>
          <w:ilvl w:val="0"/>
          <w:numId w:val="30"/>
        </w:numPr>
        <w:rPr>
          <w:rFonts w:asciiTheme="minorEastAsia" w:eastAsiaTheme="minorEastAsia" w:hAnsiTheme="minorEastAsia"/>
          <w:sz w:val="20"/>
        </w:rPr>
      </w:pPr>
      <w:r w:rsidRPr="000F139C">
        <w:rPr>
          <w:rFonts w:asciiTheme="minorEastAsia" w:eastAsiaTheme="minorEastAsia" w:hAnsiTheme="minorEastAsia" w:hint="eastAsia"/>
          <w:sz w:val="20"/>
        </w:rPr>
        <w:t>剩余长度</w:t>
      </w:r>
      <w:r w:rsidR="00E359FC" w:rsidRPr="000F139C">
        <w:rPr>
          <w:rFonts w:asciiTheme="minorEastAsia" w:eastAsiaTheme="minorEastAsia" w:hAnsiTheme="minorEastAsia" w:hint="eastAsia"/>
          <w:sz w:val="20"/>
        </w:rPr>
        <w:t>。</w:t>
      </w:r>
    </w:p>
    <w:p w14:paraId="1DADB3D0" w14:textId="77777777" w:rsidR="00E269DB" w:rsidRPr="000F139C" w:rsidRDefault="000C29B6" w:rsidP="007F67C7">
      <w:pPr>
        <w:pStyle w:val="af7"/>
        <w:spacing w:before="156" w:after="156"/>
        <w:ind w:left="0"/>
      </w:pPr>
      <w:proofErr w:type="gramStart"/>
      <w:r w:rsidRPr="000F139C">
        <w:rPr>
          <w:rFonts w:hint="eastAsia"/>
        </w:rPr>
        <w:t>报文头</w:t>
      </w:r>
      <w:proofErr w:type="gramEnd"/>
      <w:r w:rsidR="00E269DB" w:rsidRPr="000F139C">
        <w:t>结构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5832"/>
        <w:gridCol w:w="2660"/>
      </w:tblGrid>
      <w:tr w:rsidR="00D107D8" w:rsidRPr="000F139C" w14:paraId="273BD5F2" w14:textId="77777777" w:rsidTr="003B70A4">
        <w:trPr>
          <w:jc w:val="center"/>
        </w:trPr>
        <w:tc>
          <w:tcPr>
            <w:tcW w:w="5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BD801FD" w14:textId="77777777" w:rsidR="00D107D8" w:rsidRPr="000F139C" w:rsidRDefault="00D107D8" w:rsidP="007B06B1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字节顺序</w:t>
            </w:r>
          </w:p>
        </w:tc>
        <w:tc>
          <w:tcPr>
            <w:tcW w:w="443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8D10F12" w14:textId="77777777" w:rsidR="00D107D8" w:rsidRPr="000F139C" w:rsidRDefault="00D107D8" w:rsidP="007B06B1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定义</w:t>
            </w:r>
          </w:p>
        </w:tc>
      </w:tr>
      <w:tr w:rsidR="00AC6D5C" w:rsidRPr="000F139C" w14:paraId="62F6C05D" w14:textId="77777777" w:rsidTr="003B70A4">
        <w:trPr>
          <w:jc w:val="center"/>
        </w:trPr>
        <w:tc>
          <w:tcPr>
            <w:tcW w:w="563" w:type="pct"/>
            <w:tcBorders>
              <w:top w:val="single" w:sz="12" w:space="0" w:color="auto"/>
            </w:tcBorders>
            <w:shd w:val="clear" w:color="auto" w:fill="auto"/>
          </w:tcPr>
          <w:p w14:paraId="3D8B656E" w14:textId="77777777"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Pr="000F139C">
              <w:rPr>
                <w:rFonts w:ascii="宋体"/>
                <w:sz w:val="18"/>
              </w:rPr>
              <w:t>1</w:t>
            </w:r>
          </w:p>
        </w:tc>
        <w:tc>
          <w:tcPr>
            <w:tcW w:w="443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7BEEF80" w14:textId="77777777"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报文类型</w:t>
            </w:r>
          </w:p>
        </w:tc>
      </w:tr>
      <w:tr w:rsidR="00D107D8" w:rsidRPr="000F139C" w14:paraId="2A4E84E3" w14:textId="77777777" w:rsidTr="002F044D">
        <w:trPr>
          <w:trHeight w:val="197"/>
          <w:jc w:val="center"/>
        </w:trPr>
        <w:tc>
          <w:tcPr>
            <w:tcW w:w="563" w:type="pct"/>
            <w:shd w:val="clear" w:color="auto" w:fill="auto"/>
          </w:tcPr>
          <w:p w14:paraId="2F3E98D6" w14:textId="77777777" w:rsidR="00D107D8" w:rsidRPr="000F139C" w:rsidRDefault="00D107D8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Byte2</w:t>
            </w:r>
          </w:p>
        </w:tc>
        <w:tc>
          <w:tcPr>
            <w:tcW w:w="3047" w:type="pct"/>
            <w:vMerge w:val="restart"/>
            <w:shd w:val="clear" w:color="auto" w:fill="auto"/>
            <w:vAlign w:val="center"/>
          </w:tcPr>
          <w:p w14:paraId="0F7A168C" w14:textId="77777777" w:rsidR="00D107D8" w:rsidRPr="000F139C" w:rsidRDefault="00D107D8" w:rsidP="002F044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产品唯一编号</w:t>
            </w:r>
          </w:p>
        </w:tc>
        <w:tc>
          <w:tcPr>
            <w:tcW w:w="1390" w:type="pct"/>
            <w:shd w:val="clear" w:color="auto" w:fill="auto"/>
          </w:tcPr>
          <w:p w14:paraId="59BFB34D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编号类型</w:t>
            </w:r>
          </w:p>
        </w:tc>
      </w:tr>
      <w:tr w:rsidR="00D107D8" w:rsidRPr="000F139C" w14:paraId="7BF7F6EB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214CD23B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Byte3</w:t>
            </w:r>
          </w:p>
        </w:tc>
        <w:tc>
          <w:tcPr>
            <w:tcW w:w="3047" w:type="pct"/>
            <w:vMerge/>
            <w:shd w:val="clear" w:color="auto" w:fill="auto"/>
          </w:tcPr>
          <w:p w14:paraId="1B29EC24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3254D83A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编号值第1字节</w:t>
            </w:r>
          </w:p>
        </w:tc>
      </w:tr>
      <w:tr w:rsidR="00D107D8" w:rsidRPr="000F139C" w14:paraId="00A3868A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72C88B01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Byte4</w:t>
            </w:r>
          </w:p>
        </w:tc>
        <w:tc>
          <w:tcPr>
            <w:tcW w:w="3047" w:type="pct"/>
            <w:vMerge/>
            <w:shd w:val="clear" w:color="auto" w:fill="auto"/>
          </w:tcPr>
          <w:p w14:paraId="1289AC76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46A9F186" w14:textId="77777777"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2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14:paraId="67B390AB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1C6CFBFB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Byte5</w:t>
            </w:r>
          </w:p>
        </w:tc>
        <w:tc>
          <w:tcPr>
            <w:tcW w:w="3047" w:type="pct"/>
            <w:vMerge/>
            <w:shd w:val="clear" w:color="auto" w:fill="auto"/>
          </w:tcPr>
          <w:p w14:paraId="1C0B873B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014FA683" w14:textId="77777777"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3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14:paraId="57351B93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6EC1E499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Byte6</w:t>
            </w:r>
          </w:p>
        </w:tc>
        <w:tc>
          <w:tcPr>
            <w:tcW w:w="3047" w:type="pct"/>
            <w:vMerge/>
            <w:shd w:val="clear" w:color="auto" w:fill="auto"/>
          </w:tcPr>
          <w:p w14:paraId="1F6BA191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7F22055F" w14:textId="77777777"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4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14:paraId="2FC4C571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2B6FBF3B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Byte7</w:t>
            </w:r>
          </w:p>
        </w:tc>
        <w:tc>
          <w:tcPr>
            <w:tcW w:w="3047" w:type="pct"/>
            <w:vMerge/>
            <w:shd w:val="clear" w:color="auto" w:fill="auto"/>
          </w:tcPr>
          <w:p w14:paraId="7907F254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40E86DB0" w14:textId="77777777"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5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D107D8" w:rsidRPr="000F139C" w14:paraId="195CB47C" w14:textId="77777777" w:rsidTr="003B70A4">
        <w:trPr>
          <w:trHeight w:val="120"/>
          <w:jc w:val="center"/>
        </w:trPr>
        <w:tc>
          <w:tcPr>
            <w:tcW w:w="563" w:type="pct"/>
            <w:shd w:val="clear" w:color="auto" w:fill="auto"/>
          </w:tcPr>
          <w:p w14:paraId="2AD744FD" w14:textId="77777777" w:rsidR="00D107D8" w:rsidRPr="000F139C" w:rsidRDefault="00D107D8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Byte8</w:t>
            </w:r>
          </w:p>
        </w:tc>
        <w:tc>
          <w:tcPr>
            <w:tcW w:w="3047" w:type="pct"/>
            <w:vMerge/>
            <w:shd w:val="clear" w:color="auto" w:fill="auto"/>
          </w:tcPr>
          <w:p w14:paraId="1F7E5596" w14:textId="77777777" w:rsidR="00D107D8" w:rsidRPr="000F139C" w:rsidRDefault="00D107D8" w:rsidP="00BF2A9D">
            <w:pPr>
              <w:rPr>
                <w:rFonts w:ascii="宋体"/>
                <w:sz w:val="18"/>
              </w:rPr>
            </w:pPr>
          </w:p>
        </w:tc>
        <w:tc>
          <w:tcPr>
            <w:tcW w:w="1390" w:type="pct"/>
            <w:shd w:val="clear" w:color="auto" w:fill="auto"/>
          </w:tcPr>
          <w:p w14:paraId="4CA60D65" w14:textId="77777777" w:rsidR="00D107D8" w:rsidRPr="000F139C" w:rsidRDefault="00D107D8" w:rsidP="00D107D8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编号值第</w:t>
            </w:r>
            <w:r w:rsidRPr="000F139C">
              <w:rPr>
                <w:rFonts w:ascii="宋体"/>
                <w:sz w:val="18"/>
              </w:rPr>
              <w:t>6</w:t>
            </w:r>
            <w:r w:rsidRPr="000F139C">
              <w:rPr>
                <w:rFonts w:ascii="宋体" w:hint="eastAsia"/>
                <w:sz w:val="18"/>
              </w:rPr>
              <w:t>字节</w:t>
            </w:r>
          </w:p>
        </w:tc>
      </w:tr>
      <w:tr w:rsidR="00AC6D5C" w:rsidRPr="000F139C" w14:paraId="13BAA46C" w14:textId="77777777" w:rsidTr="003B70A4">
        <w:trPr>
          <w:jc w:val="center"/>
        </w:trPr>
        <w:tc>
          <w:tcPr>
            <w:tcW w:w="563" w:type="pct"/>
            <w:shd w:val="clear" w:color="auto" w:fill="auto"/>
          </w:tcPr>
          <w:p w14:paraId="1484B5E4" w14:textId="77777777"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="00677025" w:rsidRPr="000F139C">
              <w:rPr>
                <w:rFonts w:ascii="宋体"/>
                <w:sz w:val="18"/>
              </w:rPr>
              <w:t>9</w:t>
            </w:r>
          </w:p>
        </w:tc>
        <w:tc>
          <w:tcPr>
            <w:tcW w:w="4437" w:type="pct"/>
            <w:gridSpan w:val="2"/>
            <w:shd w:val="clear" w:color="auto" w:fill="auto"/>
          </w:tcPr>
          <w:p w14:paraId="4242B230" w14:textId="77777777" w:rsidR="00AC6D5C" w:rsidRPr="000F139C" w:rsidRDefault="000A3205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标志</w:t>
            </w:r>
          </w:p>
        </w:tc>
      </w:tr>
      <w:tr w:rsidR="00883C2A" w:rsidRPr="000F139C" w14:paraId="6DE4C05D" w14:textId="77777777" w:rsidTr="003B70A4">
        <w:trPr>
          <w:jc w:val="center"/>
        </w:trPr>
        <w:tc>
          <w:tcPr>
            <w:tcW w:w="563" w:type="pct"/>
            <w:shd w:val="clear" w:color="auto" w:fill="auto"/>
          </w:tcPr>
          <w:p w14:paraId="7A42738F" w14:textId="77777777"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Byte10</w:t>
            </w:r>
          </w:p>
        </w:tc>
        <w:tc>
          <w:tcPr>
            <w:tcW w:w="4437" w:type="pct"/>
            <w:gridSpan w:val="2"/>
            <w:shd w:val="clear" w:color="auto" w:fill="auto"/>
          </w:tcPr>
          <w:p w14:paraId="62583B38" w14:textId="77777777"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报文流水号MSB</w:t>
            </w:r>
          </w:p>
        </w:tc>
      </w:tr>
      <w:tr w:rsidR="00883C2A" w:rsidRPr="000F139C" w14:paraId="6104493E" w14:textId="77777777" w:rsidTr="003B70A4">
        <w:trPr>
          <w:jc w:val="center"/>
        </w:trPr>
        <w:tc>
          <w:tcPr>
            <w:tcW w:w="563" w:type="pct"/>
            <w:shd w:val="clear" w:color="auto" w:fill="auto"/>
          </w:tcPr>
          <w:p w14:paraId="7BB494A3" w14:textId="77777777"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Byte11</w:t>
            </w:r>
          </w:p>
        </w:tc>
        <w:tc>
          <w:tcPr>
            <w:tcW w:w="4437" w:type="pct"/>
            <w:gridSpan w:val="2"/>
            <w:shd w:val="clear" w:color="auto" w:fill="auto"/>
          </w:tcPr>
          <w:p w14:paraId="59B71DEF" w14:textId="77777777" w:rsidR="00883C2A" w:rsidRPr="000F139C" w:rsidRDefault="00883C2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报文流水号LSB</w:t>
            </w:r>
          </w:p>
        </w:tc>
      </w:tr>
      <w:tr w:rsidR="00AC6D5C" w:rsidRPr="000F139C" w14:paraId="46974864" w14:textId="77777777" w:rsidTr="003B70A4">
        <w:trPr>
          <w:jc w:val="center"/>
        </w:trPr>
        <w:tc>
          <w:tcPr>
            <w:tcW w:w="563" w:type="pct"/>
            <w:shd w:val="clear" w:color="auto" w:fill="auto"/>
          </w:tcPr>
          <w:p w14:paraId="7C7AAD2E" w14:textId="77777777"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</w:t>
            </w:r>
            <w:r w:rsidRPr="000F139C">
              <w:rPr>
                <w:rFonts w:ascii="宋体" w:hint="eastAsia"/>
                <w:sz w:val="18"/>
              </w:rPr>
              <w:t>yte</w:t>
            </w:r>
            <w:r w:rsidR="00677025" w:rsidRPr="000F139C">
              <w:rPr>
                <w:rFonts w:ascii="宋体"/>
                <w:sz w:val="18"/>
              </w:rPr>
              <w:t>1</w:t>
            </w:r>
            <w:r w:rsidR="00883C2A" w:rsidRPr="000F139C">
              <w:rPr>
                <w:rFonts w:ascii="宋体"/>
                <w:sz w:val="18"/>
              </w:rPr>
              <w:t>2</w:t>
            </w:r>
          </w:p>
        </w:tc>
        <w:tc>
          <w:tcPr>
            <w:tcW w:w="4437" w:type="pct"/>
            <w:gridSpan w:val="2"/>
            <w:shd w:val="clear" w:color="auto" w:fill="auto"/>
          </w:tcPr>
          <w:p w14:paraId="0952BFDD" w14:textId="77777777" w:rsidR="00AC6D5C" w:rsidRPr="000F139C" w:rsidRDefault="00AC6D5C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剩余长度</w:t>
            </w:r>
            <w:r w:rsidR="006B624A" w:rsidRPr="000F139C">
              <w:rPr>
                <w:rFonts w:ascii="宋体" w:hint="eastAsia"/>
                <w:sz w:val="18"/>
              </w:rPr>
              <w:t>MSB</w:t>
            </w:r>
          </w:p>
        </w:tc>
      </w:tr>
      <w:tr w:rsidR="006B624A" w:rsidRPr="000F139C" w14:paraId="592CB088" w14:textId="77777777" w:rsidTr="003B70A4">
        <w:trPr>
          <w:jc w:val="center"/>
        </w:trPr>
        <w:tc>
          <w:tcPr>
            <w:tcW w:w="563" w:type="pct"/>
            <w:shd w:val="clear" w:color="auto" w:fill="auto"/>
          </w:tcPr>
          <w:p w14:paraId="34C10CA1" w14:textId="77777777" w:rsidR="006B624A" w:rsidRPr="000F139C" w:rsidRDefault="006B624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/>
                <w:sz w:val="18"/>
              </w:rPr>
              <w:t>Byte1</w:t>
            </w:r>
            <w:r w:rsidR="00883C2A" w:rsidRPr="000F139C">
              <w:rPr>
                <w:rFonts w:ascii="宋体"/>
                <w:sz w:val="18"/>
              </w:rPr>
              <w:t>3</w:t>
            </w:r>
          </w:p>
        </w:tc>
        <w:tc>
          <w:tcPr>
            <w:tcW w:w="4437" w:type="pct"/>
            <w:gridSpan w:val="2"/>
            <w:shd w:val="clear" w:color="auto" w:fill="auto"/>
          </w:tcPr>
          <w:p w14:paraId="6D0E5055" w14:textId="77777777" w:rsidR="006B624A" w:rsidRPr="000F139C" w:rsidRDefault="006B624A" w:rsidP="00FB4C36">
            <w:pPr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剩余长度LSB</w:t>
            </w:r>
          </w:p>
        </w:tc>
      </w:tr>
    </w:tbl>
    <w:p w14:paraId="227D41BA" w14:textId="77777777" w:rsidR="00AC6D5C" w:rsidRPr="000F139C" w:rsidRDefault="00AC6D5C" w:rsidP="007F67C7">
      <w:pPr>
        <w:pStyle w:val="a6"/>
        <w:spacing w:before="156" w:after="156"/>
        <w:outlineLvl w:val="2"/>
      </w:pPr>
      <w:bookmarkStart w:id="192" w:name="_Toc42593267"/>
      <w:bookmarkStart w:id="193" w:name="_Toc42620204"/>
      <w:bookmarkStart w:id="194" w:name="_Toc42624373"/>
      <w:bookmarkStart w:id="195" w:name="_Toc42624852"/>
      <w:bookmarkStart w:id="196" w:name="_Toc42763742"/>
      <w:bookmarkStart w:id="197" w:name="_Toc42593268"/>
      <w:bookmarkStart w:id="198" w:name="_Toc42620205"/>
      <w:bookmarkStart w:id="199" w:name="_Toc42624374"/>
      <w:bookmarkStart w:id="200" w:name="_Toc42624853"/>
      <w:bookmarkStart w:id="201" w:name="_Toc42763743"/>
      <w:bookmarkStart w:id="202" w:name="_Toc42593269"/>
      <w:bookmarkStart w:id="203" w:name="_Toc42620206"/>
      <w:bookmarkStart w:id="204" w:name="_Toc42624375"/>
      <w:bookmarkStart w:id="205" w:name="_Toc42624854"/>
      <w:bookmarkStart w:id="206" w:name="_Toc42763744"/>
      <w:bookmarkStart w:id="207" w:name="_Toc42875651"/>
      <w:bookmarkStart w:id="208" w:name="_Toc44167577"/>
      <w:bookmarkStart w:id="209" w:name="_Toc44578710"/>
      <w:bookmarkStart w:id="210" w:name="_Toc44666971"/>
      <w:bookmarkStart w:id="211" w:name="_Toc62542386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Pr="000F139C">
        <w:rPr>
          <w:rFonts w:hint="eastAsia"/>
        </w:rPr>
        <w:t>报文类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 w:rsidRPr="000F139C">
        <w:rPr>
          <w:rFonts w:hint="eastAsia"/>
        </w:rPr>
        <w:t>型</w:t>
      </w:r>
      <w:bookmarkEnd w:id="210"/>
      <w:bookmarkEnd w:id="211"/>
    </w:p>
    <w:p w14:paraId="3A4F3AC3" w14:textId="77777777" w:rsidR="007E6B0E" w:rsidRPr="000F139C" w:rsidRDefault="008805DC" w:rsidP="00AC6D5C">
      <w:pPr>
        <w:pStyle w:val="aff4"/>
      </w:pPr>
      <w:r w:rsidRPr="000F139C">
        <w:rPr>
          <w:rFonts w:hint="eastAsia"/>
        </w:rPr>
        <w:t>报文类型位于报文头的</w:t>
      </w:r>
      <w:r w:rsidR="008E0BB2" w:rsidRPr="000F139C">
        <w:t>第1</w:t>
      </w:r>
      <w:r w:rsidR="00AC6D5C" w:rsidRPr="000F139C">
        <w:t>字节</w:t>
      </w:r>
      <w:r w:rsidR="00AC6D5C" w:rsidRPr="000F139C">
        <w:rPr>
          <w:rFonts w:hint="eastAsia"/>
        </w:rPr>
        <w:t>，</w:t>
      </w:r>
      <w:r w:rsidR="00AA3983" w:rsidRPr="000F139C">
        <w:rPr>
          <w:rFonts w:hint="eastAsia"/>
        </w:rPr>
        <w:t>相关</w:t>
      </w:r>
      <w:r w:rsidR="00AC6D5C" w:rsidRPr="000F139C">
        <w:t>定义见表</w:t>
      </w:r>
      <w:r w:rsidR="00F35CC3" w:rsidRPr="000F139C">
        <w:rPr>
          <w:rFonts w:hint="eastAsia"/>
        </w:rPr>
        <w:t>2</w:t>
      </w:r>
      <w:r w:rsidR="009B618E" w:rsidRPr="000F139C">
        <w:rPr>
          <w:rFonts w:hint="eastAsia"/>
        </w:rPr>
        <w:t>。</w:t>
      </w:r>
    </w:p>
    <w:p w14:paraId="0C8E1B8B" w14:textId="77777777" w:rsidR="00AC6D5C" w:rsidRPr="000F139C" w:rsidRDefault="008E0BB2" w:rsidP="002B3D78">
      <w:pPr>
        <w:pStyle w:val="af7"/>
        <w:spacing w:before="156" w:after="156"/>
        <w:ind w:left="0"/>
      </w:pPr>
      <w:r w:rsidRPr="000F139C">
        <w:rPr>
          <w:rFonts w:hint="eastAsia"/>
        </w:rPr>
        <w:t>报文类型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545"/>
        <w:gridCol w:w="2551"/>
        <w:gridCol w:w="3082"/>
      </w:tblGrid>
      <w:tr w:rsidR="00AC6D5C" w:rsidRPr="000F139C" w14:paraId="7B6BCF94" w14:textId="77777777" w:rsidTr="002F044D"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C348A9" w14:textId="77777777"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212" w:name="OLE_LINK6"/>
            <w:bookmarkStart w:id="213" w:name="OLE_LINK12"/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报文类型名</w:t>
            </w:r>
          </w:p>
        </w:tc>
        <w:tc>
          <w:tcPr>
            <w:tcW w:w="8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C758D4" w14:textId="77777777"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类型值</w:t>
            </w:r>
          </w:p>
        </w:tc>
        <w:tc>
          <w:tcPr>
            <w:tcW w:w="13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2A7AA42" w14:textId="77777777"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报文流动方向</w:t>
            </w:r>
          </w:p>
        </w:tc>
        <w:tc>
          <w:tcPr>
            <w:tcW w:w="161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53B9FBD" w14:textId="77777777" w:rsidR="00AC6D5C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</w:tr>
      <w:tr w:rsidR="00FE154C" w:rsidRPr="000F139C" w14:paraId="0C3FB9F8" w14:textId="77777777" w:rsidTr="002F044D">
        <w:tc>
          <w:tcPr>
            <w:tcW w:w="125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074A43" w14:textId="77777777"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MESSAGEACK</w:t>
            </w:r>
          </w:p>
          <w:p w14:paraId="1CB8E2F4" w14:textId="77777777" w:rsidR="00FE5E65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通用报文响应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E772CB" w14:textId="77777777"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</w:p>
        </w:tc>
        <w:tc>
          <w:tcPr>
            <w:tcW w:w="133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2BD2E0" w14:textId="77777777"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45C267" w14:textId="77777777" w:rsidR="00FE154C" w:rsidRPr="000F139C" w:rsidRDefault="00FE5E65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用于下述无专用响应的报文，当报文确认</w:t>
            </w:r>
            <w:r w:rsidR="000A3205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标志</w:t>
            </w: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为1时启用</w:t>
            </w:r>
          </w:p>
        </w:tc>
      </w:tr>
      <w:tr w:rsidR="008E0BB2" w:rsidRPr="000F139C" w14:paraId="17EFA68A" w14:textId="77777777" w:rsidTr="002F044D">
        <w:tc>
          <w:tcPr>
            <w:tcW w:w="1250" w:type="pct"/>
            <w:shd w:val="clear" w:color="auto" w:fill="auto"/>
            <w:vAlign w:val="center"/>
          </w:tcPr>
          <w:p w14:paraId="03CE1CB0" w14:textId="77777777"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CONN_REQ</w:t>
            </w:r>
          </w:p>
          <w:p w14:paraId="152F4B41" w14:textId="77777777" w:rsidR="00FB4C36" w:rsidRPr="000F139C" w:rsidRDefault="00AF223F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</w:t>
            </w:r>
            <w:r w:rsidR="00FB4C36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266C2BF" w14:textId="77777777"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4B49F3D3" w14:textId="77777777"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C(client)-&gt;S(server)</w:t>
            </w:r>
          </w:p>
        </w:tc>
        <w:tc>
          <w:tcPr>
            <w:tcW w:w="1610" w:type="pct"/>
            <w:shd w:val="clear" w:color="auto" w:fill="auto"/>
            <w:vAlign w:val="center"/>
          </w:tcPr>
          <w:p w14:paraId="6F1BC8B4" w14:textId="77777777" w:rsidR="008E0BB2" w:rsidRPr="000F139C" w:rsidRDefault="008E2247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终端（客户端）请求连接服务器</w:t>
            </w:r>
          </w:p>
        </w:tc>
      </w:tr>
      <w:tr w:rsidR="008E0BB2" w:rsidRPr="000F139C" w14:paraId="50AF957C" w14:textId="77777777" w:rsidTr="002F044D">
        <w:tc>
          <w:tcPr>
            <w:tcW w:w="1250" w:type="pct"/>
            <w:shd w:val="clear" w:color="auto" w:fill="auto"/>
            <w:vAlign w:val="center"/>
          </w:tcPr>
          <w:p w14:paraId="5FD4CD6E" w14:textId="77777777"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CONN_RESP</w:t>
            </w:r>
          </w:p>
          <w:p w14:paraId="01D9D1E0" w14:textId="77777777" w:rsidR="00FB4C36" w:rsidRPr="000F139C" w:rsidRDefault="00AF223F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</w:t>
            </w:r>
            <w:r w:rsidR="00FB4C36"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C553AD8" w14:textId="77777777" w:rsidR="008E0BB2" w:rsidRPr="000F139C" w:rsidRDefault="008E0BB2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2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0CBF3A5B" w14:textId="77777777" w:rsidR="008E0BB2" w:rsidRPr="000F139C" w:rsidRDefault="005B5E0D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 w:rsidR="008E2247" w:rsidRPr="000F139C">
              <w:rPr>
                <w:rFonts w:asciiTheme="majorEastAsia" w:eastAsiaTheme="majorEastAsia" w:hAnsiTheme="majorEastAsia"/>
                <w:sz w:val="18"/>
                <w:szCs w:val="18"/>
              </w:rPr>
              <w:t>-&gt;C</w:t>
            </w:r>
          </w:p>
        </w:tc>
        <w:tc>
          <w:tcPr>
            <w:tcW w:w="1610" w:type="pct"/>
            <w:shd w:val="clear" w:color="auto" w:fill="auto"/>
            <w:vAlign w:val="center"/>
          </w:tcPr>
          <w:p w14:paraId="1F2E5CEC" w14:textId="77777777" w:rsidR="008E0BB2" w:rsidRPr="000F139C" w:rsidRDefault="008E2247" w:rsidP="002F044D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连接请求响应</w:t>
            </w:r>
          </w:p>
        </w:tc>
      </w:tr>
    </w:tbl>
    <w:p w14:paraId="23D68056" w14:textId="77777777" w:rsidR="00B82877" w:rsidRDefault="00B82877" w:rsidP="00920E43">
      <w:pPr>
        <w:pStyle w:val="af7"/>
        <w:numPr>
          <w:ilvl w:val="0"/>
          <w:numId w:val="0"/>
        </w:numPr>
        <w:spacing w:before="156" w:after="156"/>
      </w:pPr>
    </w:p>
    <w:p w14:paraId="2D414B6F" w14:textId="77777777" w:rsidR="00B82877" w:rsidRDefault="00B82877" w:rsidP="00920E43">
      <w:pPr>
        <w:pStyle w:val="af7"/>
        <w:numPr>
          <w:ilvl w:val="0"/>
          <w:numId w:val="0"/>
        </w:numPr>
        <w:spacing w:before="156" w:after="156"/>
      </w:pPr>
    </w:p>
    <w:p w14:paraId="07FCA44E" w14:textId="0D3B0BD3" w:rsidR="00920E43" w:rsidRPr="000F139C" w:rsidRDefault="00920E43" w:rsidP="00920E43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lastRenderedPageBreak/>
        <w:t>表2</w:t>
      </w:r>
      <w:r w:rsidR="007B06B1" w:rsidRPr="000F139C">
        <w:t xml:space="preserve"> </w:t>
      </w:r>
      <w:r w:rsidRPr="000F139C">
        <w:rPr>
          <w:rFonts w:hint="eastAsia"/>
        </w:rPr>
        <w:t>报文类型 （续）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1545"/>
        <w:gridCol w:w="2551"/>
        <w:gridCol w:w="3082"/>
      </w:tblGrid>
      <w:tr w:rsidR="00920E43" w:rsidRPr="000F139C" w14:paraId="57ABF86A" w14:textId="77777777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F4E5" w14:textId="77777777"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报文类型名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9D47" w14:textId="77777777"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类型值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08D75" w14:textId="77777777"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报文流动方向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F71C3" w14:textId="77777777" w:rsidR="00920E43" w:rsidRPr="000F139C" w:rsidRDefault="00920E43" w:rsidP="002F044D">
            <w:pPr>
              <w:pStyle w:val="aff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描述</w:t>
            </w:r>
          </w:p>
        </w:tc>
      </w:tr>
      <w:bookmarkEnd w:id="212"/>
      <w:bookmarkEnd w:id="213"/>
      <w:tr w:rsidR="00946E99" w:rsidRPr="000F139C" w14:paraId="5D713255" w14:textId="77777777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BB44" w14:textId="77777777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PUSH_DATA</w:t>
            </w:r>
          </w:p>
          <w:p w14:paraId="47853005" w14:textId="4414C026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数据发送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0037" w14:textId="6B1C3E3B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1400" w14:textId="358C4D3A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BD0B8E" w14:textId="627B8435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终端向服务端发送数据或服务端向终端发送数据</w:t>
            </w:r>
          </w:p>
        </w:tc>
      </w:tr>
      <w:tr w:rsidR="00946E99" w:rsidRPr="000F139C" w14:paraId="4998C8A0" w14:textId="77777777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D2CD" w14:textId="77777777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ALERT</w:t>
            </w:r>
          </w:p>
          <w:p w14:paraId="103CDD87" w14:textId="0A22CB62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提醒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B4323" w14:textId="73E117F6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4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46F1" w14:textId="1D611C66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7D725A" w14:textId="318B3B6A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终端向服务端发送提醒、告警等特殊消息</w:t>
            </w:r>
          </w:p>
        </w:tc>
      </w:tr>
      <w:tr w:rsidR="00946E99" w:rsidRPr="000F139C" w14:paraId="47987F82" w14:textId="77777777" w:rsidTr="002F044D">
        <w:tc>
          <w:tcPr>
            <w:tcW w:w="125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5EBA5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CMD_REQ</w:t>
            </w:r>
          </w:p>
          <w:p w14:paraId="100E23C9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命令请求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9FD4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5</w:t>
            </w:r>
          </w:p>
        </w:tc>
        <w:tc>
          <w:tcPr>
            <w:tcW w:w="13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384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32880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终端向服务端发送命令请求，或服务端向终端发送命令请求</w:t>
            </w:r>
          </w:p>
        </w:tc>
      </w:tr>
      <w:tr w:rsidR="00946E99" w:rsidRPr="000F139C" w14:paraId="644B1378" w14:textId="77777777" w:rsidTr="002F044D">
        <w:tc>
          <w:tcPr>
            <w:tcW w:w="125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6ABB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CMD_RESP</w:t>
            </w:r>
          </w:p>
          <w:p w14:paraId="4DEB4CDE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命令响应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0BEA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17D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双向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2F6BE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接收端对命令的响应</w:t>
            </w:r>
          </w:p>
        </w:tc>
      </w:tr>
      <w:tr w:rsidR="00946E99" w:rsidRPr="000F139C" w14:paraId="19AC167E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36D649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PING_REQ</w:t>
            </w:r>
          </w:p>
          <w:p w14:paraId="65C77360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心跳请求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FA2274E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7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7ACAB7B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F70C9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终端对服务端发送的心跳请求</w:t>
            </w:r>
          </w:p>
        </w:tc>
      </w:tr>
      <w:tr w:rsidR="00946E99" w:rsidRPr="000F139C" w14:paraId="5FAC830D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E7945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PING_RESP</w:t>
            </w:r>
          </w:p>
          <w:p w14:paraId="4433EDFB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心跳响应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73D9E90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8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31F8AEC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554E60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服务端对终端心跳的响应</w:t>
            </w:r>
          </w:p>
        </w:tc>
      </w:tr>
      <w:tr w:rsidR="00946E99" w:rsidRPr="000F139C" w14:paraId="4C042BD6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2C832E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DISCONNECT</w:t>
            </w:r>
          </w:p>
          <w:p w14:paraId="5EB1666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中断连接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6B296CC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9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1C4FE2FC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C38CFA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终端断开连接</w:t>
            </w:r>
          </w:p>
        </w:tc>
      </w:tr>
      <w:tr w:rsidR="00946E99" w:rsidRPr="000F139C" w14:paraId="00B3DCF2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12827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UPDATE</w:t>
            </w:r>
          </w:p>
          <w:p w14:paraId="7C24D5C4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升级通知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C29B0AC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10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566B82A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81695C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服务端向终端推送升级信息</w:t>
            </w:r>
          </w:p>
        </w:tc>
      </w:tr>
      <w:tr w:rsidR="00946E99" w:rsidRPr="000F139C" w14:paraId="2B11C066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2FE065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UPDATE_ACK</w:t>
            </w:r>
          </w:p>
          <w:p w14:paraId="3AC04A2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升级响应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DEA6A4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11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24FB80A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8276BB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终端响应升级通知</w:t>
            </w:r>
          </w:p>
        </w:tc>
      </w:tr>
      <w:tr w:rsidR="00946E99" w:rsidRPr="000F139C" w14:paraId="7E73B5FC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0EC21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REGIST_REQ</w:t>
            </w:r>
          </w:p>
          <w:p w14:paraId="48383582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F69979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12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00E85944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B5330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终端向服务端注册</w:t>
            </w:r>
          </w:p>
        </w:tc>
      </w:tr>
      <w:tr w:rsidR="00946E99" w:rsidRPr="000F139C" w14:paraId="2F92C372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9887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REGIST_RESP</w:t>
            </w:r>
          </w:p>
          <w:p w14:paraId="4696450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注册响应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E3160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13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5BD0E76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495019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服务端响应注册结果</w:t>
            </w:r>
          </w:p>
        </w:tc>
      </w:tr>
      <w:tr w:rsidR="00946E99" w:rsidRPr="000F139C" w14:paraId="481940E0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60C9B4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DEREG_REQ</w:t>
            </w:r>
          </w:p>
          <w:p w14:paraId="1826B757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注销请求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05439E2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14</w:t>
            </w:r>
          </w:p>
        </w:tc>
        <w:tc>
          <w:tcPr>
            <w:tcW w:w="1333" w:type="pct"/>
            <w:shd w:val="clear" w:color="auto" w:fill="auto"/>
            <w:vAlign w:val="center"/>
          </w:tcPr>
          <w:p w14:paraId="5A3D4C32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C-&gt;S</w:t>
            </w:r>
          </w:p>
        </w:tc>
        <w:tc>
          <w:tcPr>
            <w:tcW w:w="1610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A103BC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终端向服务端注销</w:t>
            </w:r>
          </w:p>
        </w:tc>
      </w:tr>
      <w:tr w:rsidR="00946E99" w:rsidRPr="000F139C" w14:paraId="7ACC5A69" w14:textId="77777777" w:rsidTr="002F04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25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BDABBB4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DEREG_RESP</w:t>
            </w:r>
          </w:p>
          <w:p w14:paraId="615F923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注销响应</w:t>
            </w:r>
          </w:p>
        </w:tc>
        <w:tc>
          <w:tcPr>
            <w:tcW w:w="80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78960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15</w:t>
            </w:r>
          </w:p>
        </w:tc>
        <w:tc>
          <w:tcPr>
            <w:tcW w:w="133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1F784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/>
                <w:sz w:val="18"/>
                <w:szCs w:val="18"/>
              </w:rPr>
              <w:t>S-&gt;C</w:t>
            </w:r>
          </w:p>
        </w:tc>
        <w:tc>
          <w:tcPr>
            <w:tcW w:w="161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64CC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139C">
              <w:rPr>
                <w:rFonts w:asciiTheme="majorEastAsia" w:eastAsiaTheme="majorEastAsia" w:hAnsiTheme="majorEastAsia" w:hint="eastAsia"/>
                <w:sz w:val="18"/>
                <w:szCs w:val="18"/>
              </w:rPr>
              <w:t>服务端响应注销结果</w:t>
            </w:r>
          </w:p>
        </w:tc>
      </w:tr>
    </w:tbl>
    <w:p w14:paraId="0CB57279" w14:textId="77777777" w:rsidR="00703B3A" w:rsidRPr="000F139C" w:rsidRDefault="00703B3A" w:rsidP="007F67C7">
      <w:pPr>
        <w:pStyle w:val="a6"/>
        <w:spacing w:before="156" w:after="156"/>
        <w:outlineLvl w:val="2"/>
      </w:pPr>
      <w:bookmarkStart w:id="214" w:name="_Toc42593270"/>
      <w:bookmarkStart w:id="215" w:name="_Toc42620207"/>
      <w:bookmarkStart w:id="216" w:name="_Toc42624376"/>
      <w:bookmarkStart w:id="217" w:name="_Toc42624855"/>
      <w:bookmarkStart w:id="218" w:name="_Toc42763745"/>
      <w:bookmarkStart w:id="219" w:name="_Toc42875652"/>
      <w:bookmarkStart w:id="220" w:name="_Toc44167578"/>
      <w:bookmarkStart w:id="221" w:name="_Toc44578711"/>
      <w:bookmarkStart w:id="222" w:name="_Toc44666972"/>
      <w:bookmarkStart w:id="223" w:name="_Toc62542387"/>
      <w:r w:rsidRPr="000F139C">
        <w:rPr>
          <w:rFonts w:hint="eastAsia"/>
        </w:rPr>
        <w:t>产品唯一编号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7F5370B" w14:textId="77777777" w:rsidR="009B618E" w:rsidRPr="000F139C" w:rsidRDefault="00C20A1A" w:rsidP="009B618E">
      <w:pPr>
        <w:pStyle w:val="aff4"/>
      </w:pPr>
      <w:r w:rsidRPr="000F139C">
        <w:rPr>
          <w:rFonts w:hint="eastAsia"/>
        </w:rPr>
        <w:t>产品唯一编号位于报文头的</w:t>
      </w:r>
      <w:r w:rsidR="009B618E" w:rsidRPr="000F139C">
        <w:t>第</w:t>
      </w:r>
      <w:r w:rsidR="009B618E" w:rsidRPr="000F139C">
        <w:rPr>
          <w:rFonts w:hint="eastAsia"/>
        </w:rPr>
        <w:t>2字节-第</w:t>
      </w:r>
      <w:r w:rsidR="00677025" w:rsidRPr="000F139C">
        <w:t>8</w:t>
      </w:r>
      <w:r w:rsidR="009B618E" w:rsidRPr="000F139C">
        <w:rPr>
          <w:rFonts w:hint="eastAsia"/>
        </w:rPr>
        <w:t>字节。</w:t>
      </w:r>
      <w:r w:rsidRPr="000F139C">
        <w:rPr>
          <w:rFonts w:hint="eastAsia"/>
        </w:rPr>
        <w:t>该</w:t>
      </w:r>
      <w:r w:rsidR="00BF2A9D" w:rsidRPr="000F139C">
        <w:t>编号</w:t>
      </w:r>
      <w:r w:rsidR="009B618E" w:rsidRPr="000F139C">
        <w:t>是</w:t>
      </w:r>
      <w:r w:rsidR="00BF2A9D" w:rsidRPr="000F139C">
        <w:t>产品</w:t>
      </w:r>
      <w:r w:rsidR="009B618E" w:rsidRPr="000F139C">
        <w:t>的</w:t>
      </w:r>
      <w:r w:rsidR="00BF2A9D" w:rsidRPr="000F139C">
        <w:t>识别信息</w:t>
      </w:r>
      <w:r w:rsidR="00BF2A9D" w:rsidRPr="000F139C">
        <w:rPr>
          <w:rFonts w:hint="eastAsia"/>
        </w:rPr>
        <w:t>，</w:t>
      </w:r>
      <w:r w:rsidR="00BF2A9D" w:rsidRPr="000F139C">
        <w:t>自生成后不可变更</w:t>
      </w:r>
      <w:r w:rsidR="009B618E" w:rsidRPr="000F139C">
        <w:rPr>
          <w:rFonts w:hint="eastAsia"/>
        </w:rPr>
        <w:t>，定义见表</w:t>
      </w:r>
      <w:r w:rsidR="00DD5602" w:rsidRPr="000F139C">
        <w:rPr>
          <w:rFonts w:hint="eastAsia"/>
        </w:rPr>
        <w:t>3</w:t>
      </w:r>
      <w:r w:rsidR="009B618E" w:rsidRPr="000F139C">
        <w:rPr>
          <w:rFonts w:hint="eastAsia"/>
        </w:rPr>
        <w:t>。</w:t>
      </w:r>
    </w:p>
    <w:p w14:paraId="00AF2D5A" w14:textId="05FD665A" w:rsidR="00946E99" w:rsidRDefault="00480C1F" w:rsidP="00480C1F">
      <w:pPr>
        <w:pStyle w:val="aff4"/>
      </w:pPr>
      <w:r w:rsidRPr="000F139C">
        <w:t>工程机械类产品中</w:t>
      </w:r>
      <w:r w:rsidRPr="000F139C">
        <w:rPr>
          <w:rFonts w:hint="eastAsia"/>
        </w:rPr>
        <w:t>，</w:t>
      </w:r>
      <w:r w:rsidRPr="000F139C">
        <w:t>产品编号支持两种编号类型</w:t>
      </w:r>
      <w:r w:rsidRPr="000F139C">
        <w:rPr>
          <w:rFonts w:hint="eastAsia"/>
        </w:rPr>
        <w:t>：</w:t>
      </w:r>
      <w:r w:rsidRPr="000F139C">
        <w:t>SIM卡号</w:t>
      </w:r>
      <w:r w:rsidRPr="000F139C">
        <w:rPr>
          <w:rFonts w:hint="eastAsia"/>
        </w:rPr>
        <w:t>，</w:t>
      </w:r>
      <w:r w:rsidRPr="000F139C">
        <w:t>S/N</w:t>
      </w:r>
      <w:r w:rsidRPr="000F139C">
        <w:rPr>
          <w:rFonts w:hint="eastAsia"/>
        </w:rPr>
        <w:t>码。</w:t>
      </w:r>
    </w:p>
    <w:p w14:paraId="654C3D32" w14:textId="19BFD7C9" w:rsidR="00946E99" w:rsidRDefault="00946E99" w:rsidP="00480C1F">
      <w:pPr>
        <w:pStyle w:val="aff4"/>
      </w:pPr>
    </w:p>
    <w:p w14:paraId="6FC5EB05" w14:textId="53518408" w:rsidR="00946E99" w:rsidRDefault="00946E99" w:rsidP="00480C1F">
      <w:pPr>
        <w:pStyle w:val="aff4"/>
      </w:pPr>
    </w:p>
    <w:p w14:paraId="7943108D" w14:textId="3193F6BD" w:rsidR="00946E99" w:rsidRDefault="00946E99" w:rsidP="00480C1F">
      <w:pPr>
        <w:pStyle w:val="aff4"/>
      </w:pPr>
    </w:p>
    <w:p w14:paraId="146D864E" w14:textId="62BD687D" w:rsidR="00946E99" w:rsidRDefault="00946E99" w:rsidP="00480C1F">
      <w:pPr>
        <w:pStyle w:val="aff4"/>
      </w:pPr>
    </w:p>
    <w:p w14:paraId="175E5F80" w14:textId="54370B1C" w:rsidR="00946E99" w:rsidRDefault="00946E99" w:rsidP="00480C1F">
      <w:pPr>
        <w:pStyle w:val="aff4"/>
      </w:pPr>
    </w:p>
    <w:p w14:paraId="5EB20C6F" w14:textId="252A02FD" w:rsidR="00946E99" w:rsidRDefault="00946E99" w:rsidP="00480C1F">
      <w:pPr>
        <w:pStyle w:val="aff4"/>
      </w:pPr>
    </w:p>
    <w:p w14:paraId="57C16A44" w14:textId="4A5F40F7" w:rsidR="00946E99" w:rsidRDefault="00946E99" w:rsidP="00480C1F">
      <w:pPr>
        <w:pStyle w:val="aff4"/>
      </w:pPr>
    </w:p>
    <w:p w14:paraId="434C2271" w14:textId="77777777" w:rsidR="00946E99" w:rsidRPr="000F139C" w:rsidRDefault="00946E99" w:rsidP="00480C1F">
      <w:pPr>
        <w:pStyle w:val="aff4"/>
      </w:pPr>
    </w:p>
    <w:p w14:paraId="053AFA47" w14:textId="77777777" w:rsidR="00A735BC" w:rsidRPr="000F139C" w:rsidRDefault="00A735BC" w:rsidP="007F67C7">
      <w:pPr>
        <w:pStyle w:val="af7"/>
        <w:spacing w:before="156" w:after="156"/>
        <w:ind w:left="0"/>
      </w:pPr>
      <w:r w:rsidRPr="000F139C">
        <w:rPr>
          <w:rFonts w:hint="eastAsia"/>
        </w:rPr>
        <w:lastRenderedPageBreak/>
        <w:t>产品唯一编号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"/>
        <w:gridCol w:w="1259"/>
        <w:gridCol w:w="2758"/>
        <w:gridCol w:w="1696"/>
        <w:gridCol w:w="2858"/>
      </w:tblGrid>
      <w:tr w:rsidR="00A735BC" w:rsidRPr="000F139C" w14:paraId="7745FB1F" w14:textId="77777777" w:rsidTr="002F044D">
        <w:trPr>
          <w:trHeight w:val="597"/>
          <w:jc w:val="center"/>
        </w:trPr>
        <w:tc>
          <w:tcPr>
            <w:tcW w:w="5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A01A0F" w14:textId="77777777"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段落</w:t>
            </w:r>
          </w:p>
        </w:tc>
        <w:tc>
          <w:tcPr>
            <w:tcW w:w="6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1487FF" w14:textId="77777777"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定义</w:t>
            </w:r>
          </w:p>
        </w:tc>
        <w:tc>
          <w:tcPr>
            <w:tcW w:w="14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B1ED3F" w14:textId="77777777"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2379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5E758C9" w14:textId="77777777" w:rsidR="00A735BC" w:rsidRPr="000F139C" w:rsidRDefault="00A735BC" w:rsidP="002F044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A735BC" w:rsidRPr="000F139C" w14:paraId="5E430387" w14:textId="77777777" w:rsidTr="00946E99">
        <w:trPr>
          <w:jc w:val="center"/>
        </w:trPr>
        <w:tc>
          <w:tcPr>
            <w:tcW w:w="5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2BFC7E0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Byte2</w:t>
            </w:r>
          </w:p>
        </w:tc>
        <w:tc>
          <w:tcPr>
            <w:tcW w:w="6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63C0B5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编号类型</w:t>
            </w:r>
          </w:p>
        </w:tc>
        <w:tc>
          <w:tcPr>
            <w:tcW w:w="14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7E49B8B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SIM卡号：0x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  <w:p w14:paraId="483021C0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S/N码段：0x</w:t>
            </w:r>
            <w:r w:rsidR="00A4751A" w:rsidRPr="000F139C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0-0xFF</w:t>
            </w:r>
          </w:p>
          <w:p w14:paraId="798B9F0F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其他预留</w:t>
            </w:r>
          </w:p>
        </w:tc>
        <w:tc>
          <w:tcPr>
            <w:tcW w:w="88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C61FA42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SIM卡号：</w:t>
            </w:r>
          </w:p>
          <w:p w14:paraId="55CAA0E6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1064801927678</w:t>
            </w:r>
          </w:p>
          <w:p w14:paraId="598B792F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=0xF7EB2401FE</w:t>
            </w:r>
          </w:p>
          <w:p w14:paraId="56B4F3EA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不足6字节在高位补0.</w:t>
            </w:r>
          </w:p>
        </w:tc>
        <w:tc>
          <w:tcPr>
            <w:tcW w:w="14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FE2ACD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S/N码：</w:t>
            </w:r>
          </w:p>
          <w:p w14:paraId="0FBCEFAA" w14:textId="77777777" w:rsidR="00A735BC" w:rsidRPr="000F139C" w:rsidRDefault="00A735BC" w:rsidP="002F044D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A4751A" w:rsidRPr="000F139C">
              <w:rPr>
                <w:rFonts w:asciiTheme="minorEastAsia" w:eastAsiaTheme="minorEastAsia" w:hAnsiTheme="minorEastAsia"/>
                <w:sz w:val="18"/>
                <w:szCs w:val="18"/>
              </w:rPr>
              <w:t>xC11608003E</w:t>
            </w:r>
          </w:p>
        </w:tc>
      </w:tr>
      <w:tr w:rsidR="00946E99" w:rsidRPr="000F139C" w14:paraId="16E1F211" w14:textId="77777777" w:rsidTr="002F044D">
        <w:trPr>
          <w:jc w:val="center"/>
        </w:trPr>
        <w:tc>
          <w:tcPr>
            <w:tcW w:w="52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FBCB1F" w14:textId="3A788D79"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Byte3</w:t>
            </w:r>
          </w:p>
        </w:tc>
        <w:tc>
          <w:tcPr>
            <w:tcW w:w="65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AC4299" w14:textId="3DD827D5"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编号值</w:t>
            </w:r>
          </w:p>
        </w:tc>
        <w:tc>
          <w:tcPr>
            <w:tcW w:w="14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CFE2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网络字节序</w:t>
            </w:r>
          </w:p>
          <w:p w14:paraId="5E2F0DF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SIM卡号表示为16进制数；</w:t>
            </w:r>
          </w:p>
          <w:p w14:paraId="4E377081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MAC地址为6字节16进制数组；</w:t>
            </w:r>
          </w:p>
          <w:p w14:paraId="2E83B55C" w14:textId="3FE3F269"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S/N码表示为内含格式的16进制数，详见S/N码格式说明；</w:t>
            </w:r>
          </w:p>
        </w:tc>
        <w:tc>
          <w:tcPr>
            <w:tcW w:w="88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D152BB" w14:textId="26D76F0D"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9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5F8E46" w14:textId="31CC1573" w:rsidR="00946E99" w:rsidRPr="000F139C" w:rsidRDefault="00946E99" w:rsidP="00946E99">
            <w:pPr>
              <w:pStyle w:val="aff4"/>
              <w:spacing w:before="120" w:after="1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C1</w:t>
            </w:r>
          </w:p>
        </w:tc>
      </w:tr>
      <w:tr w:rsidR="00946E99" w:rsidRPr="000F139C" w14:paraId="205C3CEE" w14:textId="77777777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26DE68DD" w14:textId="0D9A3BD9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Byte4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3D69B256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14:paraId="1AEB7518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14:paraId="55F7EA1E" w14:textId="70F6AEF3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F7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22DD56EB" w14:textId="42A2862E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</w:tr>
      <w:tr w:rsidR="00946E99" w:rsidRPr="000F139C" w14:paraId="009F5392" w14:textId="77777777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7924CE72" w14:textId="7B55B01F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Byte5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1410E33A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14:paraId="66E9ECA1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14:paraId="3727BE0C" w14:textId="21529C49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EB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0AB298DF" w14:textId="794267AB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08</w:t>
            </w:r>
          </w:p>
        </w:tc>
      </w:tr>
      <w:tr w:rsidR="00946E99" w:rsidRPr="000F139C" w14:paraId="6A9A1991" w14:textId="77777777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22A8C791" w14:textId="34D3BB6C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Byte6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3FFCD1BA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14:paraId="6106B46B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14:paraId="594463A2" w14:textId="39C9FFB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2FAF13DF" w14:textId="1563F563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</w:tr>
      <w:tr w:rsidR="00946E99" w:rsidRPr="000F139C" w14:paraId="3F413E82" w14:textId="77777777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5614B403" w14:textId="4507C69C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Byte7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734AB007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14:paraId="134FEDB0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14:paraId="7C5E3733" w14:textId="565B302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45789D8F" w14:textId="03532E13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</w:tr>
      <w:tr w:rsidR="00946E99" w:rsidRPr="000F139C" w14:paraId="0408BBA8" w14:textId="77777777" w:rsidTr="00751F59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2A2E018F" w14:textId="5E13D965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Byte8</w:t>
            </w:r>
          </w:p>
        </w:tc>
        <w:tc>
          <w:tcPr>
            <w:tcW w:w="658" w:type="pct"/>
            <w:vMerge/>
            <w:shd w:val="clear" w:color="auto" w:fill="auto"/>
            <w:vAlign w:val="center"/>
          </w:tcPr>
          <w:p w14:paraId="41FE9C79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1441" w:type="pct"/>
            <w:vMerge/>
            <w:shd w:val="clear" w:color="auto" w:fill="auto"/>
            <w:vAlign w:val="center"/>
          </w:tcPr>
          <w:p w14:paraId="5FC59969" w14:textId="77777777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</w:p>
        </w:tc>
        <w:tc>
          <w:tcPr>
            <w:tcW w:w="886" w:type="pct"/>
            <w:shd w:val="clear" w:color="auto" w:fill="auto"/>
            <w:vAlign w:val="center"/>
          </w:tcPr>
          <w:p w14:paraId="3A9B279D" w14:textId="3A87EED4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FE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6D4B7D09" w14:textId="0BE20D84" w:rsidR="00946E99" w:rsidRPr="000F139C" w:rsidRDefault="00946E99" w:rsidP="00946E99">
            <w:pPr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E8</w:t>
            </w:r>
          </w:p>
        </w:tc>
      </w:tr>
    </w:tbl>
    <w:p w14:paraId="4F8B105E" w14:textId="77777777" w:rsidR="00480C1F" w:rsidRPr="000F139C" w:rsidRDefault="00480C1F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SIM卡号</w:t>
      </w:r>
    </w:p>
    <w:p w14:paraId="24FFD08C" w14:textId="03AB8281" w:rsidR="00263C11" w:rsidRPr="000F139C" w:rsidRDefault="00263C11" w:rsidP="002B3D78">
      <w:pPr>
        <w:pStyle w:val="aff4"/>
      </w:pPr>
      <w:r w:rsidRPr="000F139C">
        <w:rPr>
          <w:rFonts w:hint="eastAsia"/>
        </w:rPr>
        <w:t>支持的SIM卡号格式包括11位（移动通信通用号段）和13位（物联网专用号段）两种。该号码默认国家码为中国+</w:t>
      </w:r>
      <w:r w:rsidRPr="000F139C">
        <w:t>86</w:t>
      </w:r>
      <w:r w:rsidRPr="000F139C">
        <w:rPr>
          <w:rFonts w:hint="eastAsia"/>
        </w:rPr>
        <w:t>，</w:t>
      </w:r>
      <w:r w:rsidRPr="000F139C">
        <w:t>对于非中国号码</w:t>
      </w:r>
      <w:r w:rsidRPr="000F139C">
        <w:rPr>
          <w:rFonts w:hint="eastAsia"/>
        </w:rPr>
        <w:t>，</w:t>
      </w:r>
      <w:r w:rsidRPr="000F139C">
        <w:t>不使用SIM卡号作为产品唯一编号</w:t>
      </w:r>
      <w:r w:rsidRPr="000F139C">
        <w:rPr>
          <w:rFonts w:hint="eastAsia"/>
        </w:rPr>
        <w:t>，</w:t>
      </w:r>
      <w:r w:rsidR="002F044D" w:rsidRPr="000F139C">
        <w:rPr>
          <w:rFonts w:hint="eastAsia"/>
        </w:rPr>
        <w:t>应</w:t>
      </w:r>
      <w:r w:rsidRPr="000F139C">
        <w:t>使用S</w:t>
      </w:r>
      <w:r w:rsidRPr="000F139C">
        <w:rPr>
          <w:rFonts w:hint="eastAsia"/>
        </w:rPr>
        <w:t>/N码。</w:t>
      </w:r>
    </w:p>
    <w:p w14:paraId="04F06201" w14:textId="77777777" w:rsidR="00AF11B1" w:rsidRPr="000F139C" w:rsidRDefault="00AF11B1" w:rsidP="003343C5">
      <w:pPr>
        <w:pStyle w:val="aff4"/>
        <w:rPr>
          <w:bCs/>
        </w:rPr>
      </w:pPr>
      <w:r w:rsidRPr="000F139C">
        <w:rPr>
          <w:rFonts w:hint="eastAsia"/>
          <w:bCs/>
        </w:rPr>
        <w:t>编号类型：0x</w:t>
      </w:r>
      <w:r w:rsidRPr="000F139C">
        <w:rPr>
          <w:bCs/>
        </w:rPr>
        <w:t>01</w:t>
      </w:r>
      <w:r w:rsidR="00882AE5" w:rsidRPr="000F139C">
        <w:rPr>
          <w:rFonts w:hint="eastAsia"/>
          <w:bCs/>
        </w:rPr>
        <w:t>。</w:t>
      </w:r>
    </w:p>
    <w:p w14:paraId="14EC7D5C" w14:textId="77777777" w:rsidR="00C94086" w:rsidRPr="000F139C" w:rsidRDefault="00AF11B1">
      <w:pPr>
        <w:pStyle w:val="aff4"/>
        <w:rPr>
          <w:bCs/>
        </w:rPr>
      </w:pPr>
      <w:r w:rsidRPr="000F139C">
        <w:rPr>
          <w:rFonts w:hint="eastAsia"/>
          <w:bCs/>
        </w:rPr>
        <w:t>编号值：</w:t>
      </w:r>
      <w:r w:rsidR="00C94086" w:rsidRPr="000F139C">
        <w:rPr>
          <w:bCs/>
        </w:rPr>
        <w:t>SIM卡号的10进制数值量</w:t>
      </w:r>
      <w:r w:rsidR="00C94086" w:rsidRPr="000F139C">
        <w:rPr>
          <w:rFonts w:hint="eastAsia"/>
          <w:bCs/>
        </w:rPr>
        <w:t>，</w:t>
      </w:r>
      <w:r w:rsidR="00C94086" w:rsidRPr="000F139C">
        <w:rPr>
          <w:bCs/>
        </w:rPr>
        <w:t>转换为</w:t>
      </w:r>
      <w:r w:rsidR="00C94086" w:rsidRPr="000F139C">
        <w:rPr>
          <w:rFonts w:hint="eastAsia"/>
          <w:bCs/>
        </w:rPr>
        <w:t>16进制形式，并在高位补0填充成6字节长度，作为编号值</w:t>
      </w:r>
      <w:r w:rsidR="00882AE5" w:rsidRPr="000F139C">
        <w:rPr>
          <w:rFonts w:hint="eastAsia"/>
          <w:bCs/>
        </w:rPr>
        <w:t>，</w:t>
      </w:r>
      <w:r w:rsidR="00C94086" w:rsidRPr="000F139C">
        <w:rPr>
          <w:rFonts w:hint="eastAsia"/>
          <w:bCs/>
        </w:rPr>
        <w:t>示例见表</w:t>
      </w:r>
      <w:r w:rsidR="00B165D6" w:rsidRPr="000F139C">
        <w:rPr>
          <w:rFonts w:hint="eastAsia"/>
          <w:bCs/>
        </w:rPr>
        <w:t>3。</w:t>
      </w:r>
    </w:p>
    <w:p w14:paraId="4F91E05A" w14:textId="77777777" w:rsidR="00C94086" w:rsidRPr="000F139C" w:rsidRDefault="00C94086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S</w:t>
      </w:r>
      <w:r w:rsidRPr="000F139C">
        <w:t>/N码</w:t>
      </w:r>
    </w:p>
    <w:p w14:paraId="235B5967" w14:textId="709C9DDF" w:rsidR="00E34AB6" w:rsidRDefault="00E34AB6" w:rsidP="00E34AB6">
      <w:pPr>
        <w:pStyle w:val="aff4"/>
      </w:pPr>
      <w:r w:rsidRPr="00104CBB">
        <w:rPr>
          <w:rFonts w:hint="eastAsia"/>
        </w:rPr>
        <w:t>S</w:t>
      </w:r>
      <w:r w:rsidRPr="00104CBB">
        <w:t>/N码是由徐工集团分配给硬件制造商的产品序列号</w:t>
      </w:r>
      <w:r w:rsidRPr="00104CBB">
        <w:rPr>
          <w:rFonts w:hint="eastAsia"/>
        </w:rPr>
        <w:t>，</w:t>
      </w:r>
      <w:r w:rsidRPr="00104CBB">
        <w:t>不同的生产厂商必须遵循规则为每个入网产品写入唯一性S</w:t>
      </w:r>
      <w:r w:rsidRPr="00104CBB">
        <w:rPr>
          <w:rFonts w:hint="eastAsia"/>
        </w:rPr>
        <w:t>/N码。该号码是产品的唯一性标识，不可修改。</w:t>
      </w:r>
    </w:p>
    <w:p w14:paraId="02819040" w14:textId="77777777" w:rsidR="00E34AB6" w:rsidRPr="00E77705" w:rsidRDefault="00E34AB6" w:rsidP="00E34AB6">
      <w:pPr>
        <w:ind w:left="420"/>
        <w:rPr>
          <w:rFonts w:ascii="宋体" w:hAnsi="宋体"/>
          <w:szCs w:val="21"/>
        </w:rPr>
      </w:pPr>
      <w:r w:rsidRPr="00E77705">
        <w:rPr>
          <w:rFonts w:ascii="宋体" w:hAnsi="宋体" w:hint="eastAsia"/>
          <w:szCs w:val="21"/>
        </w:rPr>
        <w:t>终端编号长度共</w:t>
      </w:r>
      <w:r w:rsidRPr="001352DE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4</w:t>
      </w:r>
      <w:r w:rsidRPr="001352DE">
        <w:rPr>
          <w:rFonts w:ascii="宋体" w:hAnsi="宋体" w:hint="eastAsia"/>
          <w:szCs w:val="21"/>
        </w:rPr>
        <w:t>位</w:t>
      </w:r>
      <w:r w:rsidRPr="00E77705">
        <w:rPr>
          <w:rFonts w:ascii="宋体" w:hAnsi="宋体" w:hint="eastAsia"/>
          <w:szCs w:val="21"/>
        </w:rPr>
        <w:t>，定义如下：</w:t>
      </w:r>
    </w:p>
    <w:p w14:paraId="3F8793D5" w14:textId="3A21894A" w:rsidR="00E34AB6" w:rsidRDefault="00E34AB6" w:rsidP="00E34AB6">
      <w:pPr>
        <w:ind w:left="420"/>
        <w:rPr>
          <w:rFonts w:asci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9B7668" wp14:editId="2B38B918">
                <wp:simplePos x="0" y="0"/>
                <wp:positionH relativeFrom="column">
                  <wp:posOffset>2811780</wp:posOffset>
                </wp:positionH>
                <wp:positionV relativeFrom="paragraph">
                  <wp:posOffset>260985</wp:posOffset>
                </wp:positionV>
                <wp:extent cx="941705" cy="266065"/>
                <wp:effectExtent l="6985" t="9525" r="13335" b="10160"/>
                <wp:wrapNone/>
                <wp:docPr id="54" name="组合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266065"/>
                          <a:chOff x="5596" y="5731"/>
                          <a:chExt cx="1440" cy="546"/>
                        </a:xfrm>
                      </wpg:grpSpPr>
                      <wps:wsp>
                        <wps:cNvPr id="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59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03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96" y="591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316" y="5896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F386614" id="组合 54" o:spid="_x0000_s1026" style="position:absolute;left:0;text-align:left;margin-left:221.4pt;margin-top:20.55pt;width:74.15pt;height:20.95pt;z-index:251672576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">
                <v:line id="Line 35" o:spid="_x0000_s1027" style="position:absolute;visibility:visible;mso-wrap-style:squar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36" o:spid="_x0000_s1028" style="position:absolute;visibility:visible;mso-wrap-style:squar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37" o:spid="_x0000_s1029" style="position:absolute;visibility:visible;mso-wrap-style:squar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38" o:spid="_x0000_s1030" style="position:absolute;visibility:visible;mso-wrap-style:squar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F1A5436" wp14:editId="6DE83ED4">
                <wp:simplePos x="0" y="0"/>
                <wp:positionH relativeFrom="column">
                  <wp:posOffset>2154555</wp:posOffset>
                </wp:positionH>
                <wp:positionV relativeFrom="paragraph">
                  <wp:posOffset>273685</wp:posOffset>
                </wp:positionV>
                <wp:extent cx="222250" cy="266065"/>
                <wp:effectExtent l="6985" t="12700" r="8890" b="6985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" cy="266065"/>
                          <a:chOff x="5596" y="5731"/>
                          <a:chExt cx="1440" cy="546"/>
                        </a:xfrm>
                      </wpg:grpSpPr>
                      <wps:wsp>
                        <wps:cNvPr id="5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59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03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96" y="591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316" y="5896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0572E56" id="组合 49" o:spid="_x0000_s1026" style="position:absolute;left:0;text-align:left;margin-left:169.65pt;margin-top:21.55pt;width:17.5pt;height:20.95pt;z-index:251681792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">
                <v:line id="Line 56" o:spid="_x0000_s1027" style="position:absolute;visibility:visible;mso-wrap-style:squar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57" o:spid="_x0000_s1028" style="position:absolute;visibility:visible;mso-wrap-style:squar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58" o:spid="_x0000_s1029" style="position:absolute;visibility:visible;mso-wrap-style:squar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59" o:spid="_x0000_s1030" style="position:absolute;visibility:visible;mso-wrap-style:squar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D930E" wp14:editId="5A0D06BA">
                <wp:simplePos x="0" y="0"/>
                <wp:positionH relativeFrom="column">
                  <wp:posOffset>1875790</wp:posOffset>
                </wp:positionH>
                <wp:positionV relativeFrom="paragraph">
                  <wp:posOffset>283210</wp:posOffset>
                </wp:positionV>
                <wp:extent cx="0" cy="1012190"/>
                <wp:effectExtent l="13970" t="12700" r="5080" b="1333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2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C0060BE" id="直接连接符 4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pt,22.3pt" to="147.7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"/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9F4817" wp14:editId="08D3B0EE">
                <wp:simplePos x="0" y="0"/>
                <wp:positionH relativeFrom="column">
                  <wp:posOffset>1396365</wp:posOffset>
                </wp:positionH>
                <wp:positionV relativeFrom="paragraph">
                  <wp:posOffset>292735</wp:posOffset>
                </wp:positionV>
                <wp:extent cx="222250" cy="266065"/>
                <wp:effectExtent l="10795" t="12700" r="5080" b="6985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" cy="266065"/>
                          <a:chOff x="5596" y="5731"/>
                          <a:chExt cx="1440" cy="546"/>
                        </a:xfrm>
                      </wpg:grpSpPr>
                      <wps:wsp>
                        <wps:cNvPr id="4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59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03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596" y="591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316" y="5896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A635116" id="组合 43" o:spid="_x0000_s1026" style="position:absolute;left:0;text-align:left;margin-left:109.95pt;margin-top:23.05pt;width:17.5pt;height:20.95pt;z-index:251678720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">
                <v:line id="Line 49" o:spid="_x0000_s1027" style="position:absolute;visibility:visible;mso-wrap-style:squar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50" o:spid="_x0000_s1028" style="position:absolute;visibility:visible;mso-wrap-style:squar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51" o:spid="_x0000_s1029" style="position:absolute;visibility:visible;mso-wrap-style:squar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52" o:spid="_x0000_s1030" style="position:absolute;visibility:visible;mso-wrap-style:squar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/v:group>
            </w:pict>
          </mc:Fallback>
        </mc:AlternateContent>
      </w:r>
      <w:r>
        <w:rPr>
          <w:rFonts w:ascii="宋体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9D898C" wp14:editId="265BD4E4">
                <wp:simplePos x="0" y="0"/>
                <wp:positionH relativeFrom="column">
                  <wp:posOffset>910590</wp:posOffset>
                </wp:positionH>
                <wp:positionV relativeFrom="paragraph">
                  <wp:posOffset>286385</wp:posOffset>
                </wp:positionV>
                <wp:extent cx="212725" cy="266065"/>
                <wp:effectExtent l="10795" t="6350" r="5080" b="13335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" cy="266065"/>
                          <a:chOff x="5596" y="5731"/>
                          <a:chExt cx="1440" cy="546"/>
                        </a:xfrm>
                      </wpg:grpSpPr>
                      <wps:wsp>
                        <wps:cNvPr id="3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59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036" y="5731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596" y="5913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316" y="5896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DB5EE41" id="组合 38" o:spid="_x0000_s1026" style="position:absolute;left:0;text-align:left;margin-left:71.7pt;margin-top:22.55pt;width:16.75pt;height:20.95pt;z-index:251677696" coordorigin="5596,5731" coordsize="14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">
                <v:line id="Line 44" o:spid="_x0000_s1027" style="position:absolute;visibility:visible;mso-wrap-style:square" from="5596,5731" to="559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5" o:spid="_x0000_s1028" style="position:absolute;visibility:visible;mso-wrap-style:square" from="7036,5731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6" o:spid="_x0000_s1029" style="position:absolute;visibility:visible;mso-wrap-style:square" from="5596,5913" to="7036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7" o:spid="_x0000_s1030" style="position:absolute;visibility:visible;mso-wrap-style:square" from="6316,5896" to="6316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2AEFB" wp14:editId="4BDB3C36">
                <wp:simplePos x="0" y="0"/>
                <wp:positionH relativeFrom="column">
                  <wp:posOffset>742950</wp:posOffset>
                </wp:positionH>
                <wp:positionV relativeFrom="paragraph">
                  <wp:posOffset>308610</wp:posOffset>
                </wp:positionV>
                <wp:extent cx="0" cy="1761490"/>
                <wp:effectExtent l="5080" t="9525" r="13970" b="1016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1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D657C8" id="直接连接符 3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24.3pt" to="58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zLMAIAADU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F94F9" wp14:editId="5CB40F8B">
                <wp:simplePos x="0" y="0"/>
                <wp:positionH relativeFrom="column">
                  <wp:posOffset>2559050</wp:posOffset>
                </wp:positionH>
                <wp:positionV relativeFrom="paragraph">
                  <wp:posOffset>283210</wp:posOffset>
                </wp:positionV>
                <wp:extent cx="0" cy="516890"/>
                <wp:effectExtent l="11430" t="12700" r="7620" b="1333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D12B348" id="直接连接符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5pt,22.3pt" to="201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"/>
            </w:pict>
          </mc:Fallback>
        </mc:AlternateContent>
      </w:r>
      <w:r>
        <w:rPr>
          <w:rFonts w:ascii="宋体" w:hint="eastAsia"/>
          <w:sz w:val="30"/>
        </w:rPr>
        <w:t xml:space="preserve">  </w:t>
      </w:r>
      <w:r>
        <w:rPr>
          <w:rFonts w:ascii="宋体"/>
          <w:sz w:val="30"/>
        </w:rPr>
        <w:t xml:space="preserve">  </w:t>
      </w:r>
      <w:r>
        <w:rPr>
          <w:rFonts w:ascii="宋体" w:hint="eastAsia"/>
          <w:sz w:val="30"/>
        </w:rPr>
        <w:t xml:space="preserve">□□□ □□ □ □□□ </w:t>
      </w:r>
      <w:r>
        <w:rPr>
          <w:rFonts w:ascii="宋体" w:hint="eastAsia"/>
        </w:rPr>
        <w:t>╳</w:t>
      </w:r>
      <w:r>
        <w:rPr>
          <w:rFonts w:ascii="宋体" w:hint="eastAsia"/>
          <w:sz w:val="30"/>
        </w:rPr>
        <w:t xml:space="preserve"> </w:t>
      </w:r>
      <w:r>
        <w:rPr>
          <w:rFonts w:ascii="宋体" w:hint="eastAsia"/>
        </w:rPr>
        <w:t xml:space="preserve">╳ ╳ ╳ ╳ </w:t>
      </w:r>
    </w:p>
    <w:p w14:paraId="4F3F2F24" w14:textId="74FADED3" w:rsidR="00E34AB6" w:rsidRPr="00D817FD" w:rsidRDefault="00E34AB6" w:rsidP="00E34AB6">
      <w:pPr>
        <w:tabs>
          <w:tab w:val="left" w:pos="3585"/>
        </w:tabs>
        <w:spacing w:line="200" w:lineRule="exact"/>
        <w:ind w:left="420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2DA5E" wp14:editId="40360F6F">
                <wp:simplePos x="0" y="0"/>
                <wp:positionH relativeFrom="column">
                  <wp:posOffset>2266950</wp:posOffset>
                </wp:positionH>
                <wp:positionV relativeFrom="paragraph">
                  <wp:posOffset>113030</wp:posOffset>
                </wp:positionV>
                <wp:extent cx="0" cy="514350"/>
                <wp:effectExtent l="5080" t="10160" r="13970" b="889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FC7FBA7" id="直接连接符 3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8.9pt" to="178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gCLg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00DAE" wp14:editId="633BD7DA">
                <wp:simplePos x="0" y="0"/>
                <wp:positionH relativeFrom="column">
                  <wp:posOffset>1016000</wp:posOffset>
                </wp:positionH>
                <wp:positionV relativeFrom="paragraph">
                  <wp:posOffset>110490</wp:posOffset>
                </wp:positionV>
                <wp:extent cx="0" cy="1278890"/>
                <wp:effectExtent l="11430" t="7620" r="7620" b="889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7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4B877AE" id="直接连接符 3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pt,8.7pt" to="80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"/>
            </w:pict>
          </mc:Fallback>
        </mc:AlternateContent>
      </w:r>
      <w:r>
        <w:rPr>
          <w:rFonts w:ascii="宋体"/>
        </w:rPr>
        <w:tab/>
      </w:r>
    </w:p>
    <w:p w14:paraId="460063FA" w14:textId="5DC7964E" w:rsidR="00E34AB6" w:rsidRPr="00A5421E" w:rsidRDefault="00E34AB6" w:rsidP="00E34AB6">
      <w:pPr>
        <w:spacing w:line="200" w:lineRule="exact"/>
        <w:ind w:left="420"/>
        <w:rPr>
          <w:rFonts w:ascii="宋体"/>
          <w:sz w:val="18"/>
          <w:szCs w:val="1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9BBA2" wp14:editId="4EF9BCAA">
                <wp:simplePos x="0" y="0"/>
                <wp:positionH relativeFrom="column">
                  <wp:posOffset>1506855</wp:posOffset>
                </wp:positionH>
                <wp:positionV relativeFrom="paragraph">
                  <wp:posOffset>14605</wp:posOffset>
                </wp:positionV>
                <wp:extent cx="0" cy="987425"/>
                <wp:effectExtent l="6985" t="10160" r="12065" b="1206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7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93674C8" id="直接连接符 3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.15pt" to="118.6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"/>
            </w:pict>
          </mc:Fallback>
        </mc:AlternateContent>
      </w:r>
      <w:r>
        <w:rPr>
          <w:rFonts w:ascii="宋体" w:hint="eastAsia"/>
        </w:rPr>
        <w:t xml:space="preserve">                </w:t>
      </w:r>
      <w:r w:rsidRPr="003D60CA">
        <w:rPr>
          <w:rFonts w:ascii="宋体" w:hint="eastAsia"/>
          <w:szCs w:val="21"/>
        </w:rPr>
        <w:t xml:space="preserve">       </w:t>
      </w:r>
      <w:r w:rsidRPr="003D60CA">
        <w:rPr>
          <w:rFonts w:ascii="宋体"/>
          <w:szCs w:val="21"/>
        </w:rPr>
        <w:t xml:space="preserve">     </w:t>
      </w:r>
      <w:r w:rsidRPr="003D60CA">
        <w:rPr>
          <w:rFonts w:ascii="宋体" w:hint="eastAsia"/>
          <w:szCs w:val="21"/>
        </w:rPr>
        <w:t xml:space="preserve"> </w:t>
      </w:r>
      <w:r w:rsidRPr="003D60CA"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 xml:space="preserve">       </w:t>
      </w:r>
      <w:r w:rsidRPr="00A5421E">
        <w:rPr>
          <w:rFonts w:ascii="宋体" w:hint="eastAsia"/>
          <w:sz w:val="18"/>
          <w:szCs w:val="18"/>
        </w:rPr>
        <w:t>生产序号：用</w:t>
      </w:r>
      <w:r>
        <w:rPr>
          <w:rFonts w:ascii="宋体" w:hint="eastAsia"/>
          <w:sz w:val="18"/>
          <w:szCs w:val="18"/>
        </w:rPr>
        <w:t>5</w:t>
      </w:r>
      <w:r w:rsidRPr="00A5421E">
        <w:rPr>
          <w:rFonts w:ascii="宋体" w:hint="eastAsia"/>
          <w:sz w:val="18"/>
          <w:szCs w:val="18"/>
        </w:rPr>
        <w:t>位数字00001－99999表示</w:t>
      </w:r>
    </w:p>
    <w:p w14:paraId="180836E1" w14:textId="77777777" w:rsidR="00E34AB6" w:rsidRPr="007656F7" w:rsidRDefault="00E34AB6" w:rsidP="00E34AB6">
      <w:pPr>
        <w:spacing w:line="200" w:lineRule="exact"/>
        <w:ind w:left="420"/>
        <w:rPr>
          <w:rFonts w:ascii="宋体"/>
          <w:szCs w:val="21"/>
        </w:rPr>
      </w:pPr>
    </w:p>
    <w:p w14:paraId="0E2E0D0A" w14:textId="77777777" w:rsidR="00E34AB6" w:rsidRPr="00A5421E" w:rsidRDefault="00E34AB6" w:rsidP="00E34AB6">
      <w:pPr>
        <w:spacing w:line="200" w:lineRule="exact"/>
        <w:ind w:left="420"/>
        <w:rPr>
          <w:rFonts w:ascii="宋体"/>
          <w:sz w:val="18"/>
          <w:szCs w:val="18"/>
        </w:rPr>
      </w:pPr>
      <w:r>
        <w:rPr>
          <w:rFonts w:ascii="宋体" w:hint="eastAsia"/>
          <w:szCs w:val="21"/>
        </w:rPr>
        <w:t xml:space="preserve">                                 </w:t>
      </w:r>
      <w:r w:rsidRPr="00A5421E">
        <w:rPr>
          <w:rFonts w:hint="eastAsia"/>
          <w:sz w:val="18"/>
          <w:szCs w:val="18"/>
        </w:rPr>
        <w:t>月份：用十六进制</w:t>
      </w:r>
      <w:r w:rsidRPr="00A5421E">
        <w:rPr>
          <w:rFonts w:hint="eastAsia"/>
          <w:sz w:val="18"/>
          <w:szCs w:val="18"/>
        </w:rPr>
        <w:t>1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C</w:t>
      </w:r>
      <w:r w:rsidRPr="00A5421E">
        <w:rPr>
          <w:rFonts w:hint="eastAsia"/>
          <w:sz w:val="18"/>
          <w:szCs w:val="18"/>
        </w:rPr>
        <w:t>表示，如</w:t>
      </w:r>
      <w:r w:rsidRPr="00A5421E">
        <w:rPr>
          <w:rFonts w:hint="eastAsia"/>
          <w:sz w:val="18"/>
          <w:szCs w:val="18"/>
        </w:rPr>
        <w:t>C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12</w:t>
      </w:r>
      <w:r w:rsidRPr="00A5421E">
        <w:rPr>
          <w:rFonts w:hint="eastAsia"/>
          <w:sz w:val="18"/>
          <w:szCs w:val="18"/>
        </w:rPr>
        <w:t>月</w:t>
      </w:r>
    </w:p>
    <w:p w14:paraId="17B6EE0F" w14:textId="77777777" w:rsidR="00E34AB6" w:rsidRPr="00A5421E" w:rsidRDefault="00E34AB6" w:rsidP="00E34AB6">
      <w:pPr>
        <w:spacing w:line="200" w:lineRule="exact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 xml:space="preserve">        </w:t>
      </w:r>
      <w:r w:rsidRPr="00A5421E">
        <w:rPr>
          <w:sz w:val="18"/>
          <w:szCs w:val="18"/>
        </w:rPr>
        <w:t xml:space="preserve">    </w:t>
      </w:r>
      <w:r w:rsidRPr="00A5421E">
        <w:rPr>
          <w:rFonts w:hint="eastAsia"/>
          <w:sz w:val="18"/>
          <w:szCs w:val="18"/>
        </w:rPr>
        <w:t xml:space="preserve">                              </w:t>
      </w:r>
    </w:p>
    <w:p w14:paraId="5FD77C7B" w14:textId="77777777" w:rsidR="00E34AB6" w:rsidRPr="00A5421E" w:rsidRDefault="00E34AB6" w:rsidP="00E34AB6">
      <w:pPr>
        <w:spacing w:line="200" w:lineRule="exact"/>
        <w:ind w:firstLineChars="1900" w:firstLine="3420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>年份：用十六进制</w:t>
      </w:r>
      <w:r w:rsidRPr="00A5421E">
        <w:rPr>
          <w:rFonts w:hint="eastAsia"/>
          <w:sz w:val="18"/>
          <w:szCs w:val="18"/>
        </w:rPr>
        <w:t>0x00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0xFF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,</w:t>
      </w:r>
      <w:r w:rsidRPr="00A5421E">
        <w:rPr>
          <w:rFonts w:hint="eastAsia"/>
          <w:sz w:val="18"/>
          <w:szCs w:val="18"/>
        </w:rPr>
        <w:t>如</w:t>
      </w:r>
      <w:r w:rsidRPr="00A5421E">
        <w:rPr>
          <w:rFonts w:hint="eastAsia"/>
          <w:sz w:val="18"/>
          <w:szCs w:val="18"/>
        </w:rPr>
        <w:t>11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>17</w:t>
      </w:r>
      <w:r w:rsidRPr="00A5421E">
        <w:rPr>
          <w:rFonts w:hint="eastAsia"/>
          <w:sz w:val="18"/>
          <w:szCs w:val="18"/>
        </w:rPr>
        <w:t>年</w:t>
      </w:r>
    </w:p>
    <w:p w14:paraId="68CF5C03" w14:textId="77777777" w:rsidR="00E34AB6" w:rsidRPr="00A5421E" w:rsidRDefault="00E34AB6" w:rsidP="00E34AB6">
      <w:pPr>
        <w:spacing w:line="200" w:lineRule="exact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  <w:r w:rsidRPr="00A5421E">
        <w:rPr>
          <w:rFonts w:hint="eastAsia"/>
          <w:sz w:val="18"/>
          <w:szCs w:val="18"/>
        </w:rPr>
        <w:tab/>
      </w:r>
    </w:p>
    <w:p w14:paraId="7609DD6A" w14:textId="77777777" w:rsidR="00E34AB6" w:rsidRPr="00A5421E" w:rsidRDefault="00E34AB6" w:rsidP="00E34AB6">
      <w:pPr>
        <w:spacing w:line="200" w:lineRule="exact"/>
        <w:ind w:firstLineChars="1550" w:firstLine="2790"/>
        <w:rPr>
          <w:sz w:val="18"/>
          <w:szCs w:val="18"/>
        </w:rPr>
      </w:pPr>
      <w:r w:rsidRPr="00A5421E">
        <w:rPr>
          <w:rFonts w:ascii="宋体" w:hint="eastAsia"/>
          <w:sz w:val="18"/>
          <w:szCs w:val="18"/>
        </w:rPr>
        <w:t>车辆类型</w:t>
      </w:r>
      <w:r>
        <w:rPr>
          <w:rFonts w:ascii="宋体" w:hint="eastAsia"/>
          <w:sz w:val="18"/>
          <w:szCs w:val="18"/>
        </w:rPr>
        <w:t>代码</w:t>
      </w:r>
      <w:r w:rsidRPr="00A5421E">
        <w:rPr>
          <w:rFonts w:ascii="宋体" w:hint="eastAsia"/>
          <w:sz w:val="18"/>
          <w:szCs w:val="18"/>
        </w:rPr>
        <w:t>：</w:t>
      </w:r>
      <w:r w:rsidRPr="00A5421E">
        <w:rPr>
          <w:rFonts w:hint="eastAsia"/>
          <w:sz w:val="18"/>
          <w:szCs w:val="18"/>
        </w:rPr>
        <w:t>用十六进制</w:t>
      </w:r>
      <w:r w:rsidRPr="00A5421E">
        <w:rPr>
          <w:rFonts w:hint="eastAsia"/>
          <w:sz w:val="18"/>
          <w:szCs w:val="18"/>
        </w:rPr>
        <w:t>0</w:t>
      </w:r>
      <w:r w:rsidRPr="00A5421E">
        <w:rPr>
          <w:rFonts w:hint="eastAsia"/>
          <w:sz w:val="18"/>
          <w:szCs w:val="18"/>
        </w:rPr>
        <w:t>—</w:t>
      </w:r>
      <w:r w:rsidRPr="00A5421E">
        <w:rPr>
          <w:rFonts w:hint="eastAsia"/>
          <w:sz w:val="18"/>
          <w:szCs w:val="18"/>
        </w:rPr>
        <w:t>F</w:t>
      </w:r>
      <w:r w:rsidRPr="00A5421E">
        <w:rPr>
          <w:rFonts w:hint="eastAsia"/>
          <w:sz w:val="18"/>
          <w:szCs w:val="18"/>
        </w:rPr>
        <w:t>表示</w:t>
      </w:r>
      <w:r w:rsidRPr="00A5421E">
        <w:rPr>
          <w:rFonts w:hint="eastAsia"/>
          <w:sz w:val="18"/>
          <w:szCs w:val="18"/>
        </w:rPr>
        <w:t xml:space="preserve"> </w:t>
      </w:r>
    </w:p>
    <w:p w14:paraId="73803526" w14:textId="77777777" w:rsidR="00E34AB6" w:rsidRPr="005E5EE3" w:rsidRDefault="00E34AB6" w:rsidP="00E34AB6">
      <w:pPr>
        <w:spacing w:line="200" w:lineRule="exact"/>
        <w:ind w:firstLineChars="1050" w:firstLine="1890"/>
        <w:rPr>
          <w:sz w:val="18"/>
          <w:szCs w:val="18"/>
        </w:rPr>
      </w:pPr>
    </w:p>
    <w:p w14:paraId="1883E692" w14:textId="77777777" w:rsidR="00E34AB6" w:rsidRPr="00A5421E" w:rsidRDefault="00E34AB6" w:rsidP="00E34AB6">
      <w:pPr>
        <w:spacing w:line="200" w:lineRule="exact"/>
        <w:ind w:firstLineChars="1150" w:firstLine="2070"/>
        <w:rPr>
          <w:sz w:val="18"/>
          <w:szCs w:val="18"/>
        </w:rPr>
      </w:pPr>
      <w:r w:rsidRPr="00A5421E">
        <w:rPr>
          <w:rFonts w:hint="eastAsia"/>
          <w:sz w:val="18"/>
          <w:szCs w:val="18"/>
        </w:rPr>
        <w:t>客户代码，十六进制</w:t>
      </w:r>
      <w:r w:rsidRPr="00A5421E">
        <w:rPr>
          <w:rFonts w:hint="eastAsia"/>
          <w:sz w:val="18"/>
          <w:szCs w:val="18"/>
        </w:rPr>
        <w:t>00</w:t>
      </w:r>
      <w:r w:rsidRPr="00A5421E">
        <w:rPr>
          <w:rFonts w:ascii="宋体" w:hAnsi="宋体" w:hint="eastAsia"/>
          <w:sz w:val="18"/>
          <w:szCs w:val="18"/>
        </w:rPr>
        <w:t>～FF表示</w:t>
      </w:r>
    </w:p>
    <w:p w14:paraId="17313AF2" w14:textId="77777777" w:rsidR="00E34AB6" w:rsidRPr="005E5EE3" w:rsidRDefault="00E34AB6" w:rsidP="00E34AB6">
      <w:pPr>
        <w:spacing w:line="200" w:lineRule="exact"/>
        <w:rPr>
          <w:sz w:val="18"/>
          <w:szCs w:val="18"/>
        </w:rPr>
      </w:pPr>
    </w:p>
    <w:p w14:paraId="56AF0977" w14:textId="77777777" w:rsidR="00E34AB6" w:rsidRPr="00A5421E" w:rsidRDefault="00E34AB6" w:rsidP="00E34AB6">
      <w:pPr>
        <w:spacing w:line="200" w:lineRule="exact"/>
        <w:ind w:firstLineChars="750" w:firstLine="1350"/>
        <w:rPr>
          <w:rFonts w:ascii="宋体" w:hAnsi="宋体"/>
          <w:sz w:val="18"/>
          <w:szCs w:val="18"/>
        </w:rPr>
      </w:pPr>
      <w:r w:rsidRPr="00A5421E">
        <w:rPr>
          <w:rFonts w:hint="eastAsia"/>
          <w:sz w:val="18"/>
          <w:szCs w:val="18"/>
        </w:rPr>
        <w:t>终端</w:t>
      </w:r>
      <w:r>
        <w:rPr>
          <w:rFonts w:hint="eastAsia"/>
          <w:sz w:val="18"/>
          <w:szCs w:val="18"/>
        </w:rPr>
        <w:t>型号</w:t>
      </w:r>
      <w:r w:rsidRPr="00A5421E">
        <w:rPr>
          <w:rFonts w:hint="eastAsia"/>
          <w:sz w:val="18"/>
          <w:szCs w:val="18"/>
        </w:rPr>
        <w:t>：</w:t>
      </w:r>
      <w:r w:rsidRPr="00A5421E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0</w:t>
      </w:r>
      <w:r w:rsidRPr="00A5421E">
        <w:rPr>
          <w:rFonts w:ascii="宋体" w:hAnsi="宋体" w:hint="eastAsia"/>
          <w:sz w:val="18"/>
          <w:szCs w:val="18"/>
        </w:rPr>
        <w:t>～F</w:t>
      </w:r>
      <w:r>
        <w:rPr>
          <w:rFonts w:ascii="宋体" w:hAnsi="宋体" w:hint="eastAsia"/>
          <w:sz w:val="18"/>
          <w:szCs w:val="18"/>
        </w:rPr>
        <w:t>F</w:t>
      </w:r>
      <w:proofErr w:type="gramStart"/>
      <w:r>
        <w:rPr>
          <w:rFonts w:ascii="宋体" w:hAnsi="宋体" w:hint="eastAsia"/>
          <w:sz w:val="18"/>
          <w:szCs w:val="18"/>
        </w:rPr>
        <w:t>的号段表示</w:t>
      </w:r>
      <w:proofErr w:type="gramEnd"/>
    </w:p>
    <w:p w14:paraId="140AF2E0" w14:textId="77777777" w:rsidR="00E34AB6" w:rsidRPr="00A5421E" w:rsidRDefault="00E34AB6" w:rsidP="00E34AB6">
      <w:pPr>
        <w:spacing w:line="200" w:lineRule="exact"/>
        <w:ind w:firstLineChars="650" w:firstLine="1170"/>
        <w:rPr>
          <w:sz w:val="18"/>
          <w:szCs w:val="18"/>
        </w:rPr>
      </w:pPr>
    </w:p>
    <w:p w14:paraId="03142A49" w14:textId="77777777" w:rsidR="00E34AB6" w:rsidRPr="00A5421E" w:rsidRDefault="00E34AB6" w:rsidP="00E34AB6">
      <w:pPr>
        <w:spacing w:line="200" w:lineRule="exact"/>
        <w:ind w:firstLineChars="500" w:firstLine="900"/>
        <w:rPr>
          <w:rFonts w:ascii="宋体" w:hAnsi="宋体"/>
          <w:sz w:val="18"/>
          <w:szCs w:val="18"/>
        </w:rPr>
      </w:pPr>
      <w:r w:rsidRPr="00A5421E">
        <w:rPr>
          <w:rFonts w:hint="eastAsia"/>
          <w:sz w:val="18"/>
          <w:szCs w:val="18"/>
        </w:rPr>
        <w:t>供应商</w:t>
      </w:r>
      <w:r>
        <w:rPr>
          <w:rFonts w:hint="eastAsia"/>
          <w:sz w:val="18"/>
          <w:szCs w:val="18"/>
        </w:rPr>
        <w:t>代码</w:t>
      </w:r>
      <w:r w:rsidRPr="00A5421E">
        <w:rPr>
          <w:rFonts w:hint="eastAsia"/>
          <w:sz w:val="18"/>
          <w:szCs w:val="18"/>
        </w:rPr>
        <w:t>：</w:t>
      </w:r>
      <w:r w:rsidRPr="00A5421E">
        <w:rPr>
          <w:rFonts w:ascii="宋体" w:hAnsi="宋体" w:hint="eastAsia"/>
          <w:sz w:val="18"/>
          <w:szCs w:val="18"/>
        </w:rPr>
        <w:t>0表示此ID为SIM卡号，1～F表示</w:t>
      </w:r>
      <w:r w:rsidRPr="00A5421E">
        <w:rPr>
          <w:rFonts w:hint="eastAsia"/>
          <w:sz w:val="18"/>
          <w:szCs w:val="18"/>
        </w:rPr>
        <w:t>供应商名称</w:t>
      </w:r>
      <w:r w:rsidRPr="00A5421E">
        <w:rPr>
          <w:rFonts w:ascii="宋体" w:hAnsi="宋体" w:hint="eastAsia"/>
          <w:sz w:val="18"/>
          <w:szCs w:val="18"/>
        </w:rPr>
        <w:t>，</w:t>
      </w:r>
      <w:proofErr w:type="gramStart"/>
      <w:r w:rsidRPr="00A5421E">
        <w:rPr>
          <w:rFonts w:ascii="宋体" w:hAnsi="宋体" w:hint="eastAsia"/>
          <w:sz w:val="18"/>
          <w:szCs w:val="18"/>
        </w:rPr>
        <w:t>该号段预分配</w:t>
      </w:r>
      <w:proofErr w:type="gramEnd"/>
      <w:r w:rsidRPr="00A5421E">
        <w:rPr>
          <w:rFonts w:ascii="宋体" w:hAnsi="宋体" w:hint="eastAsia"/>
          <w:sz w:val="18"/>
          <w:szCs w:val="18"/>
        </w:rPr>
        <w:t>详表见附表1</w:t>
      </w:r>
    </w:p>
    <w:p w14:paraId="37A6DAC2" w14:textId="77777777" w:rsidR="00E34AB6" w:rsidRPr="00751CBF" w:rsidRDefault="00E34AB6" w:rsidP="00E34AB6">
      <w:pPr>
        <w:pStyle w:val="aff4"/>
      </w:pPr>
    </w:p>
    <w:p w14:paraId="17230CB6" w14:textId="0E71612F" w:rsidR="00E34AB6" w:rsidRPr="00E34AB6" w:rsidRDefault="00E34AB6" w:rsidP="00E34AB6">
      <w:pPr>
        <w:pStyle w:val="af7"/>
        <w:spacing w:before="156" w:after="156"/>
        <w:ind w:left="0"/>
      </w:pPr>
      <w:r w:rsidRPr="00E34AB6">
        <w:rPr>
          <w:rFonts w:hint="eastAsia"/>
        </w:rPr>
        <w:lastRenderedPageBreak/>
        <w:t>供应商代码分配表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2412"/>
        <w:gridCol w:w="948"/>
        <w:gridCol w:w="2640"/>
      </w:tblGrid>
      <w:tr w:rsidR="00E34AB6" w:rsidRPr="001352DE" w14:paraId="3C335D43" w14:textId="77777777" w:rsidTr="00E03470">
        <w:trPr>
          <w:jc w:val="center"/>
        </w:trPr>
        <w:tc>
          <w:tcPr>
            <w:tcW w:w="840" w:type="dxa"/>
            <w:vAlign w:val="center"/>
          </w:tcPr>
          <w:p w14:paraId="36AB707E" w14:textId="77777777"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 w:rsidRPr="00E80FCB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2412" w:type="dxa"/>
            <w:vAlign w:val="center"/>
          </w:tcPr>
          <w:p w14:paraId="6A076B76" w14:textId="77777777"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供应</w:t>
            </w:r>
            <w:r w:rsidRPr="00E80FCB">
              <w:rPr>
                <w:rFonts w:hint="eastAsia"/>
                <w:b/>
                <w:szCs w:val="21"/>
              </w:rPr>
              <w:t>商简称</w:t>
            </w:r>
          </w:p>
        </w:tc>
        <w:tc>
          <w:tcPr>
            <w:tcW w:w="948" w:type="dxa"/>
            <w:vAlign w:val="center"/>
          </w:tcPr>
          <w:p w14:paraId="39B277F7" w14:textId="77777777"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 w:rsidRPr="00E80FCB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2640" w:type="dxa"/>
            <w:vAlign w:val="center"/>
          </w:tcPr>
          <w:p w14:paraId="0EB1205E" w14:textId="77777777" w:rsidR="00E34AB6" w:rsidRPr="00E80FCB" w:rsidRDefault="00E34AB6" w:rsidP="00E03470">
            <w:pPr>
              <w:tabs>
                <w:tab w:val="left" w:pos="5160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供应</w:t>
            </w:r>
            <w:r w:rsidRPr="00E80FCB">
              <w:rPr>
                <w:rFonts w:hint="eastAsia"/>
                <w:b/>
                <w:szCs w:val="21"/>
              </w:rPr>
              <w:t>商简称</w:t>
            </w:r>
          </w:p>
        </w:tc>
      </w:tr>
      <w:tr w:rsidR="00E34AB6" w:rsidRPr="001352DE" w14:paraId="1B5D1E92" w14:textId="77777777" w:rsidTr="00E03470">
        <w:trPr>
          <w:jc w:val="center"/>
        </w:trPr>
        <w:tc>
          <w:tcPr>
            <w:tcW w:w="840" w:type="dxa"/>
          </w:tcPr>
          <w:p w14:paraId="198DA623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 w:rsidRPr="001352D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2412" w:type="dxa"/>
          </w:tcPr>
          <w:p w14:paraId="6A2B5B8A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  <w:r w:rsidRPr="0059697B">
              <w:rPr>
                <w:rFonts w:hint="eastAsia"/>
                <w:szCs w:val="21"/>
              </w:rPr>
              <w:t>徐工信息</w:t>
            </w:r>
          </w:p>
        </w:tc>
        <w:tc>
          <w:tcPr>
            <w:tcW w:w="948" w:type="dxa"/>
          </w:tcPr>
          <w:p w14:paraId="1C639A45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34221A71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14:paraId="2DE41F73" w14:textId="77777777" w:rsidTr="00E03470">
        <w:trPr>
          <w:jc w:val="center"/>
        </w:trPr>
        <w:tc>
          <w:tcPr>
            <w:tcW w:w="840" w:type="dxa"/>
          </w:tcPr>
          <w:p w14:paraId="5E6A7F62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0xB</w:t>
            </w:r>
          </w:p>
        </w:tc>
        <w:tc>
          <w:tcPr>
            <w:tcW w:w="2412" w:type="dxa"/>
          </w:tcPr>
          <w:p w14:paraId="36A5C338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14:paraId="103F1569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5F251D5B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14:paraId="265851E7" w14:textId="77777777" w:rsidTr="00E03470">
        <w:trPr>
          <w:jc w:val="center"/>
        </w:trPr>
        <w:tc>
          <w:tcPr>
            <w:tcW w:w="840" w:type="dxa"/>
          </w:tcPr>
          <w:p w14:paraId="23974E21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0xC</w:t>
            </w:r>
          </w:p>
        </w:tc>
        <w:tc>
          <w:tcPr>
            <w:tcW w:w="2412" w:type="dxa"/>
          </w:tcPr>
          <w:p w14:paraId="7E9D092C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14:paraId="6975DE3C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69DB8A5F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14:paraId="3DCD576C" w14:textId="77777777" w:rsidTr="00E03470">
        <w:trPr>
          <w:jc w:val="center"/>
        </w:trPr>
        <w:tc>
          <w:tcPr>
            <w:tcW w:w="840" w:type="dxa"/>
          </w:tcPr>
          <w:p w14:paraId="254ADA45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0xD</w:t>
            </w:r>
          </w:p>
        </w:tc>
        <w:tc>
          <w:tcPr>
            <w:tcW w:w="2412" w:type="dxa"/>
          </w:tcPr>
          <w:p w14:paraId="43A44A41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14:paraId="10C17A81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69856700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14:paraId="572564EB" w14:textId="77777777" w:rsidTr="00E03470">
        <w:trPr>
          <w:jc w:val="center"/>
        </w:trPr>
        <w:tc>
          <w:tcPr>
            <w:tcW w:w="840" w:type="dxa"/>
          </w:tcPr>
          <w:p w14:paraId="099F9DB5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2412" w:type="dxa"/>
          </w:tcPr>
          <w:p w14:paraId="4B71E991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14:paraId="6C1A3E15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45CCA6BC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  <w:tr w:rsidR="00E34AB6" w:rsidRPr="001352DE" w14:paraId="60F91873" w14:textId="77777777" w:rsidTr="00E03470">
        <w:trPr>
          <w:jc w:val="center"/>
        </w:trPr>
        <w:tc>
          <w:tcPr>
            <w:tcW w:w="840" w:type="dxa"/>
          </w:tcPr>
          <w:p w14:paraId="509D776B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2412" w:type="dxa"/>
          </w:tcPr>
          <w:p w14:paraId="43FB1ADD" w14:textId="77777777" w:rsidR="00E34AB6" w:rsidRPr="0059697B" w:rsidRDefault="00E34AB6" w:rsidP="00E03470">
            <w:pPr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14:paraId="134265B5" w14:textId="77777777" w:rsidR="00E34AB6" w:rsidRPr="001352DE" w:rsidRDefault="00E34AB6" w:rsidP="00E03470">
            <w:pPr>
              <w:tabs>
                <w:tab w:val="left" w:pos="516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40" w:type="dxa"/>
          </w:tcPr>
          <w:p w14:paraId="754486ED" w14:textId="77777777" w:rsidR="00E34AB6" w:rsidRDefault="00E34AB6" w:rsidP="00E03470">
            <w:pPr>
              <w:pStyle w:val="aff4"/>
              <w:ind w:firstLineChars="0" w:firstLine="0"/>
              <w:jc w:val="center"/>
            </w:pPr>
          </w:p>
        </w:tc>
      </w:tr>
    </w:tbl>
    <w:p w14:paraId="1B0AE9CF" w14:textId="77777777" w:rsidR="00670A9A" w:rsidRPr="000F139C" w:rsidRDefault="00670A9A" w:rsidP="007F67C7">
      <w:pPr>
        <w:pStyle w:val="a6"/>
        <w:spacing w:before="156" w:after="156"/>
        <w:outlineLvl w:val="2"/>
      </w:pPr>
      <w:bookmarkStart w:id="224" w:name="_Toc42593271"/>
      <w:bookmarkStart w:id="225" w:name="_Toc42620208"/>
      <w:bookmarkStart w:id="226" w:name="_Toc42624377"/>
      <w:bookmarkStart w:id="227" w:name="_Toc42624856"/>
      <w:bookmarkStart w:id="228" w:name="_Toc42763746"/>
      <w:bookmarkStart w:id="229" w:name="_Toc42593272"/>
      <w:bookmarkStart w:id="230" w:name="_Toc42620209"/>
      <w:bookmarkStart w:id="231" w:name="_Toc42624378"/>
      <w:bookmarkStart w:id="232" w:name="_Toc42624857"/>
      <w:bookmarkStart w:id="233" w:name="_Toc42763747"/>
      <w:bookmarkStart w:id="234" w:name="_Toc42875653"/>
      <w:bookmarkStart w:id="235" w:name="_Toc44167579"/>
      <w:bookmarkStart w:id="236" w:name="_Toc44578712"/>
      <w:bookmarkStart w:id="237" w:name="_Toc44666973"/>
      <w:bookmarkStart w:id="238" w:name="_Toc62542388"/>
      <w:bookmarkEnd w:id="224"/>
      <w:bookmarkEnd w:id="225"/>
      <w:bookmarkEnd w:id="226"/>
      <w:bookmarkEnd w:id="227"/>
      <w:bookmarkEnd w:id="228"/>
      <w:r w:rsidRPr="000F139C">
        <w:rPr>
          <w:rFonts w:hint="eastAsia"/>
        </w:rPr>
        <w:t>标志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0CB85C68" w14:textId="77777777" w:rsidR="00AC6D5C" w:rsidRPr="000F139C" w:rsidRDefault="00082410" w:rsidP="00AC6D5C">
      <w:pPr>
        <w:pStyle w:val="aff4"/>
      </w:pPr>
      <w:r w:rsidRPr="000F139C">
        <w:t>位置</w:t>
      </w:r>
      <w:r w:rsidRPr="000F139C">
        <w:rPr>
          <w:rFonts w:hint="eastAsia"/>
        </w:rPr>
        <w:t>：</w:t>
      </w:r>
      <w:r w:rsidRPr="000F139C">
        <w:t>第</w:t>
      </w:r>
      <w:r w:rsidR="00883C2A" w:rsidRPr="000F139C">
        <w:t>9</w:t>
      </w:r>
      <w:r w:rsidRPr="000F139C">
        <w:rPr>
          <w:rFonts w:hint="eastAsia"/>
        </w:rPr>
        <w:t>字节。</w:t>
      </w:r>
    </w:p>
    <w:p w14:paraId="17BDA9B9" w14:textId="63011E99" w:rsidR="00082410" w:rsidRPr="000F139C" w:rsidRDefault="000A3205" w:rsidP="00AC6D5C">
      <w:pPr>
        <w:pStyle w:val="aff4"/>
      </w:pPr>
      <w:r w:rsidRPr="000F139C">
        <w:rPr>
          <w:rFonts w:hint="eastAsia"/>
        </w:rPr>
        <w:t>标志</w:t>
      </w:r>
      <w:r w:rsidR="00121D12" w:rsidRPr="000F139C">
        <w:rPr>
          <w:rFonts w:hint="eastAsia"/>
        </w:rPr>
        <w:t>用于标记</w:t>
      </w:r>
      <w:r w:rsidR="00F84E21" w:rsidRPr="000F139C">
        <w:rPr>
          <w:rFonts w:hint="eastAsia"/>
        </w:rPr>
        <w:t>报文特定信息，如加密</w:t>
      </w:r>
      <w:r w:rsidR="00A850A6" w:rsidRPr="000F139C">
        <w:rPr>
          <w:rFonts w:hint="eastAsia"/>
        </w:rPr>
        <w:t>、</w:t>
      </w:r>
      <w:r w:rsidR="00F84E21" w:rsidRPr="000F139C">
        <w:rPr>
          <w:rFonts w:hint="eastAsia"/>
        </w:rPr>
        <w:t>分包</w:t>
      </w:r>
      <w:r w:rsidR="00A850A6" w:rsidRPr="000F139C">
        <w:rPr>
          <w:rFonts w:hint="eastAsia"/>
        </w:rPr>
        <w:t>、</w:t>
      </w:r>
      <w:r w:rsidR="00F84E21" w:rsidRPr="000F139C">
        <w:rPr>
          <w:rFonts w:hint="eastAsia"/>
        </w:rPr>
        <w:t>重传等，详细定义见表</w:t>
      </w:r>
      <w:r w:rsidR="00E34AB6">
        <w:t>5</w:t>
      </w:r>
      <w:r w:rsidR="00F84E21" w:rsidRPr="000F139C">
        <w:rPr>
          <w:rFonts w:hint="eastAsia"/>
        </w:rPr>
        <w:t>。</w:t>
      </w:r>
    </w:p>
    <w:p w14:paraId="6224CA90" w14:textId="77777777" w:rsidR="00F84E21" w:rsidRPr="000F139C" w:rsidRDefault="00BF5684" w:rsidP="007F67C7">
      <w:pPr>
        <w:pStyle w:val="af7"/>
        <w:spacing w:before="156" w:after="156"/>
        <w:ind w:left="0"/>
      </w:pPr>
      <w:r w:rsidRPr="000F139C">
        <w:rPr>
          <w:rFonts w:hint="eastAsia"/>
        </w:rPr>
        <w:t>标志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493"/>
        <w:gridCol w:w="708"/>
        <w:gridCol w:w="709"/>
        <w:gridCol w:w="766"/>
        <w:gridCol w:w="1502"/>
        <w:gridCol w:w="1134"/>
        <w:gridCol w:w="1134"/>
        <w:gridCol w:w="1156"/>
      </w:tblGrid>
      <w:tr w:rsidR="001228BB" w:rsidRPr="000F139C" w14:paraId="1DA06108" w14:textId="77777777" w:rsidTr="003B70A4"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87BE488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Bit</w:t>
            </w:r>
          </w:p>
        </w:tc>
        <w:tc>
          <w:tcPr>
            <w:tcW w:w="14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FB16AB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2A148C1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70FB84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5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6DC3E7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0163A9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7593611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47C04B0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1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4CCBDF6" w14:textId="77777777" w:rsidR="00F84E21" w:rsidRPr="000F139C" w:rsidRDefault="00F84E21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0</w:t>
            </w:r>
          </w:p>
        </w:tc>
      </w:tr>
      <w:tr w:rsidR="001228BB" w:rsidRPr="000F139C" w14:paraId="7069E2A4" w14:textId="77777777" w:rsidTr="003B70A4">
        <w:tc>
          <w:tcPr>
            <w:tcW w:w="742" w:type="dxa"/>
            <w:tcBorders>
              <w:top w:val="single" w:sz="12" w:space="0" w:color="auto"/>
            </w:tcBorders>
            <w:shd w:val="clear" w:color="auto" w:fill="auto"/>
          </w:tcPr>
          <w:p w14:paraId="2CB74181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</w:t>
            </w:r>
            <w:r w:rsidR="00677025" w:rsidRPr="000F139C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  <w:tcBorders>
              <w:top w:val="single" w:sz="12" w:space="0" w:color="auto"/>
            </w:tcBorders>
            <w:shd w:val="clear" w:color="auto" w:fill="auto"/>
          </w:tcPr>
          <w:p w14:paraId="0D58C44A" w14:textId="77777777" w:rsidR="00F84E21" w:rsidRPr="000F139C" w:rsidRDefault="00313FC0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超长报文标识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14:paraId="216EF6DE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9016E07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auto"/>
          </w:tcPr>
          <w:p w14:paraId="06E6D20C" w14:textId="77777777" w:rsidR="00F84E21" w:rsidRPr="000F139C" w:rsidRDefault="006E2A9E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1502" w:type="dxa"/>
            <w:tcBorders>
              <w:top w:val="single" w:sz="12" w:space="0" w:color="auto"/>
            </w:tcBorders>
            <w:shd w:val="clear" w:color="auto" w:fill="auto"/>
          </w:tcPr>
          <w:p w14:paraId="6014BF1E" w14:textId="77777777" w:rsidR="00F84E21" w:rsidRPr="000F139C" w:rsidRDefault="004756FB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盲区补偿标志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16F4DAE9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加密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4A7EDD88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重传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  <w:tc>
          <w:tcPr>
            <w:tcW w:w="1156" w:type="dxa"/>
            <w:tcBorders>
              <w:top w:val="single" w:sz="12" w:space="0" w:color="auto"/>
            </w:tcBorders>
            <w:shd w:val="clear" w:color="auto" w:fill="auto"/>
          </w:tcPr>
          <w:p w14:paraId="00058FCA" w14:textId="77777777" w:rsidR="00F84E21" w:rsidRPr="000F139C" w:rsidRDefault="00F84E21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分包</w:t>
            </w:r>
            <w:r w:rsidR="000A3205" w:rsidRPr="000F139C">
              <w:rPr>
                <w:rFonts w:hint="eastAsia"/>
                <w:sz w:val="18"/>
                <w:szCs w:val="18"/>
              </w:rPr>
              <w:t>标志</w:t>
            </w:r>
          </w:p>
        </w:tc>
      </w:tr>
    </w:tbl>
    <w:p w14:paraId="29289881" w14:textId="77777777"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分包标志</w:t>
      </w:r>
    </w:p>
    <w:p w14:paraId="156F55EC" w14:textId="56468E30" w:rsidR="00DE42FB" w:rsidRPr="000F139C" w:rsidRDefault="00DE42FB" w:rsidP="00DE42FB">
      <w:pPr>
        <w:pStyle w:val="aff4"/>
        <w:rPr>
          <w:rFonts w:hAnsi="宋体"/>
        </w:rPr>
      </w:pPr>
      <w:r w:rsidRPr="000F139C">
        <w:rPr>
          <w:rFonts w:hAnsi="宋体" w:hint="eastAsia"/>
        </w:rPr>
        <w:t>0：该报文</w:t>
      </w:r>
      <w:r w:rsidR="00A850A6" w:rsidRPr="000F139C">
        <w:rPr>
          <w:rFonts w:hAnsi="宋体" w:hint="eastAsia"/>
        </w:rPr>
        <w:t>未</w:t>
      </w:r>
      <w:r w:rsidRPr="000F139C">
        <w:rPr>
          <w:rFonts w:hAnsi="宋体" w:hint="eastAsia"/>
        </w:rPr>
        <w:t>进行分包发送处理，是完整的一条报文。</w:t>
      </w:r>
    </w:p>
    <w:p w14:paraId="6B3FF607" w14:textId="77777777" w:rsidR="00DE42FB" w:rsidRPr="000F139C" w:rsidRDefault="00DE42FB" w:rsidP="00DE42FB">
      <w:pPr>
        <w:pStyle w:val="aff4"/>
        <w:rPr>
          <w:rFonts w:hAnsi="宋体"/>
        </w:rPr>
      </w:pPr>
      <w:r w:rsidRPr="000F139C">
        <w:rPr>
          <w:rFonts w:hAnsi="宋体" w:hint="eastAsia"/>
        </w:rPr>
        <w:t>1：该报文为长报文，进行分包发送处理，是完整报文的一部分</w:t>
      </w:r>
      <w:r w:rsidR="004B4938" w:rsidRPr="000F139C">
        <w:rPr>
          <w:rFonts w:hAnsi="宋体" w:hint="eastAsia"/>
        </w:rPr>
        <w:t>,分包传输机制和数据格式待补充</w:t>
      </w:r>
      <w:r w:rsidRPr="000F139C">
        <w:rPr>
          <w:rFonts w:hAnsi="宋体" w:hint="eastAsia"/>
        </w:rPr>
        <w:t>。</w:t>
      </w:r>
    </w:p>
    <w:p w14:paraId="0FCE6CB2" w14:textId="77777777"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重传标志</w:t>
      </w:r>
    </w:p>
    <w:p w14:paraId="7D2CAFC5" w14:textId="77777777" w:rsidR="00DE42FB" w:rsidRPr="000F139C" w:rsidRDefault="00DE42FB" w:rsidP="00DE42FB">
      <w:pPr>
        <w:pStyle w:val="aff4"/>
      </w:pPr>
      <w:r w:rsidRPr="000F139C">
        <w:rPr>
          <w:rFonts w:hint="eastAsia"/>
        </w:rPr>
        <w:t>0：该报文不是之前的某一条报文的重发。</w:t>
      </w:r>
    </w:p>
    <w:p w14:paraId="366000DE" w14:textId="77777777" w:rsidR="00DE42FB" w:rsidRPr="000F139C" w:rsidRDefault="00DE42FB" w:rsidP="00DE42FB">
      <w:pPr>
        <w:pStyle w:val="aff4"/>
      </w:pPr>
      <w:r w:rsidRPr="000F139C">
        <w:rPr>
          <w:rFonts w:hint="eastAsia"/>
        </w:rPr>
        <w:t>1：该报文是之前的某一条报文的重发。</w:t>
      </w:r>
    </w:p>
    <w:p w14:paraId="1C0E187F" w14:textId="77777777" w:rsidR="00DE42FB" w:rsidRPr="000F139C" w:rsidRDefault="00DE42FB" w:rsidP="00DE42FB">
      <w:pPr>
        <w:pStyle w:val="aff4"/>
      </w:pPr>
      <w:r w:rsidRPr="000F139C">
        <w:t>当重传标志位</w:t>
      </w:r>
      <w:r w:rsidRPr="000F139C">
        <w:rPr>
          <w:rFonts w:hint="eastAsia"/>
        </w:rPr>
        <w:t>1时，报文流水号应对应其重传的报文流水号。</w:t>
      </w:r>
    </w:p>
    <w:p w14:paraId="63CE7D6D" w14:textId="77777777" w:rsidR="00DE42FB" w:rsidRPr="000F139C" w:rsidRDefault="00DE42FB" w:rsidP="00DE42FB">
      <w:pPr>
        <w:pStyle w:val="aff4"/>
      </w:pPr>
      <w:r w:rsidRPr="000F139C">
        <w:t>发送端</w:t>
      </w:r>
      <w:r w:rsidRPr="000F139C">
        <w:rPr>
          <w:rFonts w:hint="eastAsia"/>
        </w:rPr>
        <w:t>未在指定</w:t>
      </w:r>
      <w:r w:rsidRPr="000F139C">
        <w:t>时间内</w:t>
      </w:r>
      <w:r w:rsidRPr="000F139C">
        <w:rPr>
          <w:rFonts w:hint="eastAsia"/>
        </w:rPr>
        <w:t>，</w:t>
      </w:r>
      <w:r w:rsidRPr="000F139C">
        <w:t>接收到其需要的响应报文</w:t>
      </w:r>
      <w:r w:rsidRPr="000F139C">
        <w:rPr>
          <w:rFonts w:hint="eastAsia"/>
        </w:rPr>
        <w:t>（报文需要响应的条件下），或者响应为“报文校验失败，需重发”时，将原报文重传标识置1，并重发。</w:t>
      </w:r>
    </w:p>
    <w:p w14:paraId="03AEAEC5" w14:textId="77777777" w:rsidR="00581DE7" w:rsidRPr="000F139C" w:rsidRDefault="00581DE7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加密标识</w:t>
      </w:r>
    </w:p>
    <w:p w14:paraId="5F736BD2" w14:textId="77777777" w:rsidR="006E2A9E" w:rsidRPr="000F139C" w:rsidRDefault="006E2A9E">
      <w:pPr>
        <w:pStyle w:val="aff4"/>
      </w:pPr>
      <w:r w:rsidRPr="000F139C">
        <w:rPr>
          <w:rFonts w:hint="eastAsia"/>
        </w:rPr>
        <w:t>0：该报文的报文体未加密。</w:t>
      </w:r>
    </w:p>
    <w:p w14:paraId="69FC303A" w14:textId="77777777" w:rsidR="00901E6D" w:rsidRPr="000F139C" w:rsidRDefault="006E2A9E">
      <w:pPr>
        <w:pStyle w:val="aff4"/>
      </w:pPr>
      <w:r w:rsidRPr="000F139C">
        <w:rPr>
          <w:rFonts w:hint="eastAsia"/>
        </w:rPr>
        <w:t>1：该报文的报文体加密。</w:t>
      </w:r>
    </w:p>
    <w:p w14:paraId="0AD31237" w14:textId="77777777" w:rsidR="00DE42FB" w:rsidRPr="000F139C" w:rsidRDefault="00DE42FB" w:rsidP="00DE42FB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盲区补偿标志</w:t>
      </w:r>
    </w:p>
    <w:p w14:paraId="5E6E8618" w14:textId="77777777" w:rsidR="00DE42FB" w:rsidRPr="000F139C" w:rsidRDefault="00DE42FB" w:rsidP="00DE42FB">
      <w:pPr>
        <w:pStyle w:val="aff4"/>
      </w:pPr>
      <w:r w:rsidRPr="000F139C">
        <w:rPr>
          <w:rFonts w:hint="eastAsia"/>
        </w:rPr>
        <w:t>当终端不能连接平台时，应将需要上报的数据保存在非易失性存储器中，待与平台连接正常后，将保存的数据上报给平台，此时上报的数据为盲区补偿数据，在包头的“标志”字节的bit3进行标记。</w:t>
      </w:r>
    </w:p>
    <w:p w14:paraId="55E081A5" w14:textId="6AD20E1E" w:rsidR="00A850A6" w:rsidRPr="000F139C" w:rsidRDefault="00DE42FB" w:rsidP="00DE42FB">
      <w:pPr>
        <w:pStyle w:val="aff4"/>
      </w:pPr>
      <w:r w:rsidRPr="000F139C">
        <w:rPr>
          <w:rFonts w:hint="eastAsia"/>
        </w:rPr>
        <w:t>1</w:t>
      </w:r>
      <w:r w:rsidR="00A850A6" w:rsidRPr="000F139C">
        <w:rPr>
          <w:rFonts w:hint="eastAsia"/>
        </w:rPr>
        <w:t>：该</w:t>
      </w:r>
      <w:r w:rsidRPr="000F139C">
        <w:rPr>
          <w:rFonts w:hint="eastAsia"/>
        </w:rPr>
        <w:t>包数据为盲区补偿数据，</w:t>
      </w:r>
    </w:p>
    <w:p w14:paraId="511B36D0" w14:textId="01BABA64" w:rsidR="00DE42FB" w:rsidRPr="000F139C" w:rsidRDefault="00DE42FB" w:rsidP="00DE42FB">
      <w:pPr>
        <w:pStyle w:val="aff4"/>
      </w:pPr>
      <w:r w:rsidRPr="000F139C">
        <w:rPr>
          <w:rFonts w:hint="eastAsia"/>
        </w:rPr>
        <w:t>0</w:t>
      </w:r>
      <w:r w:rsidR="00A850A6" w:rsidRPr="000F139C">
        <w:rPr>
          <w:rFonts w:hint="eastAsia"/>
        </w:rPr>
        <w:t>：</w:t>
      </w:r>
      <w:r w:rsidRPr="000F139C">
        <w:rPr>
          <w:rFonts w:hint="eastAsia"/>
        </w:rPr>
        <w:t>该包数据为正常数据。</w:t>
      </w:r>
    </w:p>
    <w:p w14:paraId="1C129937" w14:textId="77777777" w:rsidR="00313FC0" w:rsidRPr="000F139C" w:rsidRDefault="00313FC0" w:rsidP="007F67C7">
      <w:pPr>
        <w:pStyle w:val="a7"/>
        <w:spacing w:before="156" w:after="156"/>
        <w:ind w:left="0"/>
        <w:outlineLvl w:val="3"/>
      </w:pPr>
      <w:r w:rsidRPr="000F139C">
        <w:rPr>
          <w:rFonts w:hint="eastAsia"/>
        </w:rPr>
        <w:t>超长报文标志</w:t>
      </w:r>
    </w:p>
    <w:p w14:paraId="108C89AE" w14:textId="6BC9B19C" w:rsidR="000C29B6" w:rsidRPr="000F139C" w:rsidRDefault="00313FC0" w:rsidP="00AC6D5C">
      <w:pPr>
        <w:pStyle w:val="aff4"/>
      </w:pPr>
      <w:r w:rsidRPr="000F139C">
        <w:rPr>
          <w:rFonts w:hint="eastAsia"/>
        </w:rPr>
        <w:t>当剩余长度大于或等于0xFFFF时，该标识位置为1</w:t>
      </w:r>
      <w:r w:rsidR="0050383F" w:rsidRPr="000F139C">
        <w:rPr>
          <w:rFonts w:hint="eastAsia"/>
        </w:rPr>
        <w:t>。</w:t>
      </w:r>
    </w:p>
    <w:p w14:paraId="7A8AA29D" w14:textId="428AF189" w:rsidR="00313FC0" w:rsidRPr="000F139C" w:rsidRDefault="00313FC0" w:rsidP="00AC6D5C">
      <w:pPr>
        <w:pStyle w:val="aff4"/>
      </w:pPr>
      <w:r w:rsidRPr="000F139C">
        <w:rPr>
          <w:rFonts w:hint="eastAsia"/>
        </w:rPr>
        <w:lastRenderedPageBreak/>
        <w:t>当超长报文标识为1时，</w:t>
      </w:r>
      <w:r w:rsidR="00A850A6" w:rsidRPr="000F139C">
        <w:rPr>
          <w:rFonts w:hint="eastAsia"/>
        </w:rPr>
        <w:t>应</w:t>
      </w:r>
      <w:r w:rsidRPr="000F139C">
        <w:rPr>
          <w:rFonts w:hint="eastAsia"/>
        </w:rPr>
        <w:t>使用分包传输方式传输</w:t>
      </w:r>
      <w:r w:rsidR="0028716C" w:rsidRPr="000F139C">
        <w:rPr>
          <w:rFonts w:hint="eastAsia"/>
        </w:rPr>
        <w:t>。由于原报文剩余长度超过</w:t>
      </w:r>
      <w:r w:rsidR="00A850A6" w:rsidRPr="000F139C">
        <w:rPr>
          <w:rFonts w:hint="eastAsia"/>
        </w:rPr>
        <w:t>6</w:t>
      </w:r>
      <w:r w:rsidR="00A850A6" w:rsidRPr="000F139C">
        <w:t>5535</w:t>
      </w:r>
      <w:r w:rsidR="0028716C" w:rsidRPr="000F139C">
        <w:rPr>
          <w:rFonts w:hint="eastAsia"/>
        </w:rPr>
        <w:t>字节，故此长度将表示在每个分包控制字段中的【原报文体+校验字总字节长度】</w:t>
      </w:r>
      <w:r w:rsidR="004C50D8" w:rsidRPr="000F139C">
        <w:rPr>
          <w:rFonts w:hint="eastAsia"/>
        </w:rPr>
        <w:t>，</w:t>
      </w:r>
      <w:r w:rsidR="0028716C" w:rsidRPr="000F139C">
        <w:rPr>
          <w:rFonts w:hint="eastAsia"/>
        </w:rPr>
        <w:t>即原报文剩余长度中。在接收端处理超长报文时，使用该字段检查接收的报文完整性。</w:t>
      </w:r>
    </w:p>
    <w:p w14:paraId="338D4909" w14:textId="0E6051BB" w:rsidR="00357A48" w:rsidRPr="000F139C" w:rsidRDefault="00357A48" w:rsidP="00AC6D5C">
      <w:pPr>
        <w:pStyle w:val="aff4"/>
      </w:pPr>
      <w:r w:rsidRPr="000F139C">
        <w:rPr>
          <w:rFonts w:hint="eastAsia"/>
        </w:rPr>
        <w:t>超长报文分包时，每个子包的超长报文标识位均置为1，表示该次分包传输的是一个超长报文。</w:t>
      </w:r>
    </w:p>
    <w:p w14:paraId="4E37BC9B" w14:textId="77777777" w:rsidR="000C065C" w:rsidRPr="000F139C" w:rsidRDefault="000C065C" w:rsidP="007F67C7">
      <w:pPr>
        <w:pStyle w:val="a6"/>
        <w:spacing w:before="156" w:after="156"/>
        <w:outlineLvl w:val="2"/>
      </w:pPr>
      <w:bookmarkStart w:id="239" w:name="_Toc42593273"/>
      <w:bookmarkStart w:id="240" w:name="_Toc42620210"/>
      <w:bookmarkStart w:id="241" w:name="_Toc42624379"/>
      <w:bookmarkStart w:id="242" w:name="_Toc42624858"/>
      <w:bookmarkStart w:id="243" w:name="_Toc42763748"/>
      <w:bookmarkStart w:id="244" w:name="_Toc42593274"/>
      <w:bookmarkStart w:id="245" w:name="_Toc42620211"/>
      <w:bookmarkStart w:id="246" w:name="_Toc42624380"/>
      <w:bookmarkStart w:id="247" w:name="_Toc42624859"/>
      <w:bookmarkStart w:id="248" w:name="_Toc42763749"/>
      <w:bookmarkStart w:id="249" w:name="_Toc42875654"/>
      <w:bookmarkStart w:id="250" w:name="_Toc44167580"/>
      <w:bookmarkStart w:id="251" w:name="_Toc44578713"/>
      <w:bookmarkStart w:id="252" w:name="_Toc44666974"/>
      <w:bookmarkStart w:id="253" w:name="_Toc62542389"/>
      <w:bookmarkEnd w:id="239"/>
      <w:bookmarkEnd w:id="240"/>
      <w:bookmarkEnd w:id="241"/>
      <w:bookmarkEnd w:id="242"/>
      <w:bookmarkEnd w:id="243"/>
      <w:r w:rsidRPr="000F139C">
        <w:rPr>
          <w:rFonts w:hint="eastAsia"/>
        </w:rPr>
        <w:t>报文流水号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4B4B5415" w14:textId="42216618" w:rsidR="000C065C" w:rsidRPr="000F139C" w:rsidRDefault="000C065C" w:rsidP="000C065C">
      <w:pPr>
        <w:pStyle w:val="aff4"/>
      </w:pPr>
      <w:r w:rsidRPr="000F139C">
        <w:t>位置</w:t>
      </w:r>
      <w:r w:rsidRPr="000F139C">
        <w:rPr>
          <w:rFonts w:hint="eastAsia"/>
        </w:rPr>
        <w:t>：</w:t>
      </w:r>
      <w:r w:rsidR="004C50D8" w:rsidRPr="000F139C">
        <w:rPr>
          <w:sz w:val="18"/>
          <w:szCs w:val="18"/>
        </w:rPr>
        <w:t xml:space="preserve">Byte10 </w:t>
      </w:r>
      <w:r w:rsidR="004C50D8" w:rsidRPr="000F139C">
        <w:rPr>
          <w:rFonts w:ascii="Times New Roman"/>
        </w:rPr>
        <w:t>~</w:t>
      </w:r>
      <w:r w:rsidR="004C50D8" w:rsidRPr="000F139C">
        <w:rPr>
          <w:sz w:val="18"/>
          <w:szCs w:val="18"/>
        </w:rPr>
        <w:t xml:space="preserve"> Byte11</w:t>
      </w:r>
      <w:r w:rsidRPr="000F139C">
        <w:rPr>
          <w:rFonts w:hint="eastAsia"/>
        </w:rPr>
        <w:t>。</w:t>
      </w:r>
    </w:p>
    <w:p w14:paraId="23E5984D" w14:textId="77777777" w:rsidR="000C065C" w:rsidRPr="000F139C" w:rsidRDefault="000C065C" w:rsidP="000C065C">
      <w:pPr>
        <w:pStyle w:val="aff4"/>
      </w:pPr>
      <w:r w:rsidRPr="000F139C">
        <w:t>报文流水号用于报文可靠传输</w:t>
      </w:r>
      <w:r w:rsidRPr="000F139C">
        <w:rPr>
          <w:rFonts w:hint="eastAsia"/>
        </w:rPr>
        <w:t>，</w:t>
      </w:r>
      <w:r w:rsidRPr="000F139C">
        <w:t>连接建立后</w:t>
      </w:r>
      <w:r w:rsidRPr="000F139C">
        <w:rPr>
          <w:rFonts w:hint="eastAsia"/>
        </w:rPr>
        <w:t>，</w:t>
      </w:r>
      <w:r w:rsidRPr="000F139C">
        <w:t>报文流水号按发送顺序从</w:t>
      </w:r>
      <w:r w:rsidRPr="000F139C">
        <w:rPr>
          <w:rFonts w:hint="eastAsia"/>
        </w:rPr>
        <w:t>0x</w:t>
      </w:r>
      <w:r w:rsidRPr="000F139C">
        <w:t>0000递增</w:t>
      </w:r>
      <w:r w:rsidRPr="000F139C">
        <w:rPr>
          <w:rFonts w:hint="eastAsia"/>
        </w:rPr>
        <w:t>，</w:t>
      </w:r>
      <w:r w:rsidRPr="000F139C">
        <w:t>到达</w:t>
      </w:r>
      <w:r w:rsidRPr="000F139C">
        <w:rPr>
          <w:rFonts w:hint="eastAsia"/>
        </w:rPr>
        <w:t>0xFFFF后归零循环。</w:t>
      </w:r>
    </w:p>
    <w:p w14:paraId="3A108050" w14:textId="77777777" w:rsidR="000C065C" w:rsidRPr="000F139C" w:rsidRDefault="000C065C" w:rsidP="007F67C7">
      <w:pPr>
        <w:pStyle w:val="af7"/>
        <w:spacing w:before="156" w:after="156"/>
        <w:ind w:left="0"/>
      </w:pPr>
      <w:r w:rsidRPr="000F139C">
        <w:rPr>
          <w:rFonts w:hint="eastAsia"/>
        </w:rPr>
        <w:t>报文流水号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B70A4" w:rsidRPr="000F139C" w14:paraId="7BC6EC36" w14:textId="77777777" w:rsidTr="003B70A4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FBA4EA9" w14:textId="1960DACA" w:rsidR="003B70A4" w:rsidRPr="000F139C" w:rsidRDefault="003B70A4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段落</w:t>
            </w:r>
          </w:p>
        </w:tc>
        <w:tc>
          <w:tcPr>
            <w:tcW w:w="2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689272" w14:textId="4948F889" w:rsidR="003B70A4" w:rsidRPr="000F139C" w:rsidRDefault="003B70A4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0C065C" w:rsidRPr="000F139C" w14:paraId="6443CC3F" w14:textId="77777777" w:rsidTr="003B70A4">
        <w:trPr>
          <w:jc w:val="center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6175BB3" w14:textId="77777777"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Byte10</w:t>
            </w:r>
          </w:p>
        </w:tc>
        <w:tc>
          <w:tcPr>
            <w:tcW w:w="2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925A550" w14:textId="77777777"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报文流水号MSB</w:t>
            </w:r>
          </w:p>
        </w:tc>
      </w:tr>
      <w:tr w:rsidR="000C065C" w:rsidRPr="000F139C" w14:paraId="165BC6E0" w14:textId="77777777" w:rsidTr="003B70A4">
        <w:trPr>
          <w:jc w:val="center"/>
        </w:trPr>
        <w:tc>
          <w:tcPr>
            <w:tcW w:w="25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7FF7317" w14:textId="77777777"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Byte11</w:t>
            </w:r>
          </w:p>
        </w:tc>
        <w:tc>
          <w:tcPr>
            <w:tcW w:w="2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EF09E7" w14:textId="77777777" w:rsidR="000C065C" w:rsidRPr="000F139C" w:rsidRDefault="000C065C" w:rsidP="00581DE7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报文流水号LSB</w:t>
            </w:r>
          </w:p>
        </w:tc>
      </w:tr>
    </w:tbl>
    <w:p w14:paraId="59E93EB0" w14:textId="77777777" w:rsidR="0036610D" w:rsidRPr="000F139C" w:rsidRDefault="0036610D" w:rsidP="007F67C7">
      <w:pPr>
        <w:pStyle w:val="a6"/>
        <w:spacing w:before="156" w:after="156"/>
        <w:outlineLvl w:val="2"/>
      </w:pPr>
      <w:bookmarkStart w:id="254" w:name="_Toc42593275"/>
      <w:bookmarkStart w:id="255" w:name="_Toc42620212"/>
      <w:bookmarkStart w:id="256" w:name="_Toc42624381"/>
      <w:bookmarkStart w:id="257" w:name="_Toc42624860"/>
      <w:bookmarkStart w:id="258" w:name="_Toc42763750"/>
      <w:bookmarkStart w:id="259" w:name="_Toc42593276"/>
      <w:bookmarkStart w:id="260" w:name="_Toc42620213"/>
      <w:bookmarkStart w:id="261" w:name="_Toc42624382"/>
      <w:bookmarkStart w:id="262" w:name="_Toc42624861"/>
      <w:bookmarkStart w:id="263" w:name="_Toc42763751"/>
      <w:bookmarkStart w:id="264" w:name="_Toc42875655"/>
      <w:bookmarkStart w:id="265" w:name="_Toc44167581"/>
      <w:bookmarkStart w:id="266" w:name="_Toc44578714"/>
      <w:bookmarkStart w:id="267" w:name="_Toc44666975"/>
      <w:bookmarkStart w:id="268" w:name="_Toc62542390"/>
      <w:bookmarkEnd w:id="254"/>
      <w:bookmarkEnd w:id="255"/>
      <w:bookmarkEnd w:id="256"/>
      <w:bookmarkEnd w:id="257"/>
      <w:bookmarkEnd w:id="258"/>
      <w:r w:rsidRPr="000F139C">
        <w:rPr>
          <w:rFonts w:hint="eastAsia"/>
        </w:rPr>
        <w:t>剩余长度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6416D26F" w14:textId="77777777" w:rsidR="0036610D" w:rsidRPr="000F139C" w:rsidRDefault="0036610D" w:rsidP="00AC6D5C">
      <w:pPr>
        <w:pStyle w:val="aff4"/>
      </w:pPr>
      <w:r w:rsidRPr="000F139C">
        <w:rPr>
          <w:rFonts w:hint="eastAsia"/>
        </w:rPr>
        <w:t>位置：第1</w:t>
      </w:r>
      <w:r w:rsidR="000C065C" w:rsidRPr="000F139C">
        <w:t>2</w:t>
      </w:r>
      <w:r w:rsidRPr="000F139C">
        <w:rPr>
          <w:rFonts w:hint="eastAsia"/>
        </w:rPr>
        <w:t>字节-第1</w:t>
      </w:r>
      <w:r w:rsidR="000C065C" w:rsidRPr="000F139C">
        <w:t>3</w:t>
      </w:r>
      <w:r w:rsidRPr="000F139C">
        <w:rPr>
          <w:rFonts w:hint="eastAsia"/>
        </w:rPr>
        <w:t>字节。</w:t>
      </w:r>
    </w:p>
    <w:p w14:paraId="5A93C6C3" w14:textId="77777777" w:rsidR="0036610D" w:rsidRPr="000F139C" w:rsidRDefault="0036610D" w:rsidP="00AC6D5C">
      <w:pPr>
        <w:pStyle w:val="aff4"/>
      </w:pPr>
      <w:r w:rsidRPr="000F139C">
        <w:t>剩余长度表示当前报文剩余部分的字节数</w:t>
      </w:r>
      <w:r w:rsidRPr="000F139C">
        <w:rPr>
          <w:rFonts w:hint="eastAsia"/>
        </w:rPr>
        <w:t>，</w:t>
      </w:r>
      <w:r w:rsidR="00581DE7" w:rsidRPr="000F139C">
        <w:t>即报文体和校验字的总长度</w:t>
      </w:r>
      <w:r w:rsidRPr="000F139C">
        <w:rPr>
          <w:rFonts w:hint="eastAsia"/>
        </w:rPr>
        <w:t>。剩余长度不包含用于编码的剩余长度字段本身的字节数。</w:t>
      </w:r>
    </w:p>
    <w:p w14:paraId="723D09E4" w14:textId="77777777" w:rsidR="00E269DB" w:rsidRPr="000F139C" w:rsidRDefault="00E269DB" w:rsidP="007F67C7">
      <w:pPr>
        <w:pStyle w:val="a5"/>
        <w:spacing w:before="156" w:after="156"/>
        <w:outlineLvl w:val="1"/>
      </w:pPr>
      <w:bookmarkStart w:id="269" w:name="_Toc42593277"/>
      <w:bookmarkStart w:id="270" w:name="_Toc42620214"/>
      <w:bookmarkStart w:id="271" w:name="_Toc42624383"/>
      <w:bookmarkStart w:id="272" w:name="_Toc42624862"/>
      <w:bookmarkStart w:id="273" w:name="_Toc42763752"/>
      <w:bookmarkStart w:id="274" w:name="_Toc42593278"/>
      <w:bookmarkStart w:id="275" w:name="_Toc42620215"/>
      <w:bookmarkStart w:id="276" w:name="_Toc42624384"/>
      <w:bookmarkStart w:id="277" w:name="_Toc42624863"/>
      <w:bookmarkStart w:id="278" w:name="_Toc42763753"/>
      <w:bookmarkStart w:id="279" w:name="_Toc42593279"/>
      <w:bookmarkStart w:id="280" w:name="_Toc42620216"/>
      <w:bookmarkStart w:id="281" w:name="_Toc42624385"/>
      <w:bookmarkStart w:id="282" w:name="_Toc42624864"/>
      <w:bookmarkStart w:id="283" w:name="_Toc42763754"/>
      <w:bookmarkStart w:id="284" w:name="_Toc42593280"/>
      <w:bookmarkStart w:id="285" w:name="_Toc42620217"/>
      <w:bookmarkStart w:id="286" w:name="_Toc42624386"/>
      <w:bookmarkStart w:id="287" w:name="_Toc42624865"/>
      <w:bookmarkStart w:id="288" w:name="_Toc42763755"/>
      <w:bookmarkStart w:id="289" w:name="_Toc42875656"/>
      <w:bookmarkStart w:id="290" w:name="_Toc44167582"/>
      <w:bookmarkStart w:id="291" w:name="_Toc44578715"/>
      <w:bookmarkStart w:id="292" w:name="_Toc62542391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Pr="000F139C">
        <w:rPr>
          <w:rFonts w:hint="eastAsia"/>
        </w:rPr>
        <w:t>报文体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2AB174FA" w14:textId="77777777" w:rsidR="00E77D58" w:rsidRPr="000F139C" w:rsidRDefault="00E269DB" w:rsidP="00E269DB">
      <w:pPr>
        <w:pStyle w:val="affffff8"/>
        <w:ind w:firstLineChars="0"/>
        <w:rPr>
          <w:rFonts w:asciiTheme="majorEastAsia" w:eastAsiaTheme="majorEastAsia" w:hAnsiTheme="majorEastAsia"/>
          <w:color w:val="000000"/>
          <w:sz w:val="22"/>
        </w:rPr>
      </w:pPr>
      <w:r w:rsidRPr="000F139C">
        <w:rPr>
          <w:rFonts w:asciiTheme="majorEastAsia" w:eastAsiaTheme="majorEastAsia" w:hAnsiTheme="majorEastAsia" w:hint="eastAsia"/>
          <w:color w:val="000000"/>
          <w:sz w:val="22"/>
        </w:rPr>
        <w:t>报文体是协议报</w:t>
      </w:r>
      <w:r w:rsidR="000C29B6" w:rsidRPr="000F139C">
        <w:rPr>
          <w:rFonts w:asciiTheme="majorEastAsia" w:eastAsiaTheme="majorEastAsia" w:hAnsiTheme="majorEastAsia" w:hint="eastAsia"/>
          <w:color w:val="000000"/>
          <w:sz w:val="22"/>
        </w:rPr>
        <w:t>文中承载交互数据的部分</w:t>
      </w:r>
      <w:r w:rsidR="00E77D58" w:rsidRPr="000F139C">
        <w:rPr>
          <w:rFonts w:asciiTheme="majorEastAsia" w:eastAsiaTheme="majorEastAsia" w:hAnsiTheme="majorEastAsia" w:hint="eastAsia"/>
          <w:color w:val="000000"/>
          <w:sz w:val="22"/>
        </w:rPr>
        <w:t>。</w:t>
      </w:r>
    </w:p>
    <w:p w14:paraId="74E16C1D" w14:textId="7D93458C" w:rsidR="00E269DB" w:rsidRPr="000F139C" w:rsidRDefault="00E77D58" w:rsidP="00E269DB">
      <w:pPr>
        <w:pStyle w:val="affffff8"/>
        <w:ind w:firstLineChars="0"/>
        <w:rPr>
          <w:rFonts w:asciiTheme="majorEastAsia" w:eastAsiaTheme="majorEastAsia" w:hAnsiTheme="majorEastAsia"/>
        </w:rPr>
      </w:pPr>
      <w:r w:rsidRPr="000F139C">
        <w:rPr>
          <w:rFonts w:asciiTheme="majorEastAsia" w:eastAsiaTheme="majorEastAsia" w:hAnsiTheme="majorEastAsia" w:hint="eastAsia"/>
          <w:color w:val="000000"/>
          <w:sz w:val="22"/>
        </w:rPr>
        <w:t>报文体</w:t>
      </w:r>
      <w:r w:rsidR="000C29B6" w:rsidRPr="000F139C">
        <w:rPr>
          <w:rFonts w:asciiTheme="majorEastAsia" w:eastAsiaTheme="majorEastAsia" w:hAnsiTheme="majorEastAsia" w:hint="eastAsia"/>
          <w:color w:val="000000"/>
          <w:sz w:val="22"/>
        </w:rPr>
        <w:t>其长度可变，格式不固定，甚至可以缺省，由报文类型和标志中的标志位确定</w:t>
      </w:r>
      <w:r w:rsidR="00E269DB" w:rsidRPr="000F139C">
        <w:rPr>
          <w:rFonts w:asciiTheme="majorEastAsia" w:eastAsiaTheme="majorEastAsia" w:hAnsiTheme="majorEastAsia" w:hint="eastAsia"/>
          <w:color w:val="000000"/>
          <w:sz w:val="22"/>
        </w:rPr>
        <w:t>。</w:t>
      </w:r>
      <w:r w:rsidR="00D87EFD" w:rsidRPr="000F139C">
        <w:rPr>
          <w:rFonts w:asciiTheme="majorEastAsia" w:eastAsiaTheme="majorEastAsia" w:hAnsiTheme="majorEastAsia" w:hint="eastAsia"/>
          <w:color w:val="000000"/>
          <w:sz w:val="22"/>
        </w:rPr>
        <w:t>表</w:t>
      </w:r>
      <w:r w:rsidR="00E34AB6">
        <w:rPr>
          <w:rFonts w:asciiTheme="majorEastAsia" w:eastAsiaTheme="majorEastAsia" w:hAnsiTheme="majorEastAsia"/>
          <w:color w:val="000000"/>
          <w:sz w:val="22"/>
        </w:rPr>
        <w:t>7</w:t>
      </w:r>
      <w:r w:rsidR="00D87EFD" w:rsidRPr="000F139C">
        <w:rPr>
          <w:rFonts w:asciiTheme="majorEastAsia" w:eastAsiaTheme="majorEastAsia" w:hAnsiTheme="majorEastAsia" w:hint="eastAsia"/>
          <w:color w:val="000000"/>
          <w:sz w:val="22"/>
        </w:rPr>
        <w:t>列出了需要报文体的报文类型。</w:t>
      </w:r>
    </w:p>
    <w:p w14:paraId="06FD97D0" w14:textId="7C5A34D3" w:rsidR="00E269DB" w:rsidRPr="000F139C" w:rsidRDefault="00D87EFD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需要报文体的报文</w:t>
      </w:r>
    </w:p>
    <w:tbl>
      <w:tblPr>
        <w:tblW w:w="500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4491"/>
        <w:gridCol w:w="10"/>
        <w:gridCol w:w="5058"/>
        <w:gridCol w:w="11"/>
      </w:tblGrid>
      <w:tr w:rsidR="00D87EFD" w:rsidRPr="000F139C" w14:paraId="1054A39C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9B5C308" w14:textId="77777777" w:rsidR="00D87EFD" w:rsidRPr="000F139C" w:rsidRDefault="00D87EFD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报文类型</w:t>
            </w:r>
          </w:p>
        </w:tc>
        <w:tc>
          <w:tcPr>
            <w:tcW w:w="2646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D07D3C9" w14:textId="77777777" w:rsidR="00D87EFD" w:rsidRPr="000F139C" w:rsidRDefault="00D87EFD" w:rsidP="007B06B1">
            <w:pPr>
              <w:pStyle w:val="aff4"/>
              <w:ind w:firstLineChars="0" w:firstLine="0"/>
              <w:jc w:val="center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报文流水号字段</w:t>
            </w:r>
          </w:p>
        </w:tc>
      </w:tr>
      <w:tr w:rsidR="00D87EFD" w:rsidRPr="000F139C" w14:paraId="7BF3E508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1A154621" w14:textId="3F73E976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MESSAGEACK</w:t>
            </w:r>
            <w:r w:rsidR="004C50D8" w:rsidRPr="000F139C">
              <w:rPr>
                <w:sz w:val="18"/>
                <w:szCs w:val="18"/>
              </w:rPr>
              <w:t xml:space="preserve"> </w:t>
            </w:r>
            <w:r w:rsidRPr="000F139C">
              <w:rPr>
                <w:rFonts w:hint="eastAsia"/>
                <w:sz w:val="18"/>
                <w:szCs w:val="18"/>
              </w:rPr>
              <w:t>通用报文响应</w:t>
            </w:r>
          </w:p>
        </w:tc>
        <w:tc>
          <w:tcPr>
            <w:tcW w:w="2646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3D302B24" w14:textId="77777777"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14:paraId="6D55CC52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14:paraId="56A665C2" w14:textId="5CD02144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CONN_REQ</w:t>
            </w:r>
            <w:r w:rsidR="004C50D8" w:rsidRPr="000F139C">
              <w:rPr>
                <w:sz w:val="18"/>
                <w:szCs w:val="18"/>
              </w:rPr>
              <w:t xml:space="preserve"> </w:t>
            </w:r>
            <w:r w:rsidR="00AF223F" w:rsidRPr="000F139C">
              <w:rPr>
                <w:rFonts w:hint="eastAsia"/>
                <w:sz w:val="18"/>
                <w:szCs w:val="18"/>
              </w:rPr>
              <w:t>连接</w:t>
            </w:r>
            <w:r w:rsidRPr="000F139C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2646" w:type="pct"/>
            <w:gridSpan w:val="2"/>
            <w:shd w:val="clear" w:color="auto" w:fill="auto"/>
          </w:tcPr>
          <w:p w14:paraId="489A9513" w14:textId="77777777" w:rsidR="00D87EFD" w:rsidRPr="000F139C" w:rsidRDefault="00581DE7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14:paraId="2D60AA1C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14:paraId="0F8C5E80" w14:textId="37991FE5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CONN_RESP</w:t>
            </w:r>
            <w:r w:rsidR="004C50D8" w:rsidRPr="000F139C">
              <w:rPr>
                <w:sz w:val="18"/>
                <w:szCs w:val="18"/>
              </w:rPr>
              <w:t xml:space="preserve"> </w:t>
            </w:r>
            <w:r w:rsidR="00AF223F" w:rsidRPr="000F139C">
              <w:rPr>
                <w:rFonts w:hint="eastAsia"/>
                <w:sz w:val="18"/>
                <w:szCs w:val="18"/>
              </w:rPr>
              <w:t>连接</w:t>
            </w:r>
            <w:r w:rsidRPr="000F139C">
              <w:rPr>
                <w:rFonts w:hint="eastAsia"/>
                <w:sz w:val="18"/>
                <w:szCs w:val="18"/>
              </w:rPr>
              <w:t>响应</w:t>
            </w:r>
          </w:p>
        </w:tc>
        <w:tc>
          <w:tcPr>
            <w:tcW w:w="2646" w:type="pct"/>
            <w:gridSpan w:val="2"/>
            <w:shd w:val="clear" w:color="auto" w:fill="auto"/>
          </w:tcPr>
          <w:p w14:paraId="17121FF5" w14:textId="77777777"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14:paraId="6C8F9DE0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14:paraId="706ABF2C" w14:textId="77777777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PUSH_DATA</w:t>
            </w:r>
            <w:r w:rsidRPr="000F139C">
              <w:rPr>
                <w:rFonts w:hint="eastAsia"/>
                <w:sz w:val="18"/>
                <w:szCs w:val="18"/>
              </w:rPr>
              <w:t>数据发送</w:t>
            </w:r>
          </w:p>
        </w:tc>
        <w:tc>
          <w:tcPr>
            <w:tcW w:w="2646" w:type="pct"/>
            <w:gridSpan w:val="2"/>
            <w:shd w:val="clear" w:color="auto" w:fill="auto"/>
          </w:tcPr>
          <w:p w14:paraId="4A34F45E" w14:textId="77777777"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14:paraId="297EE20D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14:paraId="5CA89182" w14:textId="77777777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ALERT</w:t>
            </w:r>
            <w:r w:rsidRPr="000F139C">
              <w:rPr>
                <w:rFonts w:hint="eastAsia"/>
                <w:sz w:val="18"/>
                <w:szCs w:val="18"/>
              </w:rPr>
              <w:t>提醒</w:t>
            </w:r>
          </w:p>
        </w:tc>
        <w:tc>
          <w:tcPr>
            <w:tcW w:w="2646" w:type="pct"/>
            <w:gridSpan w:val="2"/>
            <w:shd w:val="clear" w:color="auto" w:fill="auto"/>
          </w:tcPr>
          <w:p w14:paraId="49E3213C" w14:textId="77777777"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87EFD" w:rsidRPr="000F139C" w14:paraId="707BCF14" w14:textId="77777777" w:rsidTr="00E34AB6">
        <w:trPr>
          <w:gridBefore w:val="1"/>
          <w:wBefore w:w="5" w:type="pct"/>
          <w:jc w:val="center"/>
        </w:trPr>
        <w:tc>
          <w:tcPr>
            <w:tcW w:w="2349" w:type="pct"/>
            <w:gridSpan w:val="2"/>
            <w:shd w:val="clear" w:color="auto" w:fill="auto"/>
          </w:tcPr>
          <w:p w14:paraId="03B2CBBE" w14:textId="77777777" w:rsidR="00D87EFD" w:rsidRPr="000F139C" w:rsidRDefault="00D87EFD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CMD_REQ</w:t>
            </w:r>
            <w:r w:rsidRPr="000F139C">
              <w:rPr>
                <w:rFonts w:hint="eastAsia"/>
                <w:sz w:val="18"/>
                <w:szCs w:val="18"/>
              </w:rPr>
              <w:t>命令请求</w:t>
            </w:r>
          </w:p>
        </w:tc>
        <w:tc>
          <w:tcPr>
            <w:tcW w:w="2646" w:type="pct"/>
            <w:gridSpan w:val="2"/>
            <w:shd w:val="clear" w:color="auto" w:fill="auto"/>
          </w:tcPr>
          <w:p w14:paraId="7D3EE248" w14:textId="77777777" w:rsidR="00D87EFD" w:rsidRPr="000F139C" w:rsidRDefault="00D87EFD" w:rsidP="001228BB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5368711D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D18E" w14:textId="6E29CA02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CMD_RESP</w:t>
            </w:r>
            <w:r w:rsidRPr="000F139C">
              <w:rPr>
                <w:rFonts w:hint="eastAsia"/>
                <w:sz w:val="18"/>
                <w:szCs w:val="18"/>
              </w:rPr>
              <w:t>命令响应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41577" w14:textId="5437ABC8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62A3035B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7BEB" w14:textId="76C5F7A3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PING_REQ</w:t>
            </w:r>
            <w:r w:rsidRPr="000F139C">
              <w:rPr>
                <w:rFonts w:hint="eastAsia"/>
                <w:sz w:val="18"/>
                <w:szCs w:val="18"/>
              </w:rPr>
              <w:t>心跳请求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9E91" w14:textId="23BA1C35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不需要</w:t>
            </w:r>
          </w:p>
        </w:tc>
      </w:tr>
      <w:tr w:rsidR="00946E99" w:rsidRPr="000F139C" w14:paraId="7CDD01A0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786EA" w14:textId="35D8D7A0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PING_RESP</w:t>
            </w:r>
            <w:r w:rsidRPr="000F139C">
              <w:rPr>
                <w:rFonts w:hint="eastAsia"/>
                <w:sz w:val="18"/>
                <w:szCs w:val="18"/>
              </w:rPr>
              <w:t>心跳响应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FB2DA" w14:textId="5AD4DBB5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不需要</w:t>
            </w:r>
          </w:p>
        </w:tc>
      </w:tr>
      <w:tr w:rsidR="00946E99" w:rsidRPr="000F139C" w14:paraId="42F5621D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7BCCD" w14:textId="32FD8CA4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DISCONNECT</w:t>
            </w:r>
            <w:r w:rsidRPr="000F139C">
              <w:rPr>
                <w:rFonts w:hint="eastAsia"/>
                <w:sz w:val="18"/>
                <w:szCs w:val="18"/>
              </w:rPr>
              <w:t>中断连接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E91B" w14:textId="440939E8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5EA28A1E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F6AE" w14:textId="30FF5A51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UPDATE</w:t>
            </w:r>
            <w:r w:rsidRPr="000F139C">
              <w:rPr>
                <w:rFonts w:hint="eastAsia"/>
                <w:sz w:val="18"/>
                <w:szCs w:val="18"/>
              </w:rPr>
              <w:t>升级通知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C4728" w14:textId="4F389185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52106A3B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42C65" w14:textId="483368B8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UPDATE_ACK</w:t>
            </w:r>
            <w:r w:rsidRPr="000F139C">
              <w:rPr>
                <w:sz w:val="18"/>
                <w:szCs w:val="18"/>
              </w:rPr>
              <w:t>升级响应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0B90" w14:textId="774526AB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37135AAC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1A87" w14:textId="66354ACA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REGIST</w:t>
            </w:r>
            <w:r w:rsidRPr="000F139C">
              <w:rPr>
                <w:sz w:val="18"/>
                <w:szCs w:val="18"/>
              </w:rPr>
              <w:t>_REQ注册请求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88AE" w14:textId="25831588" w:rsidR="00946E99" w:rsidRPr="000F139C" w:rsidRDefault="00946E99" w:rsidP="00946E99">
            <w:pPr>
              <w:pStyle w:val="aff4"/>
              <w:ind w:firstLineChars="0" w:firstLine="0"/>
              <w:jc w:val="left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46E99" w:rsidRPr="000F139C" w14:paraId="34536B1F" w14:textId="77777777" w:rsidTr="00E34AB6">
        <w:trPr>
          <w:gridAfter w:val="1"/>
          <w:wAfter w:w="6" w:type="pct"/>
          <w:jc w:val="center"/>
        </w:trPr>
        <w:tc>
          <w:tcPr>
            <w:tcW w:w="2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BE46F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R</w:t>
            </w:r>
            <w:r w:rsidRPr="000F139C">
              <w:rPr>
                <w:sz w:val="18"/>
                <w:szCs w:val="18"/>
              </w:rPr>
              <w:t xml:space="preserve">EGIST_REST  </w:t>
            </w:r>
            <w:r w:rsidRPr="000F139C">
              <w:rPr>
                <w:rFonts w:hint="eastAsia"/>
                <w:sz w:val="18"/>
                <w:szCs w:val="18"/>
              </w:rPr>
              <w:t>注册响应</w:t>
            </w:r>
          </w:p>
        </w:tc>
        <w:tc>
          <w:tcPr>
            <w:tcW w:w="2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7513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</w:tbl>
    <w:p w14:paraId="0D61D285" w14:textId="4138B0B9" w:rsidR="00E34AB6" w:rsidRPr="00E34AB6" w:rsidRDefault="00E34AB6" w:rsidP="00E34AB6">
      <w:pPr>
        <w:pStyle w:val="aff4"/>
        <w:spacing w:beforeLines="50" w:before="156" w:afterLines="50" w:after="156"/>
        <w:jc w:val="center"/>
        <w:rPr>
          <w:rFonts w:ascii="黑体" w:eastAsia="黑体"/>
          <w:noProof w:val="0"/>
        </w:rPr>
      </w:pPr>
      <w:bookmarkStart w:id="293" w:name="_Toc42763776"/>
      <w:bookmarkStart w:id="294" w:name="_Toc42875657"/>
      <w:bookmarkStart w:id="295" w:name="_Toc44167583"/>
      <w:bookmarkStart w:id="296" w:name="_Toc44578716"/>
      <w:r w:rsidRPr="00E34AB6">
        <w:rPr>
          <w:rFonts w:ascii="黑体" w:eastAsia="黑体" w:hint="eastAsia"/>
          <w:noProof w:val="0"/>
        </w:rPr>
        <w:lastRenderedPageBreak/>
        <w:t>表7　需要报文体的报文</w:t>
      </w:r>
      <w:r>
        <w:rPr>
          <w:rFonts w:ascii="黑体" w:eastAsia="黑体" w:hint="eastAsia"/>
          <w:noProof w:val="0"/>
        </w:rPr>
        <w:t>（续）</w:t>
      </w:r>
    </w:p>
    <w:tbl>
      <w:tblPr>
        <w:tblW w:w="500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6"/>
        <w:gridCol w:w="5074"/>
      </w:tblGrid>
      <w:tr w:rsidR="00E34AB6" w:rsidRPr="000F139C" w14:paraId="29203109" w14:textId="77777777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AE34" w14:textId="77777777" w:rsidR="00E34AB6" w:rsidRPr="000F139C" w:rsidRDefault="00E34AB6" w:rsidP="00E34AB6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报文类型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E8F7" w14:textId="77777777" w:rsidR="00E34AB6" w:rsidRPr="000F139C" w:rsidRDefault="00E34AB6" w:rsidP="00E34AB6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报文流水号字段</w:t>
            </w:r>
          </w:p>
        </w:tc>
      </w:tr>
      <w:tr w:rsidR="00E34AB6" w:rsidRPr="000F139C" w14:paraId="66B1488D" w14:textId="77777777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4972" w14:textId="77777777"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D</w:t>
            </w:r>
            <w:r w:rsidRPr="000F139C">
              <w:rPr>
                <w:sz w:val="18"/>
                <w:szCs w:val="18"/>
              </w:rPr>
              <w:t xml:space="preserve">EREG_REQ  </w:t>
            </w:r>
            <w:r w:rsidRPr="000F139C">
              <w:rPr>
                <w:rFonts w:hint="eastAsia"/>
                <w:sz w:val="18"/>
                <w:szCs w:val="18"/>
              </w:rPr>
              <w:t>注册请求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27A79" w14:textId="77777777"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E34AB6" w:rsidRPr="000F139C" w14:paraId="24B13265" w14:textId="77777777" w:rsidTr="00E34AB6">
        <w:trPr>
          <w:jc w:val="center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25D6" w14:textId="77777777"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D</w:t>
            </w:r>
            <w:r w:rsidRPr="000F139C">
              <w:rPr>
                <w:sz w:val="18"/>
                <w:szCs w:val="18"/>
              </w:rPr>
              <w:t xml:space="preserve">EREG_RESP  </w:t>
            </w:r>
            <w:r w:rsidRPr="000F139C">
              <w:rPr>
                <w:rFonts w:hint="eastAsia"/>
                <w:sz w:val="18"/>
                <w:szCs w:val="18"/>
              </w:rPr>
              <w:t>注销响应</w:t>
            </w:r>
          </w:p>
        </w:tc>
        <w:tc>
          <w:tcPr>
            <w:tcW w:w="2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49B3" w14:textId="77777777" w:rsidR="00E34AB6" w:rsidRPr="000F139C" w:rsidRDefault="00E34AB6" w:rsidP="00E03470">
            <w:pPr>
              <w:pStyle w:val="aff4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需要</w:t>
            </w:r>
          </w:p>
        </w:tc>
      </w:tr>
    </w:tbl>
    <w:p w14:paraId="72BFAAF5" w14:textId="06BD725B" w:rsidR="00FB4477" w:rsidRPr="000F139C" w:rsidRDefault="00FB4477" w:rsidP="007F67C7">
      <w:pPr>
        <w:pStyle w:val="a5"/>
        <w:spacing w:before="156" w:after="156"/>
        <w:outlineLvl w:val="1"/>
      </w:pPr>
      <w:bookmarkStart w:id="297" w:name="_Toc62542392"/>
      <w:r w:rsidRPr="000F139C">
        <w:rPr>
          <w:rFonts w:hint="eastAsia"/>
        </w:rPr>
        <w:t>校验字</w:t>
      </w:r>
      <w:bookmarkEnd w:id="293"/>
      <w:bookmarkEnd w:id="294"/>
      <w:bookmarkEnd w:id="295"/>
      <w:bookmarkEnd w:id="296"/>
      <w:bookmarkEnd w:id="297"/>
    </w:p>
    <w:p w14:paraId="3E0E66ED" w14:textId="2E1CC076" w:rsidR="00E269DB" w:rsidRPr="000F139C" w:rsidRDefault="00B519D7" w:rsidP="008E15A0">
      <w:pPr>
        <w:ind w:firstLineChars="200" w:firstLine="420"/>
        <w:rPr>
          <w:rFonts w:ascii="Calibri" w:hAnsi="Calibri"/>
        </w:rPr>
      </w:pPr>
      <w:r w:rsidRPr="000F139C">
        <w:rPr>
          <w:rFonts w:ascii="Calibri" w:hAnsi="Calibri"/>
        </w:rPr>
        <w:t>报文的最</w:t>
      </w:r>
      <w:r w:rsidRPr="000F139C">
        <w:rPr>
          <w:rFonts w:asciiTheme="minorEastAsia" w:eastAsiaTheme="minorEastAsia" w:hAnsiTheme="minorEastAsia" w:hint="eastAsia"/>
        </w:rPr>
        <w:t>后</w:t>
      </w:r>
      <w:r w:rsidRPr="000F139C">
        <w:rPr>
          <w:rFonts w:asciiTheme="minorEastAsia" w:eastAsiaTheme="minorEastAsia" w:hAnsiTheme="minorEastAsia"/>
        </w:rPr>
        <w:t>1</w:t>
      </w:r>
      <w:r w:rsidRPr="000F139C">
        <w:rPr>
          <w:rFonts w:asciiTheme="minorEastAsia" w:eastAsiaTheme="minorEastAsia" w:hAnsiTheme="minorEastAsia" w:hint="eastAsia"/>
        </w:rPr>
        <w:t>个字</w:t>
      </w:r>
      <w:r w:rsidRPr="000F139C">
        <w:rPr>
          <w:rFonts w:ascii="Calibri" w:hAnsi="Calibri"/>
        </w:rPr>
        <w:t>节为校验字</w:t>
      </w:r>
      <w:r w:rsidRPr="000F139C">
        <w:rPr>
          <w:rFonts w:ascii="Calibri" w:hAnsi="Calibri" w:hint="eastAsia"/>
        </w:rPr>
        <w:t>，</w:t>
      </w:r>
      <w:r w:rsidRPr="000F139C">
        <w:rPr>
          <w:rFonts w:ascii="Calibri" w:hAnsi="Calibri"/>
        </w:rPr>
        <w:t>是</w:t>
      </w:r>
      <w:r w:rsidR="00550EFC" w:rsidRPr="000F139C">
        <w:rPr>
          <w:rFonts w:ascii="Calibri" w:hAnsi="Calibri" w:hint="eastAsia"/>
        </w:rPr>
        <w:t>当前</w:t>
      </w:r>
      <w:r w:rsidRPr="000F139C">
        <w:rPr>
          <w:rFonts w:ascii="Calibri" w:hAnsi="Calibri"/>
        </w:rPr>
        <w:t>报文</w:t>
      </w:r>
      <w:r w:rsidR="00550EFC" w:rsidRPr="000F139C">
        <w:rPr>
          <w:rFonts w:ascii="Calibri" w:hAnsi="Calibri" w:hint="eastAsia"/>
        </w:rPr>
        <w:t>中</w:t>
      </w:r>
      <w:proofErr w:type="gramStart"/>
      <w:r w:rsidRPr="000F139C">
        <w:rPr>
          <w:rFonts w:ascii="Calibri" w:hAnsi="Calibri"/>
        </w:rPr>
        <w:t>报文头</w:t>
      </w:r>
      <w:proofErr w:type="gramEnd"/>
      <w:r w:rsidRPr="000F139C">
        <w:rPr>
          <w:rFonts w:ascii="Calibri" w:hAnsi="Calibri"/>
        </w:rPr>
        <w:t>和报文</w:t>
      </w:r>
      <w:proofErr w:type="gramStart"/>
      <w:r w:rsidRPr="000F139C">
        <w:rPr>
          <w:rFonts w:ascii="Calibri" w:hAnsi="Calibri"/>
        </w:rPr>
        <w:t>体所有</w:t>
      </w:r>
      <w:proofErr w:type="gramEnd"/>
      <w:r w:rsidRPr="000F139C">
        <w:rPr>
          <w:rFonts w:ascii="Calibri" w:hAnsi="Calibri"/>
        </w:rPr>
        <w:t>字节的校验和</w:t>
      </w:r>
      <w:r w:rsidRPr="000F139C">
        <w:rPr>
          <w:rFonts w:ascii="Calibri" w:hAnsi="Calibri" w:hint="eastAsia"/>
        </w:rPr>
        <w:t>。</w:t>
      </w:r>
    </w:p>
    <w:p w14:paraId="498F578E" w14:textId="77777777" w:rsidR="00E269DB" w:rsidRPr="000F139C" w:rsidRDefault="00E269DB" w:rsidP="007F67C7">
      <w:pPr>
        <w:pStyle w:val="a4"/>
        <w:spacing w:before="312" w:after="312"/>
        <w:outlineLvl w:val="0"/>
      </w:pPr>
      <w:bookmarkStart w:id="298" w:name="_Toc42593302"/>
      <w:bookmarkStart w:id="299" w:name="_Toc42620218"/>
      <w:bookmarkStart w:id="300" w:name="_Toc42624387"/>
      <w:bookmarkStart w:id="301" w:name="_Toc42624866"/>
      <w:bookmarkStart w:id="302" w:name="_Toc42763777"/>
      <w:bookmarkStart w:id="303" w:name="_Toc42875658"/>
      <w:bookmarkStart w:id="304" w:name="_Toc44167584"/>
      <w:bookmarkStart w:id="305" w:name="_Toc44578717"/>
      <w:bookmarkStart w:id="306" w:name="_Toc62542393"/>
      <w:r w:rsidRPr="000F139C">
        <w:rPr>
          <w:rFonts w:hint="eastAsia"/>
        </w:rPr>
        <w:t>协议报文</w:t>
      </w:r>
      <w:r w:rsidRPr="000F139C">
        <w:t>功能及其交互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1B1ECB0A" w14:textId="77777777" w:rsidR="003C45D8" w:rsidRPr="000F139C" w:rsidRDefault="003C45D8" w:rsidP="007F67C7">
      <w:pPr>
        <w:pStyle w:val="a5"/>
        <w:spacing w:before="156" w:after="156"/>
        <w:outlineLvl w:val="1"/>
      </w:pPr>
      <w:bookmarkStart w:id="307" w:name="_Toc42763778"/>
      <w:bookmarkStart w:id="308" w:name="_Toc42875659"/>
      <w:bookmarkStart w:id="309" w:name="_Toc44167585"/>
      <w:bookmarkStart w:id="310" w:name="_Toc44578718"/>
      <w:bookmarkStart w:id="311" w:name="_Toc62542394"/>
      <w:r w:rsidRPr="000F139C">
        <w:rPr>
          <w:rFonts w:hint="eastAsia"/>
        </w:rPr>
        <w:t>0x00-MESS</w:t>
      </w:r>
      <w:r w:rsidRPr="000F139C">
        <w:t>AGEACK-通用报文应答</w:t>
      </w:r>
      <w:bookmarkEnd w:id="307"/>
      <w:bookmarkEnd w:id="308"/>
      <w:bookmarkEnd w:id="309"/>
      <w:bookmarkEnd w:id="310"/>
      <w:bookmarkEnd w:id="311"/>
    </w:p>
    <w:p w14:paraId="075FFA0E" w14:textId="77777777" w:rsidR="00E269DB" w:rsidRPr="000F139C" w:rsidRDefault="007666FA" w:rsidP="007666FA">
      <w:pPr>
        <w:pStyle w:val="affffff8"/>
        <w:ind w:firstLineChars="0"/>
      </w:pPr>
      <w:r w:rsidRPr="000F139C">
        <w:rPr>
          <w:rFonts w:ascii="宋体" w:hAnsi="Times New Roman"/>
          <w:noProof/>
          <w:kern w:val="0"/>
          <w:szCs w:val="20"/>
        </w:rPr>
        <w:t>服务端或终端在接受到报文时</w:t>
      </w:r>
      <w:r w:rsidRPr="000F139C">
        <w:rPr>
          <w:rFonts w:ascii="宋体" w:hAnsi="Times New Roman" w:hint="eastAsia"/>
          <w:noProof/>
          <w:kern w:val="0"/>
          <w:szCs w:val="20"/>
        </w:rPr>
        <w:t>，</w:t>
      </w:r>
      <w:r w:rsidRPr="000F139C">
        <w:rPr>
          <w:rFonts w:hint="eastAsia"/>
        </w:rPr>
        <w:t>使用该报文做一般性响应。</w:t>
      </w:r>
    </w:p>
    <w:p w14:paraId="0808A024" w14:textId="77777777" w:rsidR="004B1613" w:rsidRPr="000F139C" w:rsidRDefault="00964F26" w:rsidP="007666FA">
      <w:pPr>
        <w:pStyle w:val="aff4"/>
      </w:pPr>
      <w:r w:rsidRPr="000F139C">
        <w:t>报文体</w:t>
      </w:r>
      <w:r w:rsidR="004B1613" w:rsidRPr="000F139C">
        <w:t>部分</w:t>
      </w:r>
      <w:r w:rsidR="004B1613" w:rsidRPr="000F139C">
        <w:rPr>
          <w:rFonts w:hint="eastAsia"/>
        </w:rPr>
        <w:t>，</w:t>
      </w:r>
      <w:r w:rsidR="004B1613" w:rsidRPr="000F139C">
        <w:t>包含</w:t>
      </w:r>
      <w:r w:rsidR="006C6F4D" w:rsidRPr="000F139C">
        <w:rPr>
          <w:rFonts w:hint="eastAsia"/>
        </w:rPr>
        <w:t>【处理结果</w:t>
      </w:r>
      <w:r w:rsidR="00176720" w:rsidRPr="000F139C">
        <w:rPr>
          <w:rFonts w:hint="eastAsia"/>
        </w:rPr>
        <w:t>】</w:t>
      </w:r>
      <w:r w:rsidR="004B1613" w:rsidRPr="000F139C">
        <w:rPr>
          <w:rFonts w:hint="eastAsia"/>
        </w:rPr>
        <w:t>字段。</w:t>
      </w:r>
    </w:p>
    <w:p w14:paraId="4DF42945" w14:textId="397CFD59" w:rsidR="004B1613" w:rsidRPr="000F139C" w:rsidRDefault="006C6F4D" w:rsidP="007666FA">
      <w:pPr>
        <w:pStyle w:val="aff4"/>
      </w:pPr>
      <w:r w:rsidRPr="000F139C">
        <w:rPr>
          <w:rFonts w:hint="eastAsia"/>
        </w:rPr>
        <w:t>处理</w:t>
      </w:r>
      <w:r w:rsidRPr="000F139C">
        <w:t>结果</w:t>
      </w:r>
      <w:r w:rsidR="001248EC" w:rsidRPr="000F139C">
        <w:t>长度为</w:t>
      </w:r>
      <w:r w:rsidR="001248EC" w:rsidRPr="000F139C">
        <w:rPr>
          <w:rFonts w:hint="eastAsia"/>
        </w:rPr>
        <w:t>1字节，0x</w:t>
      </w:r>
      <w:r w:rsidR="001248EC" w:rsidRPr="000F139C">
        <w:t>00表示成功</w:t>
      </w:r>
      <w:r w:rsidR="001248EC" w:rsidRPr="000F139C">
        <w:rPr>
          <w:rFonts w:hint="eastAsia"/>
        </w:rPr>
        <w:t>，0x</w:t>
      </w:r>
      <w:r w:rsidR="001248EC" w:rsidRPr="000F139C">
        <w:t>01表示失败</w:t>
      </w:r>
      <w:r w:rsidR="001248EC" w:rsidRPr="000F139C">
        <w:rPr>
          <w:rFonts w:hint="eastAsia"/>
        </w:rPr>
        <w:t>。</w:t>
      </w:r>
      <w:r w:rsidR="00A16E2F" w:rsidRPr="000F139C">
        <w:rPr>
          <w:rFonts w:hint="eastAsia"/>
        </w:rPr>
        <w:t>4</w:t>
      </w:r>
      <w:r w:rsidR="00A16E2F" w:rsidRPr="000F139C">
        <w:t>008227992</w:t>
      </w:r>
    </w:p>
    <w:p w14:paraId="2AE00BA4" w14:textId="68D8ED07" w:rsidR="007666FA" w:rsidRDefault="007666FA" w:rsidP="007666FA">
      <w:pPr>
        <w:pStyle w:val="aff4"/>
      </w:pPr>
      <w:r w:rsidRPr="000F139C">
        <w:t>报文头的格式见表</w:t>
      </w:r>
      <w:r w:rsidR="00E34AB6">
        <w:t>8</w:t>
      </w:r>
      <w:r w:rsidR="00757223" w:rsidRPr="000F139C">
        <w:rPr>
          <w:rFonts w:hint="eastAsia"/>
        </w:rPr>
        <w:t>。</w:t>
      </w:r>
    </w:p>
    <w:p w14:paraId="7249955A" w14:textId="12DB0FA7" w:rsidR="00946E99" w:rsidRPr="000F139C" w:rsidRDefault="00946E99" w:rsidP="00E34AB6">
      <w:pPr>
        <w:pStyle w:val="af7"/>
        <w:spacing w:before="156" w:after="156"/>
        <w:ind w:left="0"/>
      </w:pPr>
      <w:r w:rsidRPr="000F139C">
        <w:t xml:space="preserve"> MESSAGEACK报文</w:t>
      </w:r>
      <w:r w:rsidRPr="000F139C"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946E99" w:rsidRPr="000F139C" w14:paraId="0BF7445A" w14:textId="77777777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0BF39F66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序号</w:t>
            </w:r>
          </w:p>
        </w:tc>
        <w:tc>
          <w:tcPr>
            <w:tcW w:w="2296" w:type="pct"/>
            <w:tcBorders>
              <w:top w:val="single" w:sz="12" w:space="0" w:color="auto"/>
              <w:bottom w:val="single" w:sz="12" w:space="0" w:color="auto"/>
            </w:tcBorders>
          </w:tcPr>
          <w:p w14:paraId="1C36CFB8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14:paraId="7DCB7A24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0219AF0B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2E5CE521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3CCEFC4E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6BB21A98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2AB32664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35D496D5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37AB2E50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  <w:tcBorders>
              <w:top w:val="single" w:sz="12" w:space="0" w:color="auto"/>
              <w:bottom w:val="single" w:sz="12" w:space="0" w:color="auto"/>
            </w:tcBorders>
          </w:tcPr>
          <w:p w14:paraId="3D1C9119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04E6FF79" w14:textId="77777777" w:rsidTr="00946E99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2805E320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946E99" w:rsidRPr="000F139C" w14:paraId="538BC946" w14:textId="77777777" w:rsidTr="00946E99">
        <w:trPr>
          <w:jc w:val="center"/>
        </w:trPr>
        <w:tc>
          <w:tcPr>
            <w:tcW w:w="660" w:type="pct"/>
          </w:tcPr>
          <w:p w14:paraId="2CE364F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96" w:type="pct"/>
          </w:tcPr>
          <w:p w14:paraId="2AA4AD9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14:paraId="0AA5837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0AB0D90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3D838E6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7AFA041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647BD2E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7D57AF9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27F7A6A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62C1C92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14:paraId="3F4EF7F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0084729A" w14:textId="77777777" w:rsidTr="00946E99">
        <w:trPr>
          <w:jc w:val="center"/>
        </w:trPr>
        <w:tc>
          <w:tcPr>
            <w:tcW w:w="660" w:type="pct"/>
          </w:tcPr>
          <w:p w14:paraId="34B556A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96" w:type="pct"/>
          </w:tcPr>
          <w:p w14:paraId="2BC9FE7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14:paraId="7F32EA3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5F5171B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52854D6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14:paraId="5EF852C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778C394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597EB10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6C5A888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14:paraId="6833755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14:paraId="192A22C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2D7DF975" w14:textId="77777777" w:rsidTr="00946E99">
        <w:trPr>
          <w:jc w:val="center"/>
        </w:trPr>
        <w:tc>
          <w:tcPr>
            <w:tcW w:w="660" w:type="pct"/>
          </w:tcPr>
          <w:p w14:paraId="742D36A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96" w:type="pct"/>
          </w:tcPr>
          <w:p w14:paraId="059704D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41" w:type="pct"/>
          </w:tcPr>
          <w:p w14:paraId="0DA2168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1E482CF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51F2B2D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66C490A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1DEEB56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69B3177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169866F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6FB385D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14:paraId="5522A76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3091FBB2" w14:textId="77777777" w:rsidTr="00946E99">
        <w:trPr>
          <w:jc w:val="center"/>
        </w:trPr>
        <w:tc>
          <w:tcPr>
            <w:tcW w:w="660" w:type="pct"/>
          </w:tcPr>
          <w:p w14:paraId="54D7D6D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96" w:type="pct"/>
          </w:tcPr>
          <w:p w14:paraId="7758FD8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14:paraId="2C03B3B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2512FF0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4CF61B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02E3F0E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D9DEF2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2EECF3E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355C70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1CC01BE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10FC0D2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1F300843" w14:textId="77777777" w:rsidTr="00946E99">
        <w:trPr>
          <w:jc w:val="center"/>
        </w:trPr>
        <w:tc>
          <w:tcPr>
            <w:tcW w:w="660" w:type="pct"/>
          </w:tcPr>
          <w:p w14:paraId="6B71A3A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96" w:type="pct"/>
          </w:tcPr>
          <w:p w14:paraId="01A0C65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14:paraId="0FE4DA2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5992FED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74835B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2840C1E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75ADB3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5399685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F4569E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64FCFD5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588FC97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1EF01DE2" w14:textId="77777777" w:rsidTr="00946E99">
        <w:trPr>
          <w:jc w:val="center"/>
        </w:trPr>
        <w:tc>
          <w:tcPr>
            <w:tcW w:w="660" w:type="pct"/>
          </w:tcPr>
          <w:p w14:paraId="10B9B0C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96" w:type="pct"/>
          </w:tcPr>
          <w:p w14:paraId="3EBEC1B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14:paraId="371A6F0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0C217E4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7BF6993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14:paraId="3E601BD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0818A03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33C6E55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7058735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14:paraId="0C4E012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14:paraId="278E737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52B4ADFF" w14:textId="77777777" w:rsidTr="00946E99">
        <w:trPr>
          <w:jc w:val="center"/>
        </w:trPr>
        <w:tc>
          <w:tcPr>
            <w:tcW w:w="660" w:type="pct"/>
          </w:tcPr>
          <w:p w14:paraId="7CB71A6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96" w:type="pct"/>
          </w:tcPr>
          <w:p w14:paraId="177DB1B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41" w:type="pct"/>
          </w:tcPr>
          <w:p w14:paraId="4C16DB4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23E7C01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0CC0DEC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14:paraId="5E2FBA3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6807606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7E09ADB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54598FE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14:paraId="0AF2961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14:paraId="1773DB6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7997C85B" w14:textId="77777777" w:rsidTr="00946E99">
        <w:trPr>
          <w:jc w:val="center"/>
        </w:trPr>
        <w:tc>
          <w:tcPr>
            <w:tcW w:w="5000" w:type="pct"/>
            <w:gridSpan w:val="11"/>
          </w:tcPr>
          <w:p w14:paraId="7883F696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14:paraId="49F54AEA" w14:textId="77777777" w:rsidTr="00946E99">
        <w:trPr>
          <w:jc w:val="center"/>
        </w:trPr>
        <w:tc>
          <w:tcPr>
            <w:tcW w:w="660" w:type="pct"/>
          </w:tcPr>
          <w:p w14:paraId="4EEE529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</w:tcPr>
          <w:p w14:paraId="27E3CE6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被响应报文的报文流水号MSB</w:t>
            </w:r>
          </w:p>
        </w:tc>
        <w:tc>
          <w:tcPr>
            <w:tcW w:w="541" w:type="pct"/>
          </w:tcPr>
          <w:p w14:paraId="697284A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695729A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FE677C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578D4A3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265A3D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704AF98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75346A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20CB08E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2822612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66D1E523" w14:textId="77777777" w:rsidTr="00946E99">
        <w:trPr>
          <w:jc w:val="center"/>
        </w:trPr>
        <w:tc>
          <w:tcPr>
            <w:tcW w:w="660" w:type="pct"/>
          </w:tcPr>
          <w:p w14:paraId="6247CC9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14:paraId="7781D2E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被响应报文的报文流水号LSB</w:t>
            </w:r>
          </w:p>
        </w:tc>
        <w:tc>
          <w:tcPr>
            <w:tcW w:w="541" w:type="pct"/>
          </w:tcPr>
          <w:p w14:paraId="4A845A9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5293D36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C21147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6C1C00F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95DB96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6B9D9A2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1830855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18774DA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33EB596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640B1073" w14:textId="77777777" w:rsidTr="00946E99">
        <w:trPr>
          <w:jc w:val="center"/>
        </w:trPr>
        <w:tc>
          <w:tcPr>
            <w:tcW w:w="660" w:type="pct"/>
          </w:tcPr>
          <w:p w14:paraId="1D50614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Byte16</w:t>
            </w:r>
          </w:p>
        </w:tc>
        <w:tc>
          <w:tcPr>
            <w:tcW w:w="2296" w:type="pct"/>
          </w:tcPr>
          <w:p w14:paraId="2FB1D54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被响应的报文类型</w:t>
            </w:r>
          </w:p>
        </w:tc>
        <w:tc>
          <w:tcPr>
            <w:tcW w:w="541" w:type="pct"/>
          </w:tcPr>
          <w:p w14:paraId="544F42B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7FBEEBA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A632D9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29D92EC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BE5881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7FA228A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AFF64A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02C4C1B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5148770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17403D3D" w14:textId="77777777" w:rsidTr="00751F59">
        <w:trPr>
          <w:jc w:val="center"/>
        </w:trPr>
        <w:tc>
          <w:tcPr>
            <w:tcW w:w="660" w:type="pct"/>
          </w:tcPr>
          <w:p w14:paraId="3DC7B48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  <w:r w:rsidRPr="000F139C">
              <w:rPr>
                <w:rFonts w:hint="eastAsia"/>
                <w:sz w:val="18"/>
              </w:rPr>
              <w:t>7</w:t>
            </w:r>
          </w:p>
        </w:tc>
        <w:tc>
          <w:tcPr>
            <w:tcW w:w="2296" w:type="pct"/>
          </w:tcPr>
          <w:p w14:paraId="316663C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处理结果</w:t>
            </w:r>
            <w:r w:rsidRPr="000F139C">
              <w:rPr>
                <w:rFonts w:hint="eastAsia"/>
                <w:sz w:val="18"/>
              </w:rPr>
              <w:t>：</w:t>
            </w:r>
          </w:p>
          <w:p w14:paraId="400ED25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00</w:t>
            </w:r>
            <w:r w:rsidRPr="000F139C">
              <w:rPr>
                <w:rFonts w:hint="eastAsia"/>
                <w:sz w:val="18"/>
              </w:rPr>
              <w:t>：成功</w:t>
            </w:r>
          </w:p>
          <w:p w14:paraId="13A80F8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01</w:t>
            </w:r>
            <w:r w:rsidRPr="000F139C">
              <w:rPr>
                <w:rFonts w:hint="eastAsia"/>
                <w:sz w:val="18"/>
              </w:rPr>
              <w:t>：</w:t>
            </w:r>
            <w:r w:rsidRPr="000F139C">
              <w:rPr>
                <w:sz w:val="18"/>
              </w:rPr>
              <w:t>失败</w:t>
            </w:r>
          </w:p>
          <w:p w14:paraId="316953B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0x</w:t>
            </w:r>
            <w:r w:rsidRPr="000F139C">
              <w:rPr>
                <w:sz w:val="18"/>
              </w:rPr>
              <w:t>1</w:t>
            </w:r>
            <w:r w:rsidRPr="000F139C">
              <w:rPr>
                <w:rFonts w:hint="eastAsia"/>
                <w:sz w:val="18"/>
              </w:rPr>
              <w:t>0：</w:t>
            </w:r>
            <w:r w:rsidRPr="000F139C">
              <w:rPr>
                <w:sz w:val="18"/>
              </w:rPr>
              <w:t>报文校验错误</w:t>
            </w:r>
            <w:r w:rsidRPr="000F139C">
              <w:rPr>
                <w:rFonts w:hint="eastAsia"/>
                <w:sz w:val="18"/>
              </w:rPr>
              <w:t>，</w:t>
            </w:r>
            <w:r w:rsidRPr="000F139C">
              <w:rPr>
                <w:sz w:val="18"/>
              </w:rPr>
              <w:t>需重发</w:t>
            </w:r>
          </w:p>
        </w:tc>
        <w:tc>
          <w:tcPr>
            <w:tcW w:w="541" w:type="pct"/>
          </w:tcPr>
          <w:p w14:paraId="30BC5B0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00</w:t>
            </w:r>
          </w:p>
        </w:tc>
        <w:tc>
          <w:tcPr>
            <w:tcW w:w="205" w:type="pct"/>
          </w:tcPr>
          <w:p w14:paraId="44FC2DE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14:paraId="197A9A8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4" w:type="pct"/>
          </w:tcPr>
          <w:p w14:paraId="0F8777E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14:paraId="5B0E9AC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5" w:type="pct"/>
          </w:tcPr>
          <w:p w14:paraId="5A53917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2" w:type="pct"/>
          </w:tcPr>
          <w:p w14:paraId="52FF5FC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202" w:type="pct"/>
          </w:tcPr>
          <w:p w14:paraId="2A0A83A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  <w:tc>
          <w:tcPr>
            <w:tcW w:w="171" w:type="pct"/>
          </w:tcPr>
          <w:p w14:paraId="70696B2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0</w:t>
            </w:r>
          </w:p>
        </w:tc>
      </w:tr>
      <w:tr w:rsidR="00946E99" w:rsidRPr="000F139C" w14:paraId="65934F8D" w14:textId="77777777" w:rsidTr="00751F59">
        <w:trPr>
          <w:jc w:val="center"/>
        </w:trPr>
        <w:tc>
          <w:tcPr>
            <w:tcW w:w="5000" w:type="pct"/>
            <w:gridSpan w:val="11"/>
          </w:tcPr>
          <w:p w14:paraId="167A1C10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14:paraId="251584DA" w14:textId="77777777" w:rsidTr="00751F59">
        <w:trPr>
          <w:jc w:val="center"/>
        </w:trPr>
        <w:tc>
          <w:tcPr>
            <w:tcW w:w="660" w:type="pct"/>
          </w:tcPr>
          <w:p w14:paraId="5F5FC7D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  <w:r w:rsidRPr="000F139C">
              <w:rPr>
                <w:rFonts w:hint="eastAsia"/>
                <w:sz w:val="18"/>
              </w:rPr>
              <w:t>8</w:t>
            </w:r>
          </w:p>
        </w:tc>
        <w:tc>
          <w:tcPr>
            <w:tcW w:w="2296" w:type="pct"/>
          </w:tcPr>
          <w:p w14:paraId="788240F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</w:t>
            </w:r>
            <w:r w:rsidRPr="000F139C">
              <w:rPr>
                <w:sz w:val="18"/>
              </w:rPr>
              <w:t>校验和</w:t>
            </w:r>
          </w:p>
        </w:tc>
        <w:tc>
          <w:tcPr>
            <w:tcW w:w="541" w:type="pct"/>
          </w:tcPr>
          <w:p w14:paraId="380451D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18C3E7B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2E9E209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03542B8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F168D2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2F3199A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1CDFE0D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53C1CE7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4D1B22D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3749AFFB" w14:textId="77777777" w:rsidTr="00751F59">
        <w:trPr>
          <w:jc w:val="center"/>
        </w:trPr>
        <w:tc>
          <w:tcPr>
            <w:tcW w:w="5000" w:type="pct"/>
            <w:gridSpan w:val="11"/>
          </w:tcPr>
          <w:p w14:paraId="45966FBE" w14:textId="77777777" w:rsidR="00946E99" w:rsidRPr="000F139C" w:rsidRDefault="00946E99" w:rsidP="00751F59">
            <w:pPr>
              <w:pStyle w:val="affc"/>
              <w:jc w:val="left"/>
            </w:pPr>
            <w:r w:rsidRPr="000F139C">
              <w:rPr>
                <w:rFonts w:hint="eastAsia"/>
              </w:rPr>
              <w:t>MESSAGEACK报文无需响应。</w:t>
            </w:r>
          </w:p>
        </w:tc>
      </w:tr>
    </w:tbl>
    <w:p w14:paraId="67F61FE0" w14:textId="7E58C112" w:rsidR="003C45D8" w:rsidRPr="000F139C" w:rsidRDefault="003C45D8" w:rsidP="007F67C7">
      <w:pPr>
        <w:pStyle w:val="a5"/>
        <w:spacing w:before="156" w:after="156"/>
        <w:outlineLvl w:val="1"/>
      </w:pPr>
      <w:bookmarkStart w:id="312" w:name="_Toc42593304"/>
      <w:bookmarkStart w:id="313" w:name="_Toc42620220"/>
      <w:bookmarkStart w:id="314" w:name="_Toc42624389"/>
      <w:bookmarkStart w:id="315" w:name="_Toc42624868"/>
      <w:bookmarkStart w:id="316" w:name="_Toc42763779"/>
      <w:bookmarkStart w:id="317" w:name="_Toc42593305"/>
      <w:bookmarkStart w:id="318" w:name="_Toc42620221"/>
      <w:bookmarkStart w:id="319" w:name="_Toc42624390"/>
      <w:bookmarkStart w:id="320" w:name="_Toc42624869"/>
      <w:bookmarkStart w:id="321" w:name="_Toc42763780"/>
      <w:bookmarkStart w:id="322" w:name="_Toc42593372"/>
      <w:bookmarkStart w:id="323" w:name="_Toc42763847"/>
      <w:bookmarkStart w:id="324" w:name="_Toc42875660"/>
      <w:bookmarkStart w:id="325" w:name="_Toc44167586"/>
      <w:bookmarkStart w:id="326" w:name="_Toc44578719"/>
      <w:bookmarkStart w:id="327" w:name="_Toc62542395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Pr="000F139C">
        <w:rPr>
          <w:rFonts w:hint="eastAsia"/>
        </w:rPr>
        <w:t>0x01-CONN_REQ-</w:t>
      </w:r>
      <w:r w:rsidRPr="000F139C">
        <w:t>连接请求</w:t>
      </w:r>
      <w:bookmarkEnd w:id="323"/>
      <w:bookmarkEnd w:id="324"/>
      <w:bookmarkEnd w:id="325"/>
      <w:bookmarkEnd w:id="326"/>
      <w:bookmarkEnd w:id="327"/>
    </w:p>
    <w:p w14:paraId="6831CD02" w14:textId="77777777" w:rsidR="00AF223F" w:rsidRPr="000F139C" w:rsidRDefault="004743D7" w:rsidP="00D052EA">
      <w:pPr>
        <w:ind w:firstLineChars="200" w:firstLine="420"/>
      </w:pPr>
      <w:r w:rsidRPr="000F139C">
        <w:t>终端</w:t>
      </w:r>
      <w:r w:rsidR="00D052EA" w:rsidRPr="000F139C">
        <w:t>在未与服务</w:t>
      </w:r>
      <w:proofErr w:type="gramStart"/>
      <w:r w:rsidR="00D052EA" w:rsidRPr="000F139C">
        <w:t>端建立</w:t>
      </w:r>
      <w:proofErr w:type="gramEnd"/>
      <w:r w:rsidR="00D052EA" w:rsidRPr="000F139C">
        <w:t>连接前</w:t>
      </w:r>
      <w:r w:rsidR="00D052EA" w:rsidRPr="000F139C">
        <w:rPr>
          <w:rFonts w:ascii="宋体" w:hAnsi="宋体" w:hint="eastAsia"/>
        </w:rPr>
        <w:t>，向服务端发送的</w:t>
      </w:r>
      <w:r w:rsidR="00AF223F" w:rsidRPr="000F139C">
        <w:rPr>
          <w:rFonts w:ascii="宋体" w:hAnsi="宋体" w:hint="eastAsia"/>
        </w:rPr>
        <w:t>第一个报文必须是</w:t>
      </w:r>
      <w:r w:rsidR="00AF223F" w:rsidRPr="000F139C">
        <w:rPr>
          <w:rFonts w:ascii="宋体" w:hAnsi="宋体"/>
        </w:rPr>
        <w:t>CONN_REQ</w:t>
      </w:r>
      <w:r w:rsidR="00AF223F" w:rsidRPr="000F139C">
        <w:rPr>
          <w:rFonts w:ascii="宋体" w:hAnsi="宋体" w:hint="eastAsia"/>
        </w:rPr>
        <w:t>报文。</w:t>
      </w:r>
    </w:p>
    <w:p w14:paraId="24D30C24" w14:textId="7F6A443B" w:rsidR="00946E99" w:rsidRPr="000F139C" w:rsidRDefault="00D052EA" w:rsidP="00550EFC">
      <w:pPr>
        <w:pStyle w:val="aff4"/>
      </w:pPr>
      <w:r w:rsidRPr="000F139C">
        <w:rPr>
          <w:rFonts w:hint="eastAsia"/>
        </w:rPr>
        <w:lastRenderedPageBreak/>
        <w:t>CONN_REQ的报文体必须包含：协议名、协议版本、连接标志、连接保持</w:t>
      </w:r>
      <w:r w:rsidR="00406FB7" w:rsidRPr="000F139C">
        <w:rPr>
          <w:rFonts w:hint="eastAsia"/>
        </w:rPr>
        <w:t>，</w:t>
      </w:r>
      <w:r w:rsidRPr="000F139C">
        <w:rPr>
          <w:rFonts w:hint="eastAsia"/>
        </w:rPr>
        <w:t>并根据连接标识字段中的值，确定剩余部分报文体内容。</w:t>
      </w:r>
    </w:p>
    <w:p w14:paraId="1563A4FE" w14:textId="7C908CDD" w:rsidR="00F35BD5" w:rsidRDefault="00FA111F" w:rsidP="00E34AB6">
      <w:pPr>
        <w:pStyle w:val="af7"/>
        <w:spacing w:before="156" w:after="156"/>
        <w:ind w:left="0"/>
      </w:pPr>
      <w:r w:rsidRPr="000F139C">
        <w:t xml:space="preserve"> </w:t>
      </w:r>
      <w:r w:rsidR="0070570A" w:rsidRPr="000F139C">
        <w:rPr>
          <w:rFonts w:hint="eastAsia"/>
        </w:rPr>
        <w:t>CONN_REQ</w:t>
      </w:r>
      <w:r w:rsidR="00D052EA" w:rsidRPr="000F139C">
        <w:rPr>
          <w:rFonts w:hint="eastAsia"/>
        </w:rPr>
        <w:t>报文格式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1234"/>
        <w:gridCol w:w="4290"/>
        <w:gridCol w:w="1011"/>
        <w:gridCol w:w="383"/>
        <w:gridCol w:w="321"/>
        <w:gridCol w:w="382"/>
        <w:gridCol w:w="321"/>
        <w:gridCol w:w="383"/>
        <w:gridCol w:w="321"/>
        <w:gridCol w:w="377"/>
        <w:gridCol w:w="324"/>
      </w:tblGrid>
      <w:tr w:rsidR="00E34AB6" w:rsidRPr="00104CBB" w14:paraId="5ECBF591" w14:textId="77777777" w:rsidTr="00E03470">
        <w:tc>
          <w:tcPr>
            <w:tcW w:w="1233" w:type="dxa"/>
          </w:tcPr>
          <w:p w14:paraId="02B22A7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0814708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说明</w:t>
            </w:r>
          </w:p>
        </w:tc>
        <w:tc>
          <w:tcPr>
            <w:tcW w:w="1011" w:type="dxa"/>
          </w:tcPr>
          <w:p w14:paraId="132D953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H</w:t>
            </w:r>
            <w:r w:rsidRPr="00104CBB">
              <w:rPr>
                <w:rFonts w:hint="eastAsia"/>
              </w:rPr>
              <w:t>ex数值</w:t>
            </w:r>
          </w:p>
        </w:tc>
        <w:tc>
          <w:tcPr>
            <w:tcW w:w="383" w:type="dxa"/>
          </w:tcPr>
          <w:p w14:paraId="56C2CD0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7</w:t>
            </w:r>
          </w:p>
        </w:tc>
        <w:tc>
          <w:tcPr>
            <w:tcW w:w="321" w:type="dxa"/>
          </w:tcPr>
          <w:p w14:paraId="0A40062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6</w:t>
            </w:r>
          </w:p>
        </w:tc>
        <w:tc>
          <w:tcPr>
            <w:tcW w:w="382" w:type="dxa"/>
          </w:tcPr>
          <w:p w14:paraId="5539EE4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5</w:t>
            </w:r>
          </w:p>
        </w:tc>
        <w:tc>
          <w:tcPr>
            <w:tcW w:w="321" w:type="dxa"/>
          </w:tcPr>
          <w:p w14:paraId="2A76CBE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</w:t>
            </w:r>
          </w:p>
        </w:tc>
        <w:tc>
          <w:tcPr>
            <w:tcW w:w="383" w:type="dxa"/>
          </w:tcPr>
          <w:p w14:paraId="2A79E41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3</w:t>
            </w:r>
          </w:p>
        </w:tc>
        <w:tc>
          <w:tcPr>
            <w:tcW w:w="321" w:type="dxa"/>
          </w:tcPr>
          <w:p w14:paraId="212F370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2</w:t>
            </w:r>
          </w:p>
        </w:tc>
        <w:tc>
          <w:tcPr>
            <w:tcW w:w="377" w:type="dxa"/>
          </w:tcPr>
          <w:p w14:paraId="2B5E824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14:paraId="63B9826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676D2673" w14:textId="77777777" w:rsidTr="00E03470">
        <w:tc>
          <w:tcPr>
            <w:tcW w:w="9344" w:type="dxa"/>
            <w:gridSpan w:val="11"/>
          </w:tcPr>
          <w:p w14:paraId="5198A134" w14:textId="77777777" w:rsidR="00E34AB6" w:rsidRPr="00104CBB" w:rsidRDefault="00E34AB6" w:rsidP="00E03470">
            <w:pPr>
              <w:pStyle w:val="aff4"/>
              <w:ind w:firstLineChars="0" w:firstLine="0"/>
              <w:jc w:val="center"/>
            </w:pPr>
            <w:r w:rsidRPr="00104CBB">
              <w:rPr>
                <w:rFonts w:hint="eastAsia"/>
              </w:rPr>
              <w:t>报文头</w:t>
            </w:r>
          </w:p>
        </w:tc>
      </w:tr>
      <w:tr w:rsidR="00E34AB6" w:rsidRPr="00104CBB" w14:paraId="697DD82C" w14:textId="77777777" w:rsidTr="00E03470">
        <w:tc>
          <w:tcPr>
            <w:tcW w:w="1233" w:type="dxa"/>
          </w:tcPr>
          <w:p w14:paraId="6168EC7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</w:t>
            </w:r>
          </w:p>
        </w:tc>
        <w:tc>
          <w:tcPr>
            <w:tcW w:w="4288" w:type="dxa"/>
          </w:tcPr>
          <w:p w14:paraId="114426D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报文类型</w:t>
            </w:r>
          </w:p>
        </w:tc>
        <w:tc>
          <w:tcPr>
            <w:tcW w:w="1011" w:type="dxa"/>
          </w:tcPr>
          <w:p w14:paraId="7E91B90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01</w:t>
            </w:r>
          </w:p>
        </w:tc>
        <w:tc>
          <w:tcPr>
            <w:tcW w:w="383" w:type="dxa"/>
          </w:tcPr>
          <w:p w14:paraId="3774159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7B6DFA6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452B4CF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93508D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72A0B07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199DA97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507AAF3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4" w:type="dxa"/>
          </w:tcPr>
          <w:p w14:paraId="0DA0B64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14:paraId="69D3CC93" w14:textId="77777777" w:rsidTr="00E03470">
        <w:tc>
          <w:tcPr>
            <w:tcW w:w="1233" w:type="dxa"/>
          </w:tcPr>
          <w:p w14:paraId="1BDAFF0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</w:t>
            </w:r>
            <w:r w:rsidRPr="00104CBB">
              <w:rPr>
                <w:rFonts w:hint="eastAsia"/>
              </w:rPr>
              <w:t>-</w:t>
            </w:r>
            <w:r w:rsidRPr="00104CBB">
              <w:t>8</w:t>
            </w:r>
          </w:p>
        </w:tc>
        <w:tc>
          <w:tcPr>
            <w:tcW w:w="4288" w:type="dxa"/>
          </w:tcPr>
          <w:p w14:paraId="3B7690B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产品唯一编号</w:t>
            </w:r>
          </w:p>
        </w:tc>
        <w:tc>
          <w:tcPr>
            <w:tcW w:w="1011" w:type="dxa"/>
          </w:tcPr>
          <w:p w14:paraId="4E9AF999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2A664E1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1CF2E6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743357D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0BEB98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5FE1A1F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E0EE2F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4C26B31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03B24A2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06FE8711" w14:textId="77777777" w:rsidTr="00E03470">
        <w:tc>
          <w:tcPr>
            <w:tcW w:w="1233" w:type="dxa"/>
          </w:tcPr>
          <w:p w14:paraId="7D5C20C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9</w:t>
            </w:r>
          </w:p>
        </w:tc>
        <w:tc>
          <w:tcPr>
            <w:tcW w:w="4288" w:type="dxa"/>
          </w:tcPr>
          <w:p w14:paraId="526187E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标识</w:t>
            </w:r>
          </w:p>
        </w:tc>
        <w:tc>
          <w:tcPr>
            <w:tcW w:w="1011" w:type="dxa"/>
          </w:tcPr>
          <w:p w14:paraId="02A738B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00</w:t>
            </w:r>
          </w:p>
        </w:tc>
        <w:tc>
          <w:tcPr>
            <w:tcW w:w="383" w:type="dxa"/>
          </w:tcPr>
          <w:p w14:paraId="64381DE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14:paraId="57E0C53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64FAE80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08A564D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14:paraId="4C193F7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14:paraId="7FA502D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786AAB9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2F450C8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1AC8E733" w14:textId="77777777" w:rsidTr="00E03470">
        <w:tc>
          <w:tcPr>
            <w:tcW w:w="1233" w:type="dxa"/>
          </w:tcPr>
          <w:p w14:paraId="6D90397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10</w:t>
            </w:r>
          </w:p>
        </w:tc>
        <w:tc>
          <w:tcPr>
            <w:tcW w:w="4288" w:type="dxa"/>
          </w:tcPr>
          <w:p w14:paraId="50FA77F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报文流水号MSB</w:t>
            </w:r>
          </w:p>
        </w:tc>
        <w:tc>
          <w:tcPr>
            <w:tcW w:w="1011" w:type="dxa"/>
          </w:tcPr>
          <w:p w14:paraId="33D8BC1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1CB54A4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1F0346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27182C3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565F6B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13B6295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E5DA3A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795D54A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0C86647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6F28F460" w14:textId="77777777" w:rsidTr="00E03470">
        <w:tc>
          <w:tcPr>
            <w:tcW w:w="1233" w:type="dxa"/>
          </w:tcPr>
          <w:p w14:paraId="285A4B52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11</w:t>
            </w:r>
          </w:p>
        </w:tc>
        <w:tc>
          <w:tcPr>
            <w:tcW w:w="4288" w:type="dxa"/>
          </w:tcPr>
          <w:p w14:paraId="2B0860A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报文流水号LSB</w:t>
            </w:r>
          </w:p>
        </w:tc>
        <w:tc>
          <w:tcPr>
            <w:tcW w:w="1011" w:type="dxa"/>
          </w:tcPr>
          <w:p w14:paraId="7B71CF85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58331920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B57CB8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32289B6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ADF1E61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3C9D4628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8993AF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29788FD8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1133113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547FA616" w14:textId="77777777" w:rsidTr="00E03470">
        <w:tc>
          <w:tcPr>
            <w:tcW w:w="1233" w:type="dxa"/>
          </w:tcPr>
          <w:p w14:paraId="1133EEF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12</w:t>
            </w:r>
          </w:p>
        </w:tc>
        <w:tc>
          <w:tcPr>
            <w:tcW w:w="4288" w:type="dxa"/>
          </w:tcPr>
          <w:p w14:paraId="1062C5A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剩余长度MSB</w:t>
            </w:r>
          </w:p>
        </w:tc>
        <w:tc>
          <w:tcPr>
            <w:tcW w:w="1011" w:type="dxa"/>
          </w:tcPr>
          <w:p w14:paraId="38458EA8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5F7E879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4248D6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5951E204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5588A5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20C12CF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DE6BA0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077B5E29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22D8068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44843C81" w14:textId="77777777" w:rsidTr="00E03470">
        <w:tc>
          <w:tcPr>
            <w:tcW w:w="1233" w:type="dxa"/>
          </w:tcPr>
          <w:p w14:paraId="40137E8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Byte13</w:t>
            </w:r>
          </w:p>
        </w:tc>
        <w:tc>
          <w:tcPr>
            <w:tcW w:w="4288" w:type="dxa"/>
          </w:tcPr>
          <w:p w14:paraId="46EA918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剩余长度LSB</w:t>
            </w:r>
          </w:p>
        </w:tc>
        <w:tc>
          <w:tcPr>
            <w:tcW w:w="1011" w:type="dxa"/>
          </w:tcPr>
          <w:p w14:paraId="2FDEE67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153CB3C2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4C8E05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3953FCD1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616BE22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118900E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FF3B278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531293A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0AB7B415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6EB726F2" w14:textId="77777777" w:rsidTr="00E03470">
        <w:tc>
          <w:tcPr>
            <w:tcW w:w="9344" w:type="dxa"/>
            <w:gridSpan w:val="11"/>
          </w:tcPr>
          <w:p w14:paraId="20120784" w14:textId="77777777" w:rsidR="00E34AB6" w:rsidRPr="00104CBB" w:rsidRDefault="00E34AB6" w:rsidP="00E03470">
            <w:pPr>
              <w:pStyle w:val="aff4"/>
              <w:ind w:firstLineChars="0" w:firstLine="0"/>
              <w:jc w:val="center"/>
            </w:pPr>
            <w:bookmarkStart w:id="328" w:name="OLE_LINK13"/>
            <w:bookmarkStart w:id="329" w:name="OLE_LINK14"/>
            <w:r w:rsidRPr="00104CBB">
              <w:t>报文体</w:t>
            </w:r>
          </w:p>
        </w:tc>
      </w:tr>
      <w:tr w:rsidR="00E34AB6" w:rsidRPr="00104CBB" w14:paraId="48B953CA" w14:textId="77777777" w:rsidTr="00E03470">
        <w:tc>
          <w:tcPr>
            <w:tcW w:w="9344" w:type="dxa"/>
            <w:gridSpan w:val="11"/>
          </w:tcPr>
          <w:p w14:paraId="035E0382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协议名（值为字符串格式）</w:t>
            </w:r>
          </w:p>
        </w:tc>
      </w:tr>
      <w:tr w:rsidR="00E34AB6" w:rsidRPr="00104CBB" w14:paraId="0FE02C07" w14:textId="77777777" w:rsidTr="00E03470">
        <w:tc>
          <w:tcPr>
            <w:tcW w:w="1233" w:type="dxa"/>
          </w:tcPr>
          <w:p w14:paraId="08D043C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14</w:t>
            </w:r>
          </w:p>
        </w:tc>
        <w:tc>
          <w:tcPr>
            <w:tcW w:w="4288" w:type="dxa"/>
          </w:tcPr>
          <w:p w14:paraId="38C3EEA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协议名长度MSB（不含该字节）</w:t>
            </w:r>
          </w:p>
        </w:tc>
        <w:tc>
          <w:tcPr>
            <w:tcW w:w="1011" w:type="dxa"/>
          </w:tcPr>
          <w:p w14:paraId="4FA71E3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14:paraId="593FCC0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7F82CF0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584E33D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4B286EC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692F1C7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4F64D0D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69AC6B0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16929162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56270466" w14:textId="77777777" w:rsidTr="00E03470">
        <w:tc>
          <w:tcPr>
            <w:tcW w:w="1233" w:type="dxa"/>
          </w:tcPr>
          <w:p w14:paraId="2605D0B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15</w:t>
            </w:r>
          </w:p>
        </w:tc>
        <w:tc>
          <w:tcPr>
            <w:tcW w:w="4288" w:type="dxa"/>
          </w:tcPr>
          <w:p w14:paraId="482439C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协议名长度LSB（不含该字节）</w:t>
            </w:r>
          </w:p>
        </w:tc>
        <w:tc>
          <w:tcPr>
            <w:tcW w:w="1011" w:type="dxa"/>
          </w:tcPr>
          <w:p w14:paraId="30CA07A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04</w:t>
            </w:r>
          </w:p>
        </w:tc>
        <w:tc>
          <w:tcPr>
            <w:tcW w:w="383" w:type="dxa"/>
          </w:tcPr>
          <w:p w14:paraId="519347A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1A3103A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6564D3C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81E9F5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79D4939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B2EFBC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77" w:type="dxa"/>
          </w:tcPr>
          <w:p w14:paraId="047D8E6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5FCCFD8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11B68301" w14:textId="77777777" w:rsidTr="00E03470">
        <w:tc>
          <w:tcPr>
            <w:tcW w:w="1233" w:type="dxa"/>
          </w:tcPr>
          <w:p w14:paraId="31E0AD8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16</w:t>
            </w:r>
          </w:p>
        </w:tc>
        <w:tc>
          <w:tcPr>
            <w:tcW w:w="4288" w:type="dxa"/>
          </w:tcPr>
          <w:p w14:paraId="136DB9C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‘X’</w:t>
            </w:r>
          </w:p>
        </w:tc>
        <w:tc>
          <w:tcPr>
            <w:tcW w:w="1011" w:type="dxa"/>
          </w:tcPr>
          <w:p w14:paraId="737E02A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58</w:t>
            </w:r>
          </w:p>
        </w:tc>
        <w:tc>
          <w:tcPr>
            <w:tcW w:w="383" w:type="dxa"/>
          </w:tcPr>
          <w:p w14:paraId="4438B34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4E43B43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1666807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755C570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3" w:type="dxa"/>
          </w:tcPr>
          <w:p w14:paraId="7283D85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4710A82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650EB7F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00B3EDC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6AA2285C" w14:textId="77777777" w:rsidTr="00E03470">
        <w:tc>
          <w:tcPr>
            <w:tcW w:w="1233" w:type="dxa"/>
          </w:tcPr>
          <w:p w14:paraId="21CC735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17</w:t>
            </w:r>
          </w:p>
        </w:tc>
        <w:tc>
          <w:tcPr>
            <w:tcW w:w="4288" w:type="dxa"/>
          </w:tcPr>
          <w:p w14:paraId="3B70A10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‘M’</w:t>
            </w:r>
          </w:p>
        </w:tc>
        <w:tc>
          <w:tcPr>
            <w:tcW w:w="1011" w:type="dxa"/>
          </w:tcPr>
          <w:p w14:paraId="6ADDC33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4D</w:t>
            </w:r>
          </w:p>
        </w:tc>
        <w:tc>
          <w:tcPr>
            <w:tcW w:w="383" w:type="dxa"/>
          </w:tcPr>
          <w:p w14:paraId="58973CA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3CFF59B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14:paraId="2B229DE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A104C2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0E467EF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41807FF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77" w:type="dxa"/>
          </w:tcPr>
          <w:p w14:paraId="79B9610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57CCE60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tr w:rsidR="00E34AB6" w:rsidRPr="00104CBB" w14:paraId="0B10AB39" w14:textId="77777777" w:rsidTr="00E03470">
        <w:tc>
          <w:tcPr>
            <w:tcW w:w="1233" w:type="dxa"/>
          </w:tcPr>
          <w:p w14:paraId="69F32EA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Byte</w:t>
            </w:r>
            <w:r w:rsidRPr="00104CBB">
              <w:t>18</w:t>
            </w:r>
          </w:p>
        </w:tc>
        <w:tc>
          <w:tcPr>
            <w:tcW w:w="4288" w:type="dxa"/>
          </w:tcPr>
          <w:p w14:paraId="3150D53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‘2’</w:t>
            </w:r>
          </w:p>
        </w:tc>
        <w:tc>
          <w:tcPr>
            <w:tcW w:w="1011" w:type="dxa"/>
          </w:tcPr>
          <w:p w14:paraId="050F989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32</w:t>
            </w:r>
          </w:p>
        </w:tc>
        <w:tc>
          <w:tcPr>
            <w:tcW w:w="383" w:type="dxa"/>
          </w:tcPr>
          <w:p w14:paraId="425C850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7268710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2BC3F8D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182D78D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3" w:type="dxa"/>
          </w:tcPr>
          <w:p w14:paraId="2380AC5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1A5F505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559A7DF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14:paraId="22E01EF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562D0419" w14:textId="77777777" w:rsidTr="00E03470">
        <w:tc>
          <w:tcPr>
            <w:tcW w:w="1233" w:type="dxa"/>
          </w:tcPr>
          <w:p w14:paraId="198553B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19</w:t>
            </w:r>
          </w:p>
        </w:tc>
        <w:tc>
          <w:tcPr>
            <w:tcW w:w="4288" w:type="dxa"/>
          </w:tcPr>
          <w:p w14:paraId="2AEA760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‘M’</w:t>
            </w:r>
          </w:p>
        </w:tc>
        <w:tc>
          <w:tcPr>
            <w:tcW w:w="1011" w:type="dxa"/>
          </w:tcPr>
          <w:p w14:paraId="7FBF4B8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4D</w:t>
            </w:r>
          </w:p>
        </w:tc>
        <w:tc>
          <w:tcPr>
            <w:tcW w:w="383" w:type="dxa"/>
          </w:tcPr>
          <w:p w14:paraId="68C24BF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00E94AB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14:paraId="10E48F0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B50922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4D03E2D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2922D75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77" w:type="dxa"/>
          </w:tcPr>
          <w:p w14:paraId="38AC1CC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3DD958B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bookmarkEnd w:id="328"/>
      <w:bookmarkEnd w:id="329"/>
      <w:tr w:rsidR="00E34AB6" w:rsidRPr="00104CBB" w14:paraId="4BD3A036" w14:textId="77777777" w:rsidTr="00E03470">
        <w:tc>
          <w:tcPr>
            <w:tcW w:w="9344" w:type="dxa"/>
            <w:gridSpan w:val="11"/>
          </w:tcPr>
          <w:p w14:paraId="180325F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协议版本</w:t>
            </w:r>
          </w:p>
        </w:tc>
      </w:tr>
      <w:tr w:rsidR="00E34AB6" w:rsidRPr="00104CBB" w14:paraId="29744120" w14:textId="77777777" w:rsidTr="00E03470">
        <w:tc>
          <w:tcPr>
            <w:tcW w:w="1233" w:type="dxa"/>
          </w:tcPr>
          <w:p w14:paraId="10B615A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20</w:t>
            </w:r>
          </w:p>
        </w:tc>
        <w:tc>
          <w:tcPr>
            <w:tcW w:w="4288" w:type="dxa"/>
          </w:tcPr>
          <w:p w14:paraId="34697FEF" w14:textId="77777777"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一个字节表示，本版本值为2</w:t>
            </w:r>
          </w:p>
        </w:tc>
        <w:tc>
          <w:tcPr>
            <w:tcW w:w="1011" w:type="dxa"/>
          </w:tcPr>
          <w:p w14:paraId="4E5DCC9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83" w:type="dxa"/>
          </w:tcPr>
          <w:p w14:paraId="7F7F863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5A4DBEE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73A0AD2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761FB53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3976F4B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397CBB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116E987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5ADB485F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14:paraId="0A22465A" w14:textId="77777777" w:rsidTr="00E03470">
        <w:tc>
          <w:tcPr>
            <w:tcW w:w="1233" w:type="dxa"/>
          </w:tcPr>
          <w:p w14:paraId="6BF32F9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</w:t>
            </w:r>
            <w:r w:rsidRPr="00104CBB">
              <w:rPr>
                <w:rFonts w:hint="eastAsia"/>
              </w:rPr>
              <w:t>yte</w:t>
            </w:r>
            <w:r w:rsidRPr="00104CBB">
              <w:t>2</w:t>
            </w:r>
            <w:r w:rsidRPr="00104CBB">
              <w:rPr>
                <w:rFonts w:hint="eastAsia"/>
              </w:rPr>
              <w:t>1</w:t>
            </w:r>
          </w:p>
        </w:tc>
        <w:tc>
          <w:tcPr>
            <w:tcW w:w="4288" w:type="dxa"/>
          </w:tcPr>
          <w:p w14:paraId="6B75417D" w14:textId="77777777"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TLV-0x100D 终端当前固件版本号</w:t>
            </w:r>
          </w:p>
        </w:tc>
        <w:tc>
          <w:tcPr>
            <w:tcW w:w="1011" w:type="dxa"/>
          </w:tcPr>
          <w:p w14:paraId="0C5E5B0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1AD64CA5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A472584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06770F0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0890DE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44E67EB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998876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4B9042F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</w:tcPr>
          <w:p w14:paraId="78665D9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61C2B540" w14:textId="77777777" w:rsidTr="00E03470">
        <w:trPr>
          <w:trHeight w:val="367"/>
        </w:trPr>
        <w:tc>
          <w:tcPr>
            <w:tcW w:w="1233" w:type="dxa"/>
            <w:tcBorders>
              <w:bottom w:val="single" w:sz="4" w:space="0" w:color="auto"/>
            </w:tcBorders>
          </w:tcPr>
          <w:p w14:paraId="5FF196F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  <w:tcBorders>
              <w:bottom w:val="single" w:sz="4" w:space="0" w:color="auto"/>
            </w:tcBorders>
          </w:tcPr>
          <w:p w14:paraId="5239DC12" w14:textId="77777777"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TLV-0x0111 ICCID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14:paraId="10BC83E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2B1D9EF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2A69613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27C29CB9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70032BB6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14:paraId="44B0E266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50EA3181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  <w:tcBorders>
              <w:bottom w:val="single" w:sz="4" w:space="0" w:color="auto"/>
            </w:tcBorders>
          </w:tcPr>
          <w:p w14:paraId="437A0285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3ABF8E4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343260AC" w14:textId="77777777" w:rsidTr="00E03470">
        <w:trPr>
          <w:trHeight w:val="258"/>
        </w:trPr>
        <w:tc>
          <w:tcPr>
            <w:tcW w:w="1233" w:type="dxa"/>
            <w:tcBorders>
              <w:top w:val="single" w:sz="4" w:space="0" w:color="auto"/>
            </w:tcBorders>
          </w:tcPr>
          <w:p w14:paraId="05B04892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  <w:tcBorders>
              <w:top w:val="single" w:sz="4" w:space="0" w:color="auto"/>
            </w:tcBorders>
          </w:tcPr>
          <w:p w14:paraId="56DCC73A" w14:textId="77777777" w:rsidR="00E34AB6" w:rsidRPr="00B82877" w:rsidRDefault="00E34AB6" w:rsidP="00E03470">
            <w:pPr>
              <w:pStyle w:val="aff4"/>
              <w:ind w:firstLineChars="0" w:firstLine="0"/>
            </w:pPr>
            <w:r w:rsidRPr="00B82877">
              <w:rPr>
                <w:rFonts w:hint="eastAsia"/>
              </w:rPr>
              <w:t>TLV-0x100F终端协处理器固件版本号</w:t>
            </w:r>
          </w:p>
        </w:tc>
        <w:tc>
          <w:tcPr>
            <w:tcW w:w="1011" w:type="dxa"/>
            <w:tcBorders>
              <w:top w:val="single" w:sz="4" w:space="0" w:color="auto"/>
            </w:tcBorders>
          </w:tcPr>
          <w:p w14:paraId="6ED3F321" w14:textId="77777777" w:rsidR="00E34AB6" w:rsidRDefault="00E34AB6" w:rsidP="00E03470">
            <w:pPr>
              <w:pStyle w:val="aff4"/>
            </w:pPr>
          </w:p>
        </w:tc>
        <w:tc>
          <w:tcPr>
            <w:tcW w:w="383" w:type="dxa"/>
            <w:tcBorders>
              <w:top w:val="single" w:sz="4" w:space="0" w:color="auto"/>
            </w:tcBorders>
          </w:tcPr>
          <w:p w14:paraId="54232AE1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430D72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40BBA03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78FECAD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  <w:tcBorders>
              <w:top w:val="single" w:sz="4" w:space="0" w:color="auto"/>
            </w:tcBorders>
          </w:tcPr>
          <w:p w14:paraId="61B80739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BF9F83C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14:paraId="6FB5108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1047F944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  <w:tr w:rsidR="00E34AB6" w:rsidRPr="00104CBB" w14:paraId="0006E510" w14:textId="77777777" w:rsidTr="00E03470">
        <w:tc>
          <w:tcPr>
            <w:tcW w:w="9344" w:type="dxa"/>
            <w:gridSpan w:val="11"/>
          </w:tcPr>
          <w:p w14:paraId="0BB37E7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连接标识</w:t>
            </w:r>
          </w:p>
        </w:tc>
      </w:tr>
      <w:tr w:rsidR="00E34AB6" w:rsidRPr="00104CBB" w14:paraId="42DB5D8C" w14:textId="77777777" w:rsidTr="00E03470">
        <w:tc>
          <w:tcPr>
            <w:tcW w:w="1233" w:type="dxa"/>
          </w:tcPr>
          <w:p w14:paraId="238E3DC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22E4C028" w14:textId="77777777" w:rsidR="00E34AB6" w:rsidRDefault="00E34AB6" w:rsidP="00E03470">
            <w:r w:rsidRPr="00104CBB">
              <w:t>B</w:t>
            </w:r>
            <w:r w:rsidRPr="00104CBB">
              <w:rPr>
                <w:rFonts w:hint="eastAsia"/>
              </w:rPr>
              <w:t>it（</w:t>
            </w:r>
            <w:r w:rsidRPr="00104CBB">
              <w:t>7</w:t>
            </w:r>
            <w:r w:rsidRPr="00104CBB">
              <w:rPr>
                <w:rFonts w:hint="eastAsia"/>
              </w:rPr>
              <w:t>）：鉴</w:t>
            </w:r>
            <w:proofErr w:type="gramStart"/>
            <w:r w:rsidRPr="00104CBB">
              <w:rPr>
                <w:rFonts w:hint="eastAsia"/>
              </w:rPr>
              <w:t>权信息</w:t>
            </w:r>
            <w:proofErr w:type="gramEnd"/>
            <w:r w:rsidRPr="00104CBB">
              <w:rPr>
                <w:rFonts w:hint="eastAsia"/>
              </w:rPr>
              <w:t>标志位，值为1，表示后面报文体有该项，值为0，表示报文体无鉴权信息</w:t>
            </w:r>
            <w:r>
              <w:rPr>
                <w:rFonts w:hint="eastAsia"/>
              </w:rPr>
              <w:t>，</w:t>
            </w:r>
            <w:r w:rsidRPr="00104CBB">
              <w:rPr>
                <w:rFonts w:hint="eastAsia"/>
              </w:rPr>
              <w:t>其他位预留</w:t>
            </w:r>
            <w:r>
              <w:rPr>
                <w:rFonts w:hint="eastAsia"/>
              </w:rPr>
              <w:t>。</w:t>
            </w:r>
          </w:p>
          <w:p w14:paraId="3CAC7CDF" w14:textId="77777777" w:rsidR="00E34AB6" w:rsidRPr="00104CBB" w:rsidRDefault="00E34AB6" w:rsidP="00E03470">
            <w:r w:rsidRPr="005B238D">
              <w:rPr>
                <w:rFonts w:hint="eastAsia"/>
                <w:highlight w:val="red"/>
              </w:rPr>
              <w:t>当前此字段固定为0</w:t>
            </w:r>
          </w:p>
        </w:tc>
        <w:tc>
          <w:tcPr>
            <w:tcW w:w="1011" w:type="dxa"/>
          </w:tcPr>
          <w:p w14:paraId="403F55A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14:paraId="58C5849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C7C730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3D562CD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E02DE4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3F16A0D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225176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4400505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5B18009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1211D234" w14:textId="77777777" w:rsidTr="00E03470">
        <w:tc>
          <w:tcPr>
            <w:tcW w:w="6532" w:type="dxa"/>
            <w:gridSpan w:val="3"/>
          </w:tcPr>
          <w:p w14:paraId="74A0A2A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可选延长段1：      鉴权信息（长度+字符串）</w:t>
            </w:r>
          </w:p>
        </w:tc>
        <w:tc>
          <w:tcPr>
            <w:tcW w:w="2812" w:type="dxa"/>
            <w:gridSpan w:val="8"/>
          </w:tcPr>
          <w:p w14:paraId="518C652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条件</w:t>
            </w:r>
            <w:r w:rsidRPr="00104CBB">
              <w:rPr>
                <w:rFonts w:hint="eastAsia"/>
              </w:rPr>
              <w:t>： Byte</w:t>
            </w:r>
            <w:r w:rsidRPr="00104CBB">
              <w:t>21</w:t>
            </w:r>
            <w:r w:rsidRPr="00104CBB">
              <w:rPr>
                <w:rFonts w:hint="eastAsia"/>
              </w:rPr>
              <w:t>=</w:t>
            </w:r>
            <w:r w:rsidRPr="00104CBB">
              <w:t>0x01</w:t>
            </w:r>
          </w:p>
        </w:tc>
      </w:tr>
      <w:tr w:rsidR="00E34AB6" w:rsidRPr="00104CBB" w14:paraId="18803976" w14:textId="77777777" w:rsidTr="00E03470">
        <w:tc>
          <w:tcPr>
            <w:tcW w:w="1233" w:type="dxa"/>
          </w:tcPr>
          <w:p w14:paraId="50B9D57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043F993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鉴权信息长度MSB（不含该字节）</w:t>
            </w:r>
          </w:p>
        </w:tc>
        <w:tc>
          <w:tcPr>
            <w:tcW w:w="1011" w:type="dxa"/>
          </w:tcPr>
          <w:p w14:paraId="16E4A78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00</w:t>
            </w:r>
          </w:p>
        </w:tc>
        <w:tc>
          <w:tcPr>
            <w:tcW w:w="383" w:type="dxa"/>
          </w:tcPr>
          <w:p w14:paraId="5CFC68E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5A51EF0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144B38A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4C9547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5AB9D4A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6202E2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3B97C1C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47F18B7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</w:tr>
      <w:tr w:rsidR="00E34AB6" w:rsidRPr="00104CBB" w14:paraId="61937679" w14:textId="77777777" w:rsidTr="00E03470">
        <w:tc>
          <w:tcPr>
            <w:tcW w:w="1233" w:type="dxa"/>
          </w:tcPr>
          <w:p w14:paraId="0A29268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67B8E26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鉴权信息长度LSB（不含该字节）</w:t>
            </w:r>
          </w:p>
        </w:tc>
        <w:tc>
          <w:tcPr>
            <w:tcW w:w="1011" w:type="dxa"/>
          </w:tcPr>
          <w:p w14:paraId="3AD1D0C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03</w:t>
            </w:r>
          </w:p>
        </w:tc>
        <w:tc>
          <w:tcPr>
            <w:tcW w:w="383" w:type="dxa"/>
          </w:tcPr>
          <w:p w14:paraId="1E43097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0CCF8D7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2" w:type="dxa"/>
          </w:tcPr>
          <w:p w14:paraId="11723F7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6FA2F3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26F15F0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14D6EBBB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77" w:type="dxa"/>
          </w:tcPr>
          <w:p w14:paraId="141E1F2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14:paraId="629DFA2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</w:tr>
      <w:tr w:rsidR="00E34AB6" w:rsidRPr="00104CBB" w14:paraId="59B1F2E7" w14:textId="77777777" w:rsidTr="00E03470">
        <w:tc>
          <w:tcPr>
            <w:tcW w:w="1233" w:type="dxa"/>
          </w:tcPr>
          <w:p w14:paraId="7134EFE6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16E432A2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‘a’</w:t>
            </w:r>
          </w:p>
        </w:tc>
        <w:tc>
          <w:tcPr>
            <w:tcW w:w="1011" w:type="dxa"/>
          </w:tcPr>
          <w:p w14:paraId="4B772FD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61</w:t>
            </w:r>
          </w:p>
        </w:tc>
        <w:tc>
          <w:tcPr>
            <w:tcW w:w="383" w:type="dxa"/>
          </w:tcPr>
          <w:p w14:paraId="36742846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14:paraId="2139C9F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82" w:type="dxa"/>
          </w:tcPr>
          <w:p w14:paraId="4106D07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1" w:type="dxa"/>
          </w:tcPr>
          <w:p w14:paraId="3D78521A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14:paraId="4BF2865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32196C3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145A1A7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4" w:type="dxa"/>
          </w:tcPr>
          <w:p w14:paraId="5FB5BA1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14:paraId="4E68C29F" w14:textId="77777777" w:rsidTr="00E03470">
        <w:tc>
          <w:tcPr>
            <w:tcW w:w="1233" w:type="dxa"/>
          </w:tcPr>
          <w:p w14:paraId="1AC0783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64D17A5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‘b’</w:t>
            </w:r>
          </w:p>
        </w:tc>
        <w:tc>
          <w:tcPr>
            <w:tcW w:w="1011" w:type="dxa"/>
          </w:tcPr>
          <w:p w14:paraId="534F9F6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62</w:t>
            </w:r>
          </w:p>
        </w:tc>
        <w:tc>
          <w:tcPr>
            <w:tcW w:w="383" w:type="dxa"/>
          </w:tcPr>
          <w:p w14:paraId="30A2B13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6C758EC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82" w:type="dxa"/>
          </w:tcPr>
          <w:p w14:paraId="74F3558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1" w:type="dxa"/>
          </w:tcPr>
          <w:p w14:paraId="362562A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83" w:type="dxa"/>
          </w:tcPr>
          <w:p w14:paraId="5347751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21" w:type="dxa"/>
          </w:tcPr>
          <w:p w14:paraId="7762EE6E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77" w:type="dxa"/>
          </w:tcPr>
          <w:p w14:paraId="2961E953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24" w:type="dxa"/>
          </w:tcPr>
          <w:p w14:paraId="2C40D64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</w:tr>
      <w:tr w:rsidR="00E34AB6" w:rsidRPr="00104CBB" w14:paraId="61B2A93F" w14:textId="77777777" w:rsidTr="00E03470">
        <w:tc>
          <w:tcPr>
            <w:tcW w:w="1233" w:type="dxa"/>
          </w:tcPr>
          <w:p w14:paraId="23FF386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288" w:type="dxa"/>
          </w:tcPr>
          <w:p w14:paraId="1122F3A7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‘c’</w:t>
            </w:r>
          </w:p>
        </w:tc>
        <w:tc>
          <w:tcPr>
            <w:tcW w:w="1011" w:type="dxa"/>
          </w:tcPr>
          <w:p w14:paraId="04E9FE4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63</w:t>
            </w:r>
          </w:p>
        </w:tc>
        <w:tc>
          <w:tcPr>
            <w:tcW w:w="383" w:type="dxa"/>
          </w:tcPr>
          <w:p w14:paraId="1FCD7F08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298F0C1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  <w:tc>
          <w:tcPr>
            <w:tcW w:w="382" w:type="dxa"/>
          </w:tcPr>
          <w:p w14:paraId="6FCF419D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1" w:type="dxa"/>
          </w:tcPr>
          <w:p w14:paraId="7D1528E1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0</w:t>
            </w:r>
          </w:p>
        </w:tc>
        <w:tc>
          <w:tcPr>
            <w:tcW w:w="383" w:type="dxa"/>
          </w:tcPr>
          <w:p w14:paraId="2FCE41E4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21" w:type="dxa"/>
          </w:tcPr>
          <w:p w14:paraId="16C28EF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40F24F20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1</w:t>
            </w:r>
          </w:p>
        </w:tc>
        <w:tc>
          <w:tcPr>
            <w:tcW w:w="324" w:type="dxa"/>
          </w:tcPr>
          <w:p w14:paraId="2AD25279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1</w:t>
            </w:r>
          </w:p>
        </w:tc>
      </w:tr>
      <w:tr w:rsidR="00E34AB6" w:rsidRPr="00104CBB" w14:paraId="77A1DDB3" w14:textId="77777777" w:rsidTr="00E03470">
        <w:tc>
          <w:tcPr>
            <w:tcW w:w="9344" w:type="dxa"/>
            <w:gridSpan w:val="11"/>
          </w:tcPr>
          <w:p w14:paraId="1E13C60F" w14:textId="77777777" w:rsidR="00E34AB6" w:rsidRPr="00104CBB" w:rsidRDefault="00E34AB6" w:rsidP="00E03470">
            <w:pPr>
              <w:pStyle w:val="aff4"/>
              <w:ind w:firstLineChars="0" w:firstLine="0"/>
              <w:jc w:val="center"/>
            </w:pPr>
            <w:r w:rsidRPr="00104CBB">
              <w:rPr>
                <w:rFonts w:hint="eastAsia"/>
              </w:rPr>
              <w:t>校验字</w:t>
            </w:r>
          </w:p>
        </w:tc>
      </w:tr>
      <w:tr w:rsidR="00E34AB6" w:rsidRPr="00104CBB" w14:paraId="351AD0D1" w14:textId="77777777" w:rsidTr="00E03470">
        <w:tc>
          <w:tcPr>
            <w:tcW w:w="1234" w:type="dxa"/>
          </w:tcPr>
          <w:p w14:paraId="17C31B55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t>Byte</w:t>
            </w:r>
            <w:r w:rsidRPr="00104CBB">
              <w:rPr>
                <w:rFonts w:hint="eastAsia"/>
              </w:rPr>
              <w:t>xx</w:t>
            </w:r>
          </w:p>
        </w:tc>
        <w:tc>
          <w:tcPr>
            <w:tcW w:w="4290" w:type="dxa"/>
          </w:tcPr>
          <w:p w14:paraId="32FC56BC" w14:textId="77777777" w:rsidR="00E34AB6" w:rsidRPr="00104CBB" w:rsidRDefault="00E34AB6" w:rsidP="00E03470">
            <w:pPr>
              <w:pStyle w:val="aff4"/>
              <w:ind w:firstLineChars="0" w:firstLine="0"/>
            </w:pPr>
            <w:r w:rsidRPr="00104CBB">
              <w:rPr>
                <w:rFonts w:hint="eastAsia"/>
              </w:rPr>
              <w:t>此字节前所有字节</w:t>
            </w:r>
            <w:r w:rsidRPr="00104CBB">
              <w:t>校验和</w:t>
            </w:r>
          </w:p>
        </w:tc>
        <w:tc>
          <w:tcPr>
            <w:tcW w:w="1011" w:type="dxa"/>
          </w:tcPr>
          <w:p w14:paraId="15982F62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0A5E8837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79C4FA3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2" w:type="dxa"/>
          </w:tcPr>
          <w:p w14:paraId="72A8201D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6E4FB10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3" w:type="dxa"/>
          </w:tcPr>
          <w:p w14:paraId="0980587A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BCEF49F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7" w:type="dxa"/>
          </w:tcPr>
          <w:p w14:paraId="6D8B495B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38A20D9" w14:textId="77777777" w:rsidR="00E34AB6" w:rsidRPr="00104CBB" w:rsidRDefault="00E34AB6" w:rsidP="00E03470">
            <w:pPr>
              <w:pStyle w:val="aff4"/>
              <w:ind w:firstLineChars="0" w:firstLine="0"/>
            </w:pPr>
          </w:p>
        </w:tc>
      </w:tr>
    </w:tbl>
    <w:p w14:paraId="2EC0A0F1" w14:textId="3831F9F8" w:rsidR="00342D30" w:rsidRDefault="00342D30" w:rsidP="00342D30">
      <w:pPr>
        <w:pStyle w:val="affc"/>
      </w:pPr>
      <w:r w:rsidRPr="000F139C">
        <w:t>该指令的响应为CONN_RESP报文</w:t>
      </w:r>
      <w:r w:rsidRPr="000F139C">
        <w:rPr>
          <w:rFonts w:hint="eastAsia"/>
        </w:rPr>
        <w:t>。</w:t>
      </w:r>
    </w:p>
    <w:p w14:paraId="704F67C6" w14:textId="77777777" w:rsidR="00E34AB6" w:rsidRPr="00E34AB6" w:rsidRDefault="00E34AB6" w:rsidP="00E34AB6">
      <w:pPr>
        <w:pStyle w:val="aff4"/>
      </w:pPr>
    </w:p>
    <w:p w14:paraId="2EEB1BD0" w14:textId="77777777" w:rsidR="003C45D8" w:rsidRPr="000F139C" w:rsidRDefault="003C45D8" w:rsidP="007F67C7">
      <w:pPr>
        <w:pStyle w:val="a5"/>
        <w:spacing w:before="156" w:after="156"/>
        <w:outlineLvl w:val="1"/>
      </w:pPr>
      <w:bookmarkStart w:id="330" w:name="_Toc42593374"/>
      <w:bookmarkStart w:id="331" w:name="_Toc42620289"/>
      <w:bookmarkStart w:id="332" w:name="_Toc42624458"/>
      <w:bookmarkStart w:id="333" w:name="_Toc42624937"/>
      <w:bookmarkStart w:id="334" w:name="_Toc42763848"/>
      <w:bookmarkStart w:id="335" w:name="_Toc42593375"/>
      <w:bookmarkStart w:id="336" w:name="_Toc42620290"/>
      <w:bookmarkStart w:id="337" w:name="_Toc42624459"/>
      <w:bookmarkStart w:id="338" w:name="_Toc42624938"/>
      <w:bookmarkStart w:id="339" w:name="_Toc42763849"/>
      <w:bookmarkStart w:id="340" w:name="_Toc42593429"/>
      <w:bookmarkStart w:id="341" w:name="_Toc42620344"/>
      <w:bookmarkStart w:id="342" w:name="_Toc42624513"/>
      <w:bookmarkStart w:id="343" w:name="_Toc42624992"/>
      <w:bookmarkStart w:id="344" w:name="_Toc42763903"/>
      <w:bookmarkStart w:id="345" w:name="_Toc42593443"/>
      <w:bookmarkStart w:id="346" w:name="_Toc42620358"/>
      <w:bookmarkStart w:id="347" w:name="_Toc42624527"/>
      <w:bookmarkStart w:id="348" w:name="_Toc42625006"/>
      <w:bookmarkStart w:id="349" w:name="_Toc42763917"/>
      <w:bookmarkStart w:id="350" w:name="_Toc42593459"/>
      <w:bookmarkStart w:id="351" w:name="_Toc42620374"/>
      <w:bookmarkStart w:id="352" w:name="_Toc42624543"/>
      <w:bookmarkStart w:id="353" w:name="_Toc42625022"/>
      <w:bookmarkStart w:id="354" w:name="_Toc42763933"/>
      <w:bookmarkStart w:id="355" w:name="_Toc42593471"/>
      <w:bookmarkStart w:id="356" w:name="_Toc42620386"/>
      <w:bookmarkStart w:id="357" w:name="_Toc42624555"/>
      <w:bookmarkStart w:id="358" w:name="_Toc42625034"/>
      <w:bookmarkStart w:id="359" w:name="_Toc42763945"/>
      <w:bookmarkStart w:id="360" w:name="_Toc42593483"/>
      <w:bookmarkStart w:id="361" w:name="_Toc42620398"/>
      <w:bookmarkStart w:id="362" w:name="_Toc42624567"/>
      <w:bookmarkStart w:id="363" w:name="_Toc42625046"/>
      <w:bookmarkStart w:id="364" w:name="_Toc42763957"/>
      <w:bookmarkStart w:id="365" w:name="_Toc42593495"/>
      <w:bookmarkStart w:id="366" w:name="_Toc42620410"/>
      <w:bookmarkStart w:id="367" w:name="_Toc42624579"/>
      <w:bookmarkStart w:id="368" w:name="_Toc42625058"/>
      <w:bookmarkStart w:id="369" w:name="_Toc42763969"/>
      <w:bookmarkStart w:id="370" w:name="_Toc42593507"/>
      <w:bookmarkStart w:id="371" w:name="_Toc42620422"/>
      <w:bookmarkStart w:id="372" w:name="_Toc42624591"/>
      <w:bookmarkStart w:id="373" w:name="_Toc42625070"/>
      <w:bookmarkStart w:id="374" w:name="_Toc42763981"/>
      <w:bookmarkStart w:id="375" w:name="_Toc42593533"/>
      <w:bookmarkStart w:id="376" w:name="_Toc42620448"/>
      <w:bookmarkStart w:id="377" w:name="_Toc42624617"/>
      <w:bookmarkStart w:id="378" w:name="_Toc42625096"/>
      <w:bookmarkStart w:id="379" w:name="_Toc42764007"/>
      <w:bookmarkStart w:id="380" w:name="_Toc42593534"/>
      <w:bookmarkStart w:id="381" w:name="_Toc42620449"/>
      <w:bookmarkStart w:id="382" w:name="_Toc42624618"/>
      <w:bookmarkStart w:id="383" w:name="_Toc42625097"/>
      <w:bookmarkStart w:id="384" w:name="_Toc42764008"/>
      <w:bookmarkStart w:id="385" w:name="_Toc42764009"/>
      <w:bookmarkStart w:id="386" w:name="_Toc42875661"/>
      <w:bookmarkStart w:id="387" w:name="_Toc44167587"/>
      <w:bookmarkStart w:id="388" w:name="_Toc44578720"/>
      <w:bookmarkStart w:id="389" w:name="_Toc62542396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 w:rsidRPr="000F139C">
        <w:rPr>
          <w:rFonts w:hint="eastAsia"/>
        </w:rPr>
        <w:lastRenderedPageBreak/>
        <w:t>0x02-CONN_RESP-连接响应</w:t>
      </w:r>
      <w:bookmarkEnd w:id="385"/>
      <w:bookmarkEnd w:id="386"/>
      <w:bookmarkEnd w:id="387"/>
      <w:bookmarkEnd w:id="388"/>
      <w:bookmarkEnd w:id="389"/>
    </w:p>
    <w:p w14:paraId="0C96C160" w14:textId="77777777" w:rsidR="00A340FD" w:rsidRPr="000F139C" w:rsidRDefault="00A340FD" w:rsidP="00A340FD">
      <w:pPr>
        <w:ind w:firstLine="420"/>
      </w:pPr>
      <w:r w:rsidRPr="000F139C">
        <w:rPr>
          <w:rFonts w:hint="eastAsia"/>
        </w:rPr>
        <w:t>连接响应报文的</w:t>
      </w:r>
      <w:r w:rsidR="004664DC" w:rsidRPr="000F139C">
        <w:rPr>
          <w:rFonts w:hint="eastAsia"/>
        </w:rPr>
        <w:t>报文体</w:t>
      </w:r>
      <w:r w:rsidRPr="000F139C">
        <w:rPr>
          <w:rFonts w:hint="eastAsia"/>
        </w:rPr>
        <w:t>包含【连接返回码】。</w:t>
      </w:r>
    </w:p>
    <w:p w14:paraId="0E8525F1" w14:textId="7629BFB8" w:rsidR="00A340FD" w:rsidRPr="000F139C" w:rsidRDefault="00322A01" w:rsidP="00A340FD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报文示例</w:t>
      </w:r>
      <w:r w:rsidR="00B354CD" w:rsidRPr="000F139C">
        <w:rPr>
          <w:rFonts w:asciiTheme="minorEastAsia" w:eastAsiaTheme="minorEastAsia" w:hAnsiTheme="minorEastAsia" w:hint="eastAsia"/>
        </w:rPr>
        <w:t>见</w:t>
      </w:r>
      <w:r w:rsidRPr="000F139C">
        <w:rPr>
          <w:rFonts w:asciiTheme="minorEastAsia" w:eastAsiaTheme="minorEastAsia" w:hAnsiTheme="minorEastAsia" w:hint="eastAsia"/>
        </w:rPr>
        <w:t>表</w:t>
      </w:r>
      <w:r w:rsidR="004664DC" w:rsidRPr="000F139C">
        <w:rPr>
          <w:rFonts w:asciiTheme="minorEastAsia" w:eastAsiaTheme="minorEastAsia" w:hAnsiTheme="minorEastAsia"/>
        </w:rPr>
        <w:t>1</w:t>
      </w:r>
      <w:r w:rsidR="00E34AB6">
        <w:rPr>
          <w:rFonts w:asciiTheme="minorEastAsia" w:eastAsiaTheme="minorEastAsia" w:hAnsiTheme="minorEastAsia"/>
        </w:rPr>
        <w:t>0</w:t>
      </w:r>
      <w:r w:rsidR="00225B1B" w:rsidRPr="000F139C">
        <w:rPr>
          <w:rFonts w:asciiTheme="minorEastAsia" w:eastAsiaTheme="minorEastAsia" w:hAnsiTheme="minorEastAsia" w:hint="eastAsia"/>
        </w:rPr>
        <w:t>。</w:t>
      </w:r>
    </w:p>
    <w:p w14:paraId="0A3D461D" w14:textId="6AFF8400" w:rsidR="00322A01" w:rsidRPr="000F139C" w:rsidRDefault="0040774C" w:rsidP="00E34AB6">
      <w:pPr>
        <w:pStyle w:val="af7"/>
        <w:spacing w:before="156" w:after="156"/>
        <w:ind w:left="0"/>
      </w:pPr>
      <w:r w:rsidRPr="000F139C">
        <w:t xml:space="preserve"> </w:t>
      </w:r>
      <w:r w:rsidR="00322A01" w:rsidRPr="000F139C">
        <w:rPr>
          <w:rFonts w:hint="eastAsia"/>
        </w:rPr>
        <w:t>CONN_RESP报文示例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322A01" w:rsidRPr="000F139C" w14:paraId="695FA255" w14:textId="77777777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6BB7780F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96" w:type="pct"/>
            <w:tcBorders>
              <w:top w:val="single" w:sz="12" w:space="0" w:color="auto"/>
              <w:bottom w:val="single" w:sz="12" w:space="0" w:color="auto"/>
            </w:tcBorders>
          </w:tcPr>
          <w:p w14:paraId="7885DA1F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14:paraId="420DCF12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26CDD077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40C3206D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18BFBC1C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0EA02EBB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322D6405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1262F47A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7949ABEE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  <w:tcBorders>
              <w:top w:val="single" w:sz="12" w:space="0" w:color="auto"/>
              <w:bottom w:val="single" w:sz="12" w:space="0" w:color="auto"/>
            </w:tcBorders>
          </w:tcPr>
          <w:p w14:paraId="1A55D1D5" w14:textId="77777777" w:rsidR="00322A01" w:rsidRPr="000F139C" w:rsidRDefault="00322A01" w:rsidP="008C08B6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22A01" w:rsidRPr="000F139C" w14:paraId="76032205" w14:textId="77777777" w:rsidTr="00F83E48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14E37B70" w14:textId="77777777" w:rsidR="00322A01" w:rsidRPr="000F139C" w:rsidRDefault="000C29B6" w:rsidP="00585895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322A01" w:rsidRPr="000F139C" w14:paraId="49C202A3" w14:textId="77777777" w:rsidTr="00946E99">
        <w:trPr>
          <w:jc w:val="center"/>
        </w:trPr>
        <w:tc>
          <w:tcPr>
            <w:tcW w:w="660" w:type="pct"/>
          </w:tcPr>
          <w:p w14:paraId="713D0BB4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96" w:type="pct"/>
          </w:tcPr>
          <w:p w14:paraId="4DF6FC30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14:paraId="1735AAC3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  <w:tc>
          <w:tcPr>
            <w:tcW w:w="205" w:type="pct"/>
          </w:tcPr>
          <w:p w14:paraId="00E4AED8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60144A31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056F1CB6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12AD2812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17E6E5A0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1003EF9D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020C0E44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1" w:type="pct"/>
          </w:tcPr>
          <w:p w14:paraId="238BEAF8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22A01" w:rsidRPr="000F139C" w14:paraId="362ACE8A" w14:textId="77777777" w:rsidTr="00946E99">
        <w:trPr>
          <w:jc w:val="center"/>
        </w:trPr>
        <w:tc>
          <w:tcPr>
            <w:tcW w:w="660" w:type="pct"/>
          </w:tcPr>
          <w:p w14:paraId="32EC1031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96" w:type="pct"/>
          </w:tcPr>
          <w:p w14:paraId="2535EDA3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14:paraId="20EA44C8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565D79D5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5B17BDAA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4" w:type="pct"/>
          </w:tcPr>
          <w:p w14:paraId="38D40211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386021D0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5" w:type="pct"/>
          </w:tcPr>
          <w:p w14:paraId="5AFE0805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</w:tcPr>
          <w:p w14:paraId="5E869164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2" w:type="pct"/>
          </w:tcPr>
          <w:p w14:paraId="6B84808B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1" w:type="pct"/>
          </w:tcPr>
          <w:p w14:paraId="55443ED2" w14:textId="77777777" w:rsidR="00322A01" w:rsidRPr="000F139C" w:rsidRDefault="00322A01" w:rsidP="00322A01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322A01" w:rsidRPr="000F139C" w14:paraId="69584B74" w14:textId="77777777" w:rsidTr="00946E99">
        <w:trPr>
          <w:jc w:val="center"/>
        </w:trPr>
        <w:tc>
          <w:tcPr>
            <w:tcW w:w="660" w:type="pct"/>
          </w:tcPr>
          <w:p w14:paraId="23424C37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96" w:type="pct"/>
          </w:tcPr>
          <w:p w14:paraId="4172A9C8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41" w:type="pct"/>
          </w:tcPr>
          <w:p w14:paraId="66E8224A" w14:textId="77777777"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72785968" w14:textId="77777777"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0E0AD389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5061DFD9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55D560B2" w14:textId="77777777"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75EB76D6" w14:textId="77777777" w:rsidR="00322A01" w:rsidRPr="000F139C" w:rsidRDefault="00E66747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653AD857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1D8A7153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14:paraId="632A5052" w14:textId="77777777" w:rsidR="00322A01" w:rsidRPr="000F139C" w:rsidRDefault="00322A01" w:rsidP="007D37D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D100AA" w:rsidRPr="000F139C" w14:paraId="12175953" w14:textId="77777777" w:rsidTr="00946E99">
        <w:trPr>
          <w:jc w:val="center"/>
        </w:trPr>
        <w:tc>
          <w:tcPr>
            <w:tcW w:w="660" w:type="pct"/>
          </w:tcPr>
          <w:p w14:paraId="7B539008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96" w:type="pct"/>
          </w:tcPr>
          <w:p w14:paraId="4FC97C84" w14:textId="77777777" w:rsidR="00D100AA" w:rsidRPr="000F139C" w:rsidRDefault="00D8025D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14:paraId="7FBAA64C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368AA35A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FA98357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2520A408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0419175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1E762B72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66D644B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1DAD6DB6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21569824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D100AA" w:rsidRPr="000F139C" w14:paraId="727E401E" w14:textId="77777777" w:rsidTr="00946E99">
        <w:trPr>
          <w:jc w:val="center"/>
        </w:trPr>
        <w:tc>
          <w:tcPr>
            <w:tcW w:w="660" w:type="pct"/>
          </w:tcPr>
          <w:p w14:paraId="24CA7A21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96" w:type="pct"/>
          </w:tcPr>
          <w:p w14:paraId="06BC0794" w14:textId="77777777" w:rsidR="00D100AA" w:rsidRPr="000F139C" w:rsidRDefault="00D8025D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14:paraId="767B6618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7708A2CC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215A6485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23CF1843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AE282ED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3EC5ADF7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0AFBDD6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3112A42B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3330CEE7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D100AA" w:rsidRPr="000F139C" w14:paraId="5700194B" w14:textId="77777777" w:rsidTr="00946E99">
        <w:trPr>
          <w:jc w:val="center"/>
        </w:trPr>
        <w:tc>
          <w:tcPr>
            <w:tcW w:w="660" w:type="pct"/>
          </w:tcPr>
          <w:p w14:paraId="706EB4AF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96" w:type="pct"/>
          </w:tcPr>
          <w:p w14:paraId="62168C17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14:paraId="16094B90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7DA49ACA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2ED34287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79ABF45B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54CA338E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6C28A906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6EE92E3B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029F92BC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14:paraId="3ECCEF2B" w14:textId="77777777" w:rsidR="00D100AA" w:rsidRPr="000F139C" w:rsidRDefault="00D100AA" w:rsidP="00D100AA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4094E587" w14:textId="77777777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014BB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5D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F61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01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28A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379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2F7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DEB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C69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EB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8EC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1C87D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</w:tr>
      <w:tr w:rsidR="00946E99" w:rsidRPr="000F139C" w14:paraId="5C5D3E2F" w14:textId="77777777" w:rsidTr="00751F59">
        <w:trPr>
          <w:jc w:val="center"/>
        </w:trPr>
        <w:tc>
          <w:tcPr>
            <w:tcW w:w="5000" w:type="pct"/>
            <w:gridSpan w:val="11"/>
          </w:tcPr>
          <w:p w14:paraId="2B364762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14:paraId="460CED1A" w14:textId="77777777" w:rsidTr="00946E99">
        <w:trPr>
          <w:jc w:val="center"/>
        </w:trPr>
        <w:tc>
          <w:tcPr>
            <w:tcW w:w="660" w:type="pct"/>
          </w:tcPr>
          <w:p w14:paraId="4D8EFBA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</w:tcPr>
          <w:p w14:paraId="015876A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连接返回码：</w:t>
            </w:r>
          </w:p>
          <w:p w14:paraId="39CCC7B9" w14:textId="77777777"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0</w:t>
            </w:r>
            <w:r w:rsidRPr="000F139C">
              <w:rPr>
                <w:rFonts w:hint="eastAsia"/>
                <w:sz w:val="18"/>
                <w:szCs w:val="18"/>
              </w:rPr>
              <w:t>：连接成功；</w:t>
            </w:r>
          </w:p>
          <w:p w14:paraId="0016E2FF" w14:textId="77777777"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1</w:t>
            </w:r>
            <w:r w:rsidRPr="000F139C">
              <w:rPr>
                <w:rFonts w:hint="eastAsia"/>
                <w:sz w:val="18"/>
                <w:szCs w:val="18"/>
              </w:rPr>
              <w:t>：连接已拒绝，不支持的协议版本；</w:t>
            </w:r>
          </w:p>
          <w:p w14:paraId="090F06F7" w14:textId="77777777" w:rsidR="00946E99" w:rsidRPr="000F139C" w:rsidRDefault="00946E99" w:rsidP="00751F59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2</w:t>
            </w:r>
            <w:r w:rsidRPr="000F139C">
              <w:rPr>
                <w:rFonts w:hint="eastAsia"/>
                <w:sz w:val="18"/>
                <w:szCs w:val="18"/>
              </w:rPr>
              <w:t>：连接已拒绝</w:t>
            </w:r>
            <w:r w:rsidRPr="000F139C">
              <w:rPr>
                <w:sz w:val="18"/>
                <w:szCs w:val="18"/>
              </w:rPr>
              <w:t>-</w:t>
            </w:r>
            <w:r w:rsidRPr="000F139C">
              <w:rPr>
                <w:rFonts w:hint="eastAsia"/>
                <w:sz w:val="18"/>
                <w:szCs w:val="18"/>
              </w:rPr>
              <w:t>鉴权失败；</w:t>
            </w:r>
          </w:p>
          <w:p w14:paraId="208AD94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 xml:space="preserve">3 </w:t>
            </w:r>
            <w:r w:rsidRPr="000F139C">
              <w:rPr>
                <w:rFonts w:hint="eastAsia"/>
                <w:sz w:val="18"/>
              </w:rPr>
              <w:t>-255：保留值；</w:t>
            </w:r>
          </w:p>
        </w:tc>
        <w:tc>
          <w:tcPr>
            <w:tcW w:w="541" w:type="pct"/>
          </w:tcPr>
          <w:p w14:paraId="09BEF62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7DF5C04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57DE780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4" w:type="pct"/>
          </w:tcPr>
          <w:p w14:paraId="0CAE7CE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1CFB83A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5" w:type="pct"/>
          </w:tcPr>
          <w:p w14:paraId="77F5E17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</w:tcPr>
          <w:p w14:paraId="2ED8CAC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2" w:type="pct"/>
          </w:tcPr>
          <w:p w14:paraId="4DE942D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1" w:type="pct"/>
          </w:tcPr>
          <w:p w14:paraId="08B5EB3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4A419EB8" w14:textId="77777777" w:rsidTr="00751F59">
        <w:trPr>
          <w:jc w:val="center"/>
        </w:trPr>
        <w:tc>
          <w:tcPr>
            <w:tcW w:w="5000" w:type="pct"/>
            <w:gridSpan w:val="11"/>
          </w:tcPr>
          <w:p w14:paraId="78F0D5A9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14:paraId="12146247" w14:textId="77777777" w:rsidTr="00946E99">
        <w:trPr>
          <w:jc w:val="center"/>
        </w:trPr>
        <w:tc>
          <w:tcPr>
            <w:tcW w:w="660" w:type="pct"/>
          </w:tcPr>
          <w:p w14:paraId="5272C91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14:paraId="189965C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</w:t>
            </w:r>
            <w:r w:rsidRPr="000F139C">
              <w:rPr>
                <w:sz w:val="18"/>
              </w:rPr>
              <w:t>校验和</w:t>
            </w:r>
          </w:p>
        </w:tc>
        <w:tc>
          <w:tcPr>
            <w:tcW w:w="541" w:type="pct"/>
          </w:tcPr>
          <w:p w14:paraId="4FE3394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5B18F71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7CB095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733210F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2C2B79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630900A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B6BE63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256C492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1" w:type="pct"/>
          </w:tcPr>
          <w:p w14:paraId="463FA11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14:paraId="5AE05484" w14:textId="188C8BF9" w:rsidR="00946E99" w:rsidRPr="00946E99" w:rsidRDefault="00946E99" w:rsidP="00946E99">
      <w:pPr>
        <w:pStyle w:val="affc"/>
      </w:pPr>
      <w:r w:rsidRPr="000F139C">
        <w:t>该指令的无响应报文</w:t>
      </w:r>
      <w:r w:rsidRPr="000F139C">
        <w:rPr>
          <w:rFonts w:hint="eastAsia"/>
        </w:rPr>
        <w:t>。</w:t>
      </w:r>
    </w:p>
    <w:p w14:paraId="63D3AED6" w14:textId="77777777" w:rsidR="00E269DB" w:rsidRPr="000F139C" w:rsidRDefault="0087544E" w:rsidP="007F67C7">
      <w:pPr>
        <w:pStyle w:val="a5"/>
        <w:spacing w:before="156" w:after="156"/>
        <w:outlineLvl w:val="1"/>
      </w:pPr>
      <w:bookmarkStart w:id="390" w:name="_Toc42593536"/>
      <w:bookmarkStart w:id="391" w:name="_Toc42620451"/>
      <w:bookmarkStart w:id="392" w:name="_Toc42624620"/>
      <w:bookmarkStart w:id="393" w:name="_Toc42625099"/>
      <w:bookmarkStart w:id="394" w:name="_Toc42764010"/>
      <w:bookmarkStart w:id="395" w:name="_Toc42593537"/>
      <w:bookmarkStart w:id="396" w:name="_Toc42620452"/>
      <w:bookmarkStart w:id="397" w:name="_Toc42624621"/>
      <w:bookmarkStart w:id="398" w:name="_Toc42625100"/>
      <w:bookmarkStart w:id="399" w:name="_Toc42764011"/>
      <w:bookmarkStart w:id="400" w:name="_Toc42593563"/>
      <w:bookmarkStart w:id="401" w:name="_Toc42593564"/>
      <w:bookmarkStart w:id="402" w:name="_Toc42593565"/>
      <w:bookmarkStart w:id="403" w:name="_Toc42620478"/>
      <w:bookmarkStart w:id="404" w:name="_Toc42624647"/>
      <w:bookmarkStart w:id="405" w:name="_Toc42625126"/>
      <w:bookmarkStart w:id="406" w:name="_Toc42764037"/>
      <w:bookmarkStart w:id="407" w:name="_Toc42875662"/>
      <w:bookmarkStart w:id="408" w:name="_Toc44167588"/>
      <w:bookmarkStart w:id="409" w:name="_Toc44578721"/>
      <w:bookmarkStart w:id="410" w:name="_Toc62542397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r w:rsidRPr="000F139C">
        <w:rPr>
          <w:rFonts w:hint="eastAsia"/>
        </w:rPr>
        <w:t>0x03-</w:t>
      </w:r>
      <w:r w:rsidR="002E5614" w:rsidRPr="000F139C">
        <w:rPr>
          <w:rFonts w:hint="eastAsia"/>
        </w:rPr>
        <w:t>PUSH_DATA</w:t>
      </w:r>
      <w:r w:rsidR="007C375A" w:rsidRPr="000F139C">
        <w:rPr>
          <w:rFonts w:hint="eastAsia"/>
        </w:rPr>
        <w:t>-数据发送</w:t>
      </w:r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 w14:paraId="4AE7342A" w14:textId="3C140418" w:rsidR="00512B63" w:rsidRPr="000F139C" w:rsidRDefault="007C375A" w:rsidP="003343C5">
      <w:pPr>
        <w:ind w:firstLine="420"/>
      </w:pPr>
      <w:r w:rsidRPr="000F139C">
        <w:rPr>
          <w:rFonts w:ascii="Calibri" w:hAnsi="Calibri" w:hint="eastAsia"/>
          <w:szCs w:val="21"/>
        </w:rPr>
        <w:t>该报文是一个双向通用的数据发送报文</w:t>
      </w:r>
      <w:r w:rsidR="008E2E96" w:rsidRPr="000F139C">
        <w:rPr>
          <w:rFonts w:ascii="Calibri" w:hAnsi="Calibri" w:hint="eastAsia"/>
          <w:szCs w:val="21"/>
        </w:rPr>
        <w:t>，</w:t>
      </w:r>
      <w:r w:rsidR="00512B63" w:rsidRPr="000F139C">
        <w:rPr>
          <w:rFonts w:ascii="Calibri" w:hAnsi="Calibri"/>
          <w:szCs w:val="21"/>
        </w:rPr>
        <w:t>报文体部分为规定的数据结构</w:t>
      </w:r>
      <w:r w:rsidR="00512B63" w:rsidRPr="000F139C">
        <w:rPr>
          <w:rFonts w:ascii="Calibri" w:hAnsi="Calibri" w:hint="eastAsia"/>
          <w:szCs w:val="21"/>
        </w:rPr>
        <w:t>。</w:t>
      </w:r>
      <w:r w:rsidR="00512B63" w:rsidRPr="000F139C">
        <w:t>报文示例</w:t>
      </w:r>
      <w:r w:rsidR="00B354CD" w:rsidRPr="000F139C">
        <w:rPr>
          <w:rFonts w:hint="eastAsia"/>
        </w:rPr>
        <w:t>见</w:t>
      </w:r>
      <w:r w:rsidR="00512B63" w:rsidRPr="000F139C">
        <w:t>表</w:t>
      </w:r>
      <w:r w:rsidR="00512B63" w:rsidRPr="000F139C">
        <w:t>1</w:t>
      </w:r>
      <w:r w:rsidR="00E34AB6">
        <w:t>1</w:t>
      </w:r>
      <w:r w:rsidR="00225B1B" w:rsidRPr="000F139C">
        <w:rPr>
          <w:rFonts w:hint="eastAsia"/>
        </w:rPr>
        <w:t>。</w:t>
      </w:r>
    </w:p>
    <w:p w14:paraId="22C902BB" w14:textId="64ADC946" w:rsidR="00512B63" w:rsidRPr="000F139C" w:rsidRDefault="003A2B1E" w:rsidP="00E34AB6">
      <w:pPr>
        <w:pStyle w:val="af7"/>
        <w:spacing w:before="156" w:after="156"/>
        <w:ind w:left="0"/>
      </w:pPr>
      <w:r w:rsidRPr="000F139C">
        <w:rPr>
          <w:rFonts w:hint="eastAsia"/>
        </w:rPr>
        <w:t>PUSH_DATA</w:t>
      </w:r>
      <w:r w:rsidR="00512B63" w:rsidRPr="000F139C">
        <w:rPr>
          <w:rFonts w:hint="eastAsia"/>
        </w:rPr>
        <w:t>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4648"/>
        <w:gridCol w:w="1041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512B63" w:rsidRPr="000F139C" w14:paraId="0B98C701" w14:textId="77777777" w:rsidTr="00946E99">
        <w:trPr>
          <w:jc w:val="center"/>
        </w:trPr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</w:tcPr>
          <w:p w14:paraId="147A80C0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8" w:type="pct"/>
            <w:tcBorders>
              <w:top w:val="single" w:sz="12" w:space="0" w:color="auto"/>
              <w:bottom w:val="single" w:sz="12" w:space="0" w:color="auto"/>
            </w:tcBorders>
          </w:tcPr>
          <w:p w14:paraId="3AA9FDCC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</w:tcPr>
          <w:p w14:paraId="267A4FDB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3D5648BE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3231861A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30F26E8F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5F8838FE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07FF4856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6786B979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36863392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14:paraId="55752EFF" w14:textId="77777777" w:rsidR="00512B63" w:rsidRPr="000F139C" w:rsidRDefault="00512B63" w:rsidP="008C08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512B63" w:rsidRPr="000F139C" w14:paraId="364359E6" w14:textId="77777777" w:rsidTr="00D7336F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7F172715" w14:textId="77777777" w:rsidR="00512B63" w:rsidRPr="000F139C" w:rsidRDefault="000C29B6" w:rsidP="009B718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512B63" w:rsidRPr="000F139C" w14:paraId="2DAFF0E1" w14:textId="77777777" w:rsidTr="00946E99">
        <w:trPr>
          <w:jc w:val="center"/>
        </w:trPr>
        <w:tc>
          <w:tcPr>
            <w:tcW w:w="530" w:type="pct"/>
          </w:tcPr>
          <w:p w14:paraId="50DC9D67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28" w:type="pct"/>
          </w:tcPr>
          <w:p w14:paraId="3A8F51E2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4" w:type="pct"/>
          </w:tcPr>
          <w:p w14:paraId="2745204C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  <w:tc>
          <w:tcPr>
            <w:tcW w:w="205" w:type="pct"/>
          </w:tcPr>
          <w:p w14:paraId="21F4CB3E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4725D5E0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118ACFBD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15504594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4389EFEB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1DC5EA35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4CB6B2F1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</w:tcPr>
          <w:p w14:paraId="17FBB087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512B63" w:rsidRPr="000F139C" w14:paraId="7F50EA41" w14:textId="77777777" w:rsidTr="00946E99">
        <w:trPr>
          <w:jc w:val="center"/>
        </w:trPr>
        <w:tc>
          <w:tcPr>
            <w:tcW w:w="530" w:type="pct"/>
          </w:tcPr>
          <w:p w14:paraId="51B8A64D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28" w:type="pct"/>
          </w:tcPr>
          <w:p w14:paraId="33D0CB83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4" w:type="pct"/>
          </w:tcPr>
          <w:p w14:paraId="6C1C3DE0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127E99B0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1DDAAA37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68C0B913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4488F77A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558ADA89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4AEEA418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4019FCE4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40079E4E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512B63" w:rsidRPr="000F139C" w14:paraId="7A829289" w14:textId="77777777" w:rsidTr="00946E99">
        <w:trPr>
          <w:jc w:val="center"/>
        </w:trPr>
        <w:tc>
          <w:tcPr>
            <w:tcW w:w="530" w:type="pct"/>
            <w:tcBorders>
              <w:top w:val="single" w:sz="12" w:space="0" w:color="auto"/>
            </w:tcBorders>
          </w:tcPr>
          <w:p w14:paraId="5E37AA3C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28" w:type="pct"/>
            <w:tcBorders>
              <w:top w:val="single" w:sz="12" w:space="0" w:color="auto"/>
            </w:tcBorders>
          </w:tcPr>
          <w:p w14:paraId="188AABEC" w14:textId="77777777" w:rsidR="00512B63" w:rsidRPr="000F139C" w:rsidRDefault="00512B63" w:rsidP="00F966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4" w:type="pct"/>
            <w:tcBorders>
              <w:top w:val="single" w:sz="12" w:space="0" w:color="auto"/>
            </w:tcBorders>
          </w:tcPr>
          <w:p w14:paraId="1AF23455" w14:textId="77777777" w:rsidR="00512B63" w:rsidRPr="000F139C" w:rsidRDefault="00512B63" w:rsidP="00F966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F96650"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58CE722D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02FF0543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12" w:space="0" w:color="auto"/>
            </w:tcBorders>
          </w:tcPr>
          <w:p w14:paraId="0C7997CF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2FC1AA15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33A6B5D9" w14:textId="77777777" w:rsidR="00512B63" w:rsidRPr="000F139C" w:rsidRDefault="00C25B6F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1D9B0257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</w:tcBorders>
          </w:tcPr>
          <w:p w14:paraId="5EB57DC9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6" w:type="pct"/>
            <w:tcBorders>
              <w:top w:val="single" w:sz="12" w:space="0" w:color="auto"/>
            </w:tcBorders>
          </w:tcPr>
          <w:p w14:paraId="73A776B9" w14:textId="77777777" w:rsidR="00512B63" w:rsidRPr="000F139C" w:rsidRDefault="00512B63" w:rsidP="007D37D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A82DEF" w:rsidRPr="000F139C" w14:paraId="6BB7C528" w14:textId="77777777" w:rsidTr="00946E99">
        <w:trPr>
          <w:jc w:val="center"/>
        </w:trPr>
        <w:tc>
          <w:tcPr>
            <w:tcW w:w="530" w:type="pct"/>
          </w:tcPr>
          <w:p w14:paraId="7E3C915E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28" w:type="pct"/>
          </w:tcPr>
          <w:p w14:paraId="74A1D03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4" w:type="pct"/>
          </w:tcPr>
          <w:p w14:paraId="7EBE8F32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F8865AD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EB18912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BE44EAE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0AB4C90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6A52AF9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6E5332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87A7C9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5E0B1F2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82DEF" w:rsidRPr="000F139C" w14:paraId="0BF74A7E" w14:textId="77777777" w:rsidTr="00946E99">
        <w:trPr>
          <w:jc w:val="center"/>
        </w:trPr>
        <w:tc>
          <w:tcPr>
            <w:tcW w:w="530" w:type="pct"/>
          </w:tcPr>
          <w:p w14:paraId="04137823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28" w:type="pct"/>
          </w:tcPr>
          <w:p w14:paraId="79F479B4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4" w:type="pct"/>
          </w:tcPr>
          <w:p w14:paraId="32EDE7ED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BE73A8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BE09B1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5869674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746C11A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06AB792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9112D8F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30DB8C5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0760DA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82DEF" w:rsidRPr="000F139C" w14:paraId="0ADA4381" w14:textId="77777777" w:rsidTr="00946E99">
        <w:trPr>
          <w:jc w:val="center"/>
        </w:trPr>
        <w:tc>
          <w:tcPr>
            <w:tcW w:w="530" w:type="pct"/>
          </w:tcPr>
          <w:p w14:paraId="28F1876F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28" w:type="pct"/>
          </w:tcPr>
          <w:p w14:paraId="54E587FD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4" w:type="pct"/>
          </w:tcPr>
          <w:p w14:paraId="049EC683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5A323BA5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42721A6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7C42CF0B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2A0DCEDC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6EC59D1E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2E2987E1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0A4E7F82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007E5D9F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A82DEF" w:rsidRPr="000F139C" w14:paraId="7AD6832A" w14:textId="77777777" w:rsidTr="00946E99">
        <w:trPr>
          <w:jc w:val="center"/>
        </w:trPr>
        <w:tc>
          <w:tcPr>
            <w:tcW w:w="530" w:type="pct"/>
          </w:tcPr>
          <w:p w14:paraId="725C5BD1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28" w:type="pct"/>
          </w:tcPr>
          <w:p w14:paraId="5C3B4FDB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4" w:type="pct"/>
          </w:tcPr>
          <w:p w14:paraId="6A736E94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696624CA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E9E5159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6AA36F63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1AF521AD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4919B53A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7A4A4191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0DC24D2B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721716E7" w14:textId="77777777" w:rsidR="00A82DEF" w:rsidRPr="000F139C" w:rsidRDefault="00A82DEF" w:rsidP="00A82DE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A82DEF" w:rsidRPr="000F139C" w14:paraId="5E270670" w14:textId="77777777" w:rsidTr="00D7336F">
        <w:trPr>
          <w:jc w:val="center"/>
        </w:trPr>
        <w:tc>
          <w:tcPr>
            <w:tcW w:w="5000" w:type="pct"/>
            <w:gridSpan w:val="11"/>
          </w:tcPr>
          <w:p w14:paraId="1272EE27" w14:textId="77777777" w:rsidR="00A82DEF" w:rsidRPr="000F139C" w:rsidRDefault="00A82DEF" w:rsidP="00281D4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8F2A16" w:rsidRPr="000F139C" w14:paraId="1361216E" w14:textId="77777777" w:rsidTr="00D7336F">
        <w:trPr>
          <w:jc w:val="center"/>
        </w:trPr>
        <w:tc>
          <w:tcPr>
            <w:tcW w:w="5000" w:type="pct"/>
            <w:gridSpan w:val="11"/>
          </w:tcPr>
          <w:p w14:paraId="1A2EE057" w14:textId="77777777" w:rsidR="008F2A16" w:rsidRPr="000F139C" w:rsidRDefault="008F2A16" w:rsidP="00FF5B6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</w:t>
            </w:r>
          </w:p>
        </w:tc>
      </w:tr>
      <w:tr w:rsidR="008F2A16" w:rsidRPr="000F139C" w14:paraId="1FB138E4" w14:textId="77777777" w:rsidTr="00946E99">
        <w:trPr>
          <w:jc w:val="center"/>
        </w:trPr>
        <w:tc>
          <w:tcPr>
            <w:tcW w:w="530" w:type="pct"/>
          </w:tcPr>
          <w:p w14:paraId="104C38CE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28" w:type="pct"/>
          </w:tcPr>
          <w:p w14:paraId="572BE105" w14:textId="77777777" w:rsidR="008F2A16" w:rsidRPr="000F139C" w:rsidRDefault="008F2A16" w:rsidP="00C25B6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数据类型长度MSB（</w:t>
            </w:r>
            <w:r w:rsidR="00C25B6F" w:rsidRPr="000F139C">
              <w:rPr>
                <w:rFonts w:asciiTheme="minorEastAsia" w:eastAsiaTheme="minorEastAsia" w:hAnsiTheme="minorEastAsia" w:hint="eastAsia"/>
                <w:sz w:val="18"/>
              </w:rPr>
              <w:t>长度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不</w:t>
            </w:r>
            <w:r w:rsidR="00C25B6F" w:rsidRPr="000F139C">
              <w:rPr>
                <w:rFonts w:asciiTheme="minorEastAsia" w:eastAsiaTheme="minorEastAsia" w:hAnsiTheme="minorEastAsia" w:hint="eastAsia"/>
                <w:sz w:val="18"/>
              </w:rPr>
              <w:t>计算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该字节）</w:t>
            </w:r>
          </w:p>
        </w:tc>
        <w:tc>
          <w:tcPr>
            <w:tcW w:w="544" w:type="pct"/>
          </w:tcPr>
          <w:p w14:paraId="496460C5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AE14B3F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107606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28C7842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1EE38AB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B00D6E8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415381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72D51CF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0A832CA" w14:textId="77777777" w:rsidR="008F2A16" w:rsidRPr="000F139C" w:rsidRDefault="008F2A16" w:rsidP="00FF5B6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082CE3A6" w14:textId="77777777" w:rsidR="00F23BDC" w:rsidRDefault="00F23BDC" w:rsidP="00E34AB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14:paraId="4905ABB8" w14:textId="77777777" w:rsidR="00F23BDC" w:rsidRDefault="00F23BDC" w:rsidP="00E34AB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14:paraId="6B2D5C92" w14:textId="69C516B9" w:rsidR="00E34AB6" w:rsidRPr="00946E99" w:rsidRDefault="00E34AB6" w:rsidP="00E34AB6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表1</w:t>
      </w:r>
      <w:r>
        <w:rPr>
          <w:rFonts w:ascii="黑体" w:eastAsia="黑体" w:hAnsi="黑体"/>
        </w:rPr>
        <w:t>1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</w:t>
      </w:r>
      <w:r w:rsidRPr="00E34AB6">
        <w:rPr>
          <w:rFonts w:ascii="黑体" w:eastAsia="黑体" w:hAnsi="黑体" w:hint="eastAsia"/>
        </w:rPr>
        <w:t>PUSH_DATA报文示例</w:t>
      </w:r>
      <w:r w:rsidRPr="00946E99">
        <w:rPr>
          <w:rFonts w:ascii="黑体" w:eastAsia="黑体" w:hAnsi="黑体" w:hint="eastAsia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4648"/>
        <w:gridCol w:w="1041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E34AB6" w:rsidRPr="000F139C" w14:paraId="75C56C04" w14:textId="77777777" w:rsidTr="00E03470">
        <w:trPr>
          <w:jc w:val="center"/>
        </w:trPr>
        <w:tc>
          <w:tcPr>
            <w:tcW w:w="530" w:type="pct"/>
          </w:tcPr>
          <w:p w14:paraId="25A0687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28" w:type="pct"/>
          </w:tcPr>
          <w:p w14:paraId="15D3FF1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数据类型长度LSB（长度不计算该字节）</w:t>
            </w:r>
          </w:p>
        </w:tc>
        <w:tc>
          <w:tcPr>
            <w:tcW w:w="544" w:type="pct"/>
          </w:tcPr>
          <w:p w14:paraId="00EEAE4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FA0190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BEE0A5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60EE81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4EAC7A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DFADAF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BAFFD0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98A6BE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E59600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56D9209" w14:textId="77777777" w:rsidTr="00E03470">
        <w:trPr>
          <w:jc w:val="center"/>
        </w:trPr>
        <w:tc>
          <w:tcPr>
            <w:tcW w:w="530" w:type="pct"/>
          </w:tcPr>
          <w:p w14:paraId="31CDCB5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28" w:type="pct"/>
          </w:tcPr>
          <w:p w14:paraId="3EFDB1A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例：‘S’status</w:t>
            </w:r>
          </w:p>
        </w:tc>
        <w:tc>
          <w:tcPr>
            <w:tcW w:w="544" w:type="pct"/>
          </w:tcPr>
          <w:p w14:paraId="259420B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EB8D5C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EE8C2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182E7D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04133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56314F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527BB6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04D500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10344A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1F03A0DE" w14:textId="77777777" w:rsidTr="00E03470">
        <w:trPr>
          <w:jc w:val="center"/>
        </w:trPr>
        <w:tc>
          <w:tcPr>
            <w:tcW w:w="530" w:type="pct"/>
          </w:tcPr>
          <w:p w14:paraId="4788352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28" w:type="pct"/>
          </w:tcPr>
          <w:p w14:paraId="4F6C7A8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S’ Sync</w:t>
            </w:r>
          </w:p>
        </w:tc>
        <w:tc>
          <w:tcPr>
            <w:tcW w:w="544" w:type="pct"/>
          </w:tcPr>
          <w:p w14:paraId="0FA65B7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C0F17A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0B497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E0D63E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2BF0F7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6C1A4B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DD9FCB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EC1D83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D8FC19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7DA61ECF" w14:textId="77777777" w:rsidTr="00E03470">
        <w:trPr>
          <w:jc w:val="center"/>
        </w:trPr>
        <w:tc>
          <w:tcPr>
            <w:tcW w:w="530" w:type="pct"/>
          </w:tcPr>
          <w:p w14:paraId="693F2FA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428" w:type="pct"/>
          </w:tcPr>
          <w:p w14:paraId="3813ECB0" w14:textId="77777777" w:rsidR="00E34AB6" w:rsidRPr="000F139C" w:rsidRDefault="00E34AB6" w:rsidP="00E03470">
            <w:pPr>
              <w:pStyle w:val="aff4"/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4" w:type="pct"/>
          </w:tcPr>
          <w:p w14:paraId="6F6BFFA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D3C13E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4D40AD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5B09AF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336E7A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C61C25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D6A5BA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44BD94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CDB8C6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15FF519" w14:textId="77777777" w:rsidTr="00E03470">
        <w:trPr>
          <w:jc w:val="center"/>
        </w:trPr>
        <w:tc>
          <w:tcPr>
            <w:tcW w:w="5000" w:type="pct"/>
            <w:gridSpan w:val="11"/>
          </w:tcPr>
          <w:p w14:paraId="68F8F1C5" w14:textId="77777777"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E34AB6" w:rsidRPr="000F139C" w14:paraId="4D2DEDD9" w14:textId="77777777" w:rsidTr="00E03470">
        <w:trPr>
          <w:jc w:val="center"/>
        </w:trPr>
        <w:tc>
          <w:tcPr>
            <w:tcW w:w="5000" w:type="pct"/>
            <w:gridSpan w:val="11"/>
          </w:tcPr>
          <w:p w14:paraId="494A9473" w14:textId="77777777"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</w:t>
            </w:r>
          </w:p>
        </w:tc>
      </w:tr>
      <w:tr w:rsidR="00E34AB6" w:rsidRPr="000F139C" w14:paraId="6ED2F6F9" w14:textId="77777777" w:rsidTr="00E03470">
        <w:trPr>
          <w:jc w:val="center"/>
        </w:trPr>
        <w:tc>
          <w:tcPr>
            <w:tcW w:w="530" w:type="pct"/>
          </w:tcPr>
          <w:p w14:paraId="760A712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428" w:type="pct"/>
          </w:tcPr>
          <w:p w14:paraId="09A3BE6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4" w:type="pct"/>
          </w:tcPr>
          <w:p w14:paraId="69CC828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5B7903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E236EE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062A29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30401F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BCC911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1E7CF5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50A134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E932A8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D780A37" w14:textId="77777777" w:rsidTr="00E03470">
        <w:trPr>
          <w:jc w:val="center"/>
        </w:trPr>
        <w:tc>
          <w:tcPr>
            <w:tcW w:w="5000" w:type="pct"/>
            <w:gridSpan w:val="11"/>
          </w:tcPr>
          <w:p w14:paraId="2E599363" w14:textId="77777777"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</w:tr>
      <w:tr w:rsidR="00E34AB6" w:rsidRPr="000F139C" w14:paraId="3D710BCE" w14:textId="77777777" w:rsidTr="00E03470">
        <w:trPr>
          <w:jc w:val="center"/>
        </w:trPr>
        <w:tc>
          <w:tcPr>
            <w:tcW w:w="530" w:type="pct"/>
          </w:tcPr>
          <w:p w14:paraId="412CC43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428" w:type="pct"/>
          </w:tcPr>
          <w:p w14:paraId="6D710CF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数据内容长度MSB（长度不计算该字节）</w:t>
            </w:r>
          </w:p>
        </w:tc>
        <w:tc>
          <w:tcPr>
            <w:tcW w:w="544" w:type="pct"/>
          </w:tcPr>
          <w:p w14:paraId="250BFB9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7BE78E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130716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A7C886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8A233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C761DF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67976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327C64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7EF2BD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78343467" w14:textId="77777777" w:rsidTr="00E03470">
        <w:trPr>
          <w:jc w:val="center"/>
        </w:trPr>
        <w:tc>
          <w:tcPr>
            <w:tcW w:w="530" w:type="pct"/>
          </w:tcPr>
          <w:p w14:paraId="34DEA29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428" w:type="pct"/>
          </w:tcPr>
          <w:p w14:paraId="5C117DD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数据内容长度LSB（长度不计算该字节）</w:t>
            </w:r>
          </w:p>
        </w:tc>
        <w:tc>
          <w:tcPr>
            <w:tcW w:w="544" w:type="pct"/>
          </w:tcPr>
          <w:p w14:paraId="2616416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ED8F10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3A2774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AC59B7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E99CB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22ED23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43031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ADB2A6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4F78EF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78BC7CEA" w14:textId="77777777" w:rsidTr="00E03470">
        <w:trPr>
          <w:jc w:val="center"/>
        </w:trPr>
        <w:tc>
          <w:tcPr>
            <w:tcW w:w="530" w:type="pct"/>
          </w:tcPr>
          <w:p w14:paraId="05CB46B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428" w:type="pct"/>
          </w:tcPr>
          <w:p w14:paraId="626562C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14:paraId="668A526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3879CB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494293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2FF06A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CAF8B1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578ABD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64CB1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2D1155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5A2C837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00C931F" w14:textId="77777777" w:rsidTr="00E03470">
        <w:trPr>
          <w:jc w:val="center"/>
        </w:trPr>
        <w:tc>
          <w:tcPr>
            <w:tcW w:w="530" w:type="pct"/>
          </w:tcPr>
          <w:p w14:paraId="7211138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</w:tc>
        <w:tc>
          <w:tcPr>
            <w:tcW w:w="2428" w:type="pct"/>
          </w:tcPr>
          <w:p w14:paraId="1427A32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14:paraId="4FA9BE3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DF2472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2A0657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E61F00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E414BC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A04DCF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79E019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3B0D6F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523400B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70AF4119" w14:textId="77777777" w:rsidTr="00E03470">
        <w:trPr>
          <w:jc w:val="center"/>
        </w:trPr>
        <w:tc>
          <w:tcPr>
            <w:tcW w:w="530" w:type="pct"/>
          </w:tcPr>
          <w:p w14:paraId="6D74E4E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428" w:type="pct"/>
          </w:tcPr>
          <w:p w14:paraId="387E473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14:paraId="5F7DCB2F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7E8C69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817FDC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B70850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6AD2CE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CA1347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66DE9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87668E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1A421B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5DF5453" w14:textId="77777777" w:rsidTr="00E03470">
        <w:trPr>
          <w:jc w:val="center"/>
        </w:trPr>
        <w:tc>
          <w:tcPr>
            <w:tcW w:w="530" w:type="pct"/>
          </w:tcPr>
          <w:p w14:paraId="0E615C7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428" w:type="pct"/>
          </w:tcPr>
          <w:p w14:paraId="4823EE0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14:paraId="256E9AD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F371B5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20043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74F5DC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CD1E9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A1B6064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74DDED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16B3B3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9CBAE0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38F5B0DB" w14:textId="77777777" w:rsidTr="00E03470">
        <w:trPr>
          <w:jc w:val="center"/>
        </w:trPr>
        <w:tc>
          <w:tcPr>
            <w:tcW w:w="530" w:type="pct"/>
          </w:tcPr>
          <w:p w14:paraId="53B2C69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L</w:t>
            </w:r>
          </w:p>
        </w:tc>
        <w:tc>
          <w:tcPr>
            <w:tcW w:w="2428" w:type="pct"/>
          </w:tcPr>
          <w:p w14:paraId="0C78C7C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</w:t>
            </w:r>
          </w:p>
        </w:tc>
        <w:tc>
          <w:tcPr>
            <w:tcW w:w="544" w:type="pct"/>
          </w:tcPr>
          <w:p w14:paraId="1093DC2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370AD7E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4BC6388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A43516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39736C2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B1C95D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2ADC34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F288681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0BCE04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34AB6" w:rsidRPr="000F139C" w14:paraId="2CF534DA" w14:textId="77777777" w:rsidTr="00E03470">
        <w:trPr>
          <w:jc w:val="center"/>
        </w:trPr>
        <w:tc>
          <w:tcPr>
            <w:tcW w:w="5000" w:type="pct"/>
            <w:gridSpan w:val="11"/>
          </w:tcPr>
          <w:p w14:paraId="448E94F4" w14:textId="77777777" w:rsidR="00E34AB6" w:rsidRPr="000F139C" w:rsidRDefault="00E34AB6" w:rsidP="00E0347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E34AB6" w:rsidRPr="000F139C" w14:paraId="50475303" w14:textId="77777777" w:rsidTr="00E03470">
        <w:trPr>
          <w:jc w:val="center"/>
        </w:trPr>
        <w:tc>
          <w:tcPr>
            <w:tcW w:w="530" w:type="pct"/>
          </w:tcPr>
          <w:p w14:paraId="55F94B5D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L+1</w:t>
            </w:r>
          </w:p>
        </w:tc>
        <w:tc>
          <w:tcPr>
            <w:tcW w:w="2428" w:type="pct"/>
          </w:tcPr>
          <w:p w14:paraId="57CD0327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4" w:type="pct"/>
          </w:tcPr>
          <w:p w14:paraId="6EFEDD3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27A407B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70887EC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D534F63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0195CF6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8101499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BF2F325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266A9D0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78D3C1A" w14:textId="77777777" w:rsidR="00E34AB6" w:rsidRPr="000F139C" w:rsidRDefault="00E34AB6" w:rsidP="00E0347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35A1893C" w14:textId="77777777" w:rsidR="00E34AB6" w:rsidRDefault="00E34AB6" w:rsidP="00E34AB6">
      <w:pPr>
        <w:pStyle w:val="affc"/>
      </w:pPr>
      <w:r w:rsidRPr="000F139C">
        <w:t>该指令的响应为MESSAGEACK.</w:t>
      </w:r>
    </w:p>
    <w:p w14:paraId="7E8F2D97" w14:textId="3666235E" w:rsidR="00D874E2" w:rsidRPr="000F139C" w:rsidRDefault="00D874E2" w:rsidP="007F67C7">
      <w:pPr>
        <w:pStyle w:val="a6"/>
        <w:spacing w:before="156" w:after="156"/>
        <w:outlineLvl w:val="2"/>
      </w:pPr>
      <w:bookmarkStart w:id="411" w:name="_Toc42764038"/>
      <w:bookmarkStart w:id="412" w:name="_Toc42875663"/>
      <w:bookmarkStart w:id="413" w:name="_Toc44167589"/>
      <w:bookmarkStart w:id="414" w:name="_Toc44578722"/>
      <w:bookmarkStart w:id="415" w:name="_Toc44666983"/>
      <w:bookmarkStart w:id="416" w:name="_Toc62542398"/>
      <w:r w:rsidRPr="000F139C">
        <w:rPr>
          <w:rFonts w:hint="eastAsia"/>
        </w:rPr>
        <w:t>‘</w:t>
      </w:r>
      <w:r w:rsidR="00427882" w:rsidRPr="000F139C">
        <w:t>TCS</w:t>
      </w:r>
      <w:r w:rsidRPr="000F139C">
        <w:rPr>
          <w:rFonts w:hint="eastAsia"/>
        </w:rPr>
        <w:t>’终端基本状态同步数据</w:t>
      </w:r>
      <w:bookmarkEnd w:id="411"/>
      <w:bookmarkEnd w:id="412"/>
      <w:bookmarkEnd w:id="413"/>
      <w:bookmarkEnd w:id="414"/>
      <w:bookmarkEnd w:id="415"/>
      <w:bookmarkEnd w:id="416"/>
    </w:p>
    <w:p w14:paraId="55D4EDC5" w14:textId="499402CA" w:rsidR="00B354CD" w:rsidRDefault="00B354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‘</w:t>
      </w:r>
      <w:r w:rsidR="00427882" w:rsidRPr="000F139C">
        <w:rPr>
          <w:rFonts w:asciiTheme="minorEastAsia" w:eastAsiaTheme="minorEastAsia" w:hAnsiTheme="minorEastAsia"/>
          <w:szCs w:val="21"/>
        </w:rPr>
        <w:t>TCS</w:t>
      </w:r>
      <w:r w:rsidRPr="000F139C">
        <w:rPr>
          <w:rFonts w:asciiTheme="minorEastAsia" w:eastAsiaTheme="minorEastAsia" w:hAnsiTheme="minorEastAsia" w:hint="eastAsia"/>
          <w:szCs w:val="21"/>
        </w:rPr>
        <w:t>’终端基本状态同步数据示例见表1</w:t>
      </w:r>
      <w:r w:rsidR="00E34AB6">
        <w:rPr>
          <w:rFonts w:asciiTheme="minorEastAsia" w:eastAsiaTheme="minorEastAsia" w:hAnsiTheme="minorEastAsia"/>
          <w:szCs w:val="21"/>
        </w:rPr>
        <w:t>2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14:paraId="64B27867" w14:textId="06F2F860" w:rsidR="00C16DEC" w:rsidRPr="00E34AB6" w:rsidRDefault="00D936B8" w:rsidP="00E34AB6">
      <w:pPr>
        <w:pStyle w:val="af7"/>
        <w:spacing w:before="156" w:after="156"/>
        <w:ind w:left="0"/>
      </w:pPr>
      <w:r w:rsidRPr="00E34AB6">
        <w:rPr>
          <w:rFonts w:hint="eastAsia"/>
        </w:rPr>
        <w:t>‘</w:t>
      </w:r>
      <w:r w:rsidR="00427882" w:rsidRPr="00E34AB6">
        <w:t>TCS</w:t>
      </w:r>
      <w:r w:rsidRPr="00E34AB6">
        <w:rPr>
          <w:rFonts w:hint="eastAsia"/>
        </w:rPr>
        <w:t>’终端基本状态同步数据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27882" w:rsidRPr="000F139C" w14:paraId="4C25D590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CCE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0FF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EAAB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7297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0E3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CAC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8DEF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BD4D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04A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075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161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27882" w:rsidRPr="000F139C" w14:paraId="33CA14C4" w14:textId="77777777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C14A" w14:textId="77777777"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27882" w:rsidRPr="000F139C" w14:paraId="398637A2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77B8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C9DB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7B46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066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167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3DD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E35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EC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F4B3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40C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9210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27882" w:rsidRPr="000F139C" w14:paraId="3D827801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C7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A13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001E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54C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330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D610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048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3572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0DF0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7A8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FAF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14:paraId="7F23D056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8BC3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AA09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C7D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D2F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E15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76E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D508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635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7C0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C0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0C26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27882" w:rsidRPr="000F139C" w14:paraId="7C577A0E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7ED6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9A81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1AA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9589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D0F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1EB2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48C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403A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AD50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B167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8000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721CE791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673E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8E9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F5C1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A2FD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8E6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5AEF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5D1D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F6A7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4BB1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BC2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67D9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6CA6DC1A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89B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AB1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408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DEA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3FD9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54DA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140D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FD1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D79D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28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96F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14:paraId="6AAA6E95" w14:textId="77777777" w:rsidTr="00E554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B70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2CE4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DF07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CBD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993B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2BE6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EA9F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CE53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0397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B5F5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6CD1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27882" w:rsidRPr="000F139C" w14:paraId="567F5DD0" w14:textId="77777777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301C" w14:textId="77777777"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427882" w:rsidRPr="000F139C" w14:paraId="5ADF704A" w14:textId="77777777" w:rsidTr="00E5546E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E4E1" w14:textId="77777777" w:rsidR="00427882" w:rsidRPr="000F139C" w:rsidRDefault="00427882" w:rsidP="00E5546E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427882" w:rsidRPr="000F139C" w14:paraId="6C92953D" w14:textId="77777777" w:rsidTr="00E5546E">
        <w:tc>
          <w:tcPr>
            <w:tcW w:w="1526" w:type="dxa"/>
          </w:tcPr>
          <w:p w14:paraId="48E3BE18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14:paraId="6400782E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14:paraId="010F7846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</w:tcPr>
          <w:p w14:paraId="4985B6B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9BEBD62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5741B11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23F131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8CB86B5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2FBC08B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6F1678D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C2618CF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48F893C0" w14:textId="77777777" w:rsidTr="00E5546E">
        <w:trPr>
          <w:trHeight w:val="326"/>
        </w:trPr>
        <w:tc>
          <w:tcPr>
            <w:tcW w:w="1526" w:type="dxa"/>
            <w:tcBorders>
              <w:bottom w:val="single" w:sz="4" w:space="0" w:color="auto"/>
            </w:tcBorders>
          </w:tcPr>
          <w:p w14:paraId="4E742F68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5A4B9880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2639AC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527F46C9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77CB7BE9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45D9341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24E6F6F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4B9D06BF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62189CE2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65477F9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02F69681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3B2BCDAB" w14:textId="77777777" w:rsidTr="00E5546E">
        <w:trPr>
          <w:trHeight w:val="299"/>
        </w:trPr>
        <w:tc>
          <w:tcPr>
            <w:tcW w:w="1526" w:type="dxa"/>
            <w:tcBorders>
              <w:top w:val="single" w:sz="4" w:space="0" w:color="auto"/>
            </w:tcBorders>
          </w:tcPr>
          <w:p w14:paraId="03491222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14:paraId="2549639E" w14:textId="77777777"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B7F5FE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308EA737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BB1A658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1947751C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5645F74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56AECC64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0AE3FDB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6788D960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080822CD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29475F0D" w14:textId="77777777" w:rsidTr="00E5546E">
        <w:tc>
          <w:tcPr>
            <w:tcW w:w="1526" w:type="dxa"/>
          </w:tcPr>
          <w:p w14:paraId="1A7DDFA2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lastRenderedPageBreak/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14:paraId="69F8FA67" w14:textId="77777777"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14:paraId="0FAB363C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64C5618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98F965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4871CE4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E6BFA6B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F72BF6D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026894C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16DF423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23BC02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  <w:tr w:rsidR="00427882" w:rsidRPr="000F139C" w14:paraId="4CBC5C96" w14:textId="77777777" w:rsidTr="00E5546E">
        <w:tc>
          <w:tcPr>
            <w:tcW w:w="1526" w:type="dxa"/>
          </w:tcPr>
          <w:p w14:paraId="3216491E" w14:textId="77777777" w:rsidR="00427882" w:rsidRPr="000F139C" w:rsidRDefault="00427882" w:rsidP="00E5546E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14:paraId="1BFFE41C" w14:textId="77777777" w:rsidR="00427882" w:rsidRPr="000F139C" w:rsidRDefault="00427882" w:rsidP="00E5546E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‘S’(Status Data)</w:t>
            </w:r>
          </w:p>
        </w:tc>
        <w:tc>
          <w:tcPr>
            <w:tcW w:w="990" w:type="dxa"/>
          </w:tcPr>
          <w:p w14:paraId="42DEC257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6D257F9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E85D986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FF6E370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D801FF8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75756AA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CA4B56A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5D06E6F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8298ABD" w14:textId="77777777" w:rsidR="00427882" w:rsidRPr="000F139C" w:rsidRDefault="00427882" w:rsidP="00E5546E">
            <w:pPr>
              <w:pStyle w:val="aff4"/>
              <w:ind w:firstLineChars="0" w:firstLine="0"/>
            </w:pPr>
          </w:p>
        </w:tc>
      </w:tr>
    </w:tbl>
    <w:p w14:paraId="5588D731" w14:textId="603E7B6E" w:rsidR="00E34AB6" w:rsidRDefault="00E34AB6" w:rsidP="00E34AB6">
      <w:pPr>
        <w:pStyle w:val="aff4"/>
      </w:pPr>
    </w:p>
    <w:p w14:paraId="1C58C43A" w14:textId="42FC8FF9" w:rsidR="00E34AB6" w:rsidRPr="00946E99" w:rsidRDefault="00E34AB6" w:rsidP="00E34AB6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表1</w:t>
      </w:r>
      <w:r>
        <w:rPr>
          <w:rFonts w:ascii="黑体" w:eastAsia="黑体" w:hAnsi="黑体"/>
        </w:rPr>
        <w:t>2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TCS</w:t>
      </w:r>
      <w:r w:rsidRPr="000F139C">
        <w:rPr>
          <w:rFonts w:ascii="黑体" w:eastAsia="黑体" w:hAnsi="黑体" w:hint="eastAsia"/>
        </w:rPr>
        <w:t>’终端基本状态同步数据</w:t>
      </w:r>
      <w:r>
        <w:rPr>
          <w:rFonts w:ascii="黑体" w:eastAsia="黑体" w:hAnsi="黑体" w:hint="eastAsia"/>
        </w:rPr>
        <w:t>（续）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E34AB6" w:rsidRPr="000F139C" w14:paraId="1C1A928B" w14:textId="77777777" w:rsidTr="00E03470">
        <w:tc>
          <w:tcPr>
            <w:tcW w:w="9344" w:type="dxa"/>
            <w:gridSpan w:val="11"/>
          </w:tcPr>
          <w:p w14:paraId="278B0A65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E34AB6" w:rsidRPr="000F139C" w14:paraId="68EA7C88" w14:textId="77777777" w:rsidTr="00E03470">
        <w:tc>
          <w:tcPr>
            <w:tcW w:w="1526" w:type="dxa"/>
          </w:tcPr>
          <w:p w14:paraId="4274ADC5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14:paraId="113B3F2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14:paraId="28F273D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851D8B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6F2C7E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AEAEAF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144D2B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8534BF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E95BB5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13FD20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869ABA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AAE8949" w14:textId="77777777" w:rsidTr="00E03470">
        <w:tc>
          <w:tcPr>
            <w:tcW w:w="1526" w:type="dxa"/>
          </w:tcPr>
          <w:p w14:paraId="06B851F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14:paraId="682D1B10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14:paraId="257426B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3FDA4D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4A91FE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7398E1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60D433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5D8E25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C70B88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B646D2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6BC8E5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4A38A093" w14:textId="77777777" w:rsidTr="00E03470">
        <w:tc>
          <w:tcPr>
            <w:tcW w:w="1526" w:type="dxa"/>
          </w:tcPr>
          <w:p w14:paraId="34D586E5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14:paraId="7EA4BCB4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14:paraId="10E84A7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A7D817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BDD4C1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3BDB4B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FCBF6D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EC9DF9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19367E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F056CF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E32497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72DEB2D" w14:textId="77777777" w:rsidTr="00E03470">
        <w:tc>
          <w:tcPr>
            <w:tcW w:w="9344" w:type="dxa"/>
            <w:gridSpan w:val="11"/>
          </w:tcPr>
          <w:p w14:paraId="7974F6D3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TLV内容</w:t>
            </w:r>
          </w:p>
        </w:tc>
      </w:tr>
      <w:tr w:rsidR="00E34AB6" w:rsidRPr="000F139C" w14:paraId="5E529D86" w14:textId="77777777" w:rsidTr="00E03470">
        <w:tc>
          <w:tcPr>
            <w:tcW w:w="1526" w:type="dxa"/>
          </w:tcPr>
          <w:p w14:paraId="57A3CDD3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2-29</w:t>
            </w:r>
          </w:p>
        </w:tc>
        <w:tc>
          <w:tcPr>
            <w:tcW w:w="4030" w:type="dxa"/>
          </w:tcPr>
          <w:p w14:paraId="421C057F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TLV1-</w:t>
            </w:r>
            <w:r w:rsidRPr="000F139C">
              <w:rPr>
                <w:rFonts w:hint="eastAsia"/>
              </w:rPr>
              <w:t>状态位（</w:t>
            </w:r>
            <w:r w:rsidRPr="000F139C">
              <w:rPr>
                <w:rFonts w:hint="eastAsia"/>
              </w:rPr>
              <w:t>0x3000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480BBDE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5819F9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8D5093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FCEC81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ADED6A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1DE66D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C1D191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23580A9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39AA25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3937CBE2" w14:textId="77777777" w:rsidTr="00E03470">
        <w:tc>
          <w:tcPr>
            <w:tcW w:w="1526" w:type="dxa"/>
          </w:tcPr>
          <w:p w14:paraId="2272072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30-52</w:t>
            </w:r>
          </w:p>
        </w:tc>
        <w:tc>
          <w:tcPr>
            <w:tcW w:w="4030" w:type="dxa"/>
          </w:tcPr>
          <w:p w14:paraId="0B8A3FF6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51C4887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BB3739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E65B96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F86669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21A248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FF7B33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CA442D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54A417F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638B9A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BA1AF9A" w14:textId="77777777" w:rsidTr="00E03470">
        <w:tc>
          <w:tcPr>
            <w:tcW w:w="1526" w:type="dxa"/>
          </w:tcPr>
          <w:p w14:paraId="2C95731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Byte53-58</w:t>
            </w:r>
          </w:p>
        </w:tc>
        <w:tc>
          <w:tcPr>
            <w:tcW w:w="4030" w:type="dxa"/>
          </w:tcPr>
          <w:p w14:paraId="7C6E33D1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外部电源</w:t>
            </w:r>
            <w:r w:rsidRPr="000F139C">
              <w:t>电压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0x3004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2AC6C4A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673DC1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5D0386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00F8DA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FBACE4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C8989D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379A81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D33446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2D4753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5FC9DCE9" w14:textId="77777777" w:rsidTr="00E03470">
        <w:tc>
          <w:tcPr>
            <w:tcW w:w="1526" w:type="dxa"/>
          </w:tcPr>
          <w:p w14:paraId="24DA5AA6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Byte59-64</w:t>
            </w:r>
          </w:p>
        </w:tc>
        <w:tc>
          <w:tcPr>
            <w:tcW w:w="4030" w:type="dxa"/>
          </w:tcPr>
          <w:p w14:paraId="67D45284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终端内置电池电压（</w:t>
            </w:r>
            <w:r w:rsidRPr="000F139C">
              <w:rPr>
                <w:rFonts w:hint="eastAsia"/>
              </w:rPr>
              <w:t>0x3005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576E855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5FE505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85C1AF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083C3B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9F7DD4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4EFF30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44B73B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DA400D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7C0F02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7050CBAF" w14:textId="77777777" w:rsidTr="00E03470">
        <w:tc>
          <w:tcPr>
            <w:tcW w:w="1526" w:type="dxa"/>
          </w:tcPr>
          <w:p w14:paraId="5E2CC131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Byte65-69</w:t>
            </w:r>
          </w:p>
        </w:tc>
        <w:tc>
          <w:tcPr>
            <w:tcW w:w="4030" w:type="dxa"/>
          </w:tcPr>
          <w:p w14:paraId="75FC59E0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本地信号场强（</w:t>
            </w:r>
            <w:r w:rsidRPr="000F139C">
              <w:rPr>
                <w:rFonts w:hint="eastAsia"/>
              </w:rPr>
              <w:t>0x3007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6D10E7D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C9B6B3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16DE34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FB58FC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35AD0B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E04DDA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BB766B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5EB822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6ECAA5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312954C" w14:textId="77777777" w:rsidTr="00E03470">
        <w:tc>
          <w:tcPr>
            <w:tcW w:w="1526" w:type="dxa"/>
          </w:tcPr>
          <w:p w14:paraId="66A2FC5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Byte70-74</w:t>
            </w:r>
          </w:p>
        </w:tc>
        <w:tc>
          <w:tcPr>
            <w:tcW w:w="4030" w:type="dxa"/>
          </w:tcPr>
          <w:p w14:paraId="15B8B5D6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TLV6-</w:t>
            </w:r>
            <w:r w:rsidRPr="000F139C">
              <w:t>当前</w:t>
            </w:r>
            <w:r w:rsidRPr="000F139C">
              <w:t>GPS</w:t>
            </w:r>
            <w:r w:rsidRPr="000F139C">
              <w:t>卫星颗数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0x3008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6A2486B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652031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34E2C1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8FDCC1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B8C4E0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0992B3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F1AE4C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5C8327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C44B64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57B66607" w14:textId="77777777" w:rsidTr="00E03470">
        <w:tc>
          <w:tcPr>
            <w:tcW w:w="1526" w:type="dxa"/>
          </w:tcPr>
          <w:p w14:paraId="4AF6389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Byte75-82</w:t>
            </w:r>
          </w:p>
        </w:tc>
        <w:tc>
          <w:tcPr>
            <w:tcW w:w="4030" w:type="dxa"/>
          </w:tcPr>
          <w:p w14:paraId="62E694C2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TLV7-ACC ON</w:t>
            </w:r>
            <w:r w:rsidRPr="000F139C">
              <w:rPr>
                <w:rFonts w:hint="eastAsia"/>
              </w:rPr>
              <w:t>累计时间（</w:t>
            </w:r>
            <w:r w:rsidRPr="000F139C">
              <w:rPr>
                <w:rFonts w:hint="eastAsia"/>
              </w:rPr>
              <w:t>0x3016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42E5B96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205B57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00ED63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43DDDB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46FBA7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D51C3F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4D7DF4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89D8CF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F36E32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05715A4" w14:textId="77777777" w:rsidTr="00E03470">
        <w:tc>
          <w:tcPr>
            <w:tcW w:w="1526" w:type="dxa"/>
          </w:tcPr>
          <w:p w14:paraId="0B75003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Byte83-94</w:t>
            </w:r>
          </w:p>
        </w:tc>
        <w:tc>
          <w:tcPr>
            <w:tcW w:w="4030" w:type="dxa"/>
          </w:tcPr>
          <w:p w14:paraId="229650D8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TLV8-</w:t>
            </w:r>
            <w:r w:rsidRPr="000F139C">
              <w:rPr>
                <w:szCs w:val="18"/>
              </w:rPr>
              <w:t xml:space="preserve"> C</w:t>
            </w:r>
            <w:r w:rsidRPr="000F139C">
              <w:rPr>
                <w:rFonts w:hint="eastAsia"/>
                <w:szCs w:val="18"/>
              </w:rPr>
              <w:t>ellular ID</w:t>
            </w:r>
            <w:r w:rsidRPr="000F139C">
              <w:rPr>
                <w:rFonts w:hint="eastAsia"/>
                <w:szCs w:val="18"/>
              </w:rPr>
              <w:t>（</w:t>
            </w:r>
            <w:r w:rsidRPr="000F139C">
              <w:rPr>
                <w:rFonts w:hint="eastAsia"/>
                <w:szCs w:val="18"/>
              </w:rPr>
              <w:t>0x</w:t>
            </w:r>
            <w:r w:rsidRPr="000F139C">
              <w:rPr>
                <w:rFonts w:hint="eastAsia"/>
              </w:rPr>
              <w:t>301F</w:t>
            </w:r>
            <w:r w:rsidRPr="000F139C">
              <w:rPr>
                <w:rFonts w:hint="eastAsia"/>
              </w:rPr>
              <w:t>）</w:t>
            </w:r>
            <w:r w:rsidRPr="000F139C">
              <w:rPr>
                <w:rFonts w:hint="eastAsia"/>
              </w:rPr>
              <w:t>-</w:t>
            </w:r>
            <w:r w:rsidRPr="000F139C">
              <w:rPr>
                <w:rFonts w:hint="eastAsia"/>
              </w:rPr>
              <w:t>基站</w:t>
            </w:r>
            <w:r w:rsidRPr="000F139C">
              <w:rPr>
                <w:rFonts w:hint="eastAsia"/>
              </w:rPr>
              <w:t>ID</w:t>
            </w:r>
          </w:p>
        </w:tc>
        <w:tc>
          <w:tcPr>
            <w:tcW w:w="990" w:type="dxa"/>
          </w:tcPr>
          <w:p w14:paraId="7BA8228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C42118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DA82D2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7D936C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316D1E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D7E3B9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EC0F90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C1F68D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C053F3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0B9C2207" w14:textId="77777777" w:rsidTr="00E03470">
        <w:tc>
          <w:tcPr>
            <w:tcW w:w="1526" w:type="dxa"/>
          </w:tcPr>
          <w:p w14:paraId="07E62DA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Byte95-99</w:t>
            </w:r>
          </w:p>
        </w:tc>
        <w:tc>
          <w:tcPr>
            <w:tcW w:w="4030" w:type="dxa"/>
          </w:tcPr>
          <w:p w14:paraId="24729A9E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TLV9- PPP</w:t>
            </w:r>
            <w:r w:rsidRPr="000F139C">
              <w:rPr>
                <w:rFonts w:hint="eastAsia"/>
              </w:rPr>
              <w:t>（端对端协议）状态（</w:t>
            </w:r>
            <w:r w:rsidRPr="000F139C">
              <w:rPr>
                <w:rFonts w:hint="eastAsia"/>
              </w:rPr>
              <w:t>0x3017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5BA25A4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E6EC03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9D1F1E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63ADE0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B65612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B4DEDF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7AFD94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5030495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77B98A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42B3FD71" w14:textId="77777777" w:rsidTr="00E03470">
        <w:tc>
          <w:tcPr>
            <w:tcW w:w="1526" w:type="dxa"/>
          </w:tcPr>
          <w:p w14:paraId="7FD2147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Byte100-104</w:t>
            </w:r>
          </w:p>
        </w:tc>
        <w:tc>
          <w:tcPr>
            <w:tcW w:w="4030" w:type="dxa"/>
          </w:tcPr>
          <w:p w14:paraId="39684D0F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TLV10-GSM</w:t>
            </w:r>
            <w:r w:rsidRPr="000F139C">
              <w:rPr>
                <w:rFonts w:hint="eastAsia"/>
              </w:rPr>
              <w:t>注册状态（</w:t>
            </w:r>
            <w:r w:rsidRPr="000F139C">
              <w:rPr>
                <w:rFonts w:hint="eastAsia"/>
              </w:rPr>
              <w:t>0x3018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71610FE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3AB76B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3F54EA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4D6204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5A1EB1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FC47EE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0459B4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9626BC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FCC7BB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032B9FC5" w14:textId="77777777" w:rsidTr="00E03470">
        <w:tc>
          <w:tcPr>
            <w:tcW w:w="1526" w:type="dxa"/>
          </w:tcPr>
          <w:p w14:paraId="0E0EB49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Byte105-109</w:t>
            </w:r>
          </w:p>
        </w:tc>
        <w:tc>
          <w:tcPr>
            <w:tcW w:w="4030" w:type="dxa"/>
          </w:tcPr>
          <w:p w14:paraId="6532C4D8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TLV11-GPRS</w:t>
            </w:r>
            <w:r w:rsidRPr="000F139C">
              <w:rPr>
                <w:rFonts w:hint="eastAsia"/>
              </w:rPr>
              <w:t>注册状态（</w:t>
            </w:r>
            <w:r w:rsidRPr="000F139C">
              <w:rPr>
                <w:rFonts w:hint="eastAsia"/>
              </w:rPr>
              <w:t>0x3019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67B670F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D181C5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1048F2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26F37DB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62AAD1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E3E7DD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E6E91A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2D6606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53D13C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0766DCA" w14:textId="77777777" w:rsidTr="00E03470">
        <w:tc>
          <w:tcPr>
            <w:tcW w:w="1526" w:type="dxa"/>
          </w:tcPr>
          <w:p w14:paraId="3B9CF513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Byte110-114</w:t>
            </w:r>
          </w:p>
        </w:tc>
        <w:tc>
          <w:tcPr>
            <w:tcW w:w="4030" w:type="dxa"/>
          </w:tcPr>
          <w:p w14:paraId="0F72AFB3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TLV12-</w:t>
            </w:r>
            <w:r w:rsidRPr="000F139C">
              <w:rPr>
                <w:rFonts w:hint="eastAsia"/>
              </w:rPr>
              <w:t>与平台连接状态（</w:t>
            </w:r>
            <w:r w:rsidRPr="000F139C">
              <w:rPr>
                <w:rFonts w:hint="eastAsia"/>
              </w:rPr>
              <w:t>0x301A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3DCB2FA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6F1154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9C93FC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8A13F2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D000D3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608A9B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56483B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C1DC4F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D1A2E7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940AE83" w14:textId="77777777" w:rsidTr="00E03470">
        <w:trPr>
          <w:trHeight w:val="334"/>
        </w:trPr>
        <w:tc>
          <w:tcPr>
            <w:tcW w:w="1526" w:type="dxa"/>
            <w:tcBorders>
              <w:bottom w:val="single" w:sz="4" w:space="0" w:color="auto"/>
            </w:tcBorders>
          </w:tcPr>
          <w:p w14:paraId="3A5ECC4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Byte115-122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61D091B8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TLV13-</w:t>
            </w:r>
            <w:r w:rsidRPr="000F139C">
              <w:rPr>
                <w:rFonts w:hint="eastAsia"/>
              </w:rPr>
              <w:t>通用状态字</w:t>
            </w:r>
            <w:r w:rsidRPr="000F139C">
              <w:rPr>
                <w:rFonts w:hint="eastAsia"/>
              </w:rPr>
              <w:t>2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0xA501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73215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70D2530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4FC91B2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12268C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501A5F1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1EBE528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06705A0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1F3ADB1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2FF3062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14DD339" w14:textId="77777777" w:rsidTr="00E03470">
        <w:trPr>
          <w:trHeight w:val="278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17399F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Byte123-130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14:paraId="2AE6E31D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14-</w:t>
            </w:r>
            <w:r w:rsidRPr="000F139C">
              <w:rPr>
                <w:rFonts w:hint="eastAsia"/>
              </w:rPr>
              <w:t>休眠时间统计数据（</w:t>
            </w:r>
            <w:r w:rsidRPr="000F139C">
              <w:rPr>
                <w:rFonts w:hint="eastAsia"/>
              </w:rPr>
              <w:t>0x</w:t>
            </w:r>
            <w:r w:rsidRPr="000F139C">
              <w:t>301E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6A39A7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7D69934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5644191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0D83121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7859156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0C96FA9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17185B8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1C7C40B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65CC14F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9416D44" w14:textId="77777777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D15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E34AB6" w:rsidRPr="000F139C" w14:paraId="1F0BFF74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C43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3BC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4A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9A2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BB4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AA2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708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E9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0FF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DB0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D3B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</w:tbl>
    <w:p w14:paraId="4D3F284A" w14:textId="5C6626A8" w:rsidR="005B4CB5" w:rsidRPr="000F139C" w:rsidRDefault="005B4CB5">
      <w:pPr>
        <w:pStyle w:val="a8"/>
        <w:numPr>
          <w:ilvl w:val="0"/>
          <w:numId w:val="0"/>
        </w:numPr>
        <w:spacing w:before="156" w:after="156"/>
        <w:outlineLvl w:val="3"/>
      </w:pPr>
      <w:r w:rsidRPr="000F139C">
        <w:rPr>
          <w:rFonts w:hint="eastAsia"/>
        </w:rPr>
        <w:t>6</w:t>
      </w:r>
      <w:r w:rsidRPr="000F139C">
        <w:t>.4.1.</w:t>
      </w:r>
      <w:r w:rsidRPr="000F139C">
        <w:rPr>
          <w:rFonts w:hint="eastAsia"/>
        </w:rPr>
        <w:t>1终端基本状态数据组（TLV组）</w:t>
      </w:r>
    </w:p>
    <w:p w14:paraId="0AF98DB5" w14:textId="3F1A4E16" w:rsidR="00B354CD" w:rsidRPr="000F139C" w:rsidRDefault="00B354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终端基本状态数据组（TLV组）示例见表1</w:t>
      </w:r>
      <w:r w:rsidR="00E34AB6">
        <w:rPr>
          <w:rFonts w:asciiTheme="minorEastAsia" w:eastAsiaTheme="minorEastAsia" w:hAnsiTheme="minorEastAsia"/>
          <w:szCs w:val="21"/>
        </w:rPr>
        <w:t>3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14:paraId="22BDFEAB" w14:textId="0DCB8426" w:rsidR="003343C5" w:rsidRPr="000F139C" w:rsidRDefault="00D7336F" w:rsidP="00E34AB6">
      <w:pPr>
        <w:pStyle w:val="af7"/>
        <w:spacing w:before="156" w:after="156"/>
        <w:ind w:left="0"/>
      </w:pPr>
      <w:r w:rsidRPr="00E34AB6">
        <w:t xml:space="preserve"> </w:t>
      </w:r>
      <w:r w:rsidR="003343C5" w:rsidRPr="00E34AB6">
        <w:rPr>
          <w:rFonts w:hint="eastAsia"/>
        </w:rPr>
        <w:t>终端基本状态数据组</w:t>
      </w:r>
      <w:r w:rsidR="004F2D44" w:rsidRPr="00E34AB6">
        <w:rPr>
          <w:rFonts w:hint="eastAsia"/>
        </w:rPr>
        <w:t>（T</w:t>
      </w:r>
      <w:r w:rsidR="004F2D44" w:rsidRPr="00E34AB6">
        <w:t>LV</w:t>
      </w:r>
      <w:r w:rsidR="004F2D44" w:rsidRPr="00E34AB6">
        <w:rPr>
          <w:rFonts w:hint="eastAsia"/>
        </w:rPr>
        <w:t>组）</w:t>
      </w:r>
      <w:r w:rsidR="003343C5" w:rsidRPr="00E34AB6">
        <w:rPr>
          <w:rFonts w:hint="eastAsia"/>
        </w:rPr>
        <w:t>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46"/>
        <w:gridCol w:w="1357"/>
        <w:gridCol w:w="5876"/>
      </w:tblGrid>
      <w:tr w:rsidR="007340FC" w:rsidRPr="000F139C" w14:paraId="33154D90" w14:textId="77777777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DFBC83" w14:textId="77777777"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B4FD7FD" w14:textId="77777777"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9BAF201" w14:textId="77777777" w:rsidR="00D7336F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</w:p>
          <w:p w14:paraId="011DDC0E" w14:textId="12A8330B"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（字节）</w:t>
            </w:r>
          </w:p>
        </w:tc>
        <w:tc>
          <w:tcPr>
            <w:tcW w:w="30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8FC213" w14:textId="77777777" w:rsidR="007340FC" w:rsidRPr="000F139C" w:rsidRDefault="007340FC" w:rsidP="006E3B5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427882" w:rsidRPr="000F139C" w14:paraId="3E4EC81E" w14:textId="77777777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</w:tcBorders>
            <w:shd w:val="clear" w:color="auto" w:fill="auto"/>
          </w:tcPr>
          <w:p w14:paraId="534D59AA" w14:textId="15797DEF" w:rsidR="00427882" w:rsidRPr="000F139C" w:rsidRDefault="00150DF7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c_tlv_0x3000" w:history="1">
              <w:r w:rsidR="00427882" w:rsidRPr="000F139C">
                <w:rPr>
                  <w:rFonts w:asciiTheme="minorEastAsia" w:eastAsiaTheme="minorEastAsia" w:hAnsiTheme="minorEastAsia"/>
                  <w:sz w:val="18"/>
                  <w:szCs w:val="18"/>
                </w:rPr>
                <w:t>0x3000</w:t>
              </w:r>
            </w:hyperlink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</w:tcPr>
          <w:p w14:paraId="5975AC1E" w14:textId="70E102BA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tcBorders>
              <w:top w:val="single" w:sz="12" w:space="0" w:color="auto"/>
            </w:tcBorders>
            <w:shd w:val="clear" w:color="auto" w:fill="auto"/>
          </w:tcPr>
          <w:p w14:paraId="1258E12E" w14:textId="03328FA9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070" w:type="pct"/>
            <w:tcBorders>
              <w:top w:val="single" w:sz="12" w:space="0" w:color="auto"/>
            </w:tcBorders>
            <w:shd w:val="clear" w:color="auto" w:fill="auto"/>
          </w:tcPr>
          <w:p w14:paraId="76C352DC" w14:textId="4FB8549D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终端状态字1【见6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.4.1.2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】</w:t>
            </w:r>
          </w:p>
        </w:tc>
      </w:tr>
      <w:tr w:rsidR="00427882" w:rsidRPr="000F139C" w14:paraId="798BE9E4" w14:textId="77777777" w:rsidTr="00D7336F">
        <w:trPr>
          <w:trHeight w:val="309"/>
          <w:jc w:val="center"/>
        </w:trPr>
        <w:tc>
          <w:tcPr>
            <w:tcW w:w="622" w:type="pct"/>
            <w:tcBorders>
              <w:top w:val="single" w:sz="12" w:space="0" w:color="auto"/>
            </w:tcBorders>
            <w:shd w:val="clear" w:color="auto" w:fill="auto"/>
          </w:tcPr>
          <w:p w14:paraId="6FE0373C" w14:textId="50110362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0x2101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</w:tcPr>
          <w:p w14:paraId="07B3E659" w14:textId="37BB96C7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数字组合</w:t>
            </w:r>
          </w:p>
        </w:tc>
        <w:tc>
          <w:tcPr>
            <w:tcW w:w="709" w:type="pct"/>
            <w:tcBorders>
              <w:top w:val="single" w:sz="12" w:space="0" w:color="auto"/>
            </w:tcBorders>
            <w:shd w:val="clear" w:color="auto" w:fill="auto"/>
          </w:tcPr>
          <w:p w14:paraId="1B988707" w14:textId="32941168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3070" w:type="pct"/>
            <w:tcBorders>
              <w:top w:val="single" w:sz="12" w:space="0" w:color="auto"/>
            </w:tcBorders>
            <w:shd w:val="clear" w:color="auto" w:fill="auto"/>
          </w:tcPr>
          <w:p w14:paraId="4580CED7" w14:textId="756C96B3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地理位置信息单包</w:t>
            </w:r>
          </w:p>
        </w:tc>
      </w:tr>
      <w:tr w:rsidR="00427882" w:rsidRPr="000F139C" w14:paraId="77B7C04B" w14:textId="77777777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14:paraId="6F600D06" w14:textId="2B891CE4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0x3004</w:t>
            </w:r>
          </w:p>
        </w:tc>
        <w:tc>
          <w:tcPr>
            <w:tcW w:w="599" w:type="pct"/>
            <w:shd w:val="clear" w:color="auto" w:fill="auto"/>
          </w:tcPr>
          <w:p w14:paraId="52E08F1F" w14:textId="46261D43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14:paraId="0BDF807E" w14:textId="3F3D634A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070" w:type="pct"/>
            <w:shd w:val="clear" w:color="auto" w:fill="auto"/>
          </w:tcPr>
          <w:p w14:paraId="1851084A" w14:textId="3116E074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外部电源电压，单位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0.1V</w:t>
            </w:r>
          </w:p>
        </w:tc>
      </w:tr>
      <w:tr w:rsidR="00427882" w:rsidRPr="000F139C" w14:paraId="4A420084" w14:textId="77777777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14:paraId="5F58ED0A" w14:textId="55ADA26C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17" w:name="tlv_0x0002" w:colFirst="0" w:colLast="0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0x3005</w:t>
            </w:r>
          </w:p>
        </w:tc>
        <w:tc>
          <w:tcPr>
            <w:tcW w:w="599" w:type="pct"/>
            <w:shd w:val="clear" w:color="auto" w:fill="auto"/>
          </w:tcPr>
          <w:p w14:paraId="718A72C5" w14:textId="013CF2BD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14:paraId="6761DD1C" w14:textId="1A38E68C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070" w:type="pct"/>
            <w:shd w:val="clear" w:color="auto" w:fill="auto"/>
          </w:tcPr>
          <w:p w14:paraId="306C6A97" w14:textId="13F150F2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终端内置电池电压，单位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0.1V</w:t>
            </w:r>
          </w:p>
        </w:tc>
      </w:tr>
      <w:bookmarkEnd w:id="417"/>
      <w:tr w:rsidR="00427882" w:rsidRPr="000F139C" w14:paraId="2F319D82" w14:textId="77777777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14:paraId="5608770E" w14:textId="2BBB08DA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0x3007</w:t>
            </w:r>
          </w:p>
        </w:tc>
        <w:tc>
          <w:tcPr>
            <w:tcW w:w="599" w:type="pct"/>
            <w:shd w:val="clear" w:color="auto" w:fill="auto"/>
          </w:tcPr>
          <w:p w14:paraId="1DCC356C" w14:textId="414F667A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14:paraId="3E2A21D6" w14:textId="1E1B3F43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14:paraId="7160F205" w14:textId="16569C8C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本地信号场强，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0-100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模式下可用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CSQ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值）</w:t>
            </w:r>
          </w:p>
        </w:tc>
      </w:tr>
      <w:tr w:rsidR="00427882" w:rsidRPr="000F139C" w14:paraId="20E26243" w14:textId="77777777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14:paraId="1D744917" w14:textId="13C06AF9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0x3008</w:t>
            </w:r>
          </w:p>
        </w:tc>
        <w:tc>
          <w:tcPr>
            <w:tcW w:w="599" w:type="pct"/>
            <w:shd w:val="clear" w:color="auto" w:fill="auto"/>
          </w:tcPr>
          <w:p w14:paraId="1124A810" w14:textId="57D48A34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整数</w:t>
            </w:r>
          </w:p>
        </w:tc>
        <w:tc>
          <w:tcPr>
            <w:tcW w:w="709" w:type="pct"/>
            <w:shd w:val="clear" w:color="auto" w:fill="auto"/>
          </w:tcPr>
          <w:p w14:paraId="465023D6" w14:textId="0FC6CC21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14:paraId="0B7BA129" w14:textId="5891BC4B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卫星颗数</w:t>
            </w:r>
          </w:p>
        </w:tc>
      </w:tr>
      <w:tr w:rsidR="00427882" w:rsidRPr="000F139C" w14:paraId="4FDDB5DC" w14:textId="77777777" w:rsidTr="00D7336F">
        <w:trPr>
          <w:trHeight w:val="309"/>
          <w:jc w:val="center"/>
        </w:trPr>
        <w:tc>
          <w:tcPr>
            <w:tcW w:w="622" w:type="pct"/>
            <w:shd w:val="clear" w:color="auto" w:fill="auto"/>
          </w:tcPr>
          <w:p w14:paraId="27E058F1" w14:textId="69F16CD3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0x3016</w:t>
            </w:r>
          </w:p>
        </w:tc>
        <w:tc>
          <w:tcPr>
            <w:tcW w:w="599" w:type="pct"/>
            <w:shd w:val="clear" w:color="auto" w:fill="auto"/>
          </w:tcPr>
          <w:p w14:paraId="64C0DCA8" w14:textId="6DE8C3D9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14:paraId="55DE0155" w14:textId="15AE5CF0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070" w:type="pct"/>
            <w:shd w:val="clear" w:color="auto" w:fill="auto"/>
          </w:tcPr>
          <w:p w14:paraId="5D301577" w14:textId="77777777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ACC ON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累计时间，单位：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秒</w:t>
            </w:r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2410"/>
            </w:tblGrid>
            <w:tr w:rsidR="00427882" w:rsidRPr="000F139C" w14:paraId="2B2B79AE" w14:textId="77777777" w:rsidTr="00E5546E">
              <w:tc>
                <w:tcPr>
                  <w:tcW w:w="1417" w:type="dxa"/>
                </w:tcPr>
                <w:p w14:paraId="18B44B80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2410" w:type="dxa"/>
                </w:tcPr>
                <w:p w14:paraId="57C13C19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MSB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最高字节</w:t>
                  </w:r>
                </w:p>
              </w:tc>
            </w:tr>
            <w:tr w:rsidR="00427882" w:rsidRPr="000F139C" w14:paraId="64F55C60" w14:textId="77777777" w:rsidTr="00E5546E">
              <w:tc>
                <w:tcPr>
                  <w:tcW w:w="1417" w:type="dxa"/>
                </w:tcPr>
                <w:p w14:paraId="3DE7BF95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lastRenderedPageBreak/>
                    <w:t>Byte2</w:t>
                  </w:r>
                </w:p>
              </w:tc>
              <w:tc>
                <w:tcPr>
                  <w:tcW w:w="2410" w:type="dxa"/>
                </w:tcPr>
                <w:p w14:paraId="7EAD99E2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427882" w:rsidRPr="000F139C" w14:paraId="3F65F7F8" w14:textId="77777777" w:rsidTr="00E5546E">
              <w:tc>
                <w:tcPr>
                  <w:tcW w:w="1417" w:type="dxa"/>
                </w:tcPr>
                <w:p w14:paraId="33E5B0A8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Byte3</w:t>
                  </w:r>
                </w:p>
              </w:tc>
              <w:tc>
                <w:tcPr>
                  <w:tcW w:w="2410" w:type="dxa"/>
                </w:tcPr>
                <w:p w14:paraId="0DB6F872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</w:tr>
            <w:tr w:rsidR="00427882" w:rsidRPr="000F139C" w14:paraId="2E993E82" w14:textId="77777777" w:rsidTr="00E5546E">
              <w:tc>
                <w:tcPr>
                  <w:tcW w:w="1417" w:type="dxa"/>
                </w:tcPr>
                <w:p w14:paraId="45E6B4AB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Byte4</w:t>
                  </w:r>
                </w:p>
              </w:tc>
              <w:tc>
                <w:tcPr>
                  <w:tcW w:w="2410" w:type="dxa"/>
                </w:tcPr>
                <w:p w14:paraId="3EADDA37" w14:textId="77777777" w:rsidR="00427882" w:rsidRPr="000F139C" w:rsidRDefault="00427882" w:rsidP="00427882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LSB 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最低字节</w:t>
                  </w:r>
                </w:p>
              </w:tc>
            </w:tr>
          </w:tbl>
          <w:p w14:paraId="40E5EDB9" w14:textId="313E32FC" w:rsidR="00427882" w:rsidRPr="000F139C" w:rsidRDefault="00427882" w:rsidP="0042788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AA54D91" w14:textId="7B4EB707" w:rsidR="00D7336F" w:rsidRPr="00946E99" w:rsidRDefault="00946E99" w:rsidP="00946E99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表1</w:t>
      </w:r>
      <w:r w:rsidR="00E34AB6">
        <w:rPr>
          <w:rFonts w:ascii="黑体" w:eastAsia="黑体" w:hAnsi="黑体"/>
        </w:rPr>
        <w:t>3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终端基本状态数据组（T</w:t>
      </w:r>
      <w:r w:rsidRPr="000F139C">
        <w:rPr>
          <w:rFonts w:ascii="黑体" w:eastAsia="黑体" w:hAnsi="黑体"/>
        </w:rPr>
        <w:t>LV</w:t>
      </w:r>
      <w:r w:rsidRPr="000F139C">
        <w:rPr>
          <w:rFonts w:ascii="黑体" w:eastAsia="黑体" w:hAnsi="黑体" w:hint="eastAsia"/>
        </w:rPr>
        <w:t>组）示例</w:t>
      </w:r>
      <w:r>
        <w:rPr>
          <w:rFonts w:ascii="黑体" w:eastAsia="黑体" w:hAnsi="黑体" w:hint="eastAsia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46"/>
        <w:gridCol w:w="1357"/>
        <w:gridCol w:w="5876"/>
      </w:tblGrid>
      <w:tr w:rsidR="00946E99" w:rsidRPr="000F139C" w14:paraId="7AA90EC4" w14:textId="77777777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6459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67C15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EBA1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</w:p>
          <w:p w14:paraId="0A56233C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（字节）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5925A90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34AB6" w:rsidRPr="000F139C" w14:paraId="450B3381" w14:textId="77777777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6B559" w14:textId="57702E4B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0x3017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7F7D7" w14:textId="05ACDEC6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BCB25" w14:textId="53EAF824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83E6F57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（端对端协议）状态：</w:t>
            </w:r>
          </w:p>
          <w:p w14:paraId="36ED34B1" w14:textId="0E425CE3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拨号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拨号成功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：与中心通讯正常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：模块故障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：初始化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卡故障</w:t>
            </w:r>
          </w:p>
        </w:tc>
      </w:tr>
      <w:tr w:rsidR="00E34AB6" w:rsidRPr="000F139C" w14:paraId="5BC85CD1" w14:textId="77777777" w:rsidTr="00946E99">
        <w:trPr>
          <w:trHeight w:val="605"/>
          <w:jc w:val="center"/>
        </w:trPr>
        <w:tc>
          <w:tcPr>
            <w:tcW w:w="62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6D7E3" w14:textId="22F222BE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0x3018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4F45B" w14:textId="3E2BA84B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F3F8A" w14:textId="2BE413D9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67DA3410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注册状态：</w:t>
            </w:r>
          </w:p>
          <w:p w14:paraId="0A759456" w14:textId="390C278C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未注册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已注册，本地网络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3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注册被拒绝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4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未知状态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已注册，漫游网络，该TLV一般上传给PC</w:t>
            </w:r>
          </w:p>
        </w:tc>
      </w:tr>
      <w:tr w:rsidR="00E34AB6" w:rsidRPr="000F139C" w14:paraId="5252C1A1" w14:textId="77777777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</w:tcPr>
          <w:p w14:paraId="0CC1EA79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0x3019</w:t>
            </w:r>
          </w:p>
        </w:tc>
        <w:tc>
          <w:tcPr>
            <w:tcW w:w="599" w:type="pct"/>
            <w:shd w:val="clear" w:color="auto" w:fill="auto"/>
          </w:tcPr>
          <w:p w14:paraId="064CE4B3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14:paraId="4EEE581B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</w:tcPr>
          <w:p w14:paraId="28B6DCAD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</w:t>
            </w:r>
          </w:p>
          <w:p w14:paraId="0A3C9CA9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未注册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已注册，本地网络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搜索网络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3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注册被拒绝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4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未知状态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已注册，漫游网络，该TLV一般上传给PC</w:t>
            </w:r>
          </w:p>
        </w:tc>
      </w:tr>
      <w:tr w:rsidR="00E34AB6" w:rsidRPr="000F139C" w14:paraId="400E8E74" w14:textId="77777777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  <w:vAlign w:val="center"/>
          </w:tcPr>
          <w:p w14:paraId="4BDB2D35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0x301A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32621D6D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790FA9E6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070" w:type="pct"/>
            <w:shd w:val="clear" w:color="auto" w:fill="auto"/>
            <w:vAlign w:val="center"/>
          </w:tcPr>
          <w:p w14:paraId="68F5CB72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与平台连接状态：</w:t>
            </w:r>
          </w:p>
          <w:p w14:paraId="388ACE06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：离线，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：在线，该TLV一般上传给PC</w:t>
            </w:r>
          </w:p>
        </w:tc>
      </w:tr>
      <w:tr w:rsidR="00E34AB6" w:rsidRPr="000F139C" w14:paraId="0D18FDF5" w14:textId="77777777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  <w:vAlign w:val="center"/>
          </w:tcPr>
          <w:p w14:paraId="097BBC8E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0xA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501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6AFD40D7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0AD6D39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070" w:type="pct"/>
            <w:shd w:val="clear" w:color="auto" w:fill="auto"/>
            <w:vAlign w:val="center"/>
          </w:tcPr>
          <w:p w14:paraId="6843D396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状态字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E34AB6" w:rsidRPr="000F139C" w14:paraId="2D30AAB0" w14:textId="77777777" w:rsidTr="00751F59">
        <w:trPr>
          <w:trHeight w:val="1140"/>
          <w:jc w:val="center"/>
        </w:trPr>
        <w:tc>
          <w:tcPr>
            <w:tcW w:w="622" w:type="pct"/>
            <w:shd w:val="clear" w:color="auto" w:fill="auto"/>
          </w:tcPr>
          <w:p w14:paraId="12D35907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301E</w:t>
            </w:r>
          </w:p>
        </w:tc>
        <w:tc>
          <w:tcPr>
            <w:tcW w:w="599" w:type="pct"/>
            <w:shd w:val="clear" w:color="auto" w:fill="auto"/>
          </w:tcPr>
          <w:p w14:paraId="510B1DC9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14:paraId="3282835C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70" w:type="pct"/>
            <w:shd w:val="clear" w:color="auto" w:fill="auto"/>
          </w:tcPr>
          <w:p w14:paraId="53F62402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终端统计休眠时间</w:t>
            </w:r>
          </w:p>
          <w:p w14:paraId="24D0346C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Byte1~Byte4：总休眠时间，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6277E8F3" w14:textId="77777777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Byte5~Byte8：本次休眠时间，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</w:p>
        </w:tc>
      </w:tr>
      <w:tr w:rsidR="00E34AB6" w:rsidRPr="000F139C" w14:paraId="0F03588B" w14:textId="77777777" w:rsidTr="00E34AB6">
        <w:trPr>
          <w:trHeight w:val="215"/>
          <w:jc w:val="center"/>
        </w:trPr>
        <w:tc>
          <w:tcPr>
            <w:tcW w:w="622" w:type="pct"/>
            <w:shd w:val="clear" w:color="auto" w:fill="auto"/>
          </w:tcPr>
          <w:p w14:paraId="3B60B380" w14:textId="3C16FC1E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0x301F</w:t>
            </w:r>
          </w:p>
        </w:tc>
        <w:tc>
          <w:tcPr>
            <w:tcW w:w="599" w:type="pct"/>
            <w:shd w:val="clear" w:color="auto" w:fill="auto"/>
          </w:tcPr>
          <w:p w14:paraId="07D2FABD" w14:textId="58D2E3C3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709" w:type="pct"/>
            <w:shd w:val="clear" w:color="auto" w:fill="auto"/>
          </w:tcPr>
          <w:p w14:paraId="43E9D1D8" w14:textId="2D789A04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3070" w:type="pct"/>
            <w:shd w:val="clear" w:color="auto" w:fill="auto"/>
          </w:tcPr>
          <w:p w14:paraId="7C24133F" w14:textId="06B94DB2" w:rsidR="00E34AB6" w:rsidRPr="000F139C" w:rsidRDefault="00E34AB6" w:rsidP="00E34AB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基站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</w:tbl>
    <w:p w14:paraId="2D7F2F47" w14:textId="77777777" w:rsidR="000A6E9A" w:rsidRPr="000F139C" w:rsidRDefault="000A6E9A" w:rsidP="007F67C7">
      <w:pPr>
        <w:pStyle w:val="a8"/>
        <w:numPr>
          <w:ilvl w:val="0"/>
          <w:numId w:val="0"/>
        </w:numPr>
        <w:spacing w:before="156" w:after="156"/>
        <w:outlineLvl w:val="3"/>
      </w:pPr>
      <w:r w:rsidRPr="000F139C">
        <w:rPr>
          <w:rFonts w:hint="eastAsia"/>
        </w:rPr>
        <w:t>6</w:t>
      </w:r>
      <w:r w:rsidRPr="000F139C">
        <w:t xml:space="preserve">.4.1.2 </w:t>
      </w:r>
      <w:r w:rsidRPr="000F139C">
        <w:rPr>
          <w:rFonts w:hint="eastAsia"/>
        </w:rPr>
        <w:t>终端状态字定义</w:t>
      </w:r>
    </w:p>
    <w:p w14:paraId="03458D44" w14:textId="4A30A893" w:rsidR="003073CD" w:rsidRPr="000F139C" w:rsidRDefault="003073CD" w:rsidP="00920E43">
      <w:pPr>
        <w:ind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终端状态字定义见表1</w:t>
      </w:r>
      <w:r w:rsidR="00E34AB6">
        <w:rPr>
          <w:rFonts w:asciiTheme="minorEastAsia" w:eastAsiaTheme="minorEastAsia" w:hAnsiTheme="minorEastAsia"/>
          <w:szCs w:val="21"/>
        </w:rPr>
        <w:t>4</w:t>
      </w:r>
      <w:r w:rsidRPr="000F139C">
        <w:rPr>
          <w:rFonts w:asciiTheme="minorEastAsia" w:eastAsiaTheme="minorEastAsia" w:hAnsiTheme="minorEastAsia" w:hint="eastAsia"/>
          <w:szCs w:val="21"/>
        </w:rPr>
        <w:t>，终端状态字位定义见表</w:t>
      </w:r>
      <w:r w:rsidR="00D856B5" w:rsidRPr="000F139C">
        <w:rPr>
          <w:rFonts w:asciiTheme="minorEastAsia" w:eastAsiaTheme="minorEastAsia" w:hAnsiTheme="minorEastAsia" w:hint="eastAsia"/>
          <w:szCs w:val="21"/>
        </w:rPr>
        <w:t>1</w:t>
      </w:r>
      <w:r w:rsidR="00E34AB6">
        <w:rPr>
          <w:rFonts w:asciiTheme="minorEastAsia" w:eastAsiaTheme="minorEastAsia" w:hAnsiTheme="minorEastAsia"/>
          <w:szCs w:val="21"/>
        </w:rPr>
        <w:t>5</w:t>
      </w:r>
      <w:r w:rsidRPr="000F139C">
        <w:rPr>
          <w:rFonts w:asciiTheme="minorEastAsia" w:eastAsiaTheme="minorEastAsia" w:hAnsiTheme="minorEastAsia" w:hint="eastAsia"/>
          <w:szCs w:val="21"/>
        </w:rPr>
        <w:t>。</w:t>
      </w:r>
    </w:p>
    <w:p w14:paraId="1E490E58" w14:textId="563AEF7A" w:rsidR="00E11A56" w:rsidRPr="00E34AB6" w:rsidRDefault="00D7336F" w:rsidP="00E34AB6">
      <w:pPr>
        <w:pStyle w:val="af7"/>
        <w:spacing w:before="156" w:after="156"/>
        <w:ind w:left="0"/>
      </w:pPr>
      <w:r w:rsidRPr="00E34AB6">
        <w:t xml:space="preserve"> </w:t>
      </w:r>
      <w:r w:rsidR="008602A0" w:rsidRPr="00E34AB6">
        <w:rPr>
          <w:rFonts w:hint="eastAsia"/>
        </w:rPr>
        <w:t>终端状态字定义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576"/>
        <w:gridCol w:w="490"/>
        <w:gridCol w:w="490"/>
        <w:gridCol w:w="490"/>
        <w:gridCol w:w="490"/>
        <w:gridCol w:w="490"/>
        <w:gridCol w:w="490"/>
        <w:gridCol w:w="490"/>
        <w:gridCol w:w="484"/>
      </w:tblGrid>
      <w:tr w:rsidR="00E11A56" w:rsidRPr="000F139C" w14:paraId="6F92CC70" w14:textId="77777777" w:rsidTr="00D7336F">
        <w:trPr>
          <w:jc w:val="center"/>
        </w:trPr>
        <w:tc>
          <w:tcPr>
            <w:tcW w:w="564" w:type="pct"/>
            <w:tcBorders>
              <w:top w:val="single" w:sz="12" w:space="0" w:color="auto"/>
              <w:bottom w:val="single" w:sz="12" w:space="0" w:color="auto"/>
            </w:tcBorders>
          </w:tcPr>
          <w:p w14:paraId="73B818FD" w14:textId="77777777" w:rsidR="00E11A56" w:rsidRPr="000F139C" w:rsidRDefault="00E11A56" w:rsidP="00D856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字节序</w:t>
            </w:r>
          </w:p>
        </w:tc>
        <w:tc>
          <w:tcPr>
            <w:tcW w:w="2391" w:type="pct"/>
            <w:tcBorders>
              <w:top w:val="single" w:sz="12" w:space="0" w:color="auto"/>
              <w:bottom w:val="single" w:sz="12" w:space="0" w:color="auto"/>
            </w:tcBorders>
          </w:tcPr>
          <w:p w14:paraId="78A39CA4" w14:textId="77777777" w:rsidR="00E11A56" w:rsidRPr="000F139C" w:rsidRDefault="00E11A56" w:rsidP="00D856B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045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37BD2DCC" w14:textId="77777777" w:rsidR="00E11A56" w:rsidRPr="000F139C" w:rsidRDefault="00E11A56" w:rsidP="00D856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位序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（字节内 高→低）</w:t>
            </w:r>
          </w:p>
        </w:tc>
      </w:tr>
      <w:tr w:rsidR="00E11A56" w:rsidRPr="000F139C" w14:paraId="44E3B626" w14:textId="77777777" w:rsidTr="00D7336F">
        <w:trPr>
          <w:jc w:val="center"/>
        </w:trPr>
        <w:tc>
          <w:tcPr>
            <w:tcW w:w="564" w:type="pct"/>
            <w:tcBorders>
              <w:top w:val="single" w:sz="12" w:space="0" w:color="auto"/>
            </w:tcBorders>
          </w:tcPr>
          <w:p w14:paraId="6DB9E304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</w:t>
            </w:r>
          </w:p>
        </w:tc>
        <w:tc>
          <w:tcPr>
            <w:tcW w:w="2391" w:type="pct"/>
            <w:tcBorders>
              <w:top w:val="single" w:sz="12" w:space="0" w:color="auto"/>
            </w:tcBorders>
          </w:tcPr>
          <w:p w14:paraId="0F46F3E3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状态字1：通用状态字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30070071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31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17A8B2A4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30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3DD9EAE9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29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6C15C25C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28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19CE3BD6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27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17DA3053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26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287CA0BE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25</w:t>
            </w:r>
          </w:p>
        </w:tc>
        <w:tc>
          <w:tcPr>
            <w:tcW w:w="256" w:type="pct"/>
            <w:tcBorders>
              <w:top w:val="single" w:sz="12" w:space="0" w:color="auto"/>
            </w:tcBorders>
          </w:tcPr>
          <w:p w14:paraId="502F6287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24</w:t>
            </w:r>
          </w:p>
        </w:tc>
      </w:tr>
      <w:tr w:rsidR="00E11A56" w:rsidRPr="000F139C" w14:paraId="54A3A151" w14:textId="77777777" w:rsidTr="00D7336F">
        <w:trPr>
          <w:jc w:val="center"/>
        </w:trPr>
        <w:tc>
          <w:tcPr>
            <w:tcW w:w="564" w:type="pct"/>
          </w:tcPr>
          <w:p w14:paraId="6ECFB93A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</w:t>
            </w:r>
          </w:p>
        </w:tc>
        <w:tc>
          <w:tcPr>
            <w:tcW w:w="2391" w:type="pct"/>
          </w:tcPr>
          <w:p w14:paraId="3201D5B7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状态字2：终端状态字</w:t>
            </w:r>
          </w:p>
          <w:p w14:paraId="0B7099D6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用于定义终端主要硬件状态</w:t>
            </w:r>
          </w:p>
        </w:tc>
        <w:tc>
          <w:tcPr>
            <w:tcW w:w="256" w:type="pct"/>
          </w:tcPr>
          <w:p w14:paraId="79CA5DBD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23</w:t>
            </w:r>
          </w:p>
        </w:tc>
        <w:tc>
          <w:tcPr>
            <w:tcW w:w="256" w:type="pct"/>
          </w:tcPr>
          <w:p w14:paraId="637B01EF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22</w:t>
            </w:r>
          </w:p>
        </w:tc>
        <w:tc>
          <w:tcPr>
            <w:tcW w:w="256" w:type="pct"/>
          </w:tcPr>
          <w:p w14:paraId="01062BC8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21</w:t>
            </w:r>
          </w:p>
        </w:tc>
        <w:tc>
          <w:tcPr>
            <w:tcW w:w="256" w:type="pct"/>
          </w:tcPr>
          <w:p w14:paraId="64CA5818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256" w:type="pct"/>
          </w:tcPr>
          <w:p w14:paraId="41A272A7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19</w:t>
            </w:r>
          </w:p>
        </w:tc>
        <w:tc>
          <w:tcPr>
            <w:tcW w:w="256" w:type="pct"/>
          </w:tcPr>
          <w:p w14:paraId="10153F1F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18</w:t>
            </w:r>
          </w:p>
        </w:tc>
        <w:tc>
          <w:tcPr>
            <w:tcW w:w="256" w:type="pct"/>
          </w:tcPr>
          <w:p w14:paraId="1A23428F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17</w:t>
            </w:r>
          </w:p>
        </w:tc>
        <w:tc>
          <w:tcPr>
            <w:tcW w:w="256" w:type="pct"/>
          </w:tcPr>
          <w:p w14:paraId="55BD2790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16</w:t>
            </w:r>
          </w:p>
        </w:tc>
      </w:tr>
      <w:tr w:rsidR="00E11A56" w:rsidRPr="000F139C" w14:paraId="0419965D" w14:textId="77777777" w:rsidTr="00D7336F">
        <w:trPr>
          <w:jc w:val="center"/>
        </w:trPr>
        <w:tc>
          <w:tcPr>
            <w:tcW w:w="564" w:type="pct"/>
          </w:tcPr>
          <w:p w14:paraId="247090BF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3</w:t>
            </w:r>
          </w:p>
        </w:tc>
        <w:tc>
          <w:tcPr>
            <w:tcW w:w="2391" w:type="pct"/>
          </w:tcPr>
          <w:p w14:paraId="0D6DAD95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状态字3：设备状态字</w:t>
            </w:r>
          </w:p>
          <w:p w14:paraId="43A8D777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用于定义设备主要异常状态</w:t>
            </w:r>
          </w:p>
        </w:tc>
        <w:tc>
          <w:tcPr>
            <w:tcW w:w="256" w:type="pct"/>
          </w:tcPr>
          <w:p w14:paraId="3F5EBBC2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15</w:t>
            </w:r>
          </w:p>
        </w:tc>
        <w:tc>
          <w:tcPr>
            <w:tcW w:w="256" w:type="pct"/>
          </w:tcPr>
          <w:p w14:paraId="3055DEEA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14</w:t>
            </w:r>
          </w:p>
        </w:tc>
        <w:tc>
          <w:tcPr>
            <w:tcW w:w="256" w:type="pct"/>
          </w:tcPr>
          <w:p w14:paraId="69557DE3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13</w:t>
            </w:r>
          </w:p>
        </w:tc>
        <w:tc>
          <w:tcPr>
            <w:tcW w:w="256" w:type="pct"/>
          </w:tcPr>
          <w:p w14:paraId="0FCB673A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12</w:t>
            </w:r>
          </w:p>
        </w:tc>
        <w:tc>
          <w:tcPr>
            <w:tcW w:w="256" w:type="pct"/>
          </w:tcPr>
          <w:p w14:paraId="0943D5EB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11</w:t>
            </w:r>
          </w:p>
        </w:tc>
        <w:tc>
          <w:tcPr>
            <w:tcW w:w="256" w:type="pct"/>
          </w:tcPr>
          <w:p w14:paraId="0A72548B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10</w:t>
            </w:r>
          </w:p>
        </w:tc>
        <w:tc>
          <w:tcPr>
            <w:tcW w:w="256" w:type="pct"/>
          </w:tcPr>
          <w:p w14:paraId="5F220680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9</w:t>
            </w:r>
          </w:p>
        </w:tc>
        <w:tc>
          <w:tcPr>
            <w:tcW w:w="256" w:type="pct"/>
          </w:tcPr>
          <w:p w14:paraId="37604A92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8</w:t>
            </w:r>
          </w:p>
        </w:tc>
      </w:tr>
      <w:tr w:rsidR="00E11A56" w:rsidRPr="000F139C" w14:paraId="5A3A6D44" w14:textId="77777777" w:rsidTr="00D7336F">
        <w:trPr>
          <w:jc w:val="center"/>
        </w:trPr>
        <w:tc>
          <w:tcPr>
            <w:tcW w:w="564" w:type="pct"/>
          </w:tcPr>
          <w:p w14:paraId="64AA20A9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4</w:t>
            </w:r>
          </w:p>
        </w:tc>
        <w:tc>
          <w:tcPr>
            <w:tcW w:w="2391" w:type="pct"/>
          </w:tcPr>
          <w:p w14:paraId="6DB3DA0B" w14:textId="77777777" w:rsidR="00E11A56" w:rsidRPr="000F139C" w:rsidRDefault="00E11A56" w:rsidP="00D579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状态字4：应用功能状态预留</w:t>
            </w:r>
          </w:p>
        </w:tc>
        <w:tc>
          <w:tcPr>
            <w:tcW w:w="256" w:type="pct"/>
          </w:tcPr>
          <w:p w14:paraId="27C0D25B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256" w:type="pct"/>
          </w:tcPr>
          <w:p w14:paraId="2B52B85D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56" w:type="pct"/>
          </w:tcPr>
          <w:p w14:paraId="1F779051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256" w:type="pct"/>
          </w:tcPr>
          <w:p w14:paraId="48E846AC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56" w:type="pct"/>
          </w:tcPr>
          <w:p w14:paraId="11EC06C2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256" w:type="pct"/>
          </w:tcPr>
          <w:p w14:paraId="26CC04E3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256" w:type="pct"/>
          </w:tcPr>
          <w:p w14:paraId="7BE44C15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256" w:type="pct"/>
          </w:tcPr>
          <w:p w14:paraId="0047B6BF" w14:textId="77777777" w:rsidR="00E11A56" w:rsidRPr="000F139C" w:rsidRDefault="00E11A56" w:rsidP="00D5794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</w:tbl>
    <w:p w14:paraId="2BB98708" w14:textId="36104DF7" w:rsidR="00530770" w:rsidRPr="000F139C" w:rsidRDefault="00D7336F" w:rsidP="00E34AB6">
      <w:pPr>
        <w:pStyle w:val="af7"/>
        <w:spacing w:before="156" w:after="156"/>
        <w:ind w:left="0"/>
      </w:pPr>
      <w:r w:rsidRPr="000F139C">
        <w:rPr>
          <w:rFonts w:hAnsi="黑体"/>
        </w:rPr>
        <w:lastRenderedPageBreak/>
        <w:t xml:space="preserve"> </w:t>
      </w:r>
      <w:r w:rsidR="00227C9D" w:rsidRPr="000F139C">
        <w:rPr>
          <w:rFonts w:hAnsi="黑体" w:hint="eastAsia"/>
        </w:rPr>
        <w:t>终端状态字位定义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842"/>
        <w:gridCol w:w="5539"/>
      </w:tblGrid>
      <w:tr w:rsidR="00530770" w:rsidRPr="000F139C" w14:paraId="1ACA1D43" w14:textId="77777777" w:rsidTr="00D7336F">
        <w:trPr>
          <w:jc w:val="center"/>
        </w:trPr>
        <w:tc>
          <w:tcPr>
            <w:tcW w:w="16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7DF55B" w14:textId="77777777"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状态字</w:t>
            </w:r>
          </w:p>
        </w:tc>
        <w:tc>
          <w:tcPr>
            <w:tcW w:w="4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3A676C" w14:textId="77777777"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位序</w:t>
            </w:r>
          </w:p>
        </w:tc>
        <w:tc>
          <w:tcPr>
            <w:tcW w:w="289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99E5907" w14:textId="77777777" w:rsidR="00530770" w:rsidRPr="000F139C" w:rsidRDefault="00530770" w:rsidP="00CD0FB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30770" w:rsidRPr="000F139C" w14:paraId="4201055F" w14:textId="77777777" w:rsidTr="00D7336F">
        <w:trPr>
          <w:jc w:val="center"/>
        </w:trPr>
        <w:tc>
          <w:tcPr>
            <w:tcW w:w="1666" w:type="pct"/>
            <w:tcBorders>
              <w:top w:val="single" w:sz="12" w:space="0" w:color="auto"/>
            </w:tcBorders>
            <w:shd w:val="clear" w:color="auto" w:fill="auto"/>
          </w:tcPr>
          <w:p w14:paraId="56D16443" w14:textId="77777777" w:rsidR="00530770" w:rsidRPr="000F139C" w:rsidRDefault="00AD2FF6" w:rsidP="005307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tcBorders>
              <w:top w:val="single" w:sz="12" w:space="0" w:color="auto"/>
            </w:tcBorders>
            <w:shd w:val="clear" w:color="auto" w:fill="auto"/>
          </w:tcPr>
          <w:p w14:paraId="3A003EC6" w14:textId="77777777" w:rsidR="00530770" w:rsidRPr="000F139C" w:rsidRDefault="00AD2FF6" w:rsidP="005307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894" w:type="pct"/>
            <w:tcBorders>
              <w:top w:val="single" w:sz="12" w:space="0" w:color="auto"/>
            </w:tcBorders>
            <w:shd w:val="clear" w:color="auto" w:fill="auto"/>
          </w:tcPr>
          <w:p w14:paraId="36750301" w14:textId="77777777" w:rsidR="00530770" w:rsidRPr="000F139C" w:rsidRDefault="00B26BE1" w:rsidP="00E93A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【定位状态】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0=</w:t>
            </w:r>
            <w:r w:rsidR="00E93AA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未定位，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1=</w:t>
            </w:r>
            <w:r w:rsidR="00E93AA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已定位</w:t>
            </w:r>
          </w:p>
        </w:tc>
      </w:tr>
      <w:tr w:rsidR="00AD2FF6" w:rsidRPr="000F139C" w14:paraId="2A85F255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3C37D658" w14:textId="77777777"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4526B6B9" w14:textId="77777777"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894" w:type="pct"/>
            <w:shd w:val="clear" w:color="auto" w:fill="auto"/>
          </w:tcPr>
          <w:p w14:paraId="793CBF5B" w14:textId="77777777" w:rsidR="00AD2FF6" w:rsidRPr="000F139C" w:rsidRDefault="001F220B" w:rsidP="00C43D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开关量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0=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低，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1=</w:t>
            </w:r>
            <w:r w:rsidR="00C43D2A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</w:tr>
      <w:tr w:rsidR="00AD2FF6" w:rsidRPr="000F139C" w14:paraId="1650E873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6FAE6C7C" w14:textId="77777777"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1184C770" w14:textId="77777777" w:rsidR="00AD2FF6" w:rsidRPr="000F139C" w:rsidRDefault="00AD2FF6" w:rsidP="00AD2F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2894" w:type="pct"/>
            <w:shd w:val="clear" w:color="auto" w:fill="auto"/>
          </w:tcPr>
          <w:p w14:paraId="2DE3C6DD" w14:textId="77777777" w:rsidR="00AD2FF6" w:rsidRPr="000F139C" w:rsidRDefault="00C565ED" w:rsidP="00A2770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A73DD2" w:rsidRPr="000F139C" w14:paraId="3D629ABB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38F2474A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41A5AE9C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2894" w:type="pct"/>
            <w:shd w:val="clear" w:color="auto" w:fill="auto"/>
          </w:tcPr>
          <w:p w14:paraId="0C287084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【终端工作状态】0：工作中1：未工作（休眠）</w:t>
            </w:r>
          </w:p>
          <w:p w14:paraId="06712344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（区分正常运行和省电休眠）</w:t>
            </w:r>
          </w:p>
        </w:tc>
      </w:tr>
      <w:tr w:rsidR="00A73DD2" w:rsidRPr="000F139C" w14:paraId="0F3F7531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0AD6C62A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6C7CDEA5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2894" w:type="pct"/>
            <w:shd w:val="clear" w:color="auto" w:fill="auto"/>
          </w:tcPr>
          <w:p w14:paraId="0D765249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【终端健康状态】0：正常1：存在告警异常</w:t>
            </w:r>
          </w:p>
        </w:tc>
      </w:tr>
      <w:tr w:rsidR="00A73DD2" w:rsidRPr="000F139C" w14:paraId="3C0F784E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107F94E6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097FE299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2894" w:type="pct"/>
            <w:shd w:val="clear" w:color="auto" w:fill="auto"/>
          </w:tcPr>
          <w:p w14:paraId="0A24AD0D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【关联设备工作状态】 0：工作中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：未工作</w:t>
            </w:r>
          </w:p>
        </w:tc>
      </w:tr>
      <w:tr w:rsidR="00A73DD2" w:rsidRPr="000F139C" w14:paraId="4B3B4663" w14:textId="77777777" w:rsidTr="00D7336F">
        <w:trPr>
          <w:jc w:val="center"/>
        </w:trPr>
        <w:tc>
          <w:tcPr>
            <w:tcW w:w="1666" w:type="pct"/>
            <w:shd w:val="clear" w:color="auto" w:fill="auto"/>
          </w:tcPr>
          <w:p w14:paraId="38872519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33A704FA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2894" w:type="pct"/>
            <w:shd w:val="clear" w:color="auto" w:fill="auto"/>
          </w:tcPr>
          <w:p w14:paraId="2976BCF2" w14:textId="77777777" w:rsidR="00A73DD2" w:rsidRPr="000F139C" w:rsidRDefault="00A73DD2" w:rsidP="001C071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【关联设备</w:t>
            </w:r>
            <w:r w:rsidR="0097560C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健康状态】0：正常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：存在故障异常</w:t>
            </w:r>
          </w:p>
        </w:tc>
      </w:tr>
      <w:tr w:rsidR="00946E99" w:rsidRPr="000F139C" w14:paraId="6424F01D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15330987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通用状态字</w:t>
            </w:r>
          </w:p>
        </w:tc>
        <w:tc>
          <w:tcPr>
            <w:tcW w:w="440" w:type="pct"/>
            <w:shd w:val="clear" w:color="auto" w:fill="auto"/>
          </w:tcPr>
          <w:p w14:paraId="620139D0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2894" w:type="pct"/>
            <w:shd w:val="clear" w:color="auto" w:fill="auto"/>
          </w:tcPr>
          <w:p w14:paraId="6413BC1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【ACC状态】0：OFF， 1：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ON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。</w:t>
            </w:r>
          </w:p>
        </w:tc>
      </w:tr>
      <w:tr w:rsidR="00946E99" w:rsidRPr="000F139C" w14:paraId="5AB80D27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781C763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76F08C46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2894" w:type="pct"/>
            <w:shd w:val="clear" w:color="auto" w:fill="auto"/>
          </w:tcPr>
          <w:p w14:paraId="0542475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【终端外电源断电标志】0：未断电1：断电</w:t>
            </w:r>
          </w:p>
        </w:tc>
      </w:tr>
      <w:tr w:rsidR="00946E99" w:rsidRPr="000F139C" w14:paraId="08E0FA2F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61DD799E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088F842F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2894" w:type="pct"/>
            <w:shd w:val="clear" w:color="auto" w:fill="auto"/>
          </w:tcPr>
          <w:p w14:paraId="04CEB421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【终端外电源电压低于阈值标志】0：未低于1：低于</w:t>
            </w:r>
          </w:p>
        </w:tc>
      </w:tr>
      <w:tr w:rsidR="00946E99" w:rsidRPr="000F139C" w14:paraId="35104A93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39EA8649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752E749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2894" w:type="pct"/>
            <w:shd w:val="clear" w:color="auto" w:fill="auto"/>
          </w:tcPr>
          <w:p w14:paraId="123C7990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【终端内置电池充电标志】0：未充电 1：充电中</w:t>
            </w:r>
          </w:p>
        </w:tc>
      </w:tr>
      <w:tr w:rsidR="00946E99" w:rsidRPr="000F139C" w14:paraId="2CE60182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4D09CB42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0BC7855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2894" w:type="pct"/>
            <w:shd w:val="clear" w:color="auto" w:fill="auto"/>
          </w:tcPr>
          <w:p w14:paraId="0053E0D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【终端内置电池电压低于阈值标志】0：未低于1：低于</w:t>
            </w:r>
          </w:p>
        </w:tc>
      </w:tr>
      <w:tr w:rsidR="00946E99" w:rsidRPr="000F139C" w14:paraId="505A0545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0ED4AACD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0FA942C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894" w:type="pct"/>
            <w:shd w:val="clear" w:color="auto" w:fill="auto"/>
          </w:tcPr>
          <w:p w14:paraId="6B73B0FF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【终端GPS模块故障标志】0：无故障1：故障</w:t>
            </w:r>
          </w:p>
        </w:tc>
      </w:tr>
      <w:tr w:rsidR="00946E99" w:rsidRPr="000F139C" w14:paraId="57C1F01E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288911C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2D7C578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2894" w:type="pct"/>
            <w:shd w:val="clear" w:color="auto" w:fill="auto"/>
          </w:tcPr>
          <w:p w14:paraId="163704D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【终端GPS天线断开标志】0：未断开1：断开</w:t>
            </w:r>
          </w:p>
        </w:tc>
      </w:tr>
      <w:tr w:rsidR="00946E99" w:rsidRPr="000F139C" w14:paraId="39BF2123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46258F55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29F880F4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2894" w:type="pct"/>
            <w:shd w:val="clear" w:color="auto" w:fill="auto"/>
          </w:tcPr>
          <w:p w14:paraId="3D77D8A6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【终端GPS天线短路标志】0：未短路1：短路</w:t>
            </w:r>
          </w:p>
        </w:tc>
      </w:tr>
      <w:tr w:rsidR="00946E99" w:rsidRPr="000F139C" w14:paraId="211FE8E3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7467047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终端状态字</w:t>
            </w:r>
          </w:p>
        </w:tc>
        <w:tc>
          <w:tcPr>
            <w:tcW w:w="440" w:type="pct"/>
            <w:shd w:val="clear" w:color="auto" w:fill="auto"/>
          </w:tcPr>
          <w:p w14:paraId="2F2357BF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894" w:type="pct"/>
            <w:shd w:val="clear" w:color="auto" w:fill="auto"/>
          </w:tcPr>
          <w:p w14:paraId="79EA0071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【总线1通信异常标志】0：正常 1：异常</w:t>
            </w:r>
          </w:p>
        </w:tc>
      </w:tr>
      <w:tr w:rsidR="00946E99" w:rsidRPr="000F139C" w14:paraId="787AE7CD" w14:textId="77777777" w:rsidTr="00751F59">
        <w:trPr>
          <w:jc w:val="center"/>
        </w:trPr>
        <w:tc>
          <w:tcPr>
            <w:tcW w:w="1666" w:type="pct"/>
            <w:shd w:val="clear" w:color="auto" w:fill="auto"/>
          </w:tcPr>
          <w:p w14:paraId="60360D6D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shd w:val="clear" w:color="auto" w:fill="auto"/>
          </w:tcPr>
          <w:p w14:paraId="14ADFAF2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894" w:type="pct"/>
            <w:shd w:val="clear" w:color="auto" w:fill="auto"/>
          </w:tcPr>
          <w:p w14:paraId="7180E26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【内置锁车继电器标志】0：未锁1：已锁</w:t>
            </w:r>
          </w:p>
        </w:tc>
      </w:tr>
      <w:tr w:rsidR="00946E99" w:rsidRPr="000F139C" w14:paraId="0D5EDD4F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079F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25C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3CEBE13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【总线2通信异常标志】0：正常 1：异常</w:t>
            </w:r>
          </w:p>
        </w:tc>
      </w:tr>
      <w:tr w:rsidR="00946E99" w:rsidRPr="000F139C" w14:paraId="10581FE3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CE396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BAB3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6E2A44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【总线3通信异常标志】0：正常 1：异常</w:t>
            </w:r>
          </w:p>
        </w:tc>
      </w:tr>
      <w:tr w:rsidR="00946E99" w:rsidRPr="000F139C" w14:paraId="6FA15141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C0F40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1BE2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099997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【关联设备2健康状态】0：正常 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：存在故障异常</w:t>
            </w:r>
          </w:p>
        </w:tc>
      </w:tr>
      <w:tr w:rsidR="00946E99" w:rsidRPr="000F139C" w14:paraId="4BC10444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174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B15E9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D48361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4F70EF35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D9159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EBB5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3585991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33B6FF82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B4C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5C935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C44BA97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0F8D3914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F11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设备状态字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21E0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EA6763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1EE3F3F4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36E43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CA72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518438A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【超速标志】0：未超速1：已超速</w:t>
            </w:r>
          </w:p>
        </w:tc>
      </w:tr>
      <w:tr w:rsidR="00946E99" w:rsidRPr="000F139C" w14:paraId="7A9F164C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A3E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744C4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585D73E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【非自主移动标志（拖车）】0：未发生1：已发生</w:t>
            </w:r>
          </w:p>
        </w:tc>
      </w:tr>
      <w:tr w:rsidR="00946E99" w:rsidRPr="000F139C" w14:paraId="4D354232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76B54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D49F6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B1B310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【车辆状态标志】00：闲置01：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怠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速10：工作11：未知</w:t>
            </w:r>
          </w:p>
        </w:tc>
      </w:tr>
      <w:tr w:rsidR="00946E99" w:rsidRPr="000F139C" w14:paraId="034AAD04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51C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226D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4C6EFE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15B5A805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226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D337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53B0E2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057AF8A4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7A17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BFF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DD1BA8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1C8FFDF9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61AD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D093C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C7FF0B" w14:textId="77777777" w:rsidR="00946E99" w:rsidRPr="00946E99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08A6EFDE" w14:textId="77777777" w:rsidTr="00946E99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B0EFD0B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应用功能状态预留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90E62B0" w14:textId="77777777" w:rsidR="00946E99" w:rsidRPr="000F139C" w:rsidRDefault="00946E99" w:rsidP="00751F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ECF604" w14:textId="77777777" w:rsidR="00946E99" w:rsidRPr="00946E99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46E99">
              <w:rPr>
                <w:rFonts w:asciiTheme="minorEastAsia" w:eastAsiaTheme="minorEastAsia" w:hAnsiTheme="minorEastAsia" w:hint="eastAsia"/>
                <w:sz w:val="18"/>
                <w:szCs w:val="18"/>
              </w:rPr>
              <w:t>【终端开盖标识】0：当前未开盖1：当前开盖</w:t>
            </w:r>
          </w:p>
        </w:tc>
      </w:tr>
    </w:tbl>
    <w:p w14:paraId="5B961DA4" w14:textId="716DC3E8" w:rsidR="00E34AB6" w:rsidRDefault="00E34AB6" w:rsidP="00E34AB6">
      <w:pPr>
        <w:pStyle w:val="aff4"/>
      </w:pPr>
      <w:bookmarkStart w:id="418" w:name="_Toc42764039"/>
      <w:bookmarkStart w:id="419" w:name="_Toc42875664"/>
      <w:bookmarkStart w:id="420" w:name="_Toc44167590"/>
      <w:bookmarkStart w:id="421" w:name="_Toc44578723"/>
      <w:bookmarkStart w:id="422" w:name="_Toc44666984"/>
    </w:p>
    <w:p w14:paraId="1B0192F2" w14:textId="2930C5EE" w:rsidR="00E34AB6" w:rsidRDefault="00E34AB6" w:rsidP="00E34AB6">
      <w:pPr>
        <w:pStyle w:val="aff4"/>
      </w:pPr>
    </w:p>
    <w:p w14:paraId="4F25F3BB" w14:textId="77777777" w:rsidR="00E34AB6" w:rsidRDefault="00E34AB6" w:rsidP="00E34AB6">
      <w:pPr>
        <w:pStyle w:val="aff4"/>
      </w:pPr>
    </w:p>
    <w:p w14:paraId="4C6F9865" w14:textId="11801AC1" w:rsidR="00E34AB6" w:rsidRDefault="00E34AB6" w:rsidP="00E34AB6">
      <w:pPr>
        <w:pStyle w:val="aff4"/>
      </w:pPr>
    </w:p>
    <w:p w14:paraId="7A8F1FAC" w14:textId="77777777" w:rsidR="00E34AB6" w:rsidRPr="00E34AB6" w:rsidRDefault="00E34AB6" w:rsidP="00E34AB6">
      <w:pPr>
        <w:pStyle w:val="aff4"/>
      </w:pPr>
    </w:p>
    <w:p w14:paraId="4A240B40" w14:textId="7A82536F" w:rsidR="00A16E2F" w:rsidRPr="000F139C" w:rsidRDefault="00A16E2F" w:rsidP="00F23BDC">
      <w:pPr>
        <w:pStyle w:val="a6"/>
        <w:spacing w:before="156" w:after="156"/>
        <w:ind w:left="567"/>
        <w:outlineLvl w:val="2"/>
      </w:pPr>
      <w:bookmarkStart w:id="423" w:name="_Toc62542399"/>
      <w:r w:rsidRPr="000F139C">
        <w:rPr>
          <w:rFonts w:hint="eastAsia"/>
        </w:rPr>
        <w:lastRenderedPageBreak/>
        <w:t>‘</w:t>
      </w:r>
      <w:r w:rsidRPr="000F139C">
        <w:t>TCW</w:t>
      </w:r>
      <w:r w:rsidRPr="000F139C">
        <w:rPr>
          <w:rFonts w:hint="eastAsia"/>
        </w:rPr>
        <w:t>’ 起重机工况</w:t>
      </w:r>
      <w:r w:rsidRPr="000F139C">
        <w:t>采集数据</w:t>
      </w:r>
      <w:bookmarkEnd w:id="423"/>
    </w:p>
    <w:p w14:paraId="786D3534" w14:textId="2EA79CE5" w:rsidR="00A16E2F" w:rsidRDefault="000F139C" w:rsidP="00A16E2F">
      <w:pPr>
        <w:pStyle w:val="aff4"/>
      </w:pPr>
      <w:r w:rsidRPr="000F139C">
        <w:rPr>
          <w:rFonts w:asciiTheme="minorEastAsia" w:eastAsiaTheme="minorEastAsia" w:hAnsiTheme="minorEastAsia" w:hint="eastAsia"/>
          <w:szCs w:val="21"/>
        </w:rPr>
        <w:t>‘</w:t>
      </w:r>
      <w:r w:rsidRPr="000F139C">
        <w:rPr>
          <w:rFonts w:asciiTheme="minorEastAsia" w:eastAsiaTheme="minorEastAsia" w:hAnsiTheme="minorEastAsia"/>
          <w:szCs w:val="21"/>
        </w:rPr>
        <w:t>TC</w:t>
      </w:r>
      <w:r>
        <w:rPr>
          <w:rFonts w:asciiTheme="minorEastAsia" w:eastAsiaTheme="minorEastAsia" w:hAnsiTheme="minorEastAsia"/>
          <w:szCs w:val="21"/>
        </w:rPr>
        <w:t>W</w:t>
      </w:r>
      <w:r w:rsidRPr="000F139C">
        <w:rPr>
          <w:rFonts w:asciiTheme="minorEastAsia" w:eastAsiaTheme="minorEastAsia" w:hAnsiTheme="minorEastAsia" w:hint="eastAsia"/>
          <w:szCs w:val="21"/>
        </w:rPr>
        <w:t>’</w:t>
      </w:r>
      <w:r w:rsidRPr="000F139C">
        <w:rPr>
          <w:rFonts w:hint="eastAsia"/>
        </w:rPr>
        <w:t xml:space="preserve"> 起重机工况</w:t>
      </w:r>
      <w:r w:rsidRPr="000F139C">
        <w:t>采集数据</w:t>
      </w:r>
      <w:r w:rsidRPr="000F139C">
        <w:rPr>
          <w:rFonts w:asciiTheme="minorEastAsia" w:eastAsiaTheme="minorEastAsia" w:hAnsiTheme="minorEastAsia" w:hint="eastAsia"/>
          <w:szCs w:val="21"/>
        </w:rPr>
        <w:t>示例见表1</w:t>
      </w:r>
      <w:r w:rsidR="00E34AB6">
        <w:rPr>
          <w:rFonts w:asciiTheme="minorEastAsia" w:eastAsiaTheme="minorEastAsia" w:hAnsiTheme="minorEastAsia"/>
          <w:szCs w:val="21"/>
        </w:rPr>
        <w:t>6</w:t>
      </w:r>
      <w:r w:rsidR="00A16E2F" w:rsidRPr="000F139C">
        <w:rPr>
          <w:rFonts w:hint="eastAsia"/>
        </w:rPr>
        <w:t>。</w:t>
      </w:r>
    </w:p>
    <w:p w14:paraId="4BF986F5" w14:textId="10900946" w:rsidR="000F139C" w:rsidRPr="000F139C" w:rsidRDefault="000F139C" w:rsidP="000F139C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表1</w:t>
      </w:r>
      <w:r w:rsidR="00E34AB6">
        <w:rPr>
          <w:rFonts w:ascii="黑体" w:eastAsia="黑体" w:hAnsi="黑体"/>
        </w:rPr>
        <w:t>6</w:t>
      </w:r>
      <w:r w:rsidRPr="000F139C">
        <w:rPr>
          <w:rFonts w:ascii="黑体" w:eastAsia="黑体" w:hAnsi="黑体" w:hint="eastAsia"/>
        </w:rPr>
        <w:t xml:space="preserve"> ‘TCW’ 起重机工况采集数据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A16E2F" w:rsidRPr="000F139C" w14:paraId="3DEFF1B5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77F3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92D2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71B6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0A6A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604B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0AA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6EA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C09D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03F4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74F7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12F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A16E2F" w:rsidRPr="000F139C" w14:paraId="7D52027D" w14:textId="77777777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8924" w14:textId="77777777" w:rsidR="00A16E2F" w:rsidRPr="000F139C" w:rsidRDefault="00A16E2F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A16E2F" w:rsidRPr="000F139C" w14:paraId="51F5A59E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28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438A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D33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7C6F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828C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EEA1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720D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3536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465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41E8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28C4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A16E2F" w:rsidRPr="000F139C" w14:paraId="174A8C80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840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D987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EE9A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6CA1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186F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19C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2E73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EA7C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88C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7D0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78F8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A16E2F" w:rsidRPr="000F139C" w14:paraId="53612AEA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CC24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390C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758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77F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E48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A68C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3342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421F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5C4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FDE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947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A16E2F" w:rsidRPr="000F139C" w14:paraId="71A74023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27C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DB4D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D7B0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560E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05C5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1043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AEEF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E370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06A6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C24E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066D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</w:tr>
      <w:tr w:rsidR="00A16E2F" w:rsidRPr="000F139C" w14:paraId="21EB2740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75ED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DEA4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EF61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1FBF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D57A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832A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8D92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D10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D367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E22C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7DF6" w14:textId="77777777" w:rsidR="00A16E2F" w:rsidRPr="000F139C" w:rsidRDefault="00A16E2F" w:rsidP="00DC1C4B">
            <w:pPr>
              <w:pStyle w:val="aff4"/>
              <w:ind w:firstLineChars="0" w:firstLine="0"/>
            </w:pPr>
          </w:p>
        </w:tc>
      </w:tr>
      <w:tr w:rsidR="00A16E2F" w:rsidRPr="000F139C" w14:paraId="7335C739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96C5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D936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B7B1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01A6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435A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ABE3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F54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D8D9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C2D0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986E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78E6" w14:textId="77777777" w:rsidR="00A16E2F" w:rsidRPr="000F139C" w:rsidRDefault="00A16E2F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946E99" w:rsidRPr="000F139C" w14:paraId="476AF3A6" w14:textId="77777777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461B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796A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97E0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0F9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DDEE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B57A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BDC5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0E1B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C5A0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E39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750B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946E99" w:rsidRPr="000F139C" w14:paraId="65B76623" w14:textId="77777777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FA2C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946E99" w:rsidRPr="000F139C" w14:paraId="0334E657" w14:textId="77777777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4C2B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946E99" w:rsidRPr="000F139C" w14:paraId="693966C3" w14:textId="77777777" w:rsidTr="00751F59">
        <w:tc>
          <w:tcPr>
            <w:tcW w:w="1526" w:type="dxa"/>
          </w:tcPr>
          <w:p w14:paraId="1F754D7B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14:paraId="722A3229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14:paraId="57D354D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16B99C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7F7F61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EA86EB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EABB89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CD58AE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73E275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56781EA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93BE12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0C565E9C" w14:textId="77777777" w:rsidTr="00751F59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14:paraId="5A283F9F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551DAF78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805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5C0532B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4E78723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DC2CE5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357202E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71E6D73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3FDA939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3F5D26E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73AB43D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110F11CB" w14:textId="77777777" w:rsidTr="00751F59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14:paraId="68782F81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14:paraId="65C367D7" w14:textId="77777777"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473863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2EF1918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04699B5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6278957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470B000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0C0CC17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065EF0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418FDDB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4739D78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317E7661" w14:textId="77777777" w:rsidTr="00751F59">
        <w:tc>
          <w:tcPr>
            <w:tcW w:w="1526" w:type="dxa"/>
          </w:tcPr>
          <w:p w14:paraId="0A2A5CDC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14:paraId="16391BAC" w14:textId="77777777"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14:paraId="27E74E5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FB5CDB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CA23C2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6EA671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9814BF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04C63E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DA1639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3768D6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61C29D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28AB50D6" w14:textId="77777777" w:rsidTr="00751F59">
        <w:tc>
          <w:tcPr>
            <w:tcW w:w="1526" w:type="dxa"/>
          </w:tcPr>
          <w:p w14:paraId="5B903FBA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14:paraId="47E9B044" w14:textId="77777777" w:rsidR="00946E99" w:rsidRPr="000F139C" w:rsidRDefault="00946E99" w:rsidP="00751F59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‘W’ （</w:t>
            </w:r>
            <w:r w:rsidRPr="000F139C">
              <w:rPr>
                <w:rFonts w:hint="eastAsia"/>
              </w:rPr>
              <w:t>Working</w:t>
            </w:r>
            <w:r w:rsidRPr="000F139C">
              <w:rPr>
                <w:rFonts w:hint="eastAsia"/>
                <w:i/>
              </w:rPr>
              <w:t>Data）</w:t>
            </w:r>
          </w:p>
        </w:tc>
        <w:tc>
          <w:tcPr>
            <w:tcW w:w="990" w:type="dxa"/>
          </w:tcPr>
          <w:p w14:paraId="6B1BF78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AF47D5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079578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A1FEFF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644F43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E59334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F11E49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C7B69F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59D254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399E4634" w14:textId="77777777" w:rsidTr="00751F59">
        <w:tc>
          <w:tcPr>
            <w:tcW w:w="9344" w:type="dxa"/>
            <w:gridSpan w:val="11"/>
          </w:tcPr>
          <w:p w14:paraId="4F48DEF5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946E99" w:rsidRPr="000F139C" w14:paraId="01C30F01" w14:textId="77777777" w:rsidTr="00751F59">
        <w:tc>
          <w:tcPr>
            <w:tcW w:w="1526" w:type="dxa"/>
          </w:tcPr>
          <w:p w14:paraId="07F813A2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14:paraId="5315E00D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14:paraId="0941476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85C73B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DCEEEC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06ABC30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664CE8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453469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9C6ED6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F8DB81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ADC555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28A6057B" w14:textId="77777777" w:rsidTr="00751F59">
        <w:tc>
          <w:tcPr>
            <w:tcW w:w="1526" w:type="dxa"/>
          </w:tcPr>
          <w:p w14:paraId="33233A68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14:paraId="69848597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14:paraId="1C05F29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B381A3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25292E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4D9DF5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558D98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C9DE53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0701CC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780D641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4C5F07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0BE2B25D" w14:textId="77777777" w:rsidTr="00751F59">
        <w:tc>
          <w:tcPr>
            <w:tcW w:w="1526" w:type="dxa"/>
          </w:tcPr>
          <w:p w14:paraId="042CFEC7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14:paraId="4D36C985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14:paraId="49DDDA1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F0592D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3DEB85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253B07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FA56F4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8AA59B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A40D5C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455859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FF2ACF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688BD2F1" w14:textId="77777777" w:rsidTr="00751F59">
        <w:tc>
          <w:tcPr>
            <w:tcW w:w="9344" w:type="dxa"/>
            <w:gridSpan w:val="11"/>
          </w:tcPr>
          <w:p w14:paraId="12E14E76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946E99" w:rsidRPr="000F139C" w14:paraId="76A99FF4" w14:textId="77777777" w:rsidTr="00751F59">
        <w:tc>
          <w:tcPr>
            <w:tcW w:w="1526" w:type="dxa"/>
          </w:tcPr>
          <w:p w14:paraId="57284BBB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14:paraId="3FEE1927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2C47CD4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99BDE8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BB5064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ABDFFA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606405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8DE9E1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F63044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4A8460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69253E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5C5C0B98" w14:textId="77777777" w:rsidTr="00751F59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14:paraId="646A4814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上传TLV内容根据“采集信息协议0x</w:t>
            </w:r>
            <w:r w:rsidRPr="000F139C">
              <w:t>A504</w:t>
            </w:r>
            <w:r w:rsidRPr="000F139C">
              <w:rPr>
                <w:rFonts w:hint="eastAsia"/>
              </w:rPr>
              <w:t>”内容匹配相应TLV，具体TLV参照《重型数据TLV》文档</w:t>
            </w:r>
          </w:p>
        </w:tc>
      </w:tr>
      <w:tr w:rsidR="00946E99" w:rsidRPr="000F139C" w14:paraId="55B09166" w14:textId="77777777" w:rsidTr="00751F59">
        <w:tc>
          <w:tcPr>
            <w:tcW w:w="1526" w:type="dxa"/>
          </w:tcPr>
          <w:p w14:paraId="5235A86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6F8942C3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TLV2</w:t>
            </w:r>
          </w:p>
        </w:tc>
        <w:tc>
          <w:tcPr>
            <w:tcW w:w="990" w:type="dxa"/>
          </w:tcPr>
          <w:p w14:paraId="7FD3358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4B8DA6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29F65F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818096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D2C94B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2533A4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DF090C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40EF4FA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7D085F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15AF4E88" w14:textId="77777777" w:rsidTr="00751F59">
        <w:tc>
          <w:tcPr>
            <w:tcW w:w="1526" w:type="dxa"/>
          </w:tcPr>
          <w:p w14:paraId="71C6DE2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75447D4A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</w:t>
            </w:r>
          </w:p>
        </w:tc>
        <w:tc>
          <w:tcPr>
            <w:tcW w:w="990" w:type="dxa"/>
          </w:tcPr>
          <w:p w14:paraId="5F876FE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9DCB9A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3CBE3A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FE8AA1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BD3532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52A14F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A728BF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76F51F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4A8AAD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77132104" w14:textId="77777777" w:rsidTr="00751F59">
        <w:tc>
          <w:tcPr>
            <w:tcW w:w="1526" w:type="dxa"/>
          </w:tcPr>
          <w:p w14:paraId="0164690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041D5503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……</w:t>
            </w:r>
          </w:p>
        </w:tc>
        <w:tc>
          <w:tcPr>
            <w:tcW w:w="990" w:type="dxa"/>
          </w:tcPr>
          <w:p w14:paraId="7452FB0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E76187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394853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3C834F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2A6118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7FC0BE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B60F01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0E84A8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A80B7A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2DD5B7E2" w14:textId="77777777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86FF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946E99" w:rsidRPr="000F139C" w14:paraId="2E4246D4" w14:textId="77777777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2B5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C649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B23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BDB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4E1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04C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D98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3D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3C9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4D4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C65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</w:tbl>
    <w:p w14:paraId="0C4AC987" w14:textId="2D305BE0" w:rsidR="004C7755" w:rsidRPr="000F139C" w:rsidRDefault="000F139C" w:rsidP="00F23BDC">
      <w:pPr>
        <w:pStyle w:val="a6"/>
        <w:spacing w:before="156" w:after="156"/>
        <w:ind w:left="567"/>
        <w:outlineLvl w:val="2"/>
      </w:pPr>
      <w:r w:rsidRPr="000F139C">
        <w:rPr>
          <w:rFonts w:hint="eastAsia"/>
        </w:rPr>
        <w:t xml:space="preserve"> </w:t>
      </w:r>
      <w:bookmarkStart w:id="424" w:name="_Toc62542400"/>
      <w:r w:rsidR="004C7755" w:rsidRPr="000F139C">
        <w:rPr>
          <w:rFonts w:hint="eastAsia"/>
        </w:rPr>
        <w:t>‘</w:t>
      </w:r>
      <w:r w:rsidR="004C7755" w:rsidRPr="000F139C">
        <w:t>TCB</w:t>
      </w:r>
      <w:r w:rsidR="004C7755" w:rsidRPr="000F139C">
        <w:rPr>
          <w:rFonts w:hint="eastAsia"/>
        </w:rPr>
        <w:t>’ 起重机基本信息数据</w:t>
      </w:r>
      <w:bookmarkEnd w:id="424"/>
    </w:p>
    <w:p w14:paraId="3F5AFFA1" w14:textId="177FD947" w:rsidR="004C7755" w:rsidRDefault="000F139C" w:rsidP="004C7755">
      <w:pPr>
        <w:pStyle w:val="aff4"/>
      </w:pPr>
      <w:r w:rsidRPr="000F139C">
        <w:rPr>
          <w:rFonts w:asciiTheme="minorEastAsia" w:eastAsiaTheme="minorEastAsia" w:hAnsiTheme="minorEastAsia" w:hint="eastAsia"/>
          <w:szCs w:val="21"/>
        </w:rPr>
        <w:t>‘</w:t>
      </w:r>
      <w:r w:rsidRPr="000F139C">
        <w:rPr>
          <w:rFonts w:asciiTheme="minorEastAsia" w:eastAsiaTheme="minorEastAsia" w:hAnsiTheme="minorEastAsia"/>
          <w:szCs w:val="21"/>
        </w:rPr>
        <w:t>TC</w:t>
      </w:r>
      <w:r>
        <w:rPr>
          <w:rFonts w:asciiTheme="minorEastAsia" w:eastAsiaTheme="minorEastAsia" w:hAnsiTheme="minorEastAsia"/>
          <w:szCs w:val="21"/>
        </w:rPr>
        <w:t>B</w:t>
      </w:r>
      <w:r w:rsidRPr="000F139C">
        <w:rPr>
          <w:rFonts w:asciiTheme="minorEastAsia" w:eastAsiaTheme="minorEastAsia" w:hAnsiTheme="minorEastAsia" w:hint="eastAsia"/>
          <w:szCs w:val="21"/>
        </w:rPr>
        <w:t>’</w:t>
      </w:r>
      <w:r w:rsidRPr="000F139C">
        <w:rPr>
          <w:rFonts w:hint="eastAsia"/>
        </w:rPr>
        <w:t xml:space="preserve"> 起重机基本信息数据</w:t>
      </w:r>
      <w:r w:rsidRPr="000F139C">
        <w:rPr>
          <w:rFonts w:asciiTheme="minorEastAsia" w:eastAsiaTheme="minorEastAsia" w:hAnsiTheme="minorEastAsia" w:hint="eastAsia"/>
          <w:szCs w:val="21"/>
        </w:rPr>
        <w:t>示例见表1</w:t>
      </w:r>
      <w:r w:rsidR="00E34AB6">
        <w:rPr>
          <w:rFonts w:asciiTheme="minorEastAsia" w:eastAsiaTheme="minorEastAsia" w:hAnsiTheme="minorEastAsia"/>
          <w:szCs w:val="21"/>
        </w:rPr>
        <w:t>7</w:t>
      </w:r>
      <w:r w:rsidRPr="000F139C">
        <w:rPr>
          <w:rFonts w:hint="eastAsia"/>
        </w:rPr>
        <w:t>。</w:t>
      </w:r>
    </w:p>
    <w:p w14:paraId="079FD6B5" w14:textId="37361F23" w:rsidR="000F139C" w:rsidRPr="000F139C" w:rsidRDefault="000F139C" w:rsidP="000F139C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表1</w:t>
      </w:r>
      <w:r w:rsidR="00E34AB6">
        <w:rPr>
          <w:rFonts w:ascii="黑体" w:eastAsia="黑体" w:hAnsi="黑体"/>
        </w:rPr>
        <w:t>7</w:t>
      </w:r>
      <w:r w:rsidRPr="000F139C">
        <w:rPr>
          <w:rFonts w:ascii="黑体" w:eastAsia="黑体" w:hAnsi="黑体" w:hint="eastAsia"/>
        </w:rPr>
        <w:t xml:space="preserve"> ‘TC</w:t>
      </w:r>
      <w:r w:rsidR="00946E99">
        <w:rPr>
          <w:rFonts w:ascii="黑体" w:eastAsia="黑体" w:hAnsi="黑体"/>
        </w:rPr>
        <w:t>B</w:t>
      </w:r>
      <w:r w:rsidRPr="000F139C">
        <w:rPr>
          <w:rFonts w:ascii="黑体" w:eastAsia="黑体" w:hAnsi="黑体" w:hint="eastAsia"/>
        </w:rPr>
        <w:t>’ 起重机基本信息数据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C7755" w:rsidRPr="000F139C" w14:paraId="2097E18D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4C8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1C3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A05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13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ADB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891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27D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BBE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469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A38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9DB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14:paraId="17346470" w14:textId="77777777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ABEB" w14:textId="77777777"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C7755" w:rsidRPr="000F139C" w14:paraId="0EE7EEE1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DF26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31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B9F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4F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68C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C92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9B3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4F7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A66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A84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134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C7755" w:rsidRPr="000F139C" w14:paraId="354EA44B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DDE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525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90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907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1D2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973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5E8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6D1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D13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2976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5EB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</w:tbl>
    <w:p w14:paraId="74BFE115" w14:textId="6DCF9E62" w:rsidR="00E34AB6" w:rsidRPr="00E34AB6" w:rsidRDefault="00E34AB6" w:rsidP="00E34AB6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bookmarkStart w:id="425" w:name="_Toc42620480"/>
      <w:bookmarkStart w:id="426" w:name="_Toc42624651"/>
      <w:bookmarkStart w:id="427" w:name="_Toc42625130"/>
      <w:bookmarkStart w:id="428" w:name="_Toc42764041"/>
      <w:bookmarkStart w:id="429" w:name="_Toc42875666"/>
      <w:bookmarkStart w:id="430" w:name="_Toc44167592"/>
      <w:bookmarkStart w:id="431" w:name="_Toc44578725"/>
      <w:bookmarkStart w:id="432" w:name="_Toc44666986"/>
      <w:bookmarkEnd w:id="418"/>
      <w:bookmarkEnd w:id="419"/>
      <w:bookmarkEnd w:id="420"/>
      <w:bookmarkEnd w:id="421"/>
      <w:bookmarkEnd w:id="422"/>
      <w:r w:rsidRPr="000F139C">
        <w:rPr>
          <w:rFonts w:ascii="黑体" w:eastAsia="黑体" w:hAnsi="黑体" w:hint="eastAsia"/>
        </w:rPr>
        <w:lastRenderedPageBreak/>
        <w:t>表</w:t>
      </w:r>
      <w:r>
        <w:rPr>
          <w:rFonts w:ascii="黑体" w:eastAsia="黑体" w:hAnsi="黑体"/>
        </w:rPr>
        <w:t>17</w:t>
      </w:r>
      <w:r w:rsidR="005B238D">
        <w:rPr>
          <w:rFonts w:ascii="黑体" w:eastAsia="黑体" w:hAnsi="黑体"/>
        </w:rPr>
        <w:t xml:space="preserve"> </w:t>
      </w:r>
      <w:r w:rsidR="005B238D">
        <w:rPr>
          <w:rFonts w:ascii="黑体" w:eastAsia="黑体" w:hAnsi="黑体" w:hint="eastAsia"/>
        </w:rPr>
        <w:t>TCB</w:t>
      </w:r>
      <w:r w:rsidRPr="000F139C">
        <w:rPr>
          <w:rFonts w:ascii="黑体" w:eastAsia="黑体" w:hAnsi="黑体" w:hint="eastAsia"/>
        </w:rPr>
        <w:t>报文示例（续）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E34AB6" w:rsidRPr="000F139C" w14:paraId="72DF9B1E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9D94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DD0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34F5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7C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936D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68C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871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7366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E04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D86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50A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E34AB6" w:rsidRPr="000F139C" w14:paraId="6BA55AED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C4D0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1D3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26B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230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61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1DF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D8A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9BC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EDF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99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0D4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44D01B0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1E06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A39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E3A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B4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B3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FF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F6A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49C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B94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AC0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CDE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017447C3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B6E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4A7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4D4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EC5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CB5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1E60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2B42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96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111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984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2F2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E34AB6" w:rsidRPr="000F139C" w14:paraId="2776D130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ADB9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80A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1E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CA70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28D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A1FE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62D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BC95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57E0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0B9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345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E34AB6" w:rsidRPr="000F139C" w14:paraId="0B26152C" w14:textId="77777777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E147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E34AB6" w:rsidRPr="000F139C" w14:paraId="57795EBD" w14:textId="77777777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EB30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数据类型</w:t>
            </w:r>
          </w:p>
        </w:tc>
      </w:tr>
      <w:tr w:rsidR="00E34AB6" w:rsidRPr="000F139C" w14:paraId="7CEE4D59" w14:textId="77777777" w:rsidTr="00E03470">
        <w:tc>
          <w:tcPr>
            <w:tcW w:w="1526" w:type="dxa"/>
          </w:tcPr>
          <w:p w14:paraId="66344B61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14:paraId="7F3CB674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数据类型长度MSB（不含该字节）</w:t>
            </w:r>
          </w:p>
        </w:tc>
        <w:tc>
          <w:tcPr>
            <w:tcW w:w="990" w:type="dxa"/>
          </w:tcPr>
          <w:p w14:paraId="573087C2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</w:tcPr>
          <w:p w14:paraId="7BD514F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892FCE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9FC555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062283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0ADC8E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600461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238DBED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FDF19D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2F069B57" w14:textId="77777777" w:rsidTr="00E03470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14:paraId="5D1A5B26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5727988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14013D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03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0B80347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506A632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C6A641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388DFA6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39CB2E0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42B1DE1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3CA21BD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321371E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3511A6C8" w14:textId="77777777" w:rsidTr="00E03470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14:paraId="2B823751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14:paraId="3D90E8AE" w14:textId="77777777"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B3B354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2977A50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E020AD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5F663D5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704BC94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2676B6F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3355DE8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004593E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08475EE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061888B9" w14:textId="77777777" w:rsidTr="00E03470">
        <w:tc>
          <w:tcPr>
            <w:tcW w:w="1526" w:type="dxa"/>
          </w:tcPr>
          <w:p w14:paraId="0138121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14:paraId="5F1B36AA" w14:textId="77777777"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14:paraId="320CF75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6793DD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44713C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5CEF15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F0C8E7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FC21D2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4E47A2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C2E9A4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2E1A8E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30B2B07D" w14:textId="77777777" w:rsidTr="00E03470">
        <w:tc>
          <w:tcPr>
            <w:tcW w:w="1526" w:type="dxa"/>
          </w:tcPr>
          <w:p w14:paraId="7641D18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14:paraId="561054AD" w14:textId="77777777" w:rsidR="00E34AB6" w:rsidRPr="000F139C" w:rsidRDefault="00E34AB6" w:rsidP="00E03470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‘B’(Basic Data)</w:t>
            </w:r>
          </w:p>
        </w:tc>
        <w:tc>
          <w:tcPr>
            <w:tcW w:w="990" w:type="dxa"/>
          </w:tcPr>
          <w:p w14:paraId="4B8D5DD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956F28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7A2051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DA964F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69276D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BE641F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B7E7B1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E4649F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990BD1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1971AD65" w14:textId="77777777" w:rsidTr="00E03470">
        <w:tc>
          <w:tcPr>
            <w:tcW w:w="9344" w:type="dxa"/>
            <w:gridSpan w:val="11"/>
          </w:tcPr>
          <w:p w14:paraId="5229676D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E34AB6" w:rsidRPr="000F139C" w14:paraId="47745A21" w14:textId="77777777" w:rsidTr="00E03470">
        <w:tc>
          <w:tcPr>
            <w:tcW w:w="1526" w:type="dxa"/>
          </w:tcPr>
          <w:p w14:paraId="3915CBA4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14:paraId="1432252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数据内容长度MSB（不含该字节）</w:t>
            </w:r>
          </w:p>
        </w:tc>
        <w:tc>
          <w:tcPr>
            <w:tcW w:w="990" w:type="dxa"/>
          </w:tcPr>
          <w:p w14:paraId="62C8031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E2B4C7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E224E0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518044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5684E2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D8A7FB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55251A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2212E95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A8E12C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2FE80C9E" w14:textId="77777777" w:rsidTr="00E03470">
        <w:tc>
          <w:tcPr>
            <w:tcW w:w="1526" w:type="dxa"/>
          </w:tcPr>
          <w:p w14:paraId="55B2700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14:paraId="3981177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数据内容长度LSB（不含该字节）</w:t>
            </w:r>
          </w:p>
        </w:tc>
        <w:tc>
          <w:tcPr>
            <w:tcW w:w="990" w:type="dxa"/>
          </w:tcPr>
          <w:p w14:paraId="286EC07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BD9AB6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89288E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89A0B7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8B7758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124A1F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5659BF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61CADB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54129A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5F4250E0" w14:textId="77777777" w:rsidTr="00E03470">
        <w:tc>
          <w:tcPr>
            <w:tcW w:w="1526" w:type="dxa"/>
          </w:tcPr>
          <w:p w14:paraId="7438C32A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14:paraId="40A4242F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14:paraId="740CF7B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087FCC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BF8207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2903A4A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BD109C5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D706F4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D69F72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53B262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93271B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51984043" w14:textId="77777777" w:rsidTr="00E03470">
        <w:tc>
          <w:tcPr>
            <w:tcW w:w="9344" w:type="dxa"/>
            <w:gridSpan w:val="11"/>
          </w:tcPr>
          <w:p w14:paraId="0E258CD3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E34AB6" w:rsidRPr="000F139C" w14:paraId="72E99499" w14:textId="77777777" w:rsidTr="00E03470">
        <w:tc>
          <w:tcPr>
            <w:tcW w:w="1526" w:type="dxa"/>
          </w:tcPr>
          <w:p w14:paraId="58E61A5D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14:paraId="0E8E3B54" w14:textId="77777777" w:rsidR="00E34AB6" w:rsidRPr="000F139C" w:rsidRDefault="00E34AB6" w:rsidP="00E03470">
            <w:pPr>
              <w:pStyle w:val="affffff8"/>
              <w:tabs>
                <w:tab w:val="left" w:pos="646"/>
              </w:tabs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1-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0186BB5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8CCD5F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53824E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5ED0A5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1B2D8B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52FC86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52809E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C10F81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20AC9B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60CADA67" w14:textId="77777777" w:rsidTr="00E03470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14:paraId="05F69BFD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以下TLV可以包含一个或多个，也可以不包含</w:t>
            </w:r>
          </w:p>
        </w:tc>
      </w:tr>
      <w:tr w:rsidR="00E34AB6" w:rsidRPr="000F139C" w14:paraId="38E4DF35" w14:textId="77777777" w:rsidTr="00E03470">
        <w:tc>
          <w:tcPr>
            <w:tcW w:w="1526" w:type="dxa"/>
          </w:tcPr>
          <w:p w14:paraId="612982A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Byte45-51</w:t>
            </w:r>
          </w:p>
        </w:tc>
        <w:tc>
          <w:tcPr>
            <w:tcW w:w="4030" w:type="dxa"/>
          </w:tcPr>
          <w:p w14:paraId="1086F7D9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TLV2-</w:t>
            </w:r>
            <w:r w:rsidRPr="000F139C">
              <w:rPr>
                <w:rFonts w:hint="eastAsia"/>
              </w:rPr>
              <w:t>采集协议信息（</w:t>
            </w:r>
            <w:r w:rsidRPr="000F139C">
              <w:rPr>
                <w:rFonts w:hint="eastAsia"/>
              </w:rPr>
              <w:t>0x</w:t>
            </w:r>
            <w:r w:rsidRPr="000F139C">
              <w:t>A504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24DF00D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A3137F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D3CC71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FAF68D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756010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973671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B4640C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131172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352C1E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0D4A8786" w14:textId="77777777" w:rsidTr="00E03470">
        <w:tc>
          <w:tcPr>
            <w:tcW w:w="1526" w:type="dxa"/>
          </w:tcPr>
          <w:p w14:paraId="3F53C181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Byte52-70</w:t>
            </w:r>
          </w:p>
        </w:tc>
        <w:tc>
          <w:tcPr>
            <w:tcW w:w="4030" w:type="dxa"/>
          </w:tcPr>
          <w:p w14:paraId="0B33561F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上车系统版本（</w:t>
            </w:r>
            <w:r w:rsidRPr="000F139C">
              <w:rPr>
                <w:rFonts w:hint="eastAsia"/>
              </w:rPr>
              <w:t>0x</w:t>
            </w:r>
            <w:r w:rsidRPr="000F139C">
              <w:t>A505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4B7B981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F86600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11DE24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327F78F1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F4F8EA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A20024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904D37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932068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F3131A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3B79E157" w14:textId="77777777" w:rsidTr="00E03470">
        <w:trPr>
          <w:trHeight w:val="311"/>
        </w:trPr>
        <w:tc>
          <w:tcPr>
            <w:tcW w:w="1526" w:type="dxa"/>
            <w:tcBorders>
              <w:bottom w:val="single" w:sz="4" w:space="0" w:color="auto"/>
            </w:tcBorders>
          </w:tcPr>
          <w:p w14:paraId="7F3DC777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Byte71-128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001A0B62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下车系统版本（</w:t>
            </w:r>
            <w:r w:rsidRPr="000F139C">
              <w:rPr>
                <w:rFonts w:hint="eastAsia"/>
              </w:rPr>
              <w:t>0x</w:t>
            </w:r>
            <w:r w:rsidRPr="000F139C">
              <w:t>A50</w:t>
            </w:r>
            <w:r w:rsidRPr="000F139C">
              <w:rPr>
                <w:rFonts w:hint="eastAsia"/>
              </w:rPr>
              <w:t>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33587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06D67B7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6D4C6EF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849203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18663F4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2596DB2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2761C51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6CD2514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5B85EA4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7D900AD1" w14:textId="77777777" w:rsidTr="00E03470">
        <w:trPr>
          <w:trHeight w:val="289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DC692E2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Byte129-228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14:paraId="55FDBE7E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动作频次统计</w:t>
            </w:r>
            <w:r w:rsidRPr="000F139C">
              <w:rPr>
                <w:rFonts w:hint="eastAsia"/>
              </w:rPr>
              <w:t>1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</w:t>
            </w:r>
            <w:r w:rsidRPr="000F139C">
              <w:t>A5C5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281D22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4968B920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5192E3F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0B40FF7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5795EFB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2E1A3E1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3FCD90F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4C3F1092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2A6B9DC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4F9CADB9" w14:textId="77777777" w:rsidTr="00E03470">
        <w:trPr>
          <w:trHeight w:val="16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9FBF0FC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Byte229-328</w:t>
            </w:r>
          </w:p>
        </w:tc>
        <w:tc>
          <w:tcPr>
            <w:tcW w:w="4030" w:type="dxa"/>
            <w:tcBorders>
              <w:top w:val="single" w:sz="4" w:space="0" w:color="auto"/>
              <w:bottom w:val="single" w:sz="4" w:space="0" w:color="auto"/>
            </w:tcBorders>
          </w:tcPr>
          <w:p w14:paraId="7158AD2A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TLV6-</w:t>
            </w:r>
            <w:r w:rsidRPr="000F139C">
              <w:rPr>
                <w:rFonts w:hint="eastAsia"/>
              </w:rPr>
              <w:t>动作频次统计</w:t>
            </w:r>
            <w:r w:rsidRPr="000F139C">
              <w:rPr>
                <w:rFonts w:hint="eastAsia"/>
              </w:rPr>
              <w:t>2</w:t>
            </w:r>
            <w:r w:rsidRPr="000F139C">
              <w:rPr>
                <w:rFonts w:hint="eastAsia"/>
              </w:rPr>
              <w:t>（</w:t>
            </w:r>
            <w:r w:rsidRPr="000F139C">
              <w:rPr>
                <w:rFonts w:hint="eastAsia"/>
              </w:rPr>
              <w:t>0x</w:t>
            </w:r>
            <w:r w:rsidRPr="000F139C">
              <w:t>A5C</w:t>
            </w:r>
            <w:r w:rsidRPr="000F139C">
              <w:rPr>
                <w:rFonts w:hint="eastAsia"/>
              </w:rPr>
              <w:t>6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1F8183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55C7099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4FC8DF6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682FF0B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1232D5C8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</w:tcPr>
          <w:p w14:paraId="434014B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0C66F5F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14:paraId="64F6BD86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</w:tcPr>
          <w:p w14:paraId="68D1B1B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3D2ADC48" w14:textId="77777777" w:rsidTr="00E03470">
        <w:trPr>
          <w:trHeight w:val="150"/>
        </w:trPr>
        <w:tc>
          <w:tcPr>
            <w:tcW w:w="1526" w:type="dxa"/>
            <w:tcBorders>
              <w:top w:val="single" w:sz="4" w:space="0" w:color="auto"/>
            </w:tcBorders>
          </w:tcPr>
          <w:p w14:paraId="48C17B08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Byte329-404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14:paraId="4199C02B" w14:textId="77777777" w:rsidR="00E34AB6" w:rsidRPr="000F139C" w:rsidRDefault="00E34AB6" w:rsidP="00E03470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TLV7-</w:t>
            </w:r>
            <w:r w:rsidRPr="000F139C">
              <w:rPr>
                <w:rFonts w:hint="eastAsia"/>
              </w:rPr>
              <w:t>安全统计（</w:t>
            </w:r>
            <w:r w:rsidRPr="000F139C">
              <w:rPr>
                <w:rFonts w:hint="eastAsia"/>
              </w:rPr>
              <w:t>0x</w:t>
            </w:r>
            <w:r w:rsidRPr="000F139C">
              <w:t>A5C</w:t>
            </w:r>
            <w:r w:rsidRPr="000F139C">
              <w:rPr>
                <w:rFonts w:hint="eastAsia"/>
              </w:rPr>
              <w:t>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26DF86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0FE06064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2DDE9A4C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4FD21167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48F2744F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1864D70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6F995F8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69F2F59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28C58923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  <w:tr w:rsidR="00E34AB6" w:rsidRPr="000F139C" w14:paraId="42534F3A" w14:textId="77777777" w:rsidTr="00E03470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8475" w14:textId="77777777" w:rsidR="00E34AB6" w:rsidRPr="000F139C" w:rsidRDefault="00E34AB6" w:rsidP="00E03470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E34AB6" w:rsidRPr="000F139C" w14:paraId="034644E3" w14:textId="77777777" w:rsidTr="00E03470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BE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045B" w14:textId="77777777" w:rsidR="00E34AB6" w:rsidRPr="000F139C" w:rsidRDefault="00E34AB6" w:rsidP="00E03470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80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487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B05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A82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3EED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0AFA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DC7B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3559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68EE" w14:textId="77777777" w:rsidR="00E34AB6" w:rsidRPr="000F139C" w:rsidRDefault="00E34AB6" w:rsidP="00E03470">
            <w:pPr>
              <w:pStyle w:val="aff4"/>
              <w:ind w:firstLineChars="0" w:firstLine="0"/>
            </w:pPr>
          </w:p>
        </w:tc>
      </w:tr>
    </w:tbl>
    <w:p w14:paraId="0DE6F285" w14:textId="77777777" w:rsidR="00E34AB6" w:rsidRDefault="00E34AB6" w:rsidP="00946E99">
      <w:pPr>
        <w:pStyle w:val="aff4"/>
      </w:pPr>
    </w:p>
    <w:p w14:paraId="5A22CA9B" w14:textId="10D66671" w:rsidR="008D23AE" w:rsidRPr="000F139C" w:rsidRDefault="00953200" w:rsidP="00E34AB6">
      <w:pPr>
        <w:pStyle w:val="a6"/>
        <w:spacing w:before="156" w:after="156"/>
        <w:outlineLvl w:val="2"/>
      </w:pPr>
      <w:bookmarkStart w:id="433" w:name="_Toc42620482"/>
      <w:bookmarkStart w:id="434" w:name="_Toc42624653"/>
      <w:bookmarkStart w:id="435" w:name="_Toc42625132"/>
      <w:bookmarkStart w:id="436" w:name="_Toc42764043"/>
      <w:bookmarkStart w:id="437" w:name="_Toc42875668"/>
      <w:bookmarkStart w:id="438" w:name="_Toc4416759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r w:rsidRPr="000F139C">
        <w:t xml:space="preserve"> </w:t>
      </w:r>
      <w:bookmarkStart w:id="439" w:name="_Toc42593568"/>
      <w:bookmarkStart w:id="440" w:name="_Toc42624656"/>
      <w:bookmarkStart w:id="441" w:name="_Toc42625135"/>
      <w:bookmarkStart w:id="442" w:name="_Toc42764045"/>
      <w:bookmarkStart w:id="443" w:name="_Toc42593569"/>
      <w:bookmarkStart w:id="444" w:name="_Toc42624657"/>
      <w:bookmarkStart w:id="445" w:name="_Toc42625136"/>
      <w:bookmarkStart w:id="446" w:name="_Toc42764046"/>
      <w:bookmarkStart w:id="447" w:name="_Toc42764047"/>
      <w:bookmarkStart w:id="448" w:name="_Toc42875670"/>
      <w:bookmarkStart w:id="449" w:name="_Toc44167596"/>
      <w:bookmarkStart w:id="450" w:name="_Toc44578727"/>
      <w:bookmarkStart w:id="451" w:name="_Toc62542401"/>
      <w:bookmarkStart w:id="452" w:name="_Toc42593570"/>
      <w:bookmarkStart w:id="453" w:name="_Toc42620486"/>
      <w:bookmarkStart w:id="454" w:name="_Toc42624658"/>
      <w:bookmarkStart w:id="455" w:name="_Toc42625137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r w:rsidR="008D23AE" w:rsidRPr="000F139C">
        <w:rPr>
          <w:rFonts w:hint="eastAsia"/>
        </w:rPr>
        <w:t>0x04-A</w:t>
      </w:r>
      <w:r w:rsidR="008D23AE" w:rsidRPr="000F139C">
        <w:t>LERT-提醒</w:t>
      </w:r>
      <w:bookmarkEnd w:id="447"/>
      <w:bookmarkEnd w:id="448"/>
      <w:bookmarkEnd w:id="449"/>
      <w:bookmarkEnd w:id="450"/>
      <w:bookmarkEnd w:id="451"/>
    </w:p>
    <w:bookmarkEnd w:id="452"/>
    <w:bookmarkEnd w:id="453"/>
    <w:bookmarkEnd w:id="454"/>
    <w:bookmarkEnd w:id="455"/>
    <w:p w14:paraId="03C38058" w14:textId="77777777" w:rsidR="00DF200A" w:rsidRPr="000F139C" w:rsidRDefault="00DF200A" w:rsidP="006C36CA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提醒报文属于一类特殊的数据发送，相对于</w:t>
      </w:r>
      <w:r w:rsidRPr="000F139C">
        <w:rPr>
          <w:rFonts w:asciiTheme="minorEastAsia" w:eastAsiaTheme="minorEastAsia" w:hAnsiTheme="minorEastAsia"/>
          <w:color w:val="000000"/>
          <w:szCs w:val="21"/>
        </w:rPr>
        <w:t>PUSH_DATA-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数据发送报文，</w:t>
      </w:r>
      <w:r w:rsidR="00F96650" w:rsidRPr="000F139C">
        <w:rPr>
          <w:rFonts w:asciiTheme="minorEastAsia" w:eastAsiaTheme="minorEastAsia" w:hAnsiTheme="minorEastAsia" w:hint="eastAsia"/>
          <w:color w:val="000000"/>
          <w:szCs w:val="21"/>
        </w:rPr>
        <w:t>报文体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部分必须包含一个【提醒】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，包含【提醒类型】</w:t>
      </w:r>
      <w:r w:rsidR="00F96650" w:rsidRPr="000F139C">
        <w:rPr>
          <w:rFonts w:asciiTheme="minorEastAsia" w:eastAsiaTheme="minorEastAsia" w:hAnsiTheme="minorEastAsia" w:hint="eastAsia"/>
          <w:color w:val="000000"/>
          <w:szCs w:val="21"/>
        </w:rPr>
        <w:t>和【提醒内容】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均为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&lt;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长度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+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字符串</w:t>
      </w:r>
      <w:r w:rsidR="006C36CA" w:rsidRPr="000F139C">
        <w:rPr>
          <w:rFonts w:asciiTheme="minorEastAsia" w:eastAsiaTheme="minorEastAsia" w:hAnsiTheme="minorEastAsia"/>
          <w:color w:val="000000"/>
          <w:szCs w:val="21"/>
        </w:rPr>
        <w:t>&gt;</w:t>
      </w:r>
      <w:r w:rsidR="006C36CA" w:rsidRPr="000F139C">
        <w:rPr>
          <w:rFonts w:asciiTheme="minorEastAsia" w:eastAsiaTheme="minorEastAsia" w:hAnsiTheme="minorEastAsia" w:hint="eastAsia"/>
          <w:color w:val="000000"/>
          <w:szCs w:val="21"/>
        </w:rPr>
        <w:t>型</w:t>
      </w:r>
      <w:r w:rsidR="003A2B1E" w:rsidRPr="000F139C">
        <w:rPr>
          <w:rFonts w:asciiTheme="minorEastAsia" w:eastAsiaTheme="minorEastAsia" w:hAnsiTheme="minorEastAsia" w:hint="eastAsia"/>
          <w:color w:val="000000"/>
          <w:szCs w:val="21"/>
        </w:rPr>
        <w:t>结构体。</w:t>
      </w:r>
      <w:r w:rsidR="00CB29D0" w:rsidRPr="000F139C">
        <w:rPr>
          <w:rFonts w:asciiTheme="minorEastAsia" w:eastAsiaTheme="minorEastAsia" w:hAnsiTheme="minorEastAsia" w:hint="eastAsia"/>
          <w:color w:val="000000"/>
          <w:szCs w:val="21"/>
        </w:rPr>
        <w:t>提醒内容为</w:t>
      </w:r>
      <w:r w:rsidR="00CB29D0" w:rsidRPr="000F139C">
        <w:rPr>
          <w:rFonts w:asciiTheme="minorEastAsia" w:eastAsiaTheme="minorEastAsia" w:hAnsiTheme="minorEastAsia"/>
          <w:color w:val="000000"/>
          <w:szCs w:val="21"/>
        </w:rPr>
        <w:t>TLV</w:t>
      </w:r>
      <w:r w:rsidR="00CB29D0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7E1F4FE2" w14:textId="0F56B77F" w:rsidR="00C03456" w:rsidRDefault="00C03456" w:rsidP="00C03456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报文示例</w:t>
      </w:r>
      <w:r w:rsidR="00A15A03" w:rsidRPr="000F139C">
        <w:rPr>
          <w:rFonts w:asciiTheme="minorEastAsia" w:eastAsiaTheme="minorEastAsia" w:hAnsiTheme="minorEastAsia" w:hint="eastAsia"/>
        </w:rPr>
        <w:t>见</w:t>
      </w:r>
      <w:r w:rsidRPr="000F139C">
        <w:rPr>
          <w:rFonts w:asciiTheme="minorEastAsia" w:eastAsiaTheme="minorEastAsia" w:hAnsiTheme="minorEastAsia" w:hint="eastAsia"/>
        </w:rPr>
        <w:t>表</w:t>
      </w:r>
      <w:r w:rsidR="00E34AB6">
        <w:rPr>
          <w:rFonts w:asciiTheme="minorEastAsia" w:eastAsiaTheme="minorEastAsia" w:hAnsiTheme="minorEastAsia"/>
        </w:rPr>
        <w:t>18</w:t>
      </w:r>
      <w:r w:rsidR="00A15A03" w:rsidRPr="000F139C">
        <w:rPr>
          <w:rFonts w:asciiTheme="minorEastAsia" w:eastAsiaTheme="minorEastAsia" w:hAnsiTheme="minorEastAsia" w:hint="eastAsia"/>
        </w:rPr>
        <w:t>。</w:t>
      </w:r>
    </w:p>
    <w:p w14:paraId="0CCA4766" w14:textId="10AA4123"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14:paraId="6E919E2C" w14:textId="1C8ADCE1"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14:paraId="164860CF" w14:textId="028DE596" w:rsidR="00B82877" w:rsidRDefault="00B82877" w:rsidP="00C03456">
      <w:pPr>
        <w:ind w:firstLine="420"/>
        <w:rPr>
          <w:rFonts w:asciiTheme="minorEastAsia" w:eastAsiaTheme="minorEastAsia" w:hAnsiTheme="minorEastAsia"/>
        </w:rPr>
      </w:pPr>
    </w:p>
    <w:p w14:paraId="18AD61F8" w14:textId="77777777" w:rsidR="00B82877" w:rsidRDefault="00B82877" w:rsidP="00C03456">
      <w:pPr>
        <w:ind w:firstLine="420"/>
        <w:rPr>
          <w:rFonts w:asciiTheme="minorEastAsia" w:eastAsiaTheme="minorEastAsia" w:hAnsiTheme="minorEastAsia"/>
        </w:rPr>
      </w:pPr>
    </w:p>
    <w:p w14:paraId="61AA338B" w14:textId="203CC734" w:rsidR="00E34AB6" w:rsidRDefault="00E34AB6" w:rsidP="00C03456">
      <w:pPr>
        <w:ind w:firstLine="420"/>
        <w:rPr>
          <w:rFonts w:asciiTheme="minorEastAsia" w:eastAsiaTheme="minorEastAsia" w:hAnsiTheme="minorEastAsia"/>
        </w:rPr>
      </w:pPr>
    </w:p>
    <w:p w14:paraId="56B2E0D1" w14:textId="77777777" w:rsidR="00E34AB6" w:rsidRPr="000F139C" w:rsidRDefault="00E34AB6" w:rsidP="00C03456">
      <w:pPr>
        <w:ind w:firstLine="420"/>
        <w:rPr>
          <w:rFonts w:asciiTheme="minorEastAsia" w:eastAsiaTheme="minorEastAsia" w:hAnsiTheme="minorEastAsia"/>
        </w:rPr>
      </w:pPr>
    </w:p>
    <w:p w14:paraId="12489FD8" w14:textId="249B1379" w:rsidR="00066789" w:rsidRPr="000F139C" w:rsidRDefault="00066789" w:rsidP="00326263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18</w:t>
      </w:r>
      <w:r w:rsidRPr="000F139C">
        <w:rPr>
          <w:rFonts w:ascii="黑体" w:eastAsia="黑体" w:hAnsi="黑体"/>
        </w:rPr>
        <w:t xml:space="preserve"> ALERT</w:t>
      </w:r>
      <w:r w:rsidRPr="000F139C">
        <w:rPr>
          <w:rFonts w:ascii="黑体" w:eastAsia="黑体" w:hAnsi="黑体" w:hint="eastAsia"/>
        </w:rPr>
        <w:t>报文示例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7"/>
        <w:gridCol w:w="392"/>
        <w:gridCol w:w="329"/>
        <w:gridCol w:w="390"/>
        <w:gridCol w:w="329"/>
        <w:gridCol w:w="392"/>
        <w:gridCol w:w="329"/>
        <w:gridCol w:w="387"/>
        <w:gridCol w:w="320"/>
      </w:tblGrid>
      <w:tr w:rsidR="00C03456" w:rsidRPr="000F139C" w14:paraId="134262C6" w14:textId="77777777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0728D5FF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14:paraId="44A657C6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14:paraId="3C82335A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69F8D72A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0A634D70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1E9E79BC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40B0F60B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5FDBC82E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0D9B71CB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1F692D7F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14:paraId="2103362F" w14:textId="77777777" w:rsidR="00C03456" w:rsidRPr="000F139C" w:rsidRDefault="00C03456" w:rsidP="0094285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14:paraId="024AA583" w14:textId="77777777" w:rsidTr="00B0652E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74D3F428" w14:textId="77777777"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03456" w:rsidRPr="000F139C" w14:paraId="1A321827" w14:textId="77777777" w:rsidTr="00E34AB6">
        <w:trPr>
          <w:jc w:val="center"/>
        </w:trPr>
        <w:tc>
          <w:tcPr>
            <w:tcW w:w="660" w:type="pct"/>
          </w:tcPr>
          <w:p w14:paraId="04BC333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14:paraId="43046C7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14:paraId="1BC0F7C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  <w:tc>
          <w:tcPr>
            <w:tcW w:w="205" w:type="pct"/>
          </w:tcPr>
          <w:p w14:paraId="54EE0B1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4B2D73D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29C1AED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65D164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3C2C165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261766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</w:tcPr>
          <w:p w14:paraId="7006FCE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14:paraId="5720A3A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14:paraId="4DC536FB" w14:textId="77777777" w:rsidTr="00E34AB6">
        <w:trPr>
          <w:jc w:val="center"/>
        </w:trPr>
        <w:tc>
          <w:tcPr>
            <w:tcW w:w="660" w:type="pct"/>
          </w:tcPr>
          <w:p w14:paraId="0ED560A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14:paraId="2AE9509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14:paraId="53C48E1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368CB44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4EED7F3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0835E58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16B42F2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19810E2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709EAF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2287703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14:paraId="40E935E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14:paraId="63F25CAA" w14:textId="77777777" w:rsidTr="00E34AB6">
        <w:trPr>
          <w:jc w:val="center"/>
        </w:trPr>
        <w:tc>
          <w:tcPr>
            <w:tcW w:w="660" w:type="pct"/>
          </w:tcPr>
          <w:p w14:paraId="21DB1C2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14:paraId="6DD36C9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14:paraId="62F8C83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7D2517F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1315CEA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46A5A7D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5C24043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6CC3C05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2CB7F46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2827B88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14:paraId="16DE29B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03456" w:rsidRPr="000F139C" w14:paraId="61F44A08" w14:textId="77777777" w:rsidTr="00E34AB6">
        <w:trPr>
          <w:jc w:val="center"/>
        </w:trPr>
        <w:tc>
          <w:tcPr>
            <w:tcW w:w="660" w:type="pct"/>
          </w:tcPr>
          <w:p w14:paraId="63D9DF2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14:paraId="38524BC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14:paraId="483314F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AB866F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F5277F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9D0B94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7600F3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B347C9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79C448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0FDFE8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1B1A7B2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29BA08C2" w14:textId="77777777" w:rsidTr="00E34AB6">
        <w:trPr>
          <w:jc w:val="center"/>
        </w:trPr>
        <w:tc>
          <w:tcPr>
            <w:tcW w:w="660" w:type="pct"/>
          </w:tcPr>
          <w:p w14:paraId="73C9093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14:paraId="0272996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14:paraId="0174075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B4994C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0DD8BC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E4810D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DBA966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A2954F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EACAC3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158A8A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114BF31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2DC151F2" w14:textId="77777777" w:rsidTr="00E34AB6">
        <w:trPr>
          <w:jc w:val="center"/>
        </w:trPr>
        <w:tc>
          <w:tcPr>
            <w:tcW w:w="660" w:type="pct"/>
          </w:tcPr>
          <w:p w14:paraId="60EECBE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14:paraId="4412079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14:paraId="02B9B9B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2A16927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3EFE028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31B2D17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341AFB2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0A21EC1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26B484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78BFE94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14:paraId="75648EA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14:paraId="7A26FF05" w14:textId="77777777" w:rsidTr="00E34AB6">
        <w:trPr>
          <w:jc w:val="center"/>
        </w:trPr>
        <w:tc>
          <w:tcPr>
            <w:tcW w:w="660" w:type="pct"/>
          </w:tcPr>
          <w:p w14:paraId="6C716A1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</w:tcPr>
          <w:p w14:paraId="55FF982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</w:tcPr>
          <w:p w14:paraId="497DA33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73EBE0B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3B18442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2CFBD2F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3D8B05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3AF28B7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5DD507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16649ED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14:paraId="2D2EDED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03456" w:rsidRPr="000F139C" w14:paraId="6A8AC9DF" w14:textId="77777777" w:rsidTr="00B0652E">
        <w:trPr>
          <w:jc w:val="center"/>
        </w:trPr>
        <w:tc>
          <w:tcPr>
            <w:tcW w:w="5000" w:type="pct"/>
            <w:gridSpan w:val="11"/>
          </w:tcPr>
          <w:p w14:paraId="45124FC3" w14:textId="77777777"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C03456" w:rsidRPr="000F139C" w14:paraId="72F4625E" w14:textId="77777777" w:rsidTr="00B0652E">
        <w:trPr>
          <w:jc w:val="center"/>
        </w:trPr>
        <w:tc>
          <w:tcPr>
            <w:tcW w:w="5000" w:type="pct"/>
            <w:gridSpan w:val="11"/>
          </w:tcPr>
          <w:p w14:paraId="696F6EA3" w14:textId="77777777"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</w:t>
            </w:r>
          </w:p>
        </w:tc>
      </w:tr>
      <w:tr w:rsidR="00C03456" w:rsidRPr="000F139C" w14:paraId="2A7900C8" w14:textId="77777777" w:rsidTr="00E34AB6">
        <w:trPr>
          <w:jc w:val="center"/>
        </w:trPr>
        <w:tc>
          <w:tcPr>
            <w:tcW w:w="660" w:type="pct"/>
          </w:tcPr>
          <w:p w14:paraId="246E935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14:paraId="4117D06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提醒类型长度MSB（不含该字节）</w:t>
            </w:r>
          </w:p>
        </w:tc>
        <w:tc>
          <w:tcPr>
            <w:tcW w:w="541" w:type="pct"/>
          </w:tcPr>
          <w:p w14:paraId="49A361D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BEDBEE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C0EA6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5EC2B8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04EE54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DBE018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4E395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CFAA48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1685EA4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69EA98D3" w14:textId="77777777" w:rsidTr="00E34AB6">
        <w:trPr>
          <w:jc w:val="center"/>
        </w:trPr>
        <w:tc>
          <w:tcPr>
            <w:tcW w:w="660" w:type="pct"/>
          </w:tcPr>
          <w:p w14:paraId="7F1FB67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14:paraId="7EA8142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提醒类型长度LSB（不含该字节）</w:t>
            </w:r>
          </w:p>
        </w:tc>
        <w:tc>
          <w:tcPr>
            <w:tcW w:w="541" w:type="pct"/>
          </w:tcPr>
          <w:p w14:paraId="111AE27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6F645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687D3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699C37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3EC5D2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DBEB8D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8C542B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29CDB3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693A9E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0072D1EA" w14:textId="77777777" w:rsidTr="00E34AB6">
        <w:trPr>
          <w:jc w:val="center"/>
        </w:trPr>
        <w:tc>
          <w:tcPr>
            <w:tcW w:w="660" w:type="pct"/>
          </w:tcPr>
          <w:p w14:paraId="67F5CB8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14:paraId="5B8E54C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例：‘B’</w:t>
            </w:r>
          </w:p>
        </w:tc>
        <w:tc>
          <w:tcPr>
            <w:tcW w:w="541" w:type="pct"/>
          </w:tcPr>
          <w:p w14:paraId="7E56785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653374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17BCBD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5481AC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37063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BF5B32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BE7F80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D23ECC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6406BC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23929043" w14:textId="77777777" w:rsidTr="00E34AB6">
        <w:trPr>
          <w:jc w:val="center"/>
        </w:trPr>
        <w:tc>
          <w:tcPr>
            <w:tcW w:w="660" w:type="pct"/>
          </w:tcPr>
          <w:p w14:paraId="4FEBA8B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14:paraId="1EB462D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A’</w:t>
            </w:r>
          </w:p>
        </w:tc>
        <w:tc>
          <w:tcPr>
            <w:tcW w:w="541" w:type="pct"/>
          </w:tcPr>
          <w:p w14:paraId="0941197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17BB78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23BF40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10DAFC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51D02B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4FEF55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416B49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619EDB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BC1C44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577D1CBC" w14:textId="77777777" w:rsidTr="00E34AB6">
        <w:trPr>
          <w:jc w:val="center"/>
        </w:trPr>
        <w:tc>
          <w:tcPr>
            <w:tcW w:w="660" w:type="pct"/>
          </w:tcPr>
          <w:p w14:paraId="48B518F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14:paraId="668C295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1" w:type="pct"/>
          </w:tcPr>
          <w:p w14:paraId="2A1A54A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2F76E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F1074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BB22C8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D6408B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1B053F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491F6A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EAF7EC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7D9EFDD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7284B3D8" w14:textId="77777777" w:rsidTr="00E34AB6">
        <w:trPr>
          <w:jc w:val="center"/>
        </w:trPr>
        <w:tc>
          <w:tcPr>
            <w:tcW w:w="660" w:type="pct"/>
          </w:tcPr>
          <w:p w14:paraId="75C44D6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14:paraId="06DA8B5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1" w:type="pct"/>
          </w:tcPr>
          <w:p w14:paraId="091F51B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18E57D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CCC605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799D5C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3AA44A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6177D1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E27132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C16AEA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1D376E0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7D09BE79" w14:textId="77777777" w:rsidTr="00E34AB6">
        <w:trPr>
          <w:jc w:val="center"/>
        </w:trPr>
        <w:tc>
          <w:tcPr>
            <w:tcW w:w="660" w:type="pct"/>
          </w:tcPr>
          <w:p w14:paraId="67F4533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299" w:type="pct"/>
          </w:tcPr>
          <w:p w14:paraId="232A290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E’</w:t>
            </w:r>
          </w:p>
        </w:tc>
        <w:tc>
          <w:tcPr>
            <w:tcW w:w="541" w:type="pct"/>
          </w:tcPr>
          <w:p w14:paraId="23757BB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D16EFF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400DF8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08CF1C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A2412B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4EE015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B750A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89E313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7D40D2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2898B420" w14:textId="77777777" w:rsidTr="00E34AB6">
        <w:trPr>
          <w:jc w:val="center"/>
        </w:trPr>
        <w:tc>
          <w:tcPr>
            <w:tcW w:w="660" w:type="pct"/>
          </w:tcPr>
          <w:p w14:paraId="79DD2D5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299" w:type="pct"/>
          </w:tcPr>
          <w:p w14:paraId="3520D5A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’</w:t>
            </w:r>
          </w:p>
        </w:tc>
        <w:tc>
          <w:tcPr>
            <w:tcW w:w="541" w:type="pct"/>
          </w:tcPr>
          <w:p w14:paraId="47B0E49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83E8A4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24B0D8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45297B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92E64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198FE5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5634E9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DC9D22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729065A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388F6DC0" w14:textId="77777777" w:rsidTr="00E34AB6">
        <w:trPr>
          <w:jc w:val="center"/>
        </w:trPr>
        <w:tc>
          <w:tcPr>
            <w:tcW w:w="660" w:type="pct"/>
          </w:tcPr>
          <w:p w14:paraId="0542FE3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299" w:type="pct"/>
          </w:tcPr>
          <w:p w14:paraId="761FBF4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Y’</w:t>
            </w:r>
          </w:p>
        </w:tc>
        <w:tc>
          <w:tcPr>
            <w:tcW w:w="541" w:type="pct"/>
          </w:tcPr>
          <w:p w14:paraId="3AFACAB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23F649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502986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F9C5219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B065DE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E4D321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286BD8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6208CA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29BFA7A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64181655" w14:textId="77777777" w:rsidTr="00E34AB6">
        <w:trPr>
          <w:jc w:val="center"/>
        </w:trPr>
        <w:tc>
          <w:tcPr>
            <w:tcW w:w="660" w:type="pct"/>
          </w:tcPr>
          <w:p w14:paraId="7172434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  <w:vMerge w:val="restart"/>
          </w:tcPr>
          <w:p w14:paraId="478B6810" w14:textId="77777777" w:rsidR="00C03456" w:rsidRPr="000F139C" w:rsidRDefault="00C03456" w:rsidP="00F45672">
            <w:pPr>
              <w:pStyle w:val="aff4"/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1" w:type="pct"/>
          </w:tcPr>
          <w:p w14:paraId="4A23F81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0F07E3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527D0B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37FAFA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483C24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DC1521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C76576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304D71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BBCC68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3D7E846B" w14:textId="77777777" w:rsidTr="00E34AB6">
        <w:trPr>
          <w:jc w:val="center"/>
        </w:trPr>
        <w:tc>
          <w:tcPr>
            <w:tcW w:w="660" w:type="pct"/>
          </w:tcPr>
          <w:p w14:paraId="0B1DA20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299" w:type="pct"/>
            <w:vMerge/>
          </w:tcPr>
          <w:p w14:paraId="0ADED180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1" w:type="pct"/>
          </w:tcPr>
          <w:p w14:paraId="2117C9E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8A8A74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926809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52048B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291A9B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2864C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DB0542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0995F2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16E3D567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6C0B4E18" w14:textId="77777777" w:rsidTr="00B0652E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39AAE476" w14:textId="77777777"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</w:tr>
      <w:tr w:rsidR="00C03456" w:rsidRPr="000F139C" w14:paraId="49E76D8B" w14:textId="77777777" w:rsidTr="00E34AB6">
        <w:trPr>
          <w:jc w:val="center"/>
        </w:trPr>
        <w:tc>
          <w:tcPr>
            <w:tcW w:w="660" w:type="pct"/>
          </w:tcPr>
          <w:p w14:paraId="08BFD6A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14:paraId="429A4F6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提醒内容长度MSB（不含该字节）</w:t>
            </w:r>
          </w:p>
        </w:tc>
        <w:tc>
          <w:tcPr>
            <w:tcW w:w="542" w:type="pct"/>
          </w:tcPr>
          <w:p w14:paraId="34E43B7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2CA2E6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1630E0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01D9F2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B702E2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9A77FD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DFFD4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10439A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3A25743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4F796F67" w14:textId="77777777" w:rsidTr="00E34AB6">
        <w:trPr>
          <w:jc w:val="center"/>
        </w:trPr>
        <w:tc>
          <w:tcPr>
            <w:tcW w:w="660" w:type="pct"/>
          </w:tcPr>
          <w:p w14:paraId="4E623CF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14:paraId="29CAD1C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提醒内容长度LSB（不含该字节）</w:t>
            </w:r>
          </w:p>
        </w:tc>
        <w:tc>
          <w:tcPr>
            <w:tcW w:w="542" w:type="pct"/>
          </w:tcPr>
          <w:p w14:paraId="64DDF87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292944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C500CF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60F1688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BE04A5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6905A1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DC518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131BFC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5C98080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1DC0D3D3" w14:textId="77777777" w:rsidTr="00E34AB6">
        <w:trPr>
          <w:jc w:val="center"/>
        </w:trPr>
        <w:tc>
          <w:tcPr>
            <w:tcW w:w="660" w:type="pct"/>
          </w:tcPr>
          <w:p w14:paraId="00B3A15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14:paraId="0641D8DC" w14:textId="77777777" w:rsidR="00C03456" w:rsidRPr="000F139C" w:rsidRDefault="00564075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14:paraId="27291743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E6E322C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487B1D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4BD697B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846341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EE0B11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CF5CE0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CEF236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7D2F619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14:paraId="3B6E62A7" w14:textId="77777777" w:rsidTr="00E34AB6">
        <w:trPr>
          <w:jc w:val="center"/>
        </w:trPr>
        <w:tc>
          <w:tcPr>
            <w:tcW w:w="660" w:type="pct"/>
          </w:tcPr>
          <w:p w14:paraId="098B0F03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</w:tc>
        <w:tc>
          <w:tcPr>
            <w:tcW w:w="2299" w:type="pct"/>
          </w:tcPr>
          <w:p w14:paraId="36CB92E6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14:paraId="3ACF4CDC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DC45C74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11BA163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C0B253D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2A05992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C9909A8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146726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7C5CCB0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6A4A3209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14:paraId="4EFA7842" w14:textId="77777777" w:rsidTr="00E34AB6">
        <w:trPr>
          <w:jc w:val="center"/>
        </w:trPr>
        <w:tc>
          <w:tcPr>
            <w:tcW w:w="660" w:type="pct"/>
          </w:tcPr>
          <w:p w14:paraId="14CB8347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299" w:type="pct"/>
          </w:tcPr>
          <w:p w14:paraId="5E77EFC4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14:paraId="3A361C27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8E2D7DD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1800F01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8CC6B68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5417104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A996013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078688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0C0C9C7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1F099DE1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4075" w:rsidRPr="000F139C" w14:paraId="03A49BCE" w14:textId="77777777" w:rsidTr="00E34AB6">
        <w:trPr>
          <w:jc w:val="center"/>
        </w:trPr>
        <w:tc>
          <w:tcPr>
            <w:tcW w:w="660" w:type="pct"/>
          </w:tcPr>
          <w:p w14:paraId="79E46CAA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14:paraId="4B29BD27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</w:t>
            </w:r>
          </w:p>
        </w:tc>
        <w:tc>
          <w:tcPr>
            <w:tcW w:w="542" w:type="pct"/>
          </w:tcPr>
          <w:p w14:paraId="1B4A63B4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FDF9E66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0CC76C4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EF4EA2A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4C80022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7B9FF00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5789D5B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F399DA6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4061D13B" w14:textId="77777777" w:rsidR="00564075" w:rsidRPr="000F139C" w:rsidRDefault="00564075" w:rsidP="0056407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03456" w:rsidRPr="000F139C" w14:paraId="7814D971" w14:textId="77777777" w:rsidTr="00B0652E">
        <w:trPr>
          <w:jc w:val="center"/>
        </w:trPr>
        <w:tc>
          <w:tcPr>
            <w:tcW w:w="5000" w:type="pct"/>
            <w:gridSpan w:val="11"/>
          </w:tcPr>
          <w:p w14:paraId="5CF9D95E" w14:textId="77777777" w:rsidR="00C03456" w:rsidRPr="000F139C" w:rsidRDefault="00C03456" w:rsidP="00F4567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C03456" w:rsidRPr="000F139C" w14:paraId="5097C306" w14:textId="77777777" w:rsidTr="00E34AB6">
        <w:trPr>
          <w:jc w:val="center"/>
        </w:trPr>
        <w:tc>
          <w:tcPr>
            <w:tcW w:w="660" w:type="pct"/>
          </w:tcPr>
          <w:p w14:paraId="52E6AC46" w14:textId="77777777" w:rsidR="00C03456" w:rsidRPr="000F139C" w:rsidRDefault="00C03456" w:rsidP="0095320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953200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="00953200"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99" w:type="pct"/>
          </w:tcPr>
          <w:p w14:paraId="766BECBE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2" w:type="pct"/>
          </w:tcPr>
          <w:p w14:paraId="256623C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A770206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29588A2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DA76A45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AA4B47A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BAC9D3D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818FCC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1A76E44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7" w:type="pct"/>
          </w:tcPr>
          <w:p w14:paraId="0F3DCABF" w14:textId="77777777" w:rsidR="00C03456" w:rsidRPr="000F139C" w:rsidRDefault="00C03456" w:rsidP="00F4567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921A704" w14:textId="77777777" w:rsidR="00C03456" w:rsidRPr="000F139C" w:rsidRDefault="00C03456" w:rsidP="00920E43">
      <w:pPr>
        <w:ind w:firstLine="420"/>
      </w:pPr>
      <w:r w:rsidRPr="000F139C">
        <w:t>该指令的响应为</w:t>
      </w:r>
      <w:r w:rsidRPr="000F139C">
        <w:rPr>
          <w:rFonts w:asciiTheme="minorEastAsia" w:eastAsiaTheme="minorEastAsia" w:hAnsiTheme="minorEastAsia"/>
        </w:rPr>
        <w:t>MESSAGEACK</w:t>
      </w:r>
      <w:r w:rsidRPr="000F139C">
        <w:t>报文</w:t>
      </w:r>
      <w:r w:rsidRPr="000F139C">
        <w:rPr>
          <w:rFonts w:hint="eastAsia"/>
        </w:rPr>
        <w:t>。</w:t>
      </w:r>
    </w:p>
    <w:p w14:paraId="12254A78" w14:textId="040F1613" w:rsidR="004C7755" w:rsidRPr="000F139C" w:rsidRDefault="004C7755" w:rsidP="00F23BDC">
      <w:pPr>
        <w:pStyle w:val="a6"/>
        <w:spacing w:before="156" w:after="156"/>
        <w:outlineLvl w:val="2"/>
      </w:pPr>
      <w:bookmarkStart w:id="456" w:name="_Toc42764048"/>
      <w:bookmarkStart w:id="457" w:name="_Toc42875671"/>
      <w:bookmarkStart w:id="458" w:name="_Toc44167597"/>
      <w:bookmarkStart w:id="459" w:name="_Toc44578728"/>
      <w:bookmarkStart w:id="460" w:name="_Toc44666989"/>
      <w:r w:rsidRPr="000F139C">
        <w:rPr>
          <w:rFonts w:hint="eastAsia"/>
        </w:rPr>
        <w:t xml:space="preserve"> </w:t>
      </w:r>
      <w:bookmarkStart w:id="461" w:name="_Toc62542402"/>
      <w:r w:rsidRPr="000F139C">
        <w:rPr>
          <w:rFonts w:hint="eastAsia"/>
        </w:rPr>
        <w:t>‘TCD’起重机故障</w:t>
      </w:r>
      <w:r w:rsidRPr="000F139C">
        <w:t>码</w:t>
      </w:r>
      <w:bookmarkEnd w:id="461"/>
    </w:p>
    <w:p w14:paraId="72BF8176" w14:textId="1675FC28" w:rsidR="004C7755" w:rsidRPr="000F139C" w:rsidRDefault="00AB4CC1" w:rsidP="004C7755">
      <w:pPr>
        <w:pStyle w:val="aff4"/>
      </w:pPr>
      <w:r>
        <w:rPr>
          <w:rFonts w:hint="eastAsia"/>
        </w:rPr>
        <w:t>故障码</w:t>
      </w:r>
      <w:r w:rsidR="004C7755" w:rsidRPr="000F139C">
        <w:rPr>
          <w:rFonts w:hint="eastAsia"/>
        </w:rPr>
        <w:t>上传规则说明：当一个TLV终端包含的故障码均没有产生时，上传是将该TLV对应L填写为0；当一个TLV中有部分故障码产生时，未产生故障的“故障灯”及故障包总数字段均填0。</w:t>
      </w:r>
    </w:p>
    <w:p w14:paraId="46BE1BCD" w14:textId="2AF85338" w:rsidR="004C7755" w:rsidRDefault="004C7755" w:rsidP="004C7755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hint="eastAsia"/>
        </w:rPr>
        <w:t>‘TCD</w:t>
      </w:r>
      <w:r w:rsidR="00AB4CC1">
        <w:rPr>
          <w:rFonts w:hint="eastAsia"/>
        </w:rPr>
        <w:t>’</w:t>
      </w:r>
      <w:r w:rsidRPr="000F139C">
        <w:rPr>
          <w:rFonts w:hint="eastAsia"/>
        </w:rPr>
        <w:t>故障码数据格式</w:t>
      </w:r>
      <w:r w:rsidR="00AB4CC1" w:rsidRPr="000F139C">
        <w:rPr>
          <w:rFonts w:asciiTheme="minorEastAsia" w:eastAsiaTheme="minorEastAsia" w:hAnsiTheme="minorEastAsia" w:hint="eastAsia"/>
        </w:rPr>
        <w:t>示例见表</w:t>
      </w:r>
      <w:r w:rsidR="00E34AB6">
        <w:rPr>
          <w:rFonts w:asciiTheme="minorEastAsia" w:eastAsiaTheme="minorEastAsia" w:hAnsiTheme="minorEastAsia"/>
        </w:rPr>
        <w:t>19</w:t>
      </w:r>
      <w:r w:rsidR="00AB4CC1" w:rsidRPr="000F139C">
        <w:rPr>
          <w:rFonts w:asciiTheme="minorEastAsia" w:eastAsiaTheme="minorEastAsia" w:hAnsiTheme="minorEastAsia" w:hint="eastAsia"/>
        </w:rPr>
        <w:t>。</w:t>
      </w:r>
    </w:p>
    <w:p w14:paraId="139D6170" w14:textId="4824F99A" w:rsidR="00E34AB6" w:rsidRDefault="00E34AB6" w:rsidP="004C7755">
      <w:pPr>
        <w:pStyle w:val="aff4"/>
        <w:rPr>
          <w:rFonts w:asciiTheme="minorEastAsia" w:eastAsiaTheme="minorEastAsia" w:hAnsiTheme="minorEastAsia"/>
        </w:rPr>
      </w:pPr>
    </w:p>
    <w:p w14:paraId="4D885466" w14:textId="77777777" w:rsidR="00E34AB6" w:rsidRDefault="00E34AB6" w:rsidP="004C7755">
      <w:pPr>
        <w:pStyle w:val="aff4"/>
        <w:rPr>
          <w:rFonts w:asciiTheme="minorEastAsia" w:eastAsiaTheme="minorEastAsia" w:hAnsiTheme="minorEastAsia"/>
        </w:rPr>
      </w:pPr>
    </w:p>
    <w:p w14:paraId="42E240B5" w14:textId="76585F65" w:rsidR="00AB4CC1" w:rsidRPr="000F139C" w:rsidRDefault="00AB4CC1" w:rsidP="00AB4CC1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19</w:t>
      </w:r>
      <w:r w:rsidRPr="000F139C">
        <w:rPr>
          <w:rFonts w:ascii="黑体" w:eastAsia="黑体" w:hAnsi="黑体"/>
        </w:rPr>
        <w:t xml:space="preserve"> </w:t>
      </w:r>
      <w:r w:rsidRPr="00AB4CC1">
        <w:rPr>
          <w:rFonts w:ascii="黑体" w:eastAsia="黑体" w:hAnsi="黑体" w:hint="eastAsia"/>
        </w:rPr>
        <w:t>‘TCD</w:t>
      </w:r>
      <w:r w:rsidR="00BE0FA5">
        <w:rPr>
          <w:rFonts w:ascii="黑体" w:eastAsia="黑体" w:hAnsi="黑体" w:hint="eastAsia"/>
        </w:rPr>
        <w:t>’</w:t>
      </w:r>
      <w:r w:rsidRPr="00AB4CC1">
        <w:rPr>
          <w:rFonts w:ascii="黑体" w:eastAsia="黑体" w:hAnsi="黑体" w:hint="eastAsia"/>
        </w:rPr>
        <w:t>故障码数据格式</w:t>
      </w:r>
    </w:p>
    <w:tbl>
      <w:tblPr>
        <w:tblStyle w:val="afffffa"/>
        <w:tblW w:w="9344" w:type="dxa"/>
        <w:tblLook w:val="04A0" w:firstRow="1" w:lastRow="0" w:firstColumn="1" w:lastColumn="0" w:noHBand="0" w:noVBand="1"/>
      </w:tblPr>
      <w:tblGrid>
        <w:gridCol w:w="1526"/>
        <w:gridCol w:w="4030"/>
        <w:gridCol w:w="990"/>
        <w:gridCol w:w="380"/>
        <w:gridCol w:w="321"/>
        <w:gridCol w:w="379"/>
        <w:gridCol w:w="321"/>
        <w:gridCol w:w="380"/>
        <w:gridCol w:w="321"/>
        <w:gridCol w:w="375"/>
        <w:gridCol w:w="321"/>
      </w:tblGrid>
      <w:tr w:rsidR="004C7755" w:rsidRPr="000F139C" w14:paraId="73A8A28D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497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AE33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说明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D56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Hex数值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F2C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7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FA76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5AD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632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39C6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208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2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568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5CD2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14:paraId="3416FA2C" w14:textId="77777777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F941" w14:textId="77777777"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报文头</w:t>
            </w:r>
          </w:p>
        </w:tc>
      </w:tr>
      <w:tr w:rsidR="004C7755" w:rsidRPr="000F139C" w14:paraId="3241EEB6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2F5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0AA2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A87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BF3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511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AA1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050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B59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257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59D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08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</w:tr>
      <w:tr w:rsidR="004C7755" w:rsidRPr="000F139C" w14:paraId="17FA9520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784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Byte2-8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5CE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产品唯一编号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E8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811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289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35E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800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97F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539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B90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ACE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14:paraId="5207DB0F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AE7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Byte9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E4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标识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DE4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EA0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1D1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FE4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70E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347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493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1AA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ACC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0</w:t>
            </w:r>
          </w:p>
        </w:tc>
      </w:tr>
      <w:tr w:rsidR="004C7755" w:rsidRPr="000F139C" w14:paraId="6C00107C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BD32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EC79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B87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BD9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312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E449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6C74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9739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53E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8C5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500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4FAB37F1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85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B03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报文流水号LSB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06C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BD0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146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68A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73FC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4F8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DF9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7800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712B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6DD8D419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F0A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9AF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剩余长度MSB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2DF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C2C3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7EBE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18F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87D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A54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C71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D5C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850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14:paraId="5F4BC87C" w14:textId="77777777" w:rsidTr="00DC1C4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C7C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Byte13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118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剩余长度LSB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778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4A3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A66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B52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5708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8F8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A5D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A3A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68B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-</w:t>
            </w:r>
          </w:p>
        </w:tc>
      </w:tr>
      <w:tr w:rsidR="004C7755" w:rsidRPr="000F139C" w14:paraId="1FF2D329" w14:textId="77777777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29FD" w14:textId="77777777"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报文体</w:t>
            </w:r>
          </w:p>
        </w:tc>
      </w:tr>
      <w:tr w:rsidR="004C7755" w:rsidRPr="000F139C" w14:paraId="08E1C99D" w14:textId="77777777" w:rsidTr="00DC1C4B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64C" w14:textId="77777777"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提醒类型</w:t>
            </w:r>
          </w:p>
        </w:tc>
      </w:tr>
      <w:tr w:rsidR="004C7755" w:rsidRPr="000F139C" w14:paraId="14A37F1F" w14:textId="77777777" w:rsidTr="00DC1C4B">
        <w:tc>
          <w:tcPr>
            <w:tcW w:w="1526" w:type="dxa"/>
          </w:tcPr>
          <w:p w14:paraId="5900440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Byte14</w:t>
            </w:r>
          </w:p>
        </w:tc>
        <w:tc>
          <w:tcPr>
            <w:tcW w:w="4030" w:type="dxa"/>
          </w:tcPr>
          <w:p w14:paraId="7A3DCE80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提醒类型长度MSB（不含该字节）</w:t>
            </w:r>
          </w:p>
        </w:tc>
        <w:tc>
          <w:tcPr>
            <w:tcW w:w="990" w:type="dxa"/>
          </w:tcPr>
          <w:p w14:paraId="3027F32C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7A89D6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AAB37A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5830D8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FAC058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155C2EE9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C805C9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36CCC5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FE739DB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193D4705" w14:textId="77777777" w:rsidTr="00DC1C4B">
        <w:trPr>
          <w:trHeight w:val="339"/>
        </w:trPr>
        <w:tc>
          <w:tcPr>
            <w:tcW w:w="1526" w:type="dxa"/>
            <w:tcBorders>
              <w:bottom w:val="single" w:sz="4" w:space="0" w:color="auto"/>
            </w:tcBorders>
          </w:tcPr>
          <w:p w14:paraId="5F5085C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Byte15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2F290201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提醒类型长度LSB（不含该字节）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3EAA9E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2624497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59231A71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2BA5471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3146426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14:paraId="6F6E2A9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7065573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7ACEFFB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7235E91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25CE770E" w14:textId="77777777" w:rsidTr="00DC1C4B">
        <w:trPr>
          <w:trHeight w:val="272"/>
        </w:trPr>
        <w:tc>
          <w:tcPr>
            <w:tcW w:w="1526" w:type="dxa"/>
            <w:tcBorders>
              <w:top w:val="single" w:sz="4" w:space="0" w:color="auto"/>
            </w:tcBorders>
          </w:tcPr>
          <w:p w14:paraId="5EDA4EED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Byte16</w:t>
            </w:r>
          </w:p>
        </w:tc>
        <w:tc>
          <w:tcPr>
            <w:tcW w:w="4030" w:type="dxa"/>
            <w:tcBorders>
              <w:top w:val="single" w:sz="4" w:space="0" w:color="auto"/>
            </w:tcBorders>
          </w:tcPr>
          <w:p w14:paraId="7812B834" w14:textId="77777777"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‘T’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131A87E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6919982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15EEFAB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0C152F0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23B9CC4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auto"/>
            </w:tcBorders>
          </w:tcPr>
          <w:p w14:paraId="29DE8421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587FB2A4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auto"/>
            </w:tcBorders>
          </w:tcPr>
          <w:p w14:paraId="35F5107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auto"/>
            </w:tcBorders>
          </w:tcPr>
          <w:p w14:paraId="1584E19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35E2AFDD" w14:textId="77777777" w:rsidTr="00DC1C4B">
        <w:tc>
          <w:tcPr>
            <w:tcW w:w="1526" w:type="dxa"/>
          </w:tcPr>
          <w:p w14:paraId="7CBA25D4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7</w:t>
            </w:r>
          </w:p>
        </w:tc>
        <w:tc>
          <w:tcPr>
            <w:tcW w:w="4030" w:type="dxa"/>
          </w:tcPr>
          <w:p w14:paraId="0C4A3CBD" w14:textId="77777777"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‘C’</w:t>
            </w:r>
          </w:p>
        </w:tc>
        <w:tc>
          <w:tcPr>
            <w:tcW w:w="990" w:type="dxa"/>
          </w:tcPr>
          <w:p w14:paraId="1708E8EB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BDC331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9A0201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EFCEBEC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7F3B27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B11A70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F420C90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3E8D9A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6F3111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157C107A" w14:textId="77777777" w:rsidTr="00DC1C4B">
        <w:tc>
          <w:tcPr>
            <w:tcW w:w="1526" w:type="dxa"/>
          </w:tcPr>
          <w:p w14:paraId="54818055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Byte1</w:t>
            </w:r>
            <w:r w:rsidRPr="000F139C">
              <w:rPr>
                <w:rFonts w:hint="eastAsia"/>
              </w:rPr>
              <w:t>8</w:t>
            </w:r>
          </w:p>
        </w:tc>
        <w:tc>
          <w:tcPr>
            <w:tcW w:w="4030" w:type="dxa"/>
          </w:tcPr>
          <w:p w14:paraId="07252EEC" w14:textId="77777777" w:rsidR="004C7755" w:rsidRPr="000F139C" w:rsidRDefault="004C7755" w:rsidP="00DC1C4B">
            <w:pPr>
              <w:pStyle w:val="aff4"/>
              <w:ind w:firstLineChars="0" w:firstLine="0"/>
              <w:rPr>
                <w:i/>
              </w:rPr>
            </w:pPr>
            <w:r w:rsidRPr="000F139C">
              <w:rPr>
                <w:rFonts w:hint="eastAsia"/>
                <w:i/>
              </w:rPr>
              <w:t>‘D’ （DTC Data）</w:t>
            </w:r>
          </w:p>
        </w:tc>
        <w:tc>
          <w:tcPr>
            <w:tcW w:w="990" w:type="dxa"/>
          </w:tcPr>
          <w:p w14:paraId="3885D8BE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1D8D60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6979EAF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31AF9F1B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9779F35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D238A46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77C66FD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A87BD4C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475C7B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751520B6" w14:textId="77777777" w:rsidTr="00DC1C4B">
        <w:tc>
          <w:tcPr>
            <w:tcW w:w="9344" w:type="dxa"/>
            <w:gridSpan w:val="11"/>
          </w:tcPr>
          <w:p w14:paraId="5390CCFE" w14:textId="77777777" w:rsidR="004C7755" w:rsidRPr="000F139C" w:rsidRDefault="004C7755" w:rsidP="00DC1C4B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数据内容</w:t>
            </w:r>
          </w:p>
        </w:tc>
      </w:tr>
      <w:tr w:rsidR="004C7755" w:rsidRPr="000F139C" w14:paraId="3E381F8D" w14:textId="77777777" w:rsidTr="00DC1C4B">
        <w:tc>
          <w:tcPr>
            <w:tcW w:w="1526" w:type="dxa"/>
          </w:tcPr>
          <w:p w14:paraId="4694CA4C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19</w:t>
            </w:r>
          </w:p>
        </w:tc>
        <w:tc>
          <w:tcPr>
            <w:tcW w:w="4030" w:type="dxa"/>
          </w:tcPr>
          <w:p w14:paraId="552199E7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提醒内容长度MSB（不含该字节）</w:t>
            </w:r>
          </w:p>
        </w:tc>
        <w:tc>
          <w:tcPr>
            <w:tcW w:w="990" w:type="dxa"/>
          </w:tcPr>
          <w:p w14:paraId="051A1A06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565094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02101D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2D507F4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42FAF66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4687F0C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7DEC288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27D9A6B6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3DD5CA5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4C7755" w:rsidRPr="000F139C" w14:paraId="027E538C" w14:textId="77777777" w:rsidTr="00DC1C4B">
        <w:tc>
          <w:tcPr>
            <w:tcW w:w="1526" w:type="dxa"/>
          </w:tcPr>
          <w:p w14:paraId="0A1F367F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20</w:t>
            </w:r>
          </w:p>
        </w:tc>
        <w:tc>
          <w:tcPr>
            <w:tcW w:w="4030" w:type="dxa"/>
          </w:tcPr>
          <w:p w14:paraId="6A7A6A8B" w14:textId="77777777" w:rsidR="004C7755" w:rsidRPr="000F139C" w:rsidRDefault="004C7755" w:rsidP="00DC1C4B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提醒内容长度LSB（不含该字节）</w:t>
            </w:r>
          </w:p>
        </w:tc>
        <w:tc>
          <w:tcPr>
            <w:tcW w:w="990" w:type="dxa"/>
          </w:tcPr>
          <w:p w14:paraId="7556507A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B5A4D70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259719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C66A423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8B3B219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0C44BB0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5987A47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597B962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8AF91EE" w14:textId="77777777" w:rsidR="004C7755" w:rsidRPr="000F139C" w:rsidRDefault="004C7755" w:rsidP="00DC1C4B">
            <w:pPr>
              <w:pStyle w:val="aff4"/>
              <w:ind w:firstLineChars="0" w:firstLine="0"/>
            </w:pPr>
          </w:p>
        </w:tc>
      </w:tr>
      <w:tr w:rsidR="00946E99" w:rsidRPr="000F139C" w14:paraId="2A58E120" w14:textId="77777777" w:rsidTr="00DC1C4B">
        <w:tc>
          <w:tcPr>
            <w:tcW w:w="1526" w:type="dxa"/>
          </w:tcPr>
          <w:p w14:paraId="582A9053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73EF96B1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990" w:type="dxa"/>
          </w:tcPr>
          <w:p w14:paraId="4974FCA3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80CC844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0D6BA462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758E089C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4ED2DAC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9FE19FD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437FE71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1328EE86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4534A5F" w14:textId="77777777" w:rsidR="00946E99" w:rsidRPr="000F139C" w:rsidRDefault="00946E99" w:rsidP="00DC1C4B">
            <w:pPr>
              <w:pStyle w:val="aff4"/>
              <w:ind w:firstLineChars="0" w:firstLine="0"/>
            </w:pPr>
          </w:p>
        </w:tc>
      </w:tr>
      <w:tr w:rsidR="00946E99" w:rsidRPr="000F139C" w14:paraId="70E08780" w14:textId="77777777" w:rsidTr="00751F59">
        <w:tc>
          <w:tcPr>
            <w:tcW w:w="1526" w:type="dxa"/>
          </w:tcPr>
          <w:p w14:paraId="5959D524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Byte2</w:t>
            </w:r>
            <w:r w:rsidRPr="000F139C">
              <w:rPr>
                <w:rFonts w:hint="eastAsia"/>
              </w:rPr>
              <w:t>1</w:t>
            </w:r>
          </w:p>
        </w:tc>
        <w:tc>
          <w:tcPr>
            <w:tcW w:w="4030" w:type="dxa"/>
          </w:tcPr>
          <w:p w14:paraId="6652B857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状态同步TLV</w:t>
            </w:r>
            <w:r w:rsidRPr="000F139C">
              <w:t>个数</w:t>
            </w:r>
          </w:p>
        </w:tc>
        <w:tc>
          <w:tcPr>
            <w:tcW w:w="990" w:type="dxa"/>
          </w:tcPr>
          <w:p w14:paraId="0E76E1E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01C473B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899154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53D2ACD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43DE01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64C9C0D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2AF8020D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7736F9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28B9BA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57EC93CB" w14:textId="77777777" w:rsidTr="00751F59">
        <w:tc>
          <w:tcPr>
            <w:tcW w:w="9344" w:type="dxa"/>
            <w:gridSpan w:val="11"/>
          </w:tcPr>
          <w:p w14:paraId="70BB2E50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必要TLV</w:t>
            </w:r>
          </w:p>
        </w:tc>
      </w:tr>
      <w:tr w:rsidR="00946E99" w:rsidRPr="000F139C" w14:paraId="1441FE79" w14:textId="77777777" w:rsidTr="00751F59">
        <w:tc>
          <w:tcPr>
            <w:tcW w:w="1526" w:type="dxa"/>
          </w:tcPr>
          <w:p w14:paraId="29EEBFC5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t>Byte</w:t>
            </w:r>
            <w:r w:rsidRPr="000F139C">
              <w:rPr>
                <w:rFonts w:hint="eastAsia"/>
              </w:rPr>
              <w:t>22-44</w:t>
            </w:r>
          </w:p>
        </w:tc>
        <w:tc>
          <w:tcPr>
            <w:tcW w:w="4030" w:type="dxa"/>
          </w:tcPr>
          <w:p w14:paraId="473FA70E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t>TLV</w:t>
            </w:r>
            <w:r w:rsidRPr="000F139C">
              <w:rPr>
                <w:rFonts w:hint="eastAsia"/>
              </w:rPr>
              <w:t>2-</w:t>
            </w:r>
            <w:r w:rsidRPr="000F139C">
              <w:rPr>
                <w:rFonts w:hint="eastAsia"/>
              </w:rPr>
              <w:t>位置信息单包（</w:t>
            </w:r>
            <w:r w:rsidRPr="000F139C">
              <w:rPr>
                <w:rFonts w:hint="eastAsia"/>
              </w:rPr>
              <w:t>0x2101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6FF8B0A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29DFE7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236ED9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4046CBE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709EA9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2794BC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25C7EF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17E83C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D91FA7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2E13E2AA" w14:textId="77777777" w:rsidTr="00751F59">
        <w:trPr>
          <w:trHeight w:val="240"/>
        </w:trPr>
        <w:tc>
          <w:tcPr>
            <w:tcW w:w="9344" w:type="dxa"/>
            <w:gridSpan w:val="11"/>
            <w:tcBorders>
              <w:top w:val="single" w:sz="4" w:space="0" w:color="auto"/>
            </w:tcBorders>
          </w:tcPr>
          <w:p w14:paraId="42CC2E2A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上传TLV内容根据“采集信息协议0x</w:t>
            </w:r>
            <w:r w:rsidRPr="000F139C">
              <w:t>A504</w:t>
            </w:r>
            <w:r w:rsidRPr="000F139C">
              <w:rPr>
                <w:rFonts w:hint="eastAsia"/>
              </w:rPr>
              <w:t>”内容匹配相应TLV，具体TLV参照《重型数据TLV》文档</w:t>
            </w:r>
          </w:p>
        </w:tc>
      </w:tr>
      <w:tr w:rsidR="00946E99" w:rsidRPr="000F139C" w14:paraId="15B29F26" w14:textId="77777777" w:rsidTr="00751F59">
        <w:tc>
          <w:tcPr>
            <w:tcW w:w="1526" w:type="dxa"/>
          </w:tcPr>
          <w:p w14:paraId="4BEB72B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229BCF76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TLV3-</w:t>
            </w:r>
            <w:r w:rsidRPr="000F139C">
              <w:rPr>
                <w:rFonts w:hint="eastAsia"/>
              </w:rPr>
              <w:t>上车故障（</w:t>
            </w:r>
            <w:r w:rsidRPr="000F139C">
              <w:rPr>
                <w:rFonts w:hint="eastAsia"/>
              </w:rPr>
              <w:t>0xA507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4E72AF9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20C6356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EFA8CB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CF48D4A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6CDD16D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8C2107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7FEA7D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0F7960F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E88806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7AD0C05B" w14:textId="77777777" w:rsidTr="00751F59">
        <w:tc>
          <w:tcPr>
            <w:tcW w:w="1526" w:type="dxa"/>
          </w:tcPr>
          <w:p w14:paraId="0090435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3973D524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TLV4-</w:t>
            </w:r>
            <w:r w:rsidRPr="000F139C">
              <w:rPr>
                <w:rFonts w:hint="eastAsia"/>
              </w:rPr>
              <w:t>全地面下车发动机故障（</w:t>
            </w:r>
            <w:r w:rsidRPr="000F139C">
              <w:rPr>
                <w:rFonts w:hint="eastAsia"/>
              </w:rPr>
              <w:t>0xA508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2BC4A7F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326B69A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DC1A9E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699FC22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0E85E0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5D6D440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3D6E36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25DEEF17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748704D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211F8A51" w14:textId="77777777" w:rsidTr="00751F59">
        <w:tc>
          <w:tcPr>
            <w:tcW w:w="1526" w:type="dxa"/>
          </w:tcPr>
          <w:p w14:paraId="35705BC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</w:tcPr>
          <w:p w14:paraId="327D6005" w14:textId="77777777" w:rsidR="00946E99" w:rsidRPr="000F139C" w:rsidRDefault="00946E99" w:rsidP="00751F59">
            <w:pPr>
              <w:pStyle w:val="affffff8"/>
              <w:ind w:firstLineChars="0" w:firstLine="0"/>
            </w:pPr>
            <w:r w:rsidRPr="000F139C">
              <w:rPr>
                <w:rFonts w:hint="eastAsia"/>
              </w:rPr>
              <w:t>TLV5-</w:t>
            </w:r>
            <w:r w:rsidRPr="000F139C">
              <w:rPr>
                <w:rFonts w:hint="eastAsia"/>
              </w:rPr>
              <w:t>汽车下车发动机故障（</w:t>
            </w:r>
            <w:r w:rsidRPr="000F139C">
              <w:rPr>
                <w:rFonts w:hint="eastAsia"/>
              </w:rPr>
              <w:t>0xA509</w:t>
            </w:r>
            <w:r w:rsidRPr="000F139C">
              <w:rPr>
                <w:rFonts w:hint="eastAsia"/>
              </w:rPr>
              <w:t>）</w:t>
            </w:r>
          </w:p>
        </w:tc>
        <w:tc>
          <w:tcPr>
            <w:tcW w:w="990" w:type="dxa"/>
          </w:tcPr>
          <w:p w14:paraId="0ED97649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479B998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375D7CB3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</w:tcPr>
          <w:p w14:paraId="1885C2C2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5E8D5D3F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</w:tcPr>
          <w:p w14:paraId="703F32B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438AA2B4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</w:tcPr>
          <w:p w14:paraId="38909AA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</w:tcPr>
          <w:p w14:paraId="1E89A22E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  <w:tr w:rsidR="00946E99" w:rsidRPr="000F139C" w14:paraId="6533D55A" w14:textId="77777777" w:rsidTr="00751F59">
        <w:tc>
          <w:tcPr>
            <w:tcW w:w="93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0377" w14:textId="77777777" w:rsidR="00946E99" w:rsidRPr="000F139C" w:rsidRDefault="00946E99" w:rsidP="00751F59">
            <w:pPr>
              <w:pStyle w:val="aff4"/>
              <w:ind w:firstLineChars="0" w:firstLine="0"/>
              <w:jc w:val="center"/>
            </w:pPr>
            <w:r w:rsidRPr="000F139C">
              <w:rPr>
                <w:rFonts w:hint="eastAsia"/>
              </w:rPr>
              <w:t>校验字</w:t>
            </w:r>
          </w:p>
        </w:tc>
      </w:tr>
      <w:tr w:rsidR="00946E99" w:rsidRPr="000F139C" w14:paraId="78BEA6FF" w14:textId="77777777" w:rsidTr="00751F59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D7D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BCB5" w14:textId="77777777" w:rsidR="00946E99" w:rsidRPr="000F139C" w:rsidRDefault="00946E99" w:rsidP="00751F59">
            <w:pPr>
              <w:pStyle w:val="aff4"/>
              <w:ind w:firstLineChars="0" w:firstLine="0"/>
            </w:pPr>
            <w:r w:rsidRPr="000F139C">
              <w:rPr>
                <w:rFonts w:hint="eastAsia"/>
              </w:rPr>
              <w:t>此字节前所有字节校验和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1350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E0AB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DCA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FF61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313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B485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3778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D8AC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35C6" w14:textId="77777777" w:rsidR="00946E99" w:rsidRPr="000F139C" w:rsidRDefault="00946E99" w:rsidP="00751F59">
            <w:pPr>
              <w:pStyle w:val="aff4"/>
              <w:ind w:firstLineChars="0" w:firstLine="0"/>
            </w:pPr>
          </w:p>
        </w:tc>
      </w:tr>
    </w:tbl>
    <w:p w14:paraId="33ABF510" w14:textId="77777777" w:rsidR="00E269DB" w:rsidRPr="000F139C" w:rsidRDefault="0087544E" w:rsidP="007F67C7">
      <w:pPr>
        <w:pStyle w:val="a5"/>
        <w:spacing w:before="156" w:after="156"/>
        <w:outlineLvl w:val="1"/>
      </w:pPr>
      <w:bookmarkStart w:id="462" w:name="_Toc42593573"/>
      <w:bookmarkStart w:id="463" w:name="_Toc42593574"/>
      <w:bookmarkStart w:id="464" w:name="_Toc42620489"/>
      <w:bookmarkStart w:id="465" w:name="_Toc42593575"/>
      <w:bookmarkStart w:id="466" w:name="_Toc42624661"/>
      <w:bookmarkStart w:id="467" w:name="_Toc42625140"/>
      <w:bookmarkStart w:id="468" w:name="_Toc42764053"/>
      <w:bookmarkStart w:id="469" w:name="_Toc42875675"/>
      <w:bookmarkStart w:id="470" w:name="_Toc44167601"/>
      <w:bookmarkStart w:id="471" w:name="_Toc44578731"/>
      <w:bookmarkStart w:id="472" w:name="_Toc62542403"/>
      <w:bookmarkEnd w:id="456"/>
      <w:bookmarkEnd w:id="457"/>
      <w:bookmarkEnd w:id="458"/>
      <w:bookmarkEnd w:id="459"/>
      <w:bookmarkEnd w:id="460"/>
      <w:bookmarkEnd w:id="462"/>
      <w:bookmarkEnd w:id="463"/>
      <w:r w:rsidRPr="000F139C">
        <w:rPr>
          <w:rFonts w:hint="eastAsia"/>
        </w:rPr>
        <w:t>0x05-</w:t>
      </w:r>
      <w:r w:rsidR="00DA65D2" w:rsidRPr="000F139C">
        <w:rPr>
          <w:rFonts w:hint="eastAsia"/>
        </w:rPr>
        <w:t>C</w:t>
      </w:r>
      <w:r w:rsidR="00DA65D2" w:rsidRPr="000F139C">
        <w:t>MD_REQ-命令请求</w:t>
      </w:r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14:paraId="66E52B85" w14:textId="77777777" w:rsidR="00E50F31" w:rsidRPr="000F139C" w:rsidRDefault="00CA16F5" w:rsidP="00E50F31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命令请求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报文属于一类特殊的数据发送报文，相对于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PUSH_DATA-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数据发送报文，报文体部分必须包含一个【命令】，包含【命令类型】和【命令内容】，均为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&lt;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长度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+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字符串</w:t>
      </w:r>
      <w:r w:rsidR="00E50F31" w:rsidRPr="000F139C">
        <w:rPr>
          <w:rFonts w:asciiTheme="minorEastAsia" w:eastAsiaTheme="minorEastAsia" w:hAnsiTheme="minorEastAsia"/>
          <w:color w:val="000000"/>
          <w:szCs w:val="21"/>
        </w:rPr>
        <w:t>&gt;</w:t>
      </w:r>
      <w:r w:rsidR="00E50F31" w:rsidRPr="000F139C">
        <w:rPr>
          <w:rFonts w:asciiTheme="minorEastAsia" w:eastAsiaTheme="minorEastAsia" w:hAnsiTheme="minorEastAsia" w:hint="eastAsia"/>
          <w:color w:val="000000"/>
          <w:szCs w:val="21"/>
        </w:rPr>
        <w:t>型结构体。</w:t>
      </w:r>
    </w:p>
    <w:p w14:paraId="65F512DF" w14:textId="77777777"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14:paraId="274F653E" w14:textId="77777777"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14:paraId="5C2EE380" w14:textId="77777777"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14:paraId="1DD43C4F" w14:textId="77777777" w:rsidR="00E34AB6" w:rsidRDefault="00E34AB6" w:rsidP="00620318">
      <w:pPr>
        <w:pStyle w:val="af7"/>
        <w:numPr>
          <w:ilvl w:val="0"/>
          <w:numId w:val="0"/>
        </w:numPr>
        <w:spacing w:before="156" w:after="156"/>
      </w:pPr>
    </w:p>
    <w:p w14:paraId="27436E6A" w14:textId="3CA4F021" w:rsidR="00620318" w:rsidRPr="000F139C" w:rsidRDefault="00AA3B3F" w:rsidP="00620318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lastRenderedPageBreak/>
        <w:t>表</w:t>
      </w:r>
      <w:r w:rsidR="003B417F" w:rsidRPr="000F139C">
        <w:t>2</w:t>
      </w:r>
      <w:r w:rsidR="00E34AB6">
        <w:t>0</w:t>
      </w:r>
      <w:r w:rsidR="00620318" w:rsidRPr="000F139C">
        <w:t xml:space="preserve"> </w:t>
      </w:r>
      <w:r w:rsidR="005F4504" w:rsidRPr="000F139C">
        <w:rPr>
          <w:rFonts w:hint="eastAsia"/>
        </w:rPr>
        <w:t>CMD_REQ命令请求</w:t>
      </w:r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8"/>
        <w:gridCol w:w="4306"/>
        <w:gridCol w:w="1017"/>
        <w:gridCol w:w="386"/>
        <w:gridCol w:w="322"/>
        <w:gridCol w:w="384"/>
        <w:gridCol w:w="322"/>
        <w:gridCol w:w="386"/>
        <w:gridCol w:w="322"/>
        <w:gridCol w:w="575"/>
        <w:gridCol w:w="330"/>
      </w:tblGrid>
      <w:tr w:rsidR="00620318" w:rsidRPr="000F139C" w14:paraId="4689DCD0" w14:textId="77777777" w:rsidTr="00E34AB6">
        <w:trPr>
          <w:jc w:val="center"/>
        </w:trPr>
        <w:tc>
          <w:tcPr>
            <w:tcW w:w="64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0EF9306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245" w:type="pct"/>
            <w:tcBorders>
              <w:top w:val="single" w:sz="12" w:space="0" w:color="auto"/>
              <w:bottom w:val="single" w:sz="12" w:space="0" w:color="auto"/>
            </w:tcBorders>
          </w:tcPr>
          <w:p w14:paraId="61E8480F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</w:tcPr>
          <w:p w14:paraId="27216375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1" w:type="pct"/>
            <w:tcBorders>
              <w:top w:val="single" w:sz="12" w:space="0" w:color="auto"/>
              <w:bottom w:val="single" w:sz="12" w:space="0" w:color="auto"/>
            </w:tcBorders>
          </w:tcPr>
          <w:p w14:paraId="46F14A95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7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14:paraId="31C7101E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6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3CC22E82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5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14:paraId="007F0261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4</w:t>
            </w:r>
          </w:p>
        </w:tc>
        <w:tc>
          <w:tcPr>
            <w:tcW w:w="201" w:type="pct"/>
            <w:tcBorders>
              <w:top w:val="single" w:sz="12" w:space="0" w:color="auto"/>
              <w:bottom w:val="single" w:sz="12" w:space="0" w:color="auto"/>
            </w:tcBorders>
          </w:tcPr>
          <w:p w14:paraId="238AEBDA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3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14:paraId="2386CEE8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2</w:t>
            </w:r>
          </w:p>
        </w:tc>
        <w:tc>
          <w:tcPr>
            <w:tcW w:w="300" w:type="pct"/>
            <w:tcBorders>
              <w:top w:val="single" w:sz="12" w:space="0" w:color="auto"/>
              <w:bottom w:val="single" w:sz="12" w:space="0" w:color="auto"/>
            </w:tcBorders>
          </w:tcPr>
          <w:p w14:paraId="05BC6EEB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28F7D3EC" w14:textId="77777777" w:rsidR="00620318" w:rsidRPr="000F139C" w:rsidRDefault="00620318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3B417F" w:rsidRPr="000F139C" w14:paraId="4F486A30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5CC6BCDE" w14:textId="2B737DB8" w:rsidR="003B417F" w:rsidRPr="000F139C" w:rsidRDefault="003B417F" w:rsidP="003B417F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报文头</w:t>
            </w:r>
          </w:p>
        </w:tc>
      </w:tr>
      <w:tr w:rsidR="00946E99" w:rsidRPr="000F139C" w14:paraId="6BE70F21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6B6B81B2" w14:textId="4223C229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249" w:type="pct"/>
            <w:gridSpan w:val="2"/>
          </w:tcPr>
          <w:p w14:paraId="165B6D66" w14:textId="70DC6E2A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530" w:type="pct"/>
          </w:tcPr>
          <w:p w14:paraId="4C808C8A" w14:textId="537B4834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05</w:t>
            </w:r>
          </w:p>
        </w:tc>
        <w:tc>
          <w:tcPr>
            <w:tcW w:w="201" w:type="pct"/>
          </w:tcPr>
          <w:p w14:paraId="7A9C6398" w14:textId="3B8DD1FA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5CA5B9C6" w14:textId="4ABD2A8D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0" w:type="pct"/>
          </w:tcPr>
          <w:p w14:paraId="5CD4CEFF" w14:textId="56164F0B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6B160651" w14:textId="30E34173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1" w:type="pct"/>
          </w:tcPr>
          <w:p w14:paraId="46FD5107" w14:textId="19529433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7F1A6044" w14:textId="100C1D94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  <w:tc>
          <w:tcPr>
            <w:tcW w:w="300" w:type="pct"/>
          </w:tcPr>
          <w:p w14:paraId="31EC1208" w14:textId="3BD78152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487C842A" w14:textId="5588F65D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1</w:t>
            </w:r>
          </w:p>
        </w:tc>
      </w:tr>
      <w:tr w:rsidR="00946E99" w:rsidRPr="000F139C" w14:paraId="3BC785E9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15B22FC5" w14:textId="026023E2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249" w:type="pct"/>
            <w:gridSpan w:val="2"/>
          </w:tcPr>
          <w:p w14:paraId="6FDF51F5" w14:textId="3D4D3D43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530" w:type="pct"/>
          </w:tcPr>
          <w:p w14:paraId="65582973" w14:textId="57341AF8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023B0DF4" w14:textId="04FB6E98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2E92EFB5" w14:textId="3CCE702C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14:paraId="5602B0B9" w14:textId="56B20F3D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40427C01" w14:textId="07FF8D6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519C0130" w14:textId="71E04DA8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68E66B92" w14:textId="45100A6F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14:paraId="6AB9B7C6" w14:textId="136D2D74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71CC0ACE" w14:textId="5E75688C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6A69BF4A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6FB9B42E" w14:textId="2AE9A663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249" w:type="pct"/>
            <w:gridSpan w:val="2"/>
          </w:tcPr>
          <w:p w14:paraId="42423429" w14:textId="60A0EB98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530" w:type="pct"/>
          </w:tcPr>
          <w:p w14:paraId="00D7CEA8" w14:textId="187B18F0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1" w:type="pct"/>
          </w:tcPr>
          <w:p w14:paraId="721FBAA0" w14:textId="4578662F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464783C9" w14:textId="36F4FF5A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0" w:type="pct"/>
          </w:tcPr>
          <w:p w14:paraId="40979E8B" w14:textId="6FF4F735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13AA2340" w14:textId="23BCB274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201" w:type="pct"/>
          </w:tcPr>
          <w:p w14:paraId="0116FF2F" w14:textId="1916CBE8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68" w:type="pct"/>
          </w:tcPr>
          <w:p w14:paraId="6A4852A3" w14:textId="1A994CDD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300" w:type="pct"/>
          </w:tcPr>
          <w:p w14:paraId="739729A1" w14:textId="06267C00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0924F8CE" w14:textId="0D6FCAF1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</w:t>
            </w:r>
          </w:p>
        </w:tc>
      </w:tr>
      <w:tr w:rsidR="00946E99" w:rsidRPr="000F139C" w14:paraId="4AE9F3BC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2CF580E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249" w:type="pct"/>
            <w:gridSpan w:val="2"/>
          </w:tcPr>
          <w:p w14:paraId="615E37A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530" w:type="pct"/>
          </w:tcPr>
          <w:p w14:paraId="76896AB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10D0BE8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32A5A9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7AE173D8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626196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EA89E70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55D326B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208160C0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1E695B8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08B15C18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C38400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249" w:type="pct"/>
            <w:gridSpan w:val="2"/>
          </w:tcPr>
          <w:p w14:paraId="64FD000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</w:t>
            </w:r>
            <w:r w:rsidRPr="000F139C">
              <w:rPr>
                <w:sz w:val="18"/>
              </w:rPr>
              <w:t>SB</w:t>
            </w:r>
          </w:p>
        </w:tc>
        <w:tc>
          <w:tcPr>
            <w:tcW w:w="530" w:type="pct"/>
          </w:tcPr>
          <w:p w14:paraId="58F6917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063841C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74123B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590355C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FFEA5A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172518B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0532B8E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05EBDF7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44E7B90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43166A04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1726BA7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249" w:type="pct"/>
            <w:gridSpan w:val="2"/>
          </w:tcPr>
          <w:p w14:paraId="43CB63F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530" w:type="pct"/>
          </w:tcPr>
          <w:p w14:paraId="6CC67ED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15FD4AA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31260AB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14:paraId="1B76CA3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3738FD8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20639B9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2855688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14:paraId="6F98712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463A3BD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13C5C2A8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4DEDFD2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249" w:type="pct"/>
            <w:gridSpan w:val="2"/>
          </w:tcPr>
          <w:p w14:paraId="3E15E25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530" w:type="pct"/>
          </w:tcPr>
          <w:p w14:paraId="6898F24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4E93835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0C2313A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0" w:type="pct"/>
          </w:tcPr>
          <w:p w14:paraId="38B6909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4ED6BCC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201" w:type="pct"/>
          </w:tcPr>
          <w:p w14:paraId="1F155E7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68" w:type="pct"/>
          </w:tcPr>
          <w:p w14:paraId="11D6915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300" w:type="pct"/>
          </w:tcPr>
          <w:p w14:paraId="6F93803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08AA993F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-</w:t>
            </w:r>
          </w:p>
        </w:tc>
      </w:tr>
      <w:tr w:rsidR="00946E99" w:rsidRPr="000F139C" w14:paraId="5D6B0A56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24C9666C" w14:textId="77777777" w:rsidR="00946E99" w:rsidRPr="000F139C" w:rsidRDefault="00946E99" w:rsidP="00946E9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报文体</w:t>
            </w:r>
          </w:p>
        </w:tc>
      </w:tr>
      <w:tr w:rsidR="00946E99" w:rsidRPr="000F139C" w14:paraId="1A5D6062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6E785B8F" w14:textId="77777777" w:rsidR="00946E99" w:rsidRPr="000F139C" w:rsidRDefault="00946E99" w:rsidP="00946E9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</w:t>
            </w:r>
          </w:p>
        </w:tc>
      </w:tr>
      <w:tr w:rsidR="00946E99" w:rsidRPr="000F139C" w14:paraId="5A68F2F4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B47449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49" w:type="pct"/>
            <w:gridSpan w:val="2"/>
          </w:tcPr>
          <w:p w14:paraId="481EA55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命令类型长度MSB（不含该字节）</w:t>
            </w:r>
          </w:p>
        </w:tc>
        <w:tc>
          <w:tcPr>
            <w:tcW w:w="530" w:type="pct"/>
          </w:tcPr>
          <w:p w14:paraId="5ABA416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366B6F0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528FF168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772CF8A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134BD84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5FB55C9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4BADA7D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600C58D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54B90E5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38E0034D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73D6D6F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49" w:type="pct"/>
            <w:gridSpan w:val="2"/>
          </w:tcPr>
          <w:p w14:paraId="5A9BF94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命令类型长度LSB（不含该字节）</w:t>
            </w:r>
          </w:p>
        </w:tc>
        <w:tc>
          <w:tcPr>
            <w:tcW w:w="530" w:type="pct"/>
          </w:tcPr>
          <w:p w14:paraId="2CB76E0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14054D8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A7BE9F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6ECC86B8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7592BB1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72EE000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F84583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03386AF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266CD97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70213C31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4EB739F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Byte16</w:t>
            </w:r>
          </w:p>
        </w:tc>
        <w:tc>
          <w:tcPr>
            <w:tcW w:w="2249" w:type="pct"/>
            <w:gridSpan w:val="2"/>
          </w:tcPr>
          <w:p w14:paraId="57BF5BA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例：‘O’</w:t>
            </w:r>
          </w:p>
        </w:tc>
        <w:tc>
          <w:tcPr>
            <w:tcW w:w="530" w:type="pct"/>
          </w:tcPr>
          <w:p w14:paraId="632BD4A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238B0E3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8AC7F1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7C94508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0E2F7B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7E4697E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53F348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14CE887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525709D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4C1508E8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460F21C1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Byte17</w:t>
            </w:r>
          </w:p>
        </w:tc>
        <w:tc>
          <w:tcPr>
            <w:tcW w:w="2249" w:type="pct"/>
            <w:gridSpan w:val="2"/>
          </w:tcPr>
          <w:p w14:paraId="4D8ECFF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P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14:paraId="7ACE05C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4CC1BB6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F402DB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1C26E5F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1B51848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21553D2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5E17D76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53AFB39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168A20B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7D6CED2C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5E03879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Byte18</w:t>
            </w:r>
          </w:p>
        </w:tc>
        <w:tc>
          <w:tcPr>
            <w:tcW w:w="2249" w:type="pct"/>
            <w:gridSpan w:val="2"/>
          </w:tcPr>
          <w:p w14:paraId="4876A259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E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14:paraId="0A3F0408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2E8A564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0C1C1A6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2D2D1DD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6DE545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0A57416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507539E0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3C3A335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1FCFAEA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15D5E88E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56D3B861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Byte19</w:t>
            </w:r>
          </w:p>
        </w:tc>
        <w:tc>
          <w:tcPr>
            <w:tcW w:w="2249" w:type="pct"/>
            <w:gridSpan w:val="2"/>
          </w:tcPr>
          <w:p w14:paraId="135543C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‘</w:t>
            </w:r>
            <w:r w:rsidRPr="000F139C">
              <w:rPr>
                <w:sz w:val="18"/>
              </w:rPr>
              <w:t>N</w:t>
            </w:r>
            <w:r w:rsidRPr="000F139C">
              <w:rPr>
                <w:sz w:val="18"/>
              </w:rPr>
              <w:t>’</w:t>
            </w:r>
          </w:p>
        </w:tc>
        <w:tc>
          <w:tcPr>
            <w:tcW w:w="530" w:type="pct"/>
          </w:tcPr>
          <w:p w14:paraId="4915B0EF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031AEE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D0F5A8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01102CD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494A7B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35F3FEFD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C8A027B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058E08F8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34FAD54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611F5634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4A47538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2249" w:type="pct"/>
            <w:gridSpan w:val="2"/>
            <w:vMerge w:val="restart"/>
          </w:tcPr>
          <w:p w14:paraId="2D5CF209" w14:textId="77777777" w:rsidR="00946E99" w:rsidRPr="000F139C" w:rsidRDefault="00946E99" w:rsidP="00946E99">
            <w:pPr>
              <w:pStyle w:val="aff4"/>
              <w:ind w:firstLineChars="100" w:firstLine="18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530" w:type="pct"/>
          </w:tcPr>
          <w:p w14:paraId="61BE0461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51BAF785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0CB693F1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53564A3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06AB6CA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08F338C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5D6ED02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514F4C1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6A2679E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57F375EF" w14:textId="77777777" w:rsidTr="0094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A3AE71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</w:t>
            </w:r>
            <w:r w:rsidRPr="000F139C">
              <w:rPr>
                <w:rFonts w:hint="eastAsia"/>
                <w:sz w:val="18"/>
              </w:rPr>
              <w:t xml:space="preserve"> </w:t>
            </w:r>
            <w:r w:rsidRPr="000F139C">
              <w:rPr>
                <w:sz w:val="18"/>
              </w:rPr>
              <w:t>n</w:t>
            </w:r>
          </w:p>
        </w:tc>
        <w:tc>
          <w:tcPr>
            <w:tcW w:w="2249" w:type="pct"/>
            <w:gridSpan w:val="2"/>
            <w:vMerge/>
          </w:tcPr>
          <w:p w14:paraId="10BFAA1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530" w:type="pct"/>
          </w:tcPr>
          <w:p w14:paraId="23ED9E5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DE0ED0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8F171C4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11A658C7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5A88556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1D10132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0CBC8483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37343CEE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6A1237CC" w14:textId="77777777" w:rsidR="00946E99" w:rsidRPr="000F139C" w:rsidRDefault="00946E99" w:rsidP="00946E9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7C398C8C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21B3726D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</w:tr>
      <w:tr w:rsidR="00946E99" w:rsidRPr="000F139C" w14:paraId="13EB535A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46D1C59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n+1</w:t>
            </w:r>
          </w:p>
        </w:tc>
        <w:tc>
          <w:tcPr>
            <w:tcW w:w="2249" w:type="pct"/>
            <w:gridSpan w:val="2"/>
          </w:tcPr>
          <w:p w14:paraId="789690C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命令内容长度MSB（不含该字节）</w:t>
            </w:r>
          </w:p>
        </w:tc>
        <w:tc>
          <w:tcPr>
            <w:tcW w:w="530" w:type="pct"/>
          </w:tcPr>
          <w:p w14:paraId="433C97A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0692C39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4766ADE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492B6C2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1E04B0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34AB8DA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34673E4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77CC089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6973A0C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7F73D780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45E9567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n+2</w:t>
            </w:r>
          </w:p>
        </w:tc>
        <w:tc>
          <w:tcPr>
            <w:tcW w:w="2249" w:type="pct"/>
            <w:gridSpan w:val="2"/>
          </w:tcPr>
          <w:p w14:paraId="23A825D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命令内容长度LSB（不含该字节）</w:t>
            </w:r>
          </w:p>
        </w:tc>
        <w:tc>
          <w:tcPr>
            <w:tcW w:w="530" w:type="pct"/>
          </w:tcPr>
          <w:p w14:paraId="04BFC16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4B6B7DA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5BF9B4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52B59E9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1C918A3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1670B39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CA60CC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0946251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6309865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315AC9F8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1A1F3B2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n+3</w:t>
            </w:r>
          </w:p>
        </w:tc>
        <w:tc>
          <w:tcPr>
            <w:tcW w:w="2249" w:type="pct"/>
            <w:gridSpan w:val="2"/>
          </w:tcPr>
          <w:p w14:paraId="3B2DA93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14:paraId="61C1F04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82BEEAB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870014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7BED842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1F41FD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D765A3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06ED088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6642DD3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2E2DE29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129474F3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0303066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n+4</w:t>
            </w:r>
          </w:p>
        </w:tc>
        <w:tc>
          <w:tcPr>
            <w:tcW w:w="2249" w:type="pct"/>
            <w:gridSpan w:val="2"/>
          </w:tcPr>
          <w:p w14:paraId="2618CEE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14:paraId="20C5F34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6511906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DDCA09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4408D7E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24EC0A9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4241D8C7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3262BC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1A6A30D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76E0366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08428EDA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64574C3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n+5</w:t>
            </w:r>
          </w:p>
        </w:tc>
        <w:tc>
          <w:tcPr>
            <w:tcW w:w="2249" w:type="pct"/>
            <w:gridSpan w:val="2"/>
          </w:tcPr>
          <w:p w14:paraId="0414C8AF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14:paraId="2C63931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030F28C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779B6BE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20882796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226370C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5BEB0AA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30408D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2CD358E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4307408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0799CA49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</w:tcBorders>
          </w:tcPr>
          <w:p w14:paraId="7C6EE99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……</w:t>
            </w:r>
          </w:p>
        </w:tc>
        <w:tc>
          <w:tcPr>
            <w:tcW w:w="2249" w:type="pct"/>
            <w:gridSpan w:val="2"/>
          </w:tcPr>
          <w:p w14:paraId="4603CF4C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  <w:tc>
          <w:tcPr>
            <w:tcW w:w="530" w:type="pct"/>
          </w:tcPr>
          <w:p w14:paraId="1B346C4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4529C4B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6E6B944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</w:tcPr>
          <w:p w14:paraId="3024BA7E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0C1344E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</w:tcPr>
          <w:p w14:paraId="5A47E0B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</w:tcPr>
          <w:p w14:paraId="12846AD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</w:tcPr>
          <w:p w14:paraId="7D03102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right w:val="single" w:sz="12" w:space="0" w:color="auto"/>
            </w:tcBorders>
          </w:tcPr>
          <w:p w14:paraId="798F401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946E99" w:rsidRPr="000F139C" w14:paraId="2B27ECF8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31F1FA9B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946E99" w:rsidRPr="000F139C" w14:paraId="51E59082" w14:textId="77777777" w:rsidTr="00751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43" w:type="pct"/>
            <w:tcBorders>
              <w:left w:val="single" w:sz="12" w:space="0" w:color="auto"/>
              <w:bottom w:val="single" w:sz="12" w:space="0" w:color="auto"/>
            </w:tcBorders>
          </w:tcPr>
          <w:p w14:paraId="35BAA5B5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49" w:type="pct"/>
            <w:gridSpan w:val="2"/>
            <w:tcBorders>
              <w:bottom w:val="single" w:sz="12" w:space="0" w:color="auto"/>
            </w:tcBorders>
          </w:tcPr>
          <w:p w14:paraId="5473F2C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此字节前所有字节校验和</w:t>
            </w:r>
          </w:p>
        </w:tc>
        <w:tc>
          <w:tcPr>
            <w:tcW w:w="530" w:type="pct"/>
            <w:tcBorders>
              <w:bottom w:val="single" w:sz="12" w:space="0" w:color="auto"/>
            </w:tcBorders>
          </w:tcPr>
          <w:p w14:paraId="7F34ECCA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  <w:tcBorders>
              <w:bottom w:val="single" w:sz="12" w:space="0" w:color="auto"/>
            </w:tcBorders>
          </w:tcPr>
          <w:p w14:paraId="2C6D0C4D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14:paraId="6E7DB6D1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67DB6FC0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14:paraId="685B147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1" w:type="pct"/>
            <w:tcBorders>
              <w:bottom w:val="single" w:sz="12" w:space="0" w:color="auto"/>
            </w:tcBorders>
          </w:tcPr>
          <w:p w14:paraId="092CA21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</w:tcBorders>
          </w:tcPr>
          <w:p w14:paraId="10527704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300" w:type="pct"/>
            <w:tcBorders>
              <w:bottom w:val="single" w:sz="12" w:space="0" w:color="auto"/>
            </w:tcBorders>
          </w:tcPr>
          <w:p w14:paraId="46AC8C33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  <w:right w:val="single" w:sz="12" w:space="0" w:color="auto"/>
            </w:tcBorders>
          </w:tcPr>
          <w:p w14:paraId="648B5FC2" w14:textId="77777777" w:rsidR="00946E99" w:rsidRPr="000F139C" w:rsidRDefault="00946E99" w:rsidP="00751F59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14:paraId="4D48C0F5" w14:textId="2054668D" w:rsidR="003F176A" w:rsidRPr="000F139C" w:rsidRDefault="003965F5" w:rsidP="007F67C7">
      <w:pPr>
        <w:pStyle w:val="aff4"/>
      </w:pPr>
      <w:r w:rsidRPr="000F139C">
        <w:t>该指令的响应为CMD_RESP报文</w:t>
      </w:r>
      <w:r w:rsidRPr="000F139C">
        <w:rPr>
          <w:rFonts w:hint="eastAsia"/>
        </w:rPr>
        <w:t>。</w:t>
      </w:r>
      <w:r w:rsidR="001F406E" w:rsidRPr="000F139C">
        <w:t>命令类型必须支持以下几类</w:t>
      </w:r>
      <w:r w:rsidR="001F406E" w:rsidRPr="000F139C">
        <w:rPr>
          <w:rFonts w:hint="eastAsia"/>
        </w:rPr>
        <w:t>：</w:t>
      </w:r>
    </w:p>
    <w:p w14:paraId="7B1F588F" w14:textId="77777777" w:rsidR="00E517CC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设定</w:t>
      </w:r>
      <w:r w:rsidR="00E517CC" w:rsidRPr="000F139C">
        <w:rPr>
          <w:rFonts w:hint="eastAsia"/>
        </w:rPr>
        <w:t>参数</w:t>
      </w:r>
      <w:r w:rsidR="001F5B4E" w:rsidRPr="000F139C">
        <w:rPr>
          <w:rFonts w:hint="eastAsia"/>
        </w:rPr>
        <w:t>；</w:t>
      </w:r>
    </w:p>
    <w:p w14:paraId="7C9552D1" w14:textId="77777777" w:rsidR="001F406E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读取参数</w:t>
      </w:r>
      <w:r w:rsidR="001F5B4E" w:rsidRPr="000F139C">
        <w:rPr>
          <w:rFonts w:hint="eastAsia"/>
        </w:rPr>
        <w:t>；</w:t>
      </w:r>
    </w:p>
    <w:p w14:paraId="07971949" w14:textId="77777777" w:rsidR="00F45672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追踪位置（单次/多次）</w:t>
      </w:r>
      <w:r w:rsidR="001F5B4E" w:rsidRPr="000F139C">
        <w:rPr>
          <w:rFonts w:hint="eastAsia"/>
        </w:rPr>
        <w:t>；</w:t>
      </w:r>
    </w:p>
    <w:p w14:paraId="4AB1B4A6" w14:textId="77777777" w:rsidR="00F45672" w:rsidRPr="00AF44E3" w:rsidRDefault="00F45672" w:rsidP="00C47C3F">
      <w:pPr>
        <w:pStyle w:val="aff4"/>
        <w:numPr>
          <w:ilvl w:val="0"/>
          <w:numId w:val="31"/>
        </w:numPr>
        <w:ind w:firstLineChars="0"/>
        <w:rPr>
          <w:strike/>
        </w:rPr>
      </w:pPr>
      <w:r w:rsidRPr="00AF44E3">
        <w:rPr>
          <w:rFonts w:hint="eastAsia"/>
          <w:strike/>
        </w:rPr>
        <w:t>查询当前设备工作参数</w:t>
      </w:r>
      <w:r w:rsidR="001F5B4E" w:rsidRPr="00AF44E3">
        <w:rPr>
          <w:rFonts w:hint="eastAsia"/>
          <w:strike/>
        </w:rPr>
        <w:t>；</w:t>
      </w:r>
    </w:p>
    <w:p w14:paraId="1E6C27D0" w14:textId="77777777" w:rsidR="00F45672" w:rsidRPr="000F139C" w:rsidRDefault="00F45672" w:rsidP="00C47C3F">
      <w:pPr>
        <w:pStyle w:val="aff4"/>
        <w:numPr>
          <w:ilvl w:val="0"/>
          <w:numId w:val="31"/>
        </w:numPr>
        <w:ind w:firstLineChars="0"/>
      </w:pPr>
      <w:r w:rsidRPr="000F139C">
        <w:t>远程控制</w:t>
      </w:r>
      <w:r w:rsidR="001F5B4E" w:rsidRPr="000F139C">
        <w:rPr>
          <w:rFonts w:hint="eastAsia"/>
        </w:rPr>
        <w:t>；</w:t>
      </w:r>
    </w:p>
    <w:p w14:paraId="3640126E" w14:textId="77777777" w:rsidR="00327CD0" w:rsidRPr="00AF44E3" w:rsidRDefault="00327CD0" w:rsidP="00C47C3F">
      <w:pPr>
        <w:pStyle w:val="aff4"/>
        <w:numPr>
          <w:ilvl w:val="0"/>
          <w:numId w:val="31"/>
        </w:numPr>
        <w:ind w:firstLineChars="0"/>
        <w:rPr>
          <w:strike/>
        </w:rPr>
      </w:pPr>
      <w:r w:rsidRPr="00AF44E3">
        <w:rPr>
          <w:rFonts w:hint="eastAsia"/>
          <w:strike/>
        </w:rPr>
        <w:t>日志导出命令</w:t>
      </w:r>
      <w:r w:rsidR="001F5B4E" w:rsidRPr="00AF44E3">
        <w:rPr>
          <w:rFonts w:hint="eastAsia"/>
          <w:strike/>
        </w:rPr>
        <w:t>；</w:t>
      </w:r>
    </w:p>
    <w:p w14:paraId="530FE4D2" w14:textId="77777777" w:rsidR="00327CD0" w:rsidRPr="000F139C" w:rsidRDefault="00327CD0" w:rsidP="00C47C3F">
      <w:pPr>
        <w:pStyle w:val="aff4"/>
        <w:numPr>
          <w:ilvl w:val="0"/>
          <w:numId w:val="31"/>
        </w:numPr>
        <w:ind w:firstLineChars="0"/>
      </w:pPr>
      <w:r w:rsidRPr="000F139C">
        <w:rPr>
          <w:rFonts w:hint="eastAsia"/>
        </w:rPr>
        <w:t>AT指令透传命令</w:t>
      </w:r>
      <w:r w:rsidR="001F5B4E" w:rsidRPr="000F139C">
        <w:rPr>
          <w:rFonts w:hint="eastAsia"/>
        </w:rPr>
        <w:t>。</w:t>
      </w:r>
    </w:p>
    <w:p w14:paraId="23CA247B" w14:textId="77777777" w:rsidR="00B01F4B" w:rsidRPr="000F139C" w:rsidRDefault="00B01F4B" w:rsidP="007F67C7">
      <w:pPr>
        <w:pStyle w:val="a6"/>
        <w:spacing w:before="156" w:after="156"/>
        <w:outlineLvl w:val="2"/>
      </w:pPr>
      <w:bookmarkStart w:id="473" w:name="_Toc42625141"/>
      <w:bookmarkStart w:id="474" w:name="_Toc42764054"/>
      <w:bookmarkStart w:id="475" w:name="_Toc42875676"/>
      <w:bookmarkStart w:id="476" w:name="_Toc44167602"/>
      <w:bookmarkStart w:id="477" w:name="_Toc44578732"/>
      <w:bookmarkStart w:id="478" w:name="_Toc44666993"/>
      <w:bookmarkStart w:id="479" w:name="_Toc62542404"/>
      <w:r w:rsidRPr="000F139C">
        <w:rPr>
          <w:rFonts w:hint="eastAsia"/>
        </w:rPr>
        <w:t>‘PW’设定参数命令</w:t>
      </w:r>
      <w:bookmarkEnd w:id="473"/>
      <w:bookmarkEnd w:id="474"/>
      <w:bookmarkEnd w:id="475"/>
      <w:bookmarkEnd w:id="476"/>
      <w:bookmarkEnd w:id="477"/>
      <w:bookmarkEnd w:id="478"/>
      <w:bookmarkEnd w:id="479"/>
    </w:p>
    <w:p w14:paraId="1CE65482" w14:textId="2D08A7B4" w:rsidR="009320F1" w:rsidRPr="000F139C" w:rsidRDefault="009320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PW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’设定参数命令见表</w:t>
      </w:r>
      <w:r w:rsidR="006F7678" w:rsidRPr="000F139C">
        <w:rPr>
          <w:rFonts w:asciiTheme="minorEastAsia" w:eastAsiaTheme="minorEastAsia" w:hAnsiTheme="minorEastAsia"/>
          <w:color w:val="000000"/>
          <w:szCs w:val="21"/>
        </w:rPr>
        <w:t>2</w:t>
      </w:r>
      <w:r w:rsidR="00E34AB6">
        <w:rPr>
          <w:rFonts w:asciiTheme="minorEastAsia" w:eastAsiaTheme="minorEastAsia" w:hAnsiTheme="minorEastAsia"/>
          <w:color w:val="000000"/>
          <w:szCs w:val="21"/>
        </w:rPr>
        <w:t>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，该命令的响应为</w:t>
      </w:r>
      <w:r w:rsidRPr="000F139C">
        <w:rPr>
          <w:rFonts w:asciiTheme="minorEastAsia" w:eastAsiaTheme="minorEastAsia" w:hAnsiTheme="minorEastAsia"/>
          <w:color w:val="000000"/>
          <w:szCs w:val="21"/>
        </w:rPr>
        <w:t>CMD-RESP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：响应设定参数命令。</w:t>
      </w:r>
    </w:p>
    <w:p w14:paraId="4B44C030" w14:textId="15080175" w:rsidR="0054555B" w:rsidRPr="000F139C" w:rsidRDefault="00E81CA8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bookmarkStart w:id="480" w:name="_Hlk44160981"/>
      <w:r w:rsidR="006F7678" w:rsidRPr="000F139C">
        <w:rPr>
          <w:rFonts w:ascii="黑体" w:eastAsia="黑体" w:hAnsi="黑体"/>
        </w:rPr>
        <w:t>2</w:t>
      </w:r>
      <w:r w:rsidR="00E34AB6">
        <w:rPr>
          <w:rFonts w:ascii="黑体" w:eastAsia="黑体" w:hAnsi="黑体"/>
        </w:rPr>
        <w:t>1</w:t>
      </w:r>
      <w:r w:rsidR="006F7678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W</w:t>
      </w:r>
      <w:r w:rsidRPr="000F139C">
        <w:rPr>
          <w:rFonts w:ascii="黑体" w:eastAsia="黑体" w:hAnsi="黑体" w:hint="eastAsia"/>
        </w:rPr>
        <w:t>’设定参数命令</w:t>
      </w:r>
      <w:bookmarkEnd w:id="480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4507B0" w:rsidRPr="000F139C" w14:paraId="08823486" w14:textId="77777777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278DDDC9" w14:textId="77777777" w:rsidR="004507B0" w:rsidRPr="000F139C" w:rsidRDefault="004507B0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bookmarkStart w:id="481" w:name="OLE_LINK5"/>
            <w:bookmarkStart w:id="482" w:name="OLE_LINK9"/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4507B0" w:rsidRPr="000F139C" w14:paraId="2E243BA7" w14:textId="77777777" w:rsidTr="00946E99">
        <w:trPr>
          <w:jc w:val="center"/>
        </w:trPr>
        <w:tc>
          <w:tcPr>
            <w:tcW w:w="660" w:type="pct"/>
            <w:tcBorders>
              <w:top w:val="single" w:sz="12" w:space="0" w:color="auto"/>
            </w:tcBorders>
          </w:tcPr>
          <w:p w14:paraId="0625BD9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auto"/>
            </w:tcBorders>
          </w:tcPr>
          <w:p w14:paraId="70E80E1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auto"/>
            </w:tcBorders>
          </w:tcPr>
          <w:p w14:paraId="1170A0CF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28D5D7C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2EC3B81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auto"/>
            </w:tcBorders>
          </w:tcPr>
          <w:p w14:paraId="25796F0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3EA4DC8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55ADB68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043F764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auto"/>
            </w:tcBorders>
          </w:tcPr>
          <w:p w14:paraId="11A9BF4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auto"/>
            </w:tcBorders>
          </w:tcPr>
          <w:p w14:paraId="381C3B8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7DF5730E" w14:textId="77777777" w:rsidTr="00946E99">
        <w:trPr>
          <w:jc w:val="center"/>
        </w:trPr>
        <w:tc>
          <w:tcPr>
            <w:tcW w:w="660" w:type="pct"/>
          </w:tcPr>
          <w:p w14:paraId="3F11437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6" w:type="pct"/>
          </w:tcPr>
          <w:p w14:paraId="145534B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23D45B8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24C8E87F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A8C136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AD1F46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9A931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C09107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2C8EFB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1A1BE9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251A532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49AEF049" w14:textId="77777777" w:rsidTr="00946E99">
        <w:trPr>
          <w:jc w:val="center"/>
        </w:trPr>
        <w:tc>
          <w:tcPr>
            <w:tcW w:w="660" w:type="pct"/>
          </w:tcPr>
          <w:p w14:paraId="4C4BE98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6" w:type="pct"/>
          </w:tcPr>
          <w:p w14:paraId="1749D8C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541" w:type="pct"/>
          </w:tcPr>
          <w:p w14:paraId="070EE94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14:paraId="6217C9C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5A44BE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B00C5B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7AEE84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C11FF5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7D060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C5CB2C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4B424DC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133C2435" w14:textId="77777777" w:rsidTr="00946E99">
        <w:trPr>
          <w:jc w:val="center"/>
        </w:trPr>
        <w:tc>
          <w:tcPr>
            <w:tcW w:w="660" w:type="pct"/>
          </w:tcPr>
          <w:p w14:paraId="5744F94F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6" w:type="pct"/>
          </w:tcPr>
          <w:p w14:paraId="0C1D2EE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541" w:type="pct"/>
          </w:tcPr>
          <w:p w14:paraId="569D40A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  <w:tc>
          <w:tcPr>
            <w:tcW w:w="205" w:type="pct"/>
          </w:tcPr>
          <w:p w14:paraId="69C59C8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D13F0A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103A37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A3B91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AFFA60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C91471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C6204F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6764707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62BAC257" w14:textId="77777777" w:rsidTr="00275017">
        <w:trPr>
          <w:jc w:val="center"/>
        </w:trPr>
        <w:tc>
          <w:tcPr>
            <w:tcW w:w="5000" w:type="pct"/>
            <w:gridSpan w:val="11"/>
          </w:tcPr>
          <w:p w14:paraId="0545D2F5" w14:textId="77777777" w:rsidR="004507B0" w:rsidRPr="000F139C" w:rsidRDefault="004507B0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4507B0" w:rsidRPr="000F139C" w14:paraId="75D3F805" w14:textId="77777777" w:rsidTr="00946E99">
        <w:trPr>
          <w:jc w:val="center"/>
        </w:trPr>
        <w:tc>
          <w:tcPr>
            <w:tcW w:w="660" w:type="pct"/>
          </w:tcPr>
          <w:p w14:paraId="31BE6C6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6" w:type="pct"/>
          </w:tcPr>
          <w:p w14:paraId="7152963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14:paraId="0859CF8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87AC77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42987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ADEDEB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313377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343F5BF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37839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9C0249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B480AD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221759D8" w14:textId="77777777" w:rsidTr="00946E99">
        <w:trPr>
          <w:jc w:val="center"/>
        </w:trPr>
        <w:tc>
          <w:tcPr>
            <w:tcW w:w="660" w:type="pct"/>
          </w:tcPr>
          <w:p w14:paraId="5FDEE0EF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6" w:type="pct"/>
          </w:tcPr>
          <w:p w14:paraId="04681A4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14:paraId="28C3D28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B70779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4A96B1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27E663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2508E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5D452F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D80035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30D9F4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CA49C9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5F72384F" w14:textId="77777777" w:rsidTr="00946E99">
        <w:trPr>
          <w:jc w:val="center"/>
        </w:trPr>
        <w:tc>
          <w:tcPr>
            <w:tcW w:w="660" w:type="pct"/>
          </w:tcPr>
          <w:p w14:paraId="74DE6DE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6" w:type="pct"/>
          </w:tcPr>
          <w:p w14:paraId="142B779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14:paraId="629682C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324510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465F7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DC9998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145B9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A0B620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1BBEDF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1A53DF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B47757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2817DD42" w14:textId="77777777" w:rsidTr="00946E99">
        <w:trPr>
          <w:jc w:val="center"/>
        </w:trPr>
        <w:tc>
          <w:tcPr>
            <w:tcW w:w="660" w:type="pct"/>
          </w:tcPr>
          <w:p w14:paraId="3BE725F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6" w:type="pct"/>
          </w:tcPr>
          <w:p w14:paraId="2DA914F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14:paraId="4A96B24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24155F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F8C6D6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94CEAF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DFFA8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999CD7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C6BA38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86D10F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2B31946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16A2B019" w14:textId="77777777" w:rsidTr="00946E99">
        <w:trPr>
          <w:jc w:val="center"/>
        </w:trPr>
        <w:tc>
          <w:tcPr>
            <w:tcW w:w="660" w:type="pct"/>
          </w:tcPr>
          <w:p w14:paraId="369007A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6" w:type="pct"/>
          </w:tcPr>
          <w:p w14:paraId="4E81F02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14:paraId="69E7C0C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ADB17E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231376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526A09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5EC841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D947DA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4A4A5C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B790C7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2DE072D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01484872" w14:textId="77777777" w:rsidTr="00946E99">
        <w:trPr>
          <w:jc w:val="center"/>
        </w:trPr>
        <w:tc>
          <w:tcPr>
            <w:tcW w:w="660" w:type="pct"/>
          </w:tcPr>
          <w:p w14:paraId="7A4A6A9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6" w:type="pct"/>
          </w:tcPr>
          <w:p w14:paraId="13E76BC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TLV1-Length-MSB</w:t>
            </w:r>
          </w:p>
        </w:tc>
        <w:tc>
          <w:tcPr>
            <w:tcW w:w="541" w:type="pct"/>
          </w:tcPr>
          <w:p w14:paraId="301EC48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6645F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96BCD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6D67E9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DC3001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CE7EDD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89B34E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548804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96E8DF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750BAE1F" w14:textId="77777777" w:rsidTr="00946E99">
        <w:trPr>
          <w:jc w:val="center"/>
        </w:trPr>
        <w:tc>
          <w:tcPr>
            <w:tcW w:w="660" w:type="pct"/>
          </w:tcPr>
          <w:p w14:paraId="4D0FF47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6" w:type="pct"/>
          </w:tcPr>
          <w:p w14:paraId="7823264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TLV1-Length-LSB</w:t>
            </w:r>
          </w:p>
        </w:tc>
        <w:tc>
          <w:tcPr>
            <w:tcW w:w="541" w:type="pct"/>
          </w:tcPr>
          <w:p w14:paraId="7780EA1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A1E627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9071FA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1559644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B7297AD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631B41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BD7CEDE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128111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9253FC2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6DAD62EC" w14:textId="77777777" w:rsidTr="00946E99">
        <w:trPr>
          <w:jc w:val="center"/>
        </w:trPr>
        <w:tc>
          <w:tcPr>
            <w:tcW w:w="660" w:type="pct"/>
          </w:tcPr>
          <w:p w14:paraId="5C23C16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  <w:p w14:paraId="62BEE2F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14:paraId="5016A63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TLV1-Value</w:t>
            </w:r>
          </w:p>
        </w:tc>
        <w:tc>
          <w:tcPr>
            <w:tcW w:w="541" w:type="pct"/>
          </w:tcPr>
          <w:p w14:paraId="0FF3E04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9EEE7A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D396A19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EA8340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5E0963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3F03D4A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26BE9E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0F9B26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363D6DE3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507B0" w:rsidRPr="000F139C" w14:paraId="3017E67A" w14:textId="77777777" w:rsidTr="00946E99">
        <w:trPr>
          <w:jc w:val="center"/>
        </w:trPr>
        <w:tc>
          <w:tcPr>
            <w:tcW w:w="660" w:type="pct"/>
          </w:tcPr>
          <w:p w14:paraId="2FB8E03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296" w:type="pct"/>
          </w:tcPr>
          <w:p w14:paraId="627D4D01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14:paraId="7C0008B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85B16C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9863A25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D717376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4673D6C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7AC43F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6B8D5AB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BE9C0A8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190EE70" w14:textId="77777777" w:rsidR="004507B0" w:rsidRPr="000F139C" w:rsidRDefault="004507B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bookmarkEnd w:id="481"/>
      <w:bookmarkEnd w:id="482"/>
      <w:tr w:rsidR="00946E99" w:rsidRPr="000F139C" w14:paraId="449C5F48" w14:textId="77777777" w:rsidTr="00E34AB6">
        <w:trPr>
          <w:jc w:val="center"/>
        </w:trPr>
        <w:tc>
          <w:tcPr>
            <w:tcW w:w="660" w:type="pct"/>
          </w:tcPr>
          <w:p w14:paraId="6249AA4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6" w:type="pct"/>
          </w:tcPr>
          <w:p w14:paraId="3F170B7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14:paraId="721E9BC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B4A33AD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8AD315E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74B9B7E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99216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A2D377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49769C7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C1C03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36F7344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14:paraId="7F5E4B65" w14:textId="77777777" w:rsidTr="00E34AB6">
        <w:trPr>
          <w:jc w:val="center"/>
        </w:trPr>
        <w:tc>
          <w:tcPr>
            <w:tcW w:w="660" w:type="pct"/>
          </w:tcPr>
          <w:p w14:paraId="3E00137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6" w:type="pct"/>
          </w:tcPr>
          <w:p w14:paraId="23F6981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TLV2-Length-MSB</w:t>
            </w:r>
          </w:p>
        </w:tc>
        <w:tc>
          <w:tcPr>
            <w:tcW w:w="541" w:type="pct"/>
          </w:tcPr>
          <w:p w14:paraId="463478A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60471A8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892A9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0331C7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D91ED5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B80C465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5FB299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764F1B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68C597D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14:paraId="77F6BD36" w14:textId="77777777" w:rsidTr="00E34AB6">
        <w:trPr>
          <w:jc w:val="center"/>
        </w:trPr>
        <w:tc>
          <w:tcPr>
            <w:tcW w:w="660" w:type="pct"/>
          </w:tcPr>
          <w:p w14:paraId="5F7F6869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6" w:type="pct"/>
          </w:tcPr>
          <w:p w14:paraId="35D574C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TLV2-Length-LSB</w:t>
            </w:r>
          </w:p>
        </w:tc>
        <w:tc>
          <w:tcPr>
            <w:tcW w:w="541" w:type="pct"/>
          </w:tcPr>
          <w:p w14:paraId="58ED36E7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F60227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6182F2A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8D62D9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BA07AD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69624D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0EFFB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F74627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EF1A93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14:paraId="53492C90" w14:textId="77777777" w:rsidTr="00E34AB6">
        <w:trPr>
          <w:jc w:val="center"/>
        </w:trPr>
        <w:tc>
          <w:tcPr>
            <w:tcW w:w="660" w:type="pct"/>
          </w:tcPr>
          <w:p w14:paraId="4FC5ACF6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  <w:p w14:paraId="6D894C6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14:paraId="47441E79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TLV2-Value</w:t>
            </w:r>
          </w:p>
        </w:tc>
        <w:tc>
          <w:tcPr>
            <w:tcW w:w="541" w:type="pct"/>
          </w:tcPr>
          <w:p w14:paraId="1B51DDE7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EBAA78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9B8EFBB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6D1BA0A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6DAFB0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9DE37BA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D0CCD2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26872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741B383B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6E99" w:rsidRPr="000F139C" w14:paraId="52D21514" w14:textId="77777777" w:rsidTr="00751F59">
        <w:trPr>
          <w:jc w:val="center"/>
        </w:trPr>
        <w:tc>
          <w:tcPr>
            <w:tcW w:w="5000" w:type="pct"/>
            <w:gridSpan w:val="11"/>
          </w:tcPr>
          <w:p w14:paraId="393F7757" w14:textId="77777777" w:rsidR="00946E99" w:rsidRPr="000F139C" w:rsidRDefault="00946E99" w:rsidP="00751F59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46E99" w:rsidRPr="000F139C" w14:paraId="6B9ABB2A" w14:textId="77777777" w:rsidTr="00E34AB6">
        <w:trPr>
          <w:jc w:val="center"/>
        </w:trPr>
        <w:tc>
          <w:tcPr>
            <w:tcW w:w="660" w:type="pct"/>
          </w:tcPr>
          <w:p w14:paraId="607F7D4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n+k</w:t>
            </w:r>
          </w:p>
        </w:tc>
        <w:tc>
          <w:tcPr>
            <w:tcW w:w="2296" w:type="pct"/>
          </w:tcPr>
          <w:p w14:paraId="15F4EA0D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6FC3BA7A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2D5DEA5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1CB316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B328DD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D773F27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2BE85C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21FB9A6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6220DA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23721BA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FD7562D" w14:textId="5B50BBB0" w:rsidR="00F45672" w:rsidRPr="000F139C" w:rsidRDefault="00F45672" w:rsidP="00F45672">
      <w:pPr>
        <w:pStyle w:val="aff4"/>
      </w:pPr>
      <w:r w:rsidRPr="000F139C">
        <w:t>设定</w:t>
      </w:r>
      <w:r w:rsidR="00957B3A" w:rsidRPr="000F139C">
        <w:t>参数命令作用的</w:t>
      </w:r>
      <w:r w:rsidRPr="000F139C">
        <w:t>的参数范围</w:t>
      </w:r>
      <w:r w:rsidRPr="000F139C">
        <w:rPr>
          <w:rFonts w:hint="eastAsia"/>
        </w:rPr>
        <w:t>为：配置参数（0x</w:t>
      </w:r>
      <w:r w:rsidRPr="000F139C">
        <w:t>0000</w:t>
      </w:r>
      <w:r w:rsidRPr="000F139C">
        <w:rPr>
          <w:rFonts w:hint="eastAsia"/>
        </w:rPr>
        <w:t>-</w:t>
      </w:r>
      <w:r w:rsidRPr="000F139C">
        <w:t>0x0FFF</w:t>
      </w:r>
      <w:r w:rsidRPr="000F139C">
        <w:rPr>
          <w:rFonts w:hint="eastAsia"/>
        </w:rPr>
        <w:t>）、终端及设备工作信息上传</w:t>
      </w:r>
      <w:r w:rsidRPr="000F139C">
        <w:t>配置组</w:t>
      </w:r>
      <w:r w:rsidRPr="000F139C">
        <w:rPr>
          <w:rFonts w:hint="eastAsia"/>
        </w:rPr>
        <w:t>（</w:t>
      </w:r>
      <w:r w:rsidR="00957B3A" w:rsidRPr="000F139C">
        <w:rPr>
          <w:rFonts w:hint="eastAsia"/>
        </w:rPr>
        <w:t>0x</w:t>
      </w:r>
      <w:r w:rsidR="00957B3A" w:rsidRPr="000F139C">
        <w:t>2001</w:t>
      </w:r>
      <w:r w:rsidR="00957B3A" w:rsidRPr="000F139C">
        <w:rPr>
          <w:rFonts w:hint="eastAsia"/>
        </w:rPr>
        <w:t>-</w:t>
      </w:r>
      <w:r w:rsidR="00957B3A" w:rsidRPr="000F139C">
        <w:t>0x20FF</w:t>
      </w:r>
      <w:r w:rsidRPr="000F139C">
        <w:rPr>
          <w:rFonts w:hint="eastAsia"/>
        </w:rPr>
        <w:t>）</w:t>
      </w:r>
      <w:r w:rsidR="00957B3A" w:rsidRPr="000F139C">
        <w:rPr>
          <w:rFonts w:hint="eastAsia"/>
        </w:rPr>
        <w:t>。</w:t>
      </w:r>
      <w:r w:rsidR="00292FE3" w:rsidRPr="000F139C">
        <w:rPr>
          <w:rFonts w:hint="eastAsia"/>
        </w:rPr>
        <w:t>本协议必须支持</w:t>
      </w:r>
      <w:r w:rsidR="00F52107" w:rsidRPr="000F139C">
        <w:rPr>
          <w:rFonts w:hint="eastAsia"/>
        </w:rPr>
        <w:t>设置</w:t>
      </w:r>
      <w:r w:rsidR="00292FE3" w:rsidRPr="000F139C">
        <w:rPr>
          <w:rFonts w:hint="eastAsia"/>
        </w:rPr>
        <w:t>的参数组</w:t>
      </w:r>
      <w:r w:rsidR="00CD2B0A" w:rsidRPr="000F139C">
        <w:rPr>
          <w:rFonts w:hint="eastAsia"/>
        </w:rPr>
        <w:t>见表</w:t>
      </w:r>
      <w:r w:rsidR="00E34AB6">
        <w:t>22</w:t>
      </w:r>
      <w:r w:rsidR="00CA5037" w:rsidRPr="000F139C">
        <w:rPr>
          <w:rFonts w:hint="eastAsia"/>
        </w:rPr>
        <w:t>。</w:t>
      </w:r>
    </w:p>
    <w:p w14:paraId="1311D5BD" w14:textId="2669B8DF" w:rsidR="00FA2E46" w:rsidRPr="000F139C" w:rsidRDefault="00FA2E46" w:rsidP="00D35A97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22</w:t>
      </w:r>
      <w:r w:rsidR="00620318" w:rsidRPr="000F139C">
        <w:rPr>
          <w:rFonts w:ascii="黑体" w:eastAsia="黑体" w:hAnsi="黑体"/>
        </w:rPr>
        <w:t xml:space="preserve"> </w:t>
      </w:r>
      <w:r w:rsidR="00B96A4A" w:rsidRPr="000F139C">
        <w:rPr>
          <w:rFonts w:ascii="黑体" w:eastAsia="黑体" w:hAnsi="黑体" w:hint="eastAsia"/>
        </w:rPr>
        <w:t>可</w:t>
      </w:r>
      <w:r w:rsidRPr="000F139C">
        <w:rPr>
          <w:rFonts w:ascii="黑体" w:eastAsia="黑体" w:hAnsi="黑体" w:hint="eastAsia"/>
        </w:rPr>
        <w:t>设定参数</w:t>
      </w:r>
      <w:r w:rsidR="00B96A4A" w:rsidRPr="000F139C">
        <w:rPr>
          <w:rFonts w:ascii="黑体" w:eastAsia="黑体" w:hAnsi="黑体" w:hint="eastAsia"/>
        </w:rPr>
        <w:t>列表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995"/>
        <w:gridCol w:w="92"/>
        <w:gridCol w:w="1215"/>
        <w:gridCol w:w="986"/>
        <w:gridCol w:w="6"/>
        <w:gridCol w:w="6266"/>
      </w:tblGrid>
      <w:tr w:rsidR="00832E69" w:rsidRPr="000F139C" w14:paraId="3064EE01" w14:textId="77777777" w:rsidTr="00E34AB6">
        <w:trPr>
          <w:trHeight w:val="309"/>
          <w:tblHeader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4181E3" w14:textId="77777777"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20AD38" w14:textId="77777777"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A20952" w14:textId="77777777"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7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4C6FAD" w14:textId="77777777" w:rsidR="00521AEC" w:rsidRPr="000F139C" w:rsidRDefault="00521AEC" w:rsidP="005D3B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32E69" w:rsidRPr="000F139C" w14:paraId="2E927E5C" w14:textId="77777777" w:rsidTr="00E34AB6">
        <w:trPr>
          <w:trHeight w:val="244"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B0B7202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12181CD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shd w:val="clear" w:color="auto" w:fill="auto"/>
          </w:tcPr>
          <w:p w14:paraId="2D7D95D4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27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45E99F56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终端产品唯一编号（终端设备序列号），唯一标识该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终端设备。</w:t>
            </w:r>
          </w:p>
        </w:tc>
      </w:tr>
      <w:tr w:rsidR="00832E69" w:rsidRPr="000F139C" w14:paraId="7321F198" w14:textId="77777777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45065A46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0x0002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1FC21AE1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14:paraId="748DEF58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0423F95C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平台网络接入点名称（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091AAA" w:rsidRPr="000F139C" w14:paraId="284F88DB" w14:textId="77777777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798DA8C2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0x0003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4A90221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14:paraId="1678EA3B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37BEA86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平台登录用户名</w:t>
            </w:r>
          </w:p>
        </w:tc>
      </w:tr>
      <w:tr w:rsidR="00091AAA" w:rsidRPr="000F139C" w14:paraId="43B893AF" w14:textId="77777777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0E4202B1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0x0004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156DFE92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14:paraId="37CBD858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22376F61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平台登录密码</w:t>
            </w:r>
          </w:p>
        </w:tc>
      </w:tr>
      <w:tr w:rsidR="00091AAA" w:rsidRPr="000F139C" w14:paraId="3B513F77" w14:textId="77777777" w:rsidTr="00E34AB6">
        <w:trPr>
          <w:trHeight w:val="294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1B068A4D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0x0005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64F46AC3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5" w:type="pct"/>
            <w:shd w:val="clear" w:color="auto" w:fill="auto"/>
          </w:tcPr>
          <w:p w14:paraId="0FB09CED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0580DAA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短信中心号码</w:t>
            </w:r>
          </w:p>
        </w:tc>
      </w:tr>
      <w:tr w:rsidR="00091AAA" w:rsidRPr="000F139C" w14:paraId="170A5F39" w14:textId="77777777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36FC894E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0x0006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112C3D58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14:paraId="693A21CC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762F7E3A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091AAA" w:rsidRPr="000F139C" w14:paraId="7E3F9294" w14:textId="77777777" w:rsidTr="00E34AB6">
        <w:trPr>
          <w:trHeight w:val="309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03F3D3C5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0x0007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3C0FD9AC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14:paraId="471E82A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78876BCD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091AAA" w:rsidRPr="000F139C" w14:paraId="44F7CE19" w14:textId="77777777" w:rsidTr="00E34AB6">
        <w:trPr>
          <w:trHeight w:val="317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67E72263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0x0008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291F1C17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14:paraId="298555F4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7B3F42EF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端口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091AAA" w:rsidRPr="000F139C" w14:paraId="6A8B9994" w14:textId="77777777" w:rsidTr="00E34AB6">
        <w:trPr>
          <w:trHeight w:val="351"/>
          <w:jc w:val="center"/>
        </w:trPr>
        <w:tc>
          <w:tcPr>
            <w:tcW w:w="525" w:type="pct"/>
            <w:gridSpan w:val="2"/>
            <w:shd w:val="clear" w:color="auto" w:fill="auto"/>
          </w:tcPr>
          <w:p w14:paraId="71AA77E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0x0009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33C715E3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shd w:val="clear" w:color="auto" w:fill="auto"/>
          </w:tcPr>
          <w:p w14:paraId="779F8332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shd w:val="clear" w:color="auto" w:fill="auto"/>
          </w:tcPr>
          <w:p w14:paraId="3D791E49" w14:textId="77777777" w:rsidR="00091AAA" w:rsidRPr="000F139C" w:rsidRDefault="00091AAA" w:rsidP="00091AA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副中心端口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091AAA" w:rsidRPr="000F139C" w14:paraId="7A34B053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928"/>
          <w:jc w:val="center"/>
        </w:trPr>
        <w:tc>
          <w:tcPr>
            <w:tcW w:w="52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88FB26A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0x000A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C325A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E44FC1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48DA2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心跳间隔，单位：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574A569E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不发送心跳</w:t>
            </w:r>
          </w:p>
          <w:p w14:paraId="59E9D24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默认心跳间隔为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091AAA" w:rsidRPr="000F139C" w14:paraId="4AEC43D9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1252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5D6BBE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14:paraId="64FB4125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14:paraId="15FF2294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DE3E1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最大登录重复次数参数</w:t>
            </w:r>
          </w:p>
          <w:p w14:paraId="2400C648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0x01~0xFE—1~254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  <w:p w14:paraId="4CC38E6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</w:t>
            </w:r>
          </w:p>
          <w:p w14:paraId="053ABB85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—一直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重试直到完成登录</w:t>
            </w:r>
          </w:p>
          <w:p w14:paraId="3938965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091AAA" w:rsidRPr="000F139C" w14:paraId="1CD88259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1256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F3B72B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0x000C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14:paraId="74C6D691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14:paraId="0B2272BD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86C17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登录失败重试间隔参数</w:t>
            </w:r>
          </w:p>
          <w:p w14:paraId="4977875F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1~4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字节：登录失败最小重试间隔，单位：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09911943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5~8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字节：登录失败最大重试间隔：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1E82D95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默认值为：最小间隔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秒，最大间隔为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091AAA" w:rsidRPr="000F139C" w14:paraId="5885BC18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309"/>
          <w:jc w:val="center"/>
        </w:trPr>
        <w:tc>
          <w:tcPr>
            <w:tcW w:w="52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0D5C7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0x000D</w:t>
            </w:r>
          </w:p>
        </w:tc>
        <w:tc>
          <w:tcPr>
            <w:tcW w:w="683" w:type="pct"/>
            <w:gridSpan w:val="2"/>
            <w:shd w:val="clear" w:color="auto" w:fill="auto"/>
            <w:vAlign w:val="center"/>
          </w:tcPr>
          <w:p w14:paraId="50A0E352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14:paraId="473DB36E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19595B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短信接收超时时间，单位：秒</w:t>
            </w:r>
          </w:p>
        </w:tc>
      </w:tr>
      <w:tr w:rsidR="00091AAA" w:rsidRPr="000F139C" w14:paraId="5B7A2129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5" w:type="pct"/>
          <w:trHeight w:val="698"/>
          <w:jc w:val="center"/>
        </w:trPr>
        <w:tc>
          <w:tcPr>
            <w:tcW w:w="520" w:type="pct"/>
            <w:tcBorders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D8DBBDD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0x000E</w:t>
            </w:r>
          </w:p>
        </w:tc>
        <w:tc>
          <w:tcPr>
            <w:tcW w:w="683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6CCA46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98DA17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3F36517" w14:textId="77777777" w:rsidR="00091AAA" w:rsidRPr="000F139C" w:rsidRDefault="00091AAA" w:rsidP="006203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终端设备需与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平台登录同步的核心配置参数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升序排列（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初始化终端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）。</w:t>
            </w:r>
          </w:p>
        </w:tc>
      </w:tr>
      <w:tr w:rsidR="00946E99" w:rsidRPr="000F139C" w14:paraId="7DF713A4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309"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A22B5AF" w14:textId="577B9805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0x0101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A0C367" w14:textId="3B83CF8F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75358A" w14:textId="4ABE6F53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C19CD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终端串口波特率配置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4800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19200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38400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57600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115200</w:t>
            </w:r>
          </w:p>
          <w:p w14:paraId="3593B0EC" w14:textId="4CAACE34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&lt; 255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，定制波特率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其他无效</w:t>
            </w:r>
          </w:p>
        </w:tc>
      </w:tr>
      <w:tr w:rsidR="00946E99" w:rsidRPr="000F139C" w14:paraId="57DB0123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309"/>
          <w:jc w:val="center"/>
        </w:trPr>
        <w:tc>
          <w:tcPr>
            <w:tcW w:w="52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6B4A46" w14:textId="4FB58286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0x0102</w:t>
            </w:r>
          </w:p>
        </w:tc>
        <w:tc>
          <w:tcPr>
            <w:tcW w:w="68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20D38F8" w14:textId="015D1C29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4F5E42" w14:textId="6C0DFD53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DFCD7C" w14:textId="6FBC4E57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本地串口工作方式数据位：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分别表示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46E99" w:rsidRPr="000F139C" w14:paraId="7194EDAE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8F9E577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0x0103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75E4AB8B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6095DED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7093CFB9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 xml:space="preserve">0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1.5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其余保留，缺省为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946E99" w:rsidRPr="000F139C" w14:paraId="7A9319B6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96F279D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0x0104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384FB88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6567150B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3E9F2675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表示无校验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表示奇校验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mark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space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46E99" w:rsidRPr="000F139C" w14:paraId="2896B27E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84E58B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0x0105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70AD8EFC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4D53502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1036FD0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本地串口扫描间隔，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100ms)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1~100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其余无效</w:t>
            </w:r>
          </w:p>
        </w:tc>
      </w:tr>
      <w:tr w:rsidR="00946E99" w:rsidRPr="000F139C" w14:paraId="0F821CF5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235BCCB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0x0106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13CA298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4DA8FD9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67152487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yte1: CAN通道号：0~8</w:t>
            </w:r>
          </w:p>
          <w:p w14:paraId="3127425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Byte2 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总线波特率：</w:t>
            </w:r>
          </w:p>
          <w:p w14:paraId="4A298BC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125K</w:t>
            </w:r>
          </w:p>
          <w:p w14:paraId="36E5232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500K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其他，自定义波特率，单位：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</w:t>
            </w:r>
          </w:p>
        </w:tc>
      </w:tr>
      <w:tr w:rsidR="00946E99" w:rsidRPr="000F139C" w14:paraId="01A95705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D9DA6A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0x0107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740FA26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16D6DAD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4B95EFE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yte1: CAN通道号：0~8</w:t>
            </w:r>
          </w:p>
          <w:p w14:paraId="52203DB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Byte2 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报文格式：</w:t>
            </w:r>
          </w:p>
          <w:p w14:paraId="39EB768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——默认为标准格式（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14:paraId="19301BD3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——扩展格式（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14:paraId="65A83941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种格式都存在。</w:t>
            </w:r>
          </w:p>
        </w:tc>
      </w:tr>
      <w:tr w:rsidR="00946E99" w:rsidRPr="000F139C" w14:paraId="6E7D0F79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587C1D9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0x0108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2C878A8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66DA91E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6A1CD0A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过滤配置，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字节一组，组间首尾相连。终端将仅收取并传输该配置中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组的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数据。</w:t>
            </w:r>
          </w:p>
        </w:tc>
      </w:tr>
      <w:tr w:rsidR="00946E99" w:rsidRPr="000F139C" w14:paraId="470D098F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4EC7846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0x0109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572E349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22A5276E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34E669D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非注册与登录报文应答超时参数</w:t>
            </w:r>
          </w:p>
          <w:p w14:paraId="067871B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：通信方式，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SMS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，其他：预留</w:t>
            </w:r>
          </w:p>
          <w:p w14:paraId="55AF744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：时间单位，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：秒，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：分，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：小时，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3~4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：超时门限值</w:t>
            </w:r>
          </w:p>
        </w:tc>
      </w:tr>
      <w:tr w:rsidR="00946E99" w:rsidRPr="000F139C" w14:paraId="04C8520B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34822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0x010A</w:t>
            </w:r>
          </w:p>
        </w:tc>
        <w:tc>
          <w:tcPr>
            <w:tcW w:w="683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B71C56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46AF7D0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5B4EC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非注册与登录传输失败最大允许重发次数，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单位次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1~254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重发</w:t>
            </w:r>
          </w:p>
          <w:p w14:paraId="2AE90F37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——一直重发</w:t>
            </w:r>
          </w:p>
          <w:p w14:paraId="49F9874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832E69" w:rsidRPr="000F139C" w14:paraId="2570B6A8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644B3B95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0x010B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3539BC70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02FEF174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09819DAD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进入休眠时间，单位：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4C8AA19C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关闭后进入休眠的时间。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最小为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。</w:t>
            </w:r>
          </w:p>
          <w:p w14:paraId="7D66AB23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特殊值说明：</w:t>
            </w:r>
          </w:p>
          <w:p w14:paraId="66C04796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14:paraId="798738A7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：关闭休眠功能</w:t>
            </w:r>
          </w:p>
          <w:p w14:paraId="539565D6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小于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将自动配置为默认值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832E69" w:rsidRPr="000F139C" w14:paraId="7F6BDA49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01C24CB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0x010C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02BC70D1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1240B927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580BBBA0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休眠期间定时唤醒间隔，单位：分</w:t>
            </w:r>
          </w:p>
          <w:p w14:paraId="5529CB48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关闭后，终端前后两次定时唤醒间隔。</w:t>
            </w:r>
          </w:p>
          <w:p w14:paraId="3F68610C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特殊值：</w:t>
            </w:r>
          </w:p>
          <w:p w14:paraId="225FE5AC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</w:p>
          <w:p w14:paraId="53FAC8EE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：进入休眠后，不定时唤醒</w:t>
            </w:r>
          </w:p>
          <w:p w14:paraId="56FB3D4F" w14:textId="77777777" w:rsidR="00521AEC" w:rsidRPr="000F139C" w:rsidRDefault="00521AEC" w:rsidP="004A295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其他：自定义时间。</w:t>
            </w:r>
          </w:p>
        </w:tc>
      </w:tr>
      <w:tr w:rsidR="00946E99" w:rsidRPr="000F139C" w14:paraId="613649C0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DC55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0x010D</w:t>
            </w:r>
          </w:p>
        </w:tc>
        <w:tc>
          <w:tcPr>
            <w:tcW w:w="6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2FD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27A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0866A4E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终端基本状态同步数据自动发送间隔</w:t>
            </w:r>
          </w:p>
          <w:p w14:paraId="64D21CF2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6BAD4BA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自动发送</w:t>
            </w:r>
          </w:p>
          <w:p w14:paraId="723B1F8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~255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: 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发送间隔</w:t>
            </w:r>
          </w:p>
        </w:tc>
      </w:tr>
      <w:tr w:rsidR="00946E99" w:rsidRPr="000F139C" w14:paraId="72859A85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82962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0x0110</w:t>
            </w:r>
          </w:p>
        </w:tc>
        <w:tc>
          <w:tcPr>
            <w:tcW w:w="6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87E41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03B9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7EAB74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卡号，不足高位补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0,</w:t>
            </w:r>
          </w:p>
        </w:tc>
      </w:tr>
      <w:tr w:rsidR="00946E99" w:rsidRPr="000F139C" w14:paraId="40FADB70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C4F4E3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0x0111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097775C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46EF4F1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65BA8E8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ICCID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</w:p>
        </w:tc>
      </w:tr>
      <w:tr w:rsidR="00946E99" w:rsidRPr="000F139C" w14:paraId="53A8C55E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2C11DF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0x0113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75A79B77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3A04257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4C1EC643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域名</w:t>
            </w:r>
          </w:p>
        </w:tc>
      </w:tr>
      <w:tr w:rsidR="00946E99" w:rsidRPr="000F139C" w14:paraId="77F5A096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CA8768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0x0114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35D6CDB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0C9DB3D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19088C2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副中心域名</w:t>
            </w:r>
          </w:p>
        </w:tc>
      </w:tr>
      <w:tr w:rsidR="00946E99" w:rsidRPr="000F139C" w14:paraId="70FF560E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251E945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0x0115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212D1B7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5A8403A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158D83A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DNS</w:t>
            </w:r>
          </w:p>
        </w:tc>
      </w:tr>
      <w:tr w:rsidR="00946E99" w:rsidRPr="000F139C" w14:paraId="050396A5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E955B7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0x0116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12E37C6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3C27C1B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5C3FB54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硬件版本号，如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V1.5</w:t>
            </w:r>
          </w:p>
          <w:p w14:paraId="131AC4F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0x0105</w:t>
            </w:r>
          </w:p>
        </w:tc>
      </w:tr>
      <w:tr w:rsidR="00946E99" w:rsidRPr="000F139C" w14:paraId="0381C207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75B6FA0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0x0117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07A2C05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09B90BA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1B00641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外电源额定电压</w:t>
            </w:r>
          </w:p>
          <w:p w14:paraId="790D04E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46E99" w:rsidRPr="000F139C" w14:paraId="6B812C5B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23FD2B5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0x0118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42743CD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004EB93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6724DDF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终端电池额定电压</w:t>
            </w:r>
          </w:p>
          <w:p w14:paraId="0C63CB7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46E99" w:rsidRPr="000F139C" w14:paraId="50392EEC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558F8BA1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0x0119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7EEC80F7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521C8FF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2CCD04A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46E99" w:rsidRPr="000F139C" w14:paraId="565981A1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3CC9F7E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0x011A</w:t>
            </w:r>
          </w:p>
        </w:tc>
        <w:tc>
          <w:tcPr>
            <w:tcW w:w="683" w:type="pct"/>
            <w:gridSpan w:val="2"/>
            <w:shd w:val="clear" w:color="auto" w:fill="auto"/>
          </w:tcPr>
          <w:p w14:paraId="2B38A03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shd w:val="clear" w:color="auto" w:fill="auto"/>
          </w:tcPr>
          <w:p w14:paraId="3667B13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4" w:type="pct"/>
            <w:tcBorders>
              <w:right w:val="single" w:sz="12" w:space="0" w:color="auto"/>
            </w:tcBorders>
            <w:shd w:val="clear" w:color="auto" w:fill="auto"/>
          </w:tcPr>
          <w:p w14:paraId="4305F37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46E99" w:rsidRPr="000F139C" w14:paraId="34D3D723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42CEEB2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0x0120</w:t>
            </w:r>
          </w:p>
        </w:tc>
        <w:tc>
          <w:tcPr>
            <w:tcW w:w="683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2140E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1C43ED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4" w:type="pct"/>
            <w:tcBorders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10AC15F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请求配置，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字节一组，组间首尾相连。终端将仅收取并传输该配置中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组的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数据。</w:t>
            </w:r>
          </w:p>
        </w:tc>
      </w:tr>
      <w:tr w:rsidR="00946E99" w:rsidRPr="000F139C" w14:paraId="778045A7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44"/>
          <w:jc w:val="center"/>
        </w:trPr>
        <w:tc>
          <w:tcPr>
            <w:tcW w:w="525" w:type="pct"/>
            <w:gridSpan w:val="2"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</w:tcPr>
          <w:p w14:paraId="3DF11FD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0x0121</w:t>
            </w:r>
          </w:p>
        </w:tc>
        <w:tc>
          <w:tcPr>
            <w:tcW w:w="683" w:type="pct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665FA24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8" w:type="pct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7DE1141E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4" w:type="pct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14:paraId="3ECDC80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配置每个平台链接采用的通信协议，最多4个链接，byte1~byte4分别对应1~4个链接，已有的协议定义：0：M2M协议,1:国家国六排放监控协议，2：唐山环保协议，3：杭州环保协议，4：北京环保协议</w:t>
            </w:r>
          </w:p>
        </w:tc>
      </w:tr>
      <w:tr w:rsidR="00B45969" w:rsidRPr="000F139C" w14:paraId="487DABAF" w14:textId="77777777" w:rsidTr="00220A6E">
        <w:trPr>
          <w:trHeight w:val="337"/>
          <w:jc w:val="center"/>
        </w:trPr>
        <w:tc>
          <w:tcPr>
            <w:tcW w:w="5000" w:type="pct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E9A578" w14:textId="6E218FF6" w:rsidR="00B45969" w:rsidRPr="000F139C" w:rsidRDefault="00B45969" w:rsidP="00AC719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0x0201~0x02FF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终端报警参数设置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</w:p>
        </w:tc>
      </w:tr>
      <w:tr w:rsidR="00832E69" w:rsidRPr="000F139C" w14:paraId="2D29F070" w14:textId="77777777" w:rsidTr="00E34AB6">
        <w:trPr>
          <w:trHeight w:val="2795"/>
          <w:jc w:val="center"/>
        </w:trPr>
        <w:tc>
          <w:tcPr>
            <w:tcW w:w="57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0C09C75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0x0201</w:t>
            </w:r>
          </w:p>
        </w:tc>
        <w:tc>
          <w:tcPr>
            <w:tcW w:w="635" w:type="pct"/>
            <w:tcBorders>
              <w:top w:val="single" w:sz="4" w:space="0" w:color="auto"/>
            </w:tcBorders>
            <w:shd w:val="clear" w:color="auto" w:fill="auto"/>
          </w:tcPr>
          <w:p w14:paraId="283F383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15" w:type="pct"/>
            <w:tcBorders>
              <w:top w:val="single" w:sz="4" w:space="0" w:color="auto"/>
            </w:tcBorders>
            <w:shd w:val="clear" w:color="auto" w:fill="auto"/>
          </w:tcPr>
          <w:p w14:paraId="1C5CEF8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5CC09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控制器与终端总线通信中断报警（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6555387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，表示总线通信报警时间条件（在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1163543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未收到控制器数据，则认为发生该故障。</w:t>
            </w:r>
          </w:p>
          <w:p w14:paraId="2AA2A3E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14:paraId="3C770AF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  <w:p w14:paraId="3DED9AF3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，表示自动解除该报警时间条件（在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5F5E2C9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能够收到控制器数据，则认为该故障解除。</w:t>
            </w:r>
          </w:p>
          <w:p w14:paraId="3AE1DEF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14:paraId="0634A851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</w:tc>
      </w:tr>
    </w:tbl>
    <w:p w14:paraId="59D6E68A" w14:textId="79773E83" w:rsidR="00620318" w:rsidRPr="00946E99" w:rsidRDefault="00620318" w:rsidP="00946E99">
      <w:pPr>
        <w:pStyle w:val="affffff8"/>
        <w:ind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1108"/>
        <w:gridCol w:w="6"/>
        <w:gridCol w:w="1089"/>
        <w:gridCol w:w="6268"/>
      </w:tblGrid>
      <w:tr w:rsidR="00946E99" w:rsidRPr="000F139C" w14:paraId="50F41B46" w14:textId="77777777" w:rsidTr="00E34AB6">
        <w:trPr>
          <w:trHeight w:val="569"/>
          <w:jc w:val="center"/>
        </w:trPr>
        <w:tc>
          <w:tcPr>
            <w:tcW w:w="574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51E5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7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C1E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72" w:type="pct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DBF3D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5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41E7ED1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46E99" w:rsidRPr="000F139C" w14:paraId="7FCB9414" w14:textId="77777777" w:rsidTr="00E34AB6">
        <w:trPr>
          <w:trHeight w:val="2240"/>
          <w:jc w:val="center"/>
        </w:trPr>
        <w:tc>
          <w:tcPr>
            <w:tcW w:w="574" w:type="pct"/>
            <w:shd w:val="clear" w:color="auto" w:fill="auto"/>
          </w:tcPr>
          <w:p w14:paraId="22C16B2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0x0202</w:t>
            </w:r>
          </w:p>
        </w:tc>
        <w:tc>
          <w:tcPr>
            <w:tcW w:w="579" w:type="pct"/>
            <w:shd w:val="clear" w:color="auto" w:fill="auto"/>
          </w:tcPr>
          <w:p w14:paraId="7138571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2"/>
            <w:shd w:val="clear" w:color="auto" w:fill="auto"/>
          </w:tcPr>
          <w:p w14:paraId="1971CF5F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shd w:val="clear" w:color="auto" w:fill="auto"/>
          </w:tcPr>
          <w:p w14:paraId="3E2D240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终端外部电源断电报警（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64CC53C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，表示终端断电时间条件，单位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0DB698FE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检测到外部供电中断，则认为发生该故障。</w:t>
            </w:r>
          </w:p>
          <w:p w14:paraId="3117F562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  <w:p w14:paraId="7F2D716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，表示终端断电报警解除时间条件，单位：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0D64CDE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检测到外部供电恢复，则认为解除该故障；</w:t>
            </w:r>
          </w:p>
          <w:p w14:paraId="6F3C851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</w:tc>
      </w:tr>
      <w:tr w:rsidR="00946E99" w:rsidRPr="000F139C" w14:paraId="1EEBA489" w14:textId="77777777" w:rsidTr="00E34AB6">
        <w:trPr>
          <w:trHeight w:val="2418"/>
          <w:jc w:val="center"/>
        </w:trPr>
        <w:tc>
          <w:tcPr>
            <w:tcW w:w="574" w:type="pct"/>
            <w:shd w:val="clear" w:color="auto" w:fill="auto"/>
          </w:tcPr>
          <w:p w14:paraId="3FFCCED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0x0203</w:t>
            </w:r>
          </w:p>
        </w:tc>
        <w:tc>
          <w:tcPr>
            <w:tcW w:w="579" w:type="pct"/>
            <w:shd w:val="clear" w:color="auto" w:fill="auto"/>
          </w:tcPr>
          <w:p w14:paraId="609890AE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2"/>
            <w:shd w:val="clear" w:color="auto" w:fill="auto"/>
          </w:tcPr>
          <w:p w14:paraId="57F35D5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shd w:val="clear" w:color="auto" w:fill="auto"/>
          </w:tcPr>
          <w:p w14:paraId="2E50D5A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6E215BF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  <w:p w14:paraId="10D19C40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，即外部电源低电压报警阈值为标准供电值的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90%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5463F96C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1A648A97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14:paraId="1E257AFB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其他：设定指定的外部电源低电压报警时间参数</w:t>
            </w:r>
          </w:p>
        </w:tc>
      </w:tr>
      <w:tr w:rsidR="00946E99" w:rsidRPr="000F139C" w14:paraId="40AD5A96" w14:textId="77777777" w:rsidTr="00E34AB6">
        <w:trPr>
          <w:trHeight w:val="2338"/>
          <w:jc w:val="center"/>
        </w:trPr>
        <w:tc>
          <w:tcPr>
            <w:tcW w:w="574" w:type="pct"/>
            <w:shd w:val="clear" w:color="auto" w:fill="auto"/>
          </w:tcPr>
          <w:p w14:paraId="5113DBD5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0x0204</w:t>
            </w:r>
          </w:p>
        </w:tc>
        <w:tc>
          <w:tcPr>
            <w:tcW w:w="579" w:type="pct"/>
            <w:shd w:val="clear" w:color="auto" w:fill="auto"/>
          </w:tcPr>
          <w:p w14:paraId="01E55FD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72" w:type="pct"/>
            <w:gridSpan w:val="2"/>
            <w:shd w:val="clear" w:color="auto" w:fill="auto"/>
          </w:tcPr>
          <w:p w14:paraId="579A45F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shd w:val="clear" w:color="auto" w:fill="auto"/>
          </w:tcPr>
          <w:p w14:paraId="547B21E6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终端内部电源（电池）低电压报警（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12D04721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表示内部电源低电压报警阈值，单位：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  <w:p w14:paraId="5B4576E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，即内部电源低电压报警阈值为标准供电值（满电压）的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90%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12EF8BC9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0AD247E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14:paraId="401D575D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其他：设定指定的内部电源低电压报警时间参数</w:t>
            </w:r>
          </w:p>
        </w:tc>
      </w:tr>
      <w:tr w:rsidR="00832E69" w:rsidRPr="000F139C" w14:paraId="770881FE" w14:textId="77777777" w:rsidTr="00946E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897"/>
          <w:jc w:val="center"/>
        </w:trPr>
        <w:tc>
          <w:tcPr>
            <w:tcW w:w="574" w:type="pct"/>
            <w:tcBorders>
              <w:left w:val="single" w:sz="12" w:space="0" w:color="auto"/>
            </w:tcBorders>
            <w:shd w:val="clear" w:color="auto" w:fill="auto"/>
          </w:tcPr>
          <w:p w14:paraId="6E319B6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0x0205</w:t>
            </w:r>
          </w:p>
        </w:tc>
        <w:tc>
          <w:tcPr>
            <w:tcW w:w="582" w:type="pct"/>
            <w:gridSpan w:val="2"/>
            <w:shd w:val="clear" w:color="auto" w:fill="auto"/>
          </w:tcPr>
          <w:p w14:paraId="0023A945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9" w:type="pct"/>
            <w:shd w:val="clear" w:color="auto" w:fill="auto"/>
          </w:tcPr>
          <w:p w14:paraId="7321707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tcBorders>
              <w:right w:val="single" w:sz="12" w:space="0" w:color="auto"/>
            </w:tcBorders>
            <w:shd w:val="clear" w:color="auto" w:fill="auto"/>
          </w:tcPr>
          <w:p w14:paraId="64E3779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天线故障报警（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0570C51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245AAE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检测到终端天线异常，则触发该报警</w:t>
            </w:r>
          </w:p>
          <w:p w14:paraId="55BACF9D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其他：设定对应的时间值。</w:t>
            </w:r>
          </w:p>
          <w:p w14:paraId="7ABB967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为终端天线故障报警的解除时间参数，单位：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0989658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检测到终端天线正常，则自动解除该报警。</w:t>
            </w:r>
          </w:p>
        </w:tc>
      </w:tr>
      <w:tr w:rsidR="00832E69" w:rsidRPr="000F139C" w14:paraId="64DB4FEF" w14:textId="77777777" w:rsidTr="00946E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1886"/>
          <w:jc w:val="center"/>
        </w:trPr>
        <w:tc>
          <w:tcPr>
            <w:tcW w:w="574" w:type="pct"/>
            <w:tcBorders>
              <w:left w:val="single" w:sz="12" w:space="0" w:color="auto"/>
            </w:tcBorders>
            <w:shd w:val="clear" w:color="auto" w:fill="auto"/>
          </w:tcPr>
          <w:p w14:paraId="503F2A9D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0x0206</w:t>
            </w:r>
          </w:p>
        </w:tc>
        <w:tc>
          <w:tcPr>
            <w:tcW w:w="582" w:type="pct"/>
            <w:gridSpan w:val="2"/>
            <w:shd w:val="clear" w:color="auto" w:fill="auto"/>
          </w:tcPr>
          <w:p w14:paraId="2252A2B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9" w:type="pct"/>
            <w:shd w:val="clear" w:color="auto" w:fill="auto"/>
          </w:tcPr>
          <w:p w14:paraId="57397D4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5" w:type="pct"/>
            <w:tcBorders>
              <w:right w:val="single" w:sz="12" w:space="0" w:color="auto"/>
            </w:tcBorders>
            <w:shd w:val="clear" w:color="auto" w:fill="auto"/>
          </w:tcPr>
          <w:p w14:paraId="5388FAF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定位模块故障报警（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4910C99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2411B8D6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模块正常工作条件下，超过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模块的有效输出，则触发该报警。其他：设定其他触发时间。</w:t>
            </w:r>
          </w:p>
          <w:p w14:paraId="56ECB891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模块故障报警解除的时间参数，单位：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2716FD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模块有有效输出，则自动解除该报警。</w:t>
            </w:r>
          </w:p>
        </w:tc>
      </w:tr>
    </w:tbl>
    <w:p w14:paraId="18597D65" w14:textId="77777777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14:paraId="0C7118E7" w14:textId="457CA3FD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</w:p>
    <w:p w14:paraId="2447FFAE" w14:textId="2F36D5FD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2"/>
        <w:gridCol w:w="8"/>
        <w:gridCol w:w="1106"/>
        <w:gridCol w:w="1085"/>
        <w:gridCol w:w="6259"/>
      </w:tblGrid>
      <w:tr w:rsidR="00620318" w:rsidRPr="000F139C" w14:paraId="1FBA8C7A" w14:textId="77777777" w:rsidTr="000458CF">
        <w:trPr>
          <w:trHeight w:val="309"/>
          <w:jc w:val="center"/>
        </w:trPr>
        <w:tc>
          <w:tcPr>
            <w:tcW w:w="5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286F01" w14:textId="77777777"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376D6E" w14:textId="77777777"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6DD660" w14:textId="77777777"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5EA4F" w14:textId="77777777" w:rsidR="00620318" w:rsidRPr="000F139C" w:rsidRDefault="00620318" w:rsidP="000458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46E99" w:rsidRPr="000F139C" w14:paraId="2EBCD71F" w14:textId="77777777" w:rsidTr="00BF5770">
        <w:trPr>
          <w:trHeight w:val="309"/>
          <w:jc w:val="center"/>
        </w:trPr>
        <w:tc>
          <w:tcPr>
            <w:tcW w:w="5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1722BAF" w14:textId="3CEF1F78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0x0207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402C3F3" w14:textId="77777777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23FFEC" w14:textId="3C971A75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DEC88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7CBEDA1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为通信模块故障报警触发时间参数，单位：分</w:t>
            </w:r>
          </w:p>
          <w:p w14:paraId="40C0E33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：默认不检测，其他：终端在非休眠条件下，连续n分钟检测到通信模块故障，则认为发生通信模块故障。</w:t>
            </w:r>
          </w:p>
          <w:p w14:paraId="42DAA15B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为通信故模块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障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报警后处理参数：</w:t>
            </w:r>
          </w:p>
          <w:p w14:paraId="586D061C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0：记录该报警，在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中的增加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。如重启后故障解除，则解除该报警。</w:t>
            </w:r>
          </w:p>
          <w:p w14:paraId="151DAE85" w14:textId="69904925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其他：暂不支持</w:t>
            </w:r>
          </w:p>
        </w:tc>
      </w:tr>
      <w:tr w:rsidR="00946E99" w:rsidRPr="000F139C" w14:paraId="314CDFAE" w14:textId="77777777" w:rsidTr="00BF5770">
        <w:trPr>
          <w:trHeight w:val="309"/>
          <w:jc w:val="center"/>
        </w:trPr>
        <w:tc>
          <w:tcPr>
            <w:tcW w:w="5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CD98837" w14:textId="5F52FCA3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0x0208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04B6419" w14:textId="77777777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4BDCCF" w14:textId="0DB2DE26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00FE9F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终端通信故障（非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通信模块故障）报警（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1B34D0B0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为通信故障报警触发时间参数，单位：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436A8E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，即终端在非休眠条件下，连续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无法通过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网络收发数据，则认为发生通信故障。</w:t>
            </w:r>
          </w:p>
          <w:p w14:paraId="4FF9C1BD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其他：设定其他时间值</w:t>
            </w:r>
          </w:p>
          <w:p w14:paraId="3B8A4F1F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为通信故障报警的后处理参数：</w:t>
            </w:r>
          </w:p>
          <w:p w14:paraId="440A1B79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：默认终端重新发送登陆请求，如果达到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规定的最大重复登录次数仍然不能收到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平台回发的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登录成功响应，则终端记录该报警，在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报警。如果可以正常登录平台，则自动解除该报警。</w:t>
            </w:r>
          </w:p>
          <w:p w14:paraId="1462E737" w14:textId="52CCC82C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其他：暂不支持</w:t>
            </w:r>
          </w:p>
        </w:tc>
      </w:tr>
      <w:tr w:rsidR="00832E69" w:rsidRPr="000F139C" w14:paraId="7EE9E19A" w14:textId="77777777" w:rsidTr="000458CF">
        <w:trPr>
          <w:trHeight w:val="2256"/>
          <w:jc w:val="center"/>
        </w:trPr>
        <w:tc>
          <w:tcPr>
            <w:tcW w:w="581" w:type="pct"/>
            <w:tcBorders>
              <w:left w:val="single" w:sz="12" w:space="0" w:color="auto"/>
            </w:tcBorders>
            <w:shd w:val="clear" w:color="auto" w:fill="auto"/>
          </w:tcPr>
          <w:p w14:paraId="3C8FB46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0x020A</w:t>
            </w:r>
          </w:p>
        </w:tc>
        <w:tc>
          <w:tcPr>
            <w:tcW w:w="582" w:type="pct"/>
            <w:gridSpan w:val="2"/>
            <w:shd w:val="clear" w:color="auto" w:fill="auto"/>
          </w:tcPr>
          <w:p w14:paraId="7009A6E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shd w:val="clear" w:color="auto" w:fill="auto"/>
          </w:tcPr>
          <w:p w14:paraId="3D555FBC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right w:val="single" w:sz="12" w:space="0" w:color="auto"/>
            </w:tcBorders>
            <w:shd w:val="clear" w:color="auto" w:fill="auto"/>
          </w:tcPr>
          <w:p w14:paraId="0F468B8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超速报警（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14:paraId="2063D14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1KM/H</w:t>
            </w:r>
          </w:p>
          <w:p w14:paraId="305F4CD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="001E2E3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0KM/H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531447C5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  <w:p w14:paraId="4C12451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73F0FB6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秒检测到速度值高于阈值，则触发该报警。同样当连续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检测到速度值低于阈值，解除该报警。</w:t>
            </w:r>
          </w:p>
        </w:tc>
      </w:tr>
      <w:tr w:rsidR="00832E69" w:rsidRPr="000F139C" w14:paraId="5DDA5C1D" w14:textId="77777777" w:rsidTr="000458CF">
        <w:trPr>
          <w:trHeight w:val="1383"/>
          <w:jc w:val="center"/>
        </w:trPr>
        <w:tc>
          <w:tcPr>
            <w:tcW w:w="581" w:type="pct"/>
            <w:tcBorders>
              <w:left w:val="single" w:sz="12" w:space="0" w:color="auto"/>
            </w:tcBorders>
            <w:shd w:val="clear" w:color="auto" w:fill="auto"/>
          </w:tcPr>
          <w:p w14:paraId="6D80D7E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0x020B</w:t>
            </w:r>
          </w:p>
        </w:tc>
        <w:tc>
          <w:tcPr>
            <w:tcW w:w="582" w:type="pct"/>
            <w:gridSpan w:val="2"/>
            <w:shd w:val="clear" w:color="auto" w:fill="auto"/>
          </w:tcPr>
          <w:p w14:paraId="02E724E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pct"/>
            <w:shd w:val="clear" w:color="auto" w:fill="auto"/>
          </w:tcPr>
          <w:p w14:paraId="787FEBD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0" w:type="pct"/>
            <w:tcBorders>
              <w:right w:val="single" w:sz="12" w:space="0" w:color="auto"/>
            </w:tcBorders>
            <w:shd w:val="clear" w:color="auto" w:fill="auto"/>
          </w:tcPr>
          <w:p w14:paraId="5E867D5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拖车报警（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14:paraId="6883E11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表示非自主移动（拖车）报警距离阈值，单位：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</w:t>
            </w:r>
          </w:p>
          <w:p w14:paraId="265F8281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2KM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391E6375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</w:tc>
      </w:tr>
      <w:tr w:rsidR="00BD6635" w:rsidRPr="000F139C" w14:paraId="22B4F704" w14:textId="77777777" w:rsidTr="000458CF">
        <w:trPr>
          <w:trHeight w:val="1383"/>
          <w:jc w:val="center"/>
        </w:trPr>
        <w:tc>
          <w:tcPr>
            <w:tcW w:w="581" w:type="pct"/>
            <w:tcBorders>
              <w:left w:val="single" w:sz="12" w:space="0" w:color="auto"/>
            </w:tcBorders>
            <w:shd w:val="clear" w:color="auto" w:fill="auto"/>
          </w:tcPr>
          <w:p w14:paraId="1D0CB1DC" w14:textId="77777777"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0x020C</w:t>
            </w:r>
          </w:p>
        </w:tc>
        <w:tc>
          <w:tcPr>
            <w:tcW w:w="582" w:type="pct"/>
            <w:gridSpan w:val="2"/>
            <w:shd w:val="clear" w:color="auto" w:fill="auto"/>
          </w:tcPr>
          <w:p w14:paraId="0B0FF8ED" w14:textId="77777777"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7ECD51D1" w14:textId="77777777"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0" w:type="pct"/>
            <w:tcBorders>
              <w:right w:val="single" w:sz="12" w:space="0" w:color="auto"/>
            </w:tcBorders>
            <w:shd w:val="clear" w:color="auto" w:fill="auto"/>
          </w:tcPr>
          <w:p w14:paraId="25C8C832" w14:textId="77777777" w:rsidR="00BD6635" w:rsidRPr="000F139C" w:rsidRDefault="00BD6635" w:rsidP="00BD663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无信号锁车时间，终端不能连接服务器持续时间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（单位小时）超过此值，就锁车。</w:t>
            </w:r>
          </w:p>
        </w:tc>
      </w:tr>
    </w:tbl>
    <w:p w14:paraId="4831A88F" w14:textId="19F700B5" w:rsidR="00275017" w:rsidRDefault="00275017">
      <w:pPr>
        <w:widowControl/>
        <w:jc w:val="left"/>
        <w:rPr>
          <w:rFonts w:ascii="黑体" w:eastAsia="黑体" w:hAnsi="黑体"/>
          <w:noProof/>
          <w:kern w:val="0"/>
          <w:szCs w:val="20"/>
        </w:rPr>
      </w:pPr>
    </w:p>
    <w:p w14:paraId="33E2E1D7" w14:textId="77777777" w:rsidR="00946E99" w:rsidRPr="000F139C" w:rsidRDefault="00946E99">
      <w:pPr>
        <w:widowControl/>
        <w:jc w:val="left"/>
        <w:rPr>
          <w:rFonts w:ascii="黑体" w:eastAsia="黑体" w:hAnsi="黑体"/>
          <w:noProof/>
          <w:kern w:val="0"/>
          <w:szCs w:val="20"/>
        </w:rPr>
      </w:pPr>
    </w:p>
    <w:p w14:paraId="29B10F8B" w14:textId="108B435E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1087"/>
        <w:gridCol w:w="10"/>
        <w:gridCol w:w="1104"/>
        <w:gridCol w:w="1085"/>
        <w:gridCol w:w="6274"/>
      </w:tblGrid>
      <w:tr w:rsidR="00620318" w:rsidRPr="000F139C" w14:paraId="5C69DDF0" w14:textId="77777777" w:rsidTr="001A11D3">
        <w:trPr>
          <w:gridBefore w:val="1"/>
          <w:wBefore w:w="5" w:type="pct"/>
          <w:trHeight w:val="309"/>
          <w:jc w:val="center"/>
        </w:trPr>
        <w:tc>
          <w:tcPr>
            <w:tcW w:w="57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AE0DA2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84DB3EE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7FC6E26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（字节）</w:t>
            </w:r>
          </w:p>
        </w:tc>
        <w:tc>
          <w:tcPr>
            <w:tcW w:w="327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1AACF4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标签说明</w:t>
            </w:r>
          </w:p>
        </w:tc>
      </w:tr>
      <w:tr w:rsidR="00946E99" w:rsidRPr="000F139C" w14:paraId="42DAD735" w14:textId="77777777" w:rsidTr="00946E99">
        <w:trPr>
          <w:gridBefore w:val="1"/>
          <w:wBefore w:w="5" w:type="pct"/>
          <w:trHeight w:val="309"/>
          <w:jc w:val="center"/>
        </w:trPr>
        <w:tc>
          <w:tcPr>
            <w:tcW w:w="4995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11FB19" w14:textId="1E3383F4" w:rsidR="00946E99" w:rsidRPr="000F139C" w:rsidRDefault="00946E99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946E99" w:rsidRPr="000F139C" w14:paraId="47222075" w14:textId="77777777" w:rsidTr="00BC5018">
        <w:trPr>
          <w:gridBefore w:val="1"/>
          <w:wBefore w:w="5" w:type="pct"/>
          <w:trHeight w:val="309"/>
          <w:jc w:val="center"/>
        </w:trPr>
        <w:tc>
          <w:tcPr>
            <w:tcW w:w="57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14F6D04" w14:textId="7874DE72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0x2000</w:t>
            </w:r>
          </w:p>
        </w:tc>
        <w:tc>
          <w:tcPr>
            <w:tcW w:w="5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F160C12" w14:textId="3686BD44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BD9CB4F" w14:textId="6A17AB4C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137B65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设备工作时间段统计配置参数：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90"/>
              <w:gridCol w:w="992"/>
              <w:gridCol w:w="3685"/>
            </w:tblGrid>
            <w:tr w:rsidR="00946E99" w:rsidRPr="000F139C" w14:paraId="34B640B9" w14:textId="77777777" w:rsidTr="00751F59">
              <w:tc>
                <w:tcPr>
                  <w:tcW w:w="1090" w:type="dxa"/>
                  <w:shd w:val="clear" w:color="auto" w:fill="auto"/>
                </w:tcPr>
                <w:p w14:paraId="6B71A409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01AEDF04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14:paraId="2CAE45BD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946E99" w:rsidRPr="000F139C" w14:paraId="684C67C3" w14:textId="77777777" w:rsidTr="00751F59">
              <w:tc>
                <w:tcPr>
                  <w:tcW w:w="1090" w:type="dxa"/>
                  <w:shd w:val="clear" w:color="auto" w:fill="auto"/>
                </w:tcPr>
                <w:p w14:paraId="4EDDDA9D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301897F8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传输方式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14:paraId="3A8AE441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：每次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ACC OFF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时传输截止到当次的当日工作时间段。</w:t>
                  </w:r>
                </w:p>
                <w:p w14:paraId="7D635F4F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：每天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23:59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传输全天工作时间，如果当时仍在工作，则以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23:59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为当天工作结束时间，以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0:00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为第二天工作起始时间分割。</w:t>
                  </w:r>
                </w:p>
              </w:tc>
            </w:tr>
          </w:tbl>
          <w:p w14:paraId="5D595516" w14:textId="77777777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46E99" w:rsidRPr="000F139C" w14:paraId="662064F5" w14:textId="77777777" w:rsidTr="00BC5018">
        <w:trPr>
          <w:gridBefore w:val="1"/>
          <w:wBefore w:w="5" w:type="pct"/>
          <w:trHeight w:val="309"/>
          <w:jc w:val="center"/>
        </w:trPr>
        <w:tc>
          <w:tcPr>
            <w:tcW w:w="57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49C1E4F" w14:textId="56358CAA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0x2001</w:t>
            </w:r>
          </w:p>
        </w:tc>
        <w:tc>
          <w:tcPr>
            <w:tcW w:w="5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437066" w14:textId="5F623404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A3BDFA1" w14:textId="55726A9F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71488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表示工作参数（工况）数据单条上传模式。</w:t>
            </w:r>
          </w:p>
          <w:p w14:paraId="11F92D8E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：默认，等时间间隔上传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：其他（如以某工况参数的变频函数为频率发送）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：不以单条上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传模式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传输</w:t>
            </w:r>
          </w:p>
          <w:p w14:paraId="1F555C6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</w:p>
          <w:p w14:paraId="28C5CD2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时，表示工作参数（工况）传输参数。</w:t>
            </w:r>
          </w:p>
          <w:p w14:paraId="45FF16F4" w14:textId="475B474D" w:rsidR="00946E99" w:rsidRPr="000F139C" w:rsidRDefault="00946E99" w:rsidP="00946E9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时间，单位：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</w:tc>
      </w:tr>
      <w:tr w:rsidR="00832E69" w:rsidRPr="000F139C" w14:paraId="23601EB7" w14:textId="77777777" w:rsidTr="001A11D3">
        <w:trPr>
          <w:gridBefore w:val="1"/>
          <w:wBefore w:w="5" w:type="pct"/>
          <w:trHeight w:val="634"/>
          <w:jc w:val="center"/>
        </w:trPr>
        <w:tc>
          <w:tcPr>
            <w:tcW w:w="573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0EBA4B6" w14:textId="77777777" w:rsidR="00D82239" w:rsidRPr="000F139C" w:rsidRDefault="00150DF7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hyperlink w:anchor="c_tlv_0x2002" w:history="1">
              <w:r w:rsidR="00D82239" w:rsidRPr="000F139C">
                <w:rPr>
                  <w:rStyle w:val="afff4"/>
                  <w:rFonts w:asciiTheme="minorEastAsia" w:eastAsiaTheme="minorEastAsia" w:hAnsiTheme="minorEastAsia"/>
                  <w:noProof w:val="0"/>
                  <w:color w:val="000000" w:themeColor="text1"/>
                  <w:sz w:val="18"/>
                  <w:szCs w:val="18"/>
                  <w:u w:val="none"/>
                </w:rPr>
                <w:t>0x2002</w:t>
              </w:r>
            </w:hyperlink>
          </w:p>
        </w:tc>
        <w:tc>
          <w:tcPr>
            <w:tcW w:w="577" w:type="pct"/>
            <w:shd w:val="clear" w:color="auto" w:fill="auto"/>
          </w:tcPr>
          <w:p w14:paraId="6B1A7A4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71D13341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tcBorders>
              <w:right w:val="single" w:sz="12" w:space="0" w:color="auto"/>
            </w:tcBorders>
            <w:shd w:val="clear" w:color="auto" w:fill="auto"/>
          </w:tcPr>
          <w:p w14:paraId="01A844F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字节表示位置信息单条上传模式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2F6A976A" w14:textId="77777777" w:rsidR="001E2E36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：默认，等时间间隔上传</w:t>
            </w:r>
          </w:p>
          <w:p w14:paraId="273F95A0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：等距离间隔上传</w:t>
            </w:r>
          </w:p>
          <w:p w14:paraId="4D5BF17B" w14:textId="77777777" w:rsidR="001E2E36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：以速度参数的变频函数为频率发送</w:t>
            </w:r>
          </w:p>
          <w:p w14:paraId="5B4BCF6A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：不以单条上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传模式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传输。</w:t>
            </w:r>
          </w:p>
          <w:p w14:paraId="066101DC" w14:textId="77777777" w:rsidR="001E2E36" w:rsidRPr="000F139C" w:rsidRDefault="001E2E3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其他：暂不支持</w:t>
            </w:r>
          </w:p>
          <w:p w14:paraId="5290FB0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字节表示位置信息传输间隔：</w:t>
            </w:r>
          </w:p>
          <w:p w14:paraId="1EFC59C0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时表示时间，单位：秒</w:t>
            </w:r>
            <w:r w:rsidR="001E2E3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520BD26C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其他：设定对应时间</w:t>
            </w:r>
          </w:p>
          <w:p w14:paraId="2A945180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  <w:r w:rsidR="001E2E3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0.5km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1707744B" w14:textId="77777777" w:rsidR="001E2E36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其他：设定对应距离当</w:t>
            </w:r>
          </w:p>
          <w:p w14:paraId="14051E17" w14:textId="77777777" w:rsidR="00D82239" w:rsidRPr="000F139C" w:rsidRDefault="00D82239" w:rsidP="001E2E3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="001E2E3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时，该字节无效</w:t>
            </w:r>
          </w:p>
        </w:tc>
      </w:tr>
      <w:tr w:rsidR="00832E69" w:rsidRPr="000F139C" w14:paraId="591FAE04" w14:textId="77777777" w:rsidTr="001A11D3">
        <w:trPr>
          <w:jc w:val="center"/>
        </w:trPr>
        <w:tc>
          <w:tcPr>
            <w:tcW w:w="573" w:type="pct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F661980" w14:textId="77777777" w:rsidR="00D82239" w:rsidRPr="000F139C" w:rsidRDefault="00150DF7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hyperlink w:anchor="c_tlv_0x2004" w:history="1">
              <w:r w:rsidR="00D82239" w:rsidRPr="000F139C">
                <w:rPr>
                  <w:rStyle w:val="afff4"/>
                  <w:rFonts w:asciiTheme="minorEastAsia" w:eastAsiaTheme="minorEastAsia" w:hAnsiTheme="minorEastAsia"/>
                  <w:noProof w:val="0"/>
                  <w:color w:val="000000" w:themeColor="text1"/>
                  <w:sz w:val="18"/>
                  <w:szCs w:val="18"/>
                  <w:u w:val="none"/>
                </w:rPr>
                <w:t>0x2004</w:t>
              </w:r>
            </w:hyperlink>
          </w:p>
        </w:tc>
        <w:tc>
          <w:tcPr>
            <w:tcW w:w="582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AED227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bottom w:val="single" w:sz="12" w:space="0" w:color="auto"/>
            </w:tcBorders>
            <w:shd w:val="clear" w:color="auto" w:fill="auto"/>
          </w:tcPr>
          <w:p w14:paraId="164EDB7C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46F1B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位置信息打包传输设置：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08"/>
              <w:gridCol w:w="1247"/>
              <w:gridCol w:w="2551"/>
            </w:tblGrid>
            <w:tr w:rsidR="00832E69" w:rsidRPr="000F139C" w14:paraId="3887A03F" w14:textId="77777777" w:rsidTr="004A2953">
              <w:tc>
                <w:tcPr>
                  <w:tcW w:w="908" w:type="dxa"/>
                  <w:shd w:val="clear" w:color="auto" w:fill="auto"/>
                </w:tcPr>
                <w:p w14:paraId="3EB51416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43D078D1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FB7C830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832E69" w:rsidRPr="000F139C" w14:paraId="0C0992F4" w14:textId="77777777" w:rsidTr="004A2953">
              <w:tc>
                <w:tcPr>
                  <w:tcW w:w="908" w:type="dxa"/>
                  <w:shd w:val="clear" w:color="auto" w:fill="auto"/>
                </w:tcPr>
                <w:p w14:paraId="461B5D50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22D7AA65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打包传输时间间隔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Tpack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6B0A07C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Tgps_rec</w:t>
                  </w:r>
                </w:p>
                <w:p w14:paraId="01098CF1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：默认不使用打包传输；</w:t>
                  </w:r>
                </w:p>
                <w:p w14:paraId="6670AF7F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其他：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0x000m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表示记录了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条位置信息后打包上传，即传输间隔为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m*Tgps_rec</w:t>
                  </w:r>
                </w:p>
              </w:tc>
            </w:tr>
            <w:tr w:rsidR="00832E69" w:rsidRPr="000F139C" w14:paraId="1B36CF21" w14:textId="77777777" w:rsidTr="004A2953">
              <w:tc>
                <w:tcPr>
                  <w:tcW w:w="908" w:type="dxa"/>
                  <w:shd w:val="clear" w:color="auto" w:fill="auto"/>
                </w:tcPr>
                <w:p w14:paraId="66574439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3CE137A4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位置信息记录间隔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Tgps_rec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7206EDD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秒</w:t>
                  </w:r>
                  <w:proofErr w:type="gramEnd"/>
                </w:p>
                <w:p w14:paraId="2249D76C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：默认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30s</w:t>
                  </w:r>
                </w:p>
                <w:p w14:paraId="05DA1A7D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其他：设定对应的时间。</w:t>
                  </w:r>
                </w:p>
              </w:tc>
            </w:tr>
          </w:tbl>
          <w:p w14:paraId="20B4F4C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25374BD6" w14:textId="4752D6AA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1114"/>
        <w:gridCol w:w="1085"/>
        <w:gridCol w:w="6259"/>
        <w:gridCol w:w="10"/>
      </w:tblGrid>
      <w:tr w:rsidR="00620318" w:rsidRPr="000F139C" w14:paraId="6AB0F32A" w14:textId="77777777" w:rsidTr="00275017">
        <w:trPr>
          <w:gridAfter w:val="1"/>
          <w:wAfter w:w="5" w:type="pct"/>
          <w:trHeight w:val="309"/>
          <w:jc w:val="center"/>
        </w:trPr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56505CA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9C074D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D0E48C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CA4F4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32E69" w:rsidRPr="000F139C" w14:paraId="7335149B" w14:textId="77777777" w:rsidTr="00275017">
        <w:trPr>
          <w:jc w:val="center"/>
        </w:trPr>
        <w:tc>
          <w:tcPr>
            <w:tcW w:w="57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63B7F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0x2005</w:t>
            </w:r>
          </w:p>
        </w:tc>
        <w:tc>
          <w:tcPr>
            <w:tcW w:w="582" w:type="pct"/>
            <w:tcBorders>
              <w:bottom w:val="single" w:sz="12" w:space="0" w:color="auto"/>
            </w:tcBorders>
            <w:shd w:val="clear" w:color="auto" w:fill="auto"/>
          </w:tcPr>
          <w:p w14:paraId="1F95DA93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bottom w:val="single" w:sz="12" w:space="0" w:color="auto"/>
            </w:tcBorders>
            <w:shd w:val="clear" w:color="auto" w:fill="auto"/>
          </w:tcPr>
          <w:p w14:paraId="52EEEA5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75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A089C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终端日志功能相关设置：</w:t>
            </w:r>
          </w:p>
          <w:p w14:paraId="53D3964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，日志功能使能：</w:t>
            </w:r>
          </w:p>
          <w:p w14:paraId="7737FD1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：默认关闭</w:t>
            </w:r>
          </w:p>
          <w:p w14:paraId="39F59ED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：开启</w:t>
            </w:r>
          </w:p>
          <w:p w14:paraId="1EDB9A9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2~3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，日志最大记录条数。第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字节为高位：</w:t>
            </w:r>
          </w:p>
          <w:p w14:paraId="69C554D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52547D5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其他：根据终端存储能力设置。</w:t>
            </w:r>
          </w:p>
          <w:p w14:paraId="0E5A610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为终端日志传输配置参数：</w:t>
            </w:r>
          </w:p>
          <w:p w14:paraId="3C4845B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）条时，终端将打包最早的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条传输到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平台上，传输成功后将清除该部分日志。</w:t>
            </w:r>
          </w:p>
          <w:p w14:paraId="3BA876D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：终端默认不主动传输（可有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发起传输请求）任何终端日志，达到最大条数后，新的日志将从最早的日志开始覆盖。</w:t>
            </w:r>
          </w:p>
          <w:p w14:paraId="48E3263D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：终端定期打包传输日志文件，已传输的日志，在达到（最大记录条数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4D3EC4B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条日志文件就打包依次传输，已传输的日志，在达到（最大记录条数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7C0E1A3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：终端每次新增日志文件即时传输，已传输的日志，在达到（最大记录条数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4410997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为终端打包日志文件时间间隔（当第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4BDCD3E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天，每天第一次上线传输前一天的日志文件。</w:t>
            </w:r>
          </w:p>
          <w:p w14:paraId="71BB3FE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16*m+n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小时上传一次前一周期的日志文件。</w:t>
            </w:r>
          </w:p>
          <w:p w14:paraId="378F7715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  <w:p w14:paraId="15D82557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条日志后打包机制中的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201D43BD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1DBC67E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其他：设定相应的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值，最大不超过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5FEBC6C3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</w:tc>
      </w:tr>
    </w:tbl>
    <w:p w14:paraId="79503415" w14:textId="3F325D7B" w:rsidR="00620318" w:rsidRPr="000F139C" w:rsidRDefault="00620318"/>
    <w:p w14:paraId="0A391CFE" w14:textId="77777777" w:rsidR="00620318" w:rsidRPr="000F139C" w:rsidRDefault="00620318">
      <w:pPr>
        <w:widowControl/>
        <w:jc w:val="left"/>
      </w:pPr>
      <w:r w:rsidRPr="000F139C">
        <w:br w:type="page"/>
      </w:r>
    </w:p>
    <w:p w14:paraId="231B57C3" w14:textId="6C7C9FBA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"/>
        <w:gridCol w:w="1093"/>
        <w:gridCol w:w="1112"/>
        <w:gridCol w:w="1089"/>
        <w:gridCol w:w="6263"/>
        <w:gridCol w:w="6"/>
      </w:tblGrid>
      <w:tr w:rsidR="00620318" w:rsidRPr="000F139C" w14:paraId="10DD802D" w14:textId="77777777" w:rsidTr="001A11D3">
        <w:trPr>
          <w:gridBefore w:val="1"/>
          <w:gridAfter w:val="1"/>
          <w:wBefore w:w="4" w:type="pct"/>
          <w:wAfter w:w="3" w:type="pct"/>
          <w:trHeight w:val="309"/>
          <w:jc w:val="center"/>
        </w:trPr>
        <w:tc>
          <w:tcPr>
            <w:tcW w:w="5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0292C7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CC5CC4F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3BE1D2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2F714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32E69" w:rsidRPr="000F139C" w14:paraId="58A6D8E5" w14:textId="77777777" w:rsidTr="001A11D3">
        <w:trPr>
          <w:trHeight w:val="1272"/>
          <w:jc w:val="center"/>
        </w:trPr>
        <w:tc>
          <w:tcPr>
            <w:tcW w:w="575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5BC89B3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0x2006</w:t>
            </w:r>
          </w:p>
        </w:tc>
        <w:tc>
          <w:tcPr>
            <w:tcW w:w="581" w:type="pct"/>
            <w:shd w:val="clear" w:color="auto" w:fill="auto"/>
          </w:tcPr>
          <w:p w14:paraId="39F7C81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69" w:type="pct"/>
            <w:shd w:val="clear" w:color="auto" w:fill="auto"/>
          </w:tcPr>
          <w:p w14:paraId="71C3701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75" w:type="pct"/>
            <w:gridSpan w:val="2"/>
            <w:tcBorders>
              <w:right w:val="single" w:sz="12" w:space="0" w:color="auto"/>
            </w:tcBorders>
            <w:shd w:val="clear" w:color="auto" w:fill="auto"/>
          </w:tcPr>
          <w:p w14:paraId="71B037D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设备黑匣子功能相关设置：</w:t>
            </w:r>
          </w:p>
          <w:p w14:paraId="105AF4F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，黑匣子功能使能：</w:t>
            </w:r>
          </w:p>
          <w:p w14:paraId="0C749B0C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：默认关闭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：开启</w:t>
            </w:r>
          </w:p>
          <w:p w14:paraId="706CE3BD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2~3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，黑匣子文件最大记录条数。第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字节为高位：</w:t>
            </w:r>
          </w:p>
          <w:p w14:paraId="1C69B556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条其他：根据终端存储能力设置。</w:t>
            </w:r>
          </w:p>
          <w:p w14:paraId="1E5E5878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为黑匣子文件传输配置参数：</w:t>
            </w:r>
          </w:p>
          <w:p w14:paraId="2474BE3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）条时，终端将打包最早的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条传输到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平台上，传输成功后将清除该部分日志。</w:t>
            </w:r>
          </w:p>
          <w:p w14:paraId="2DB26740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：终端默认不主动传输（可有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发起传输请求）任何设备黑匣子文件，达到最大条数后，新的文件将从最早的信息开始覆盖。</w:t>
            </w:r>
          </w:p>
          <w:p w14:paraId="302FD43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：终端定期打包传输设备黑匣子文件，已传输的文件，在达到（最大记录条数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35ED5D9C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条黑匣子文件就打包依次传输，已传输的文件，在达到（最大记录条数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6E2CE76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：终端每次新增黑匣子文件即时传输，已传输的文件，在达到（最大记录条数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4BB69AC2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为终端打包黑匣子文件时间间隔（当第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375BE8C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天，每天第一次上线传输前一天的黑匣子文件。</w:t>
            </w:r>
          </w:p>
          <w:p w14:paraId="5BFF08FE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16*m+n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小时上传一次前一周期的黑匣子文件。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  <w:p w14:paraId="6208D02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条黑匣子文件后打包机制中的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0726B793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735D2D7C" w14:textId="77777777" w:rsidR="00D82239" w:rsidRPr="000F139C" w:rsidRDefault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其他：设定相应的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值，最大不超过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</w:tc>
      </w:tr>
      <w:tr w:rsidR="00832E69" w:rsidRPr="000F139C" w14:paraId="3E004D32" w14:textId="77777777" w:rsidTr="001A11D3">
        <w:trPr>
          <w:jc w:val="center"/>
        </w:trPr>
        <w:tc>
          <w:tcPr>
            <w:tcW w:w="575" w:type="pct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3DBA3EF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0x2007</w:t>
            </w:r>
          </w:p>
        </w:tc>
        <w:tc>
          <w:tcPr>
            <w:tcW w:w="581" w:type="pct"/>
            <w:tcBorders>
              <w:bottom w:val="single" w:sz="12" w:space="0" w:color="auto"/>
            </w:tcBorders>
            <w:shd w:val="clear" w:color="auto" w:fill="auto"/>
          </w:tcPr>
          <w:p w14:paraId="6C2CBA0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69" w:type="pct"/>
            <w:tcBorders>
              <w:bottom w:val="single" w:sz="12" w:space="0" w:color="auto"/>
            </w:tcBorders>
            <w:shd w:val="clear" w:color="auto" w:fill="auto"/>
          </w:tcPr>
          <w:p w14:paraId="0AE96CD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5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016D4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终端日志文件传输请求参数：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60"/>
              <w:gridCol w:w="2131"/>
              <w:gridCol w:w="2835"/>
            </w:tblGrid>
            <w:tr w:rsidR="00832E69" w:rsidRPr="000F139C" w14:paraId="4F441503" w14:textId="77777777" w:rsidTr="007F67C7">
              <w:tc>
                <w:tcPr>
                  <w:tcW w:w="660" w:type="dxa"/>
                  <w:shd w:val="clear" w:color="auto" w:fill="auto"/>
                </w:tcPr>
                <w:p w14:paraId="29C99888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2131" w:type="dxa"/>
                  <w:shd w:val="clear" w:color="auto" w:fill="auto"/>
                </w:tcPr>
                <w:p w14:paraId="35ED502E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</w:t>
                  </w:r>
                </w:p>
                <w:p w14:paraId="6C29C615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起始时间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19A0F783" w14:textId="77777777" w:rsidR="00D82239" w:rsidRPr="000F139C" w:rsidRDefault="00D82239" w:rsidP="001E2E3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前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字节为日期，后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字节为时间。结构</w:t>
                  </w:r>
                  <w:r w:rsidR="001E2E36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0x2005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位置信息中的最后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个字段。</w:t>
                  </w:r>
                </w:p>
              </w:tc>
            </w:tr>
            <w:tr w:rsidR="00832E69" w:rsidRPr="000F139C" w14:paraId="258908DE" w14:textId="77777777" w:rsidTr="007F67C7">
              <w:tc>
                <w:tcPr>
                  <w:tcW w:w="660" w:type="dxa"/>
                  <w:shd w:val="clear" w:color="auto" w:fill="auto"/>
                </w:tcPr>
                <w:p w14:paraId="01E6E551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2131" w:type="dxa"/>
                  <w:shd w:val="clear" w:color="auto" w:fill="auto"/>
                </w:tcPr>
                <w:p w14:paraId="11F80402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待传输终端日志终止时间</w:t>
                  </w:r>
                </w:p>
                <w:p w14:paraId="72BE8150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14:paraId="1173E0F0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同上</w:t>
                  </w:r>
                </w:p>
              </w:tc>
            </w:tr>
            <w:tr w:rsidR="00832E69" w:rsidRPr="000F139C" w14:paraId="610566A2" w14:textId="77777777" w:rsidTr="007F67C7">
              <w:tc>
                <w:tcPr>
                  <w:tcW w:w="660" w:type="dxa"/>
                  <w:shd w:val="clear" w:color="auto" w:fill="auto"/>
                </w:tcPr>
                <w:p w14:paraId="1525F089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2*n</w:t>
                  </w:r>
                </w:p>
              </w:tc>
              <w:tc>
                <w:tcPr>
                  <w:tcW w:w="2131" w:type="dxa"/>
                  <w:shd w:val="clear" w:color="auto" w:fill="auto"/>
                </w:tcPr>
                <w:p w14:paraId="6B8980F9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范围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1525BC0F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支持对日志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进行筛选，需要传输的日志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="001E2E36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首尾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相接，依次排列。</w:t>
                  </w:r>
                </w:p>
                <w:p w14:paraId="63AC38A1" w14:textId="77777777" w:rsidR="00D82239" w:rsidRPr="000F139C" w:rsidRDefault="00D82239" w:rsidP="00D8223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如果填充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0x0200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0x0300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将传输组内所有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的日志。如果填充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0xFFFF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将传输所有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的日志。</w:t>
                  </w:r>
                </w:p>
              </w:tc>
            </w:tr>
          </w:tbl>
          <w:p w14:paraId="273F2F2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1B5DBDEE" w14:textId="68A5A09D" w:rsidR="00620318" w:rsidRDefault="00620318"/>
    <w:p w14:paraId="350F9721" w14:textId="77777777" w:rsidR="00946E99" w:rsidRPr="000F139C" w:rsidRDefault="00946E99"/>
    <w:p w14:paraId="607E13C7" w14:textId="42A5198D" w:rsidR="00620318" w:rsidRPr="000F139C" w:rsidRDefault="00620318" w:rsidP="00620318">
      <w:pPr>
        <w:pStyle w:val="aff4"/>
        <w:spacing w:beforeLines="50" w:before="156" w:afterLines="50" w:after="156"/>
        <w:ind w:firstLineChars="0" w:firstLine="0"/>
        <w:jc w:val="center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15"/>
        <w:gridCol w:w="1091"/>
        <w:gridCol w:w="19"/>
        <w:gridCol w:w="1068"/>
        <w:gridCol w:w="21"/>
        <w:gridCol w:w="6251"/>
        <w:gridCol w:w="6"/>
        <w:gridCol w:w="8"/>
      </w:tblGrid>
      <w:tr w:rsidR="00620318" w:rsidRPr="000F139C" w14:paraId="099CC7EF" w14:textId="77777777" w:rsidTr="00275017">
        <w:trPr>
          <w:gridAfter w:val="1"/>
          <w:wAfter w:w="4" w:type="pct"/>
          <w:trHeight w:val="309"/>
          <w:jc w:val="center"/>
        </w:trPr>
        <w:tc>
          <w:tcPr>
            <w:tcW w:w="57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C9B5BF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8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E5546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69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2A460E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68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E68F2" w14:textId="77777777" w:rsidR="00620318" w:rsidRPr="000F139C" w:rsidRDefault="00620318" w:rsidP="001A11D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32E69" w:rsidRPr="000F139C" w14:paraId="075FE876" w14:textId="77777777" w:rsidTr="00275017">
        <w:trPr>
          <w:jc w:val="center"/>
        </w:trPr>
        <w:tc>
          <w:tcPr>
            <w:tcW w:w="578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2C9E5E31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0x2008</w:t>
            </w:r>
          </w:p>
        </w:tc>
        <w:tc>
          <w:tcPr>
            <w:tcW w:w="580" w:type="pct"/>
            <w:gridSpan w:val="2"/>
            <w:shd w:val="clear" w:color="auto" w:fill="auto"/>
          </w:tcPr>
          <w:p w14:paraId="52904E4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9" w:type="pct"/>
            <w:gridSpan w:val="2"/>
            <w:shd w:val="clear" w:color="auto" w:fill="auto"/>
          </w:tcPr>
          <w:p w14:paraId="0517B06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2" w:type="pct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78D7BC4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J1939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协议采集设置：（预留）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PGN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及源地址组</w:t>
            </w:r>
          </w:p>
        </w:tc>
      </w:tr>
      <w:tr w:rsidR="00832E69" w:rsidRPr="000F139C" w14:paraId="03C64E7D" w14:textId="77777777" w:rsidTr="00275017">
        <w:trPr>
          <w:gridAfter w:val="2"/>
          <w:wAfter w:w="7" w:type="pct"/>
          <w:trHeight w:val="3564"/>
          <w:jc w:val="center"/>
        </w:trPr>
        <w:tc>
          <w:tcPr>
            <w:tcW w:w="570" w:type="pct"/>
            <w:tcBorders>
              <w:left w:val="single" w:sz="12" w:space="0" w:color="auto"/>
            </w:tcBorders>
            <w:shd w:val="clear" w:color="auto" w:fill="auto"/>
          </w:tcPr>
          <w:p w14:paraId="4FA24A51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0x2009</w:t>
            </w:r>
          </w:p>
        </w:tc>
        <w:tc>
          <w:tcPr>
            <w:tcW w:w="578" w:type="pct"/>
            <w:gridSpan w:val="2"/>
            <w:shd w:val="clear" w:color="auto" w:fill="auto"/>
          </w:tcPr>
          <w:p w14:paraId="2009E62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8" w:type="pct"/>
            <w:gridSpan w:val="2"/>
            <w:shd w:val="clear" w:color="auto" w:fill="auto"/>
          </w:tcPr>
          <w:p w14:paraId="36CF797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76" w:type="pct"/>
            <w:gridSpan w:val="2"/>
            <w:tcBorders>
              <w:right w:val="single" w:sz="12" w:space="0" w:color="auto"/>
            </w:tcBorders>
            <w:shd w:val="clear" w:color="auto" w:fill="auto"/>
          </w:tcPr>
          <w:p w14:paraId="50741B34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位置追踪参数：</w:t>
            </w:r>
          </w:p>
          <w:p w14:paraId="11448A9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字节表示追踪模式：</w:t>
            </w:r>
          </w:p>
          <w:p w14:paraId="0D85572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：等时间间隔追踪</w:t>
            </w:r>
          </w:p>
          <w:p w14:paraId="4F6DA25A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：等距离间隔追踪</w:t>
            </w:r>
          </w:p>
          <w:p w14:paraId="3BFA2419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字节表示位置追踪间隔：</w:t>
            </w:r>
          </w:p>
          <w:p w14:paraId="06479EEA" w14:textId="77777777" w:rsidR="00D82239" w:rsidRPr="000F139C" w:rsidRDefault="00D82239" w:rsidP="00D82239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14:paraId="04A82398" w14:textId="77777777" w:rsidR="00D82239" w:rsidRPr="000F139C" w:rsidRDefault="00D82239" w:rsidP="00D82239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</w:p>
          <w:p w14:paraId="416A349E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字节表示作用时间或距离范围</w:t>
            </w:r>
          </w:p>
          <w:p w14:paraId="2271664B" w14:textId="77777777" w:rsidR="00D82239" w:rsidRPr="000F139C" w:rsidRDefault="00D82239" w:rsidP="00D82239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</w:p>
          <w:p w14:paraId="736E1D5D" w14:textId="77777777" w:rsidR="00D82239" w:rsidRPr="000F139C" w:rsidRDefault="00D82239" w:rsidP="00D82239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时表示距离，单位：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</w:p>
          <w:p w14:paraId="62697BFC" w14:textId="77777777" w:rsidR="00D82239" w:rsidRPr="000F139C" w:rsidRDefault="00D82239" w:rsidP="001E2E36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时表示追踪功能关闭</w:t>
            </w:r>
          </w:p>
        </w:tc>
      </w:tr>
      <w:tr w:rsidR="00832E69" w:rsidRPr="000F139C" w14:paraId="7582B209" w14:textId="77777777" w:rsidTr="00275017">
        <w:trPr>
          <w:gridAfter w:val="2"/>
          <w:wAfter w:w="7" w:type="pct"/>
          <w:jc w:val="center"/>
        </w:trPr>
        <w:tc>
          <w:tcPr>
            <w:tcW w:w="570" w:type="pct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69BDC003" w14:textId="77777777" w:rsidR="00D82239" w:rsidRPr="000F139C" w:rsidRDefault="00150DF7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hyperlink w:anchor="c_tlv_0x300E" w:history="1">
              <w:r w:rsidR="00D82239" w:rsidRPr="000F139C">
                <w:rPr>
                  <w:rStyle w:val="afff4"/>
                  <w:rFonts w:asciiTheme="minorEastAsia" w:eastAsiaTheme="minorEastAsia" w:hAnsiTheme="minorEastAsia"/>
                  <w:noProof w:val="0"/>
                  <w:color w:val="000000" w:themeColor="text1"/>
                  <w:sz w:val="18"/>
                  <w:szCs w:val="18"/>
                  <w:u w:val="none"/>
                </w:rPr>
                <w:t>0x300E</w:t>
              </w:r>
            </w:hyperlink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2F7C328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数字组合信息</w:t>
            </w:r>
          </w:p>
        </w:tc>
        <w:tc>
          <w:tcPr>
            <w:tcW w:w="568" w:type="pct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4AABD736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6" w:type="pct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6C0EDB" w14:textId="77777777" w:rsidR="00D82239" w:rsidRPr="000F139C" w:rsidRDefault="00D82239" w:rsidP="00D8223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RestoreAlarm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，为已恢复的故障编码合集，如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0x010A0B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。用于终端通告平台清楚故障信息或保存故障变更日志。如平台下发，可定义为强行清除故障信息。</w:t>
            </w:r>
          </w:p>
        </w:tc>
      </w:tr>
    </w:tbl>
    <w:p w14:paraId="31F4F23D" w14:textId="77777777" w:rsidR="002D7D88" w:rsidRPr="000F139C" w:rsidRDefault="002D7D88" w:rsidP="007F67C7">
      <w:pPr>
        <w:pStyle w:val="a6"/>
        <w:spacing w:before="156" w:after="156"/>
        <w:outlineLvl w:val="2"/>
      </w:pPr>
      <w:bookmarkStart w:id="483" w:name="_Toc42620490"/>
      <w:bookmarkStart w:id="484" w:name="_Toc42624662"/>
      <w:bookmarkStart w:id="485" w:name="_Toc42625143"/>
      <w:bookmarkStart w:id="486" w:name="_Toc42764056"/>
      <w:bookmarkStart w:id="487" w:name="_Toc42875678"/>
      <w:bookmarkStart w:id="488" w:name="_Toc44167603"/>
      <w:bookmarkStart w:id="489" w:name="_Toc44578733"/>
      <w:bookmarkStart w:id="490" w:name="_Toc44666994"/>
      <w:bookmarkStart w:id="491" w:name="_Toc62542405"/>
      <w:r w:rsidRPr="000F139C">
        <w:rPr>
          <w:rFonts w:hint="eastAsia"/>
        </w:rPr>
        <w:t>‘P</w:t>
      </w:r>
      <w:r w:rsidRPr="000F139C">
        <w:t>R</w:t>
      </w:r>
      <w:r w:rsidRPr="000F139C">
        <w:rPr>
          <w:rFonts w:hint="eastAsia"/>
        </w:rPr>
        <w:t>’读取参数命令</w:t>
      </w:r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p w14:paraId="1CFDE874" w14:textId="77777777" w:rsidR="00292FE3" w:rsidRPr="000F139C" w:rsidRDefault="00957B3A" w:rsidP="0086592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/>
        </w:rPr>
        <w:t>设定参数命令作用的</w:t>
      </w:r>
      <w:proofErr w:type="gramStart"/>
      <w:r w:rsidRPr="000F139C">
        <w:rPr>
          <w:rFonts w:asciiTheme="minorEastAsia" w:eastAsiaTheme="minorEastAsia" w:hAnsiTheme="minorEastAsia"/>
        </w:rPr>
        <w:t>的</w:t>
      </w:r>
      <w:proofErr w:type="gramEnd"/>
      <w:r w:rsidRPr="000F139C">
        <w:rPr>
          <w:rFonts w:asciiTheme="minorEastAsia" w:eastAsiaTheme="minorEastAsia" w:hAnsiTheme="minorEastAsia"/>
        </w:rPr>
        <w:t>参数范围</w:t>
      </w:r>
      <w:r w:rsidRPr="000F139C">
        <w:rPr>
          <w:rFonts w:asciiTheme="minorEastAsia" w:eastAsiaTheme="minorEastAsia" w:hAnsiTheme="minorEastAsia" w:hint="eastAsia"/>
        </w:rPr>
        <w:t>为：配置参数（0x</w:t>
      </w:r>
      <w:r w:rsidRPr="000F139C">
        <w:rPr>
          <w:rFonts w:asciiTheme="minorEastAsia" w:eastAsiaTheme="minorEastAsia" w:hAnsiTheme="minorEastAsia"/>
        </w:rPr>
        <w:t>0000</w:t>
      </w:r>
      <w:r w:rsidRPr="000F139C">
        <w:rPr>
          <w:rFonts w:asciiTheme="minorEastAsia" w:eastAsiaTheme="minorEastAsia" w:hAnsiTheme="minorEastAsia" w:hint="eastAsia"/>
        </w:rPr>
        <w:t>-</w:t>
      </w:r>
      <w:r w:rsidRPr="000F139C">
        <w:rPr>
          <w:rFonts w:asciiTheme="minorEastAsia" w:eastAsiaTheme="minorEastAsia" w:hAnsiTheme="minorEastAsia"/>
        </w:rPr>
        <w:t>0x0FFF</w:t>
      </w:r>
      <w:r w:rsidRPr="000F139C">
        <w:rPr>
          <w:rFonts w:asciiTheme="minorEastAsia" w:eastAsiaTheme="minorEastAsia" w:hAnsiTheme="minorEastAsia" w:hint="eastAsia"/>
        </w:rPr>
        <w:t>）、终端及设备工作信息参数（0x</w:t>
      </w:r>
      <w:r w:rsidRPr="000F139C">
        <w:rPr>
          <w:rFonts w:asciiTheme="minorEastAsia" w:eastAsiaTheme="minorEastAsia" w:hAnsiTheme="minorEastAsia"/>
        </w:rPr>
        <w:t>2001</w:t>
      </w:r>
      <w:r w:rsidRPr="000F139C">
        <w:rPr>
          <w:rFonts w:asciiTheme="minorEastAsia" w:eastAsiaTheme="minorEastAsia" w:hAnsiTheme="minorEastAsia" w:hint="eastAsia"/>
        </w:rPr>
        <w:t>-</w:t>
      </w:r>
      <w:r w:rsidRPr="000F139C">
        <w:rPr>
          <w:rFonts w:asciiTheme="minorEastAsia" w:eastAsiaTheme="minorEastAsia" w:hAnsiTheme="minorEastAsia"/>
        </w:rPr>
        <w:t>0x2FFF</w:t>
      </w:r>
      <w:r w:rsidRPr="000F139C">
        <w:rPr>
          <w:rFonts w:asciiTheme="minorEastAsia" w:eastAsiaTheme="minorEastAsia" w:hAnsiTheme="minorEastAsia" w:hint="eastAsia"/>
        </w:rPr>
        <w:t>）、终端</w:t>
      </w:r>
      <w:r w:rsidR="00667ED8" w:rsidRPr="000F139C">
        <w:rPr>
          <w:rFonts w:asciiTheme="minorEastAsia" w:eastAsiaTheme="minorEastAsia" w:hAnsiTheme="minorEastAsia" w:hint="eastAsia"/>
        </w:rPr>
        <w:t>及设备监控参数（0x</w:t>
      </w:r>
      <w:r w:rsidR="00667ED8" w:rsidRPr="000F139C">
        <w:rPr>
          <w:rFonts w:asciiTheme="minorEastAsia" w:eastAsiaTheme="minorEastAsia" w:hAnsiTheme="minorEastAsia"/>
        </w:rPr>
        <w:t>3001</w:t>
      </w:r>
      <w:r w:rsidR="00667ED8" w:rsidRPr="000F139C">
        <w:rPr>
          <w:rFonts w:asciiTheme="minorEastAsia" w:eastAsiaTheme="minorEastAsia" w:hAnsiTheme="minorEastAsia" w:hint="eastAsia"/>
        </w:rPr>
        <w:t>-</w:t>
      </w:r>
      <w:r w:rsidR="00667ED8" w:rsidRPr="000F139C">
        <w:rPr>
          <w:rFonts w:asciiTheme="minorEastAsia" w:eastAsiaTheme="minorEastAsia" w:hAnsiTheme="minorEastAsia"/>
        </w:rPr>
        <w:t>0x3FFF</w:t>
      </w:r>
      <w:r w:rsidR="00667ED8" w:rsidRPr="000F139C">
        <w:rPr>
          <w:rFonts w:asciiTheme="minorEastAsia" w:eastAsiaTheme="minorEastAsia" w:hAnsiTheme="minorEastAsia" w:hint="eastAsia"/>
        </w:rPr>
        <w:t>）</w:t>
      </w:r>
      <w:r w:rsidR="001A7779" w:rsidRPr="000F139C">
        <w:rPr>
          <w:rFonts w:asciiTheme="minorEastAsia" w:eastAsiaTheme="minorEastAsia" w:hAnsiTheme="minorEastAsia" w:hint="eastAsia"/>
        </w:rPr>
        <w:t>中所有参数。</w:t>
      </w:r>
    </w:p>
    <w:p w14:paraId="53CB58E5" w14:textId="2CFDF7FA" w:rsidR="00957B3A" w:rsidRPr="000F139C" w:rsidRDefault="001D08D6" w:rsidP="00326263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23</w:t>
      </w:r>
      <w:r w:rsidR="001A11D3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R</w:t>
      </w:r>
      <w:r w:rsidRPr="000F139C">
        <w:rPr>
          <w:rFonts w:ascii="黑体" w:eastAsia="黑体" w:hAnsi="黑体" w:hint="eastAsia"/>
        </w:rPr>
        <w:t>’读取参数命令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41"/>
        <w:gridCol w:w="392"/>
        <w:gridCol w:w="329"/>
        <w:gridCol w:w="390"/>
        <w:gridCol w:w="329"/>
        <w:gridCol w:w="392"/>
        <w:gridCol w:w="329"/>
        <w:gridCol w:w="387"/>
        <w:gridCol w:w="316"/>
      </w:tblGrid>
      <w:tr w:rsidR="00275017" w:rsidRPr="000F139C" w14:paraId="33168078" w14:textId="77777777" w:rsidTr="00275017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38020677" w14:textId="595F40D4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14:paraId="40BED859" w14:textId="0F294B30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</w:tcPr>
          <w:p w14:paraId="747EB55B" w14:textId="58F35891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3C005AE5" w14:textId="5BAA2ED1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74ABE053" w14:textId="2AD2EAAF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00C9C7E4" w14:textId="7881FE7B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5806337E" w14:textId="2E0CBCC1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00F2556D" w14:textId="39B20C8F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6BC3DDB5" w14:textId="7E98989F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541D61EA" w14:textId="3F240153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14:paraId="06422873" w14:textId="6353A6D7" w:rsidR="00275017" w:rsidRPr="000F139C" w:rsidRDefault="00275017" w:rsidP="001A11D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  <w:tr w:rsidR="00957B3A" w:rsidRPr="000F139C" w14:paraId="102CA4D2" w14:textId="77777777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3B1E3038" w14:textId="77777777" w:rsidR="00957B3A" w:rsidRPr="000F139C" w:rsidRDefault="00957B3A" w:rsidP="00455F5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57B3A" w:rsidRPr="000F139C" w14:paraId="66174E68" w14:textId="77777777" w:rsidTr="00275017">
        <w:trPr>
          <w:jc w:val="center"/>
        </w:trPr>
        <w:tc>
          <w:tcPr>
            <w:tcW w:w="660" w:type="pct"/>
          </w:tcPr>
          <w:p w14:paraId="1BBBC2EA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14:paraId="0D314E72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4" w:type="pct"/>
          </w:tcPr>
          <w:p w14:paraId="379B312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57BA42F1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FA70F37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6FF6787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F3388DF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16C342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F4D725A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928A316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37056C44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14:paraId="058EBB2C" w14:textId="77777777" w:rsidTr="00275017">
        <w:trPr>
          <w:jc w:val="center"/>
        </w:trPr>
        <w:tc>
          <w:tcPr>
            <w:tcW w:w="660" w:type="pct"/>
          </w:tcPr>
          <w:p w14:paraId="2727E697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14:paraId="40C5FD88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4" w:type="pct"/>
          </w:tcPr>
          <w:p w14:paraId="069C199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2D8F28ED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821C8DD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323AC09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8BC8B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FA0AAB1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C10C55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6031663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F7E9109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14:paraId="7D20E91C" w14:textId="77777777" w:rsidTr="00275017">
        <w:trPr>
          <w:jc w:val="center"/>
        </w:trPr>
        <w:tc>
          <w:tcPr>
            <w:tcW w:w="660" w:type="pct"/>
          </w:tcPr>
          <w:p w14:paraId="4FAF439A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8" w:type="pct"/>
          </w:tcPr>
          <w:p w14:paraId="11C142C4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541" w:type="pct"/>
          </w:tcPr>
          <w:p w14:paraId="3E2B082F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14:paraId="13E5C8A5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4F260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4739ED6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2A1309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CD2CBB4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DD9BF9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9B5624B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1E88B1FD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14:paraId="62D954A9" w14:textId="77777777" w:rsidTr="00275017">
        <w:trPr>
          <w:jc w:val="center"/>
        </w:trPr>
        <w:tc>
          <w:tcPr>
            <w:tcW w:w="660" w:type="pct"/>
          </w:tcPr>
          <w:p w14:paraId="729BCBD5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8" w:type="pct"/>
          </w:tcPr>
          <w:p w14:paraId="5DE7A389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’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read</w:t>
            </w:r>
          </w:p>
        </w:tc>
        <w:tc>
          <w:tcPr>
            <w:tcW w:w="541" w:type="pct"/>
          </w:tcPr>
          <w:p w14:paraId="1A79B409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  <w:r w:rsidR="00667ED8"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5" w:type="pct"/>
          </w:tcPr>
          <w:p w14:paraId="49FC7B03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607EF57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975C0DC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5749343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44234EE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AF53BCA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D03B077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01959748" w14:textId="77777777" w:rsidR="00957B3A" w:rsidRPr="000F139C" w:rsidRDefault="00957B3A" w:rsidP="00455F5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57B3A" w:rsidRPr="000F139C" w14:paraId="5F34DD54" w14:textId="77777777" w:rsidTr="00275017">
        <w:trPr>
          <w:jc w:val="center"/>
        </w:trPr>
        <w:tc>
          <w:tcPr>
            <w:tcW w:w="5000" w:type="pct"/>
            <w:gridSpan w:val="11"/>
          </w:tcPr>
          <w:p w14:paraId="4691B761" w14:textId="77777777" w:rsidR="00957B3A" w:rsidRPr="000F139C" w:rsidRDefault="006F4AE2" w:rsidP="00455F5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957B3A" w:rsidRPr="000F139C">
              <w:rPr>
                <w:rFonts w:asciiTheme="minorEastAsia" w:eastAsiaTheme="minorEastAsia" w:hAnsiTheme="minorEastAsia" w:hint="eastAsia"/>
                <w:sz w:val="18"/>
              </w:rPr>
              <w:t>内容</w:t>
            </w:r>
          </w:p>
        </w:tc>
      </w:tr>
      <w:tr w:rsidR="00AC4437" w:rsidRPr="000F139C" w14:paraId="0834D97C" w14:textId="77777777" w:rsidTr="00275017">
        <w:trPr>
          <w:jc w:val="center"/>
        </w:trPr>
        <w:tc>
          <w:tcPr>
            <w:tcW w:w="660" w:type="pct"/>
          </w:tcPr>
          <w:p w14:paraId="0A1BB83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8" w:type="pct"/>
          </w:tcPr>
          <w:p w14:paraId="64778BAB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14:paraId="59360FF6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A0F3F5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5FDA076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E0176A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931CFD1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6FE552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616676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48AB6C3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28921B7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3AD0ED6C" w14:textId="77777777" w:rsidTr="00275017">
        <w:trPr>
          <w:jc w:val="center"/>
        </w:trPr>
        <w:tc>
          <w:tcPr>
            <w:tcW w:w="660" w:type="pct"/>
          </w:tcPr>
          <w:p w14:paraId="6E882C6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8" w:type="pct"/>
          </w:tcPr>
          <w:p w14:paraId="791D759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14:paraId="7A35F966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3ADB784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66075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7354E6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0DBA8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0B9C9A6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279C1C5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40B5B9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12C56C1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692D2C49" w14:textId="77777777" w:rsidTr="00275017">
        <w:trPr>
          <w:jc w:val="center"/>
        </w:trPr>
        <w:tc>
          <w:tcPr>
            <w:tcW w:w="660" w:type="pct"/>
          </w:tcPr>
          <w:p w14:paraId="7C31291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8" w:type="pct"/>
          </w:tcPr>
          <w:p w14:paraId="0503386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14:paraId="67983683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570310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C15D9E5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D5505C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1CC5A9F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7BD54CF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56B7B3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763BE8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28914C69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62B5292D" w14:textId="77777777" w:rsidTr="00275017">
        <w:trPr>
          <w:jc w:val="center"/>
        </w:trPr>
        <w:tc>
          <w:tcPr>
            <w:tcW w:w="660" w:type="pct"/>
          </w:tcPr>
          <w:p w14:paraId="0508EC0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8" w:type="pct"/>
          </w:tcPr>
          <w:p w14:paraId="4254680B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14:paraId="3B28461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3169164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D46E69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79C9E1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E6AB4EB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EAB9B46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870A8A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503729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405046B3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7A4B1F55" w14:textId="77777777" w:rsidTr="00275017">
        <w:trPr>
          <w:jc w:val="center"/>
        </w:trPr>
        <w:tc>
          <w:tcPr>
            <w:tcW w:w="660" w:type="pct"/>
          </w:tcPr>
          <w:p w14:paraId="5AF98F9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8" w:type="pct"/>
          </w:tcPr>
          <w:p w14:paraId="33078C4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14:paraId="439E08A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0BF3F6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F0C7A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728656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C7E7E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7196D6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587D1E0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68B7211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4EA3BB09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09F88EF7" w14:textId="77777777" w:rsidTr="00275017">
        <w:trPr>
          <w:jc w:val="center"/>
        </w:trPr>
        <w:tc>
          <w:tcPr>
            <w:tcW w:w="660" w:type="pct"/>
          </w:tcPr>
          <w:p w14:paraId="2EFE02A1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852573" w:rsidRPr="000F139C">
              <w:rPr>
                <w:rFonts w:asciiTheme="minorEastAsia" w:eastAsiaTheme="minorEastAsia" w:hAnsiTheme="minorEastAsia"/>
                <w:sz w:val="18"/>
              </w:rPr>
              <w:t xml:space="preserve"> 23</w:t>
            </w:r>
          </w:p>
        </w:tc>
        <w:tc>
          <w:tcPr>
            <w:tcW w:w="2298" w:type="pct"/>
          </w:tcPr>
          <w:p w14:paraId="61B7B2F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14:paraId="5F5A0E84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CEBB4C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83BD9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E0D2EA2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C2E275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17661A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58DBBA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965E50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2510A0E1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458BE2F5" w14:textId="77777777" w:rsidTr="00275017">
        <w:trPr>
          <w:jc w:val="center"/>
        </w:trPr>
        <w:tc>
          <w:tcPr>
            <w:tcW w:w="660" w:type="pct"/>
          </w:tcPr>
          <w:p w14:paraId="1F914830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852573" w:rsidRPr="000F139C">
              <w:rPr>
                <w:rFonts w:asciiTheme="minorEastAsia" w:eastAsiaTheme="minorEastAsia" w:hAnsiTheme="minorEastAsia"/>
                <w:sz w:val="18"/>
              </w:rPr>
              <w:t xml:space="preserve"> 24</w:t>
            </w:r>
          </w:p>
        </w:tc>
        <w:tc>
          <w:tcPr>
            <w:tcW w:w="2298" w:type="pct"/>
          </w:tcPr>
          <w:p w14:paraId="238B249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14:paraId="2C0795D0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A0B280D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90C4C3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7D5D85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D95812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A149BE8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3ADE660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16BDB94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21D3630E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C4437" w:rsidRPr="000F139C" w14:paraId="575AF54F" w14:textId="77777777" w:rsidTr="00275017">
        <w:trPr>
          <w:jc w:val="center"/>
        </w:trPr>
        <w:tc>
          <w:tcPr>
            <w:tcW w:w="5000" w:type="pct"/>
            <w:gridSpan w:val="11"/>
          </w:tcPr>
          <w:p w14:paraId="228EB24D" w14:textId="77777777" w:rsidR="00AC4437" w:rsidRPr="000F139C" w:rsidRDefault="00AC4437" w:rsidP="00AC443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AC4437" w:rsidRPr="000F139C" w14:paraId="255BA1D4" w14:textId="77777777" w:rsidTr="00275017">
        <w:trPr>
          <w:jc w:val="center"/>
        </w:trPr>
        <w:tc>
          <w:tcPr>
            <w:tcW w:w="660" w:type="pct"/>
          </w:tcPr>
          <w:p w14:paraId="5781C086" w14:textId="77777777" w:rsidR="00AC4437" w:rsidRPr="000F139C" w:rsidRDefault="00AC4437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8" w:type="pct"/>
          </w:tcPr>
          <w:p w14:paraId="27C3B2F1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19B48E5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EC62BD9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38D0829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47EEF0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4A59D9C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09C6C5A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BF563C7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001B423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0C68A3AB" w14:textId="77777777" w:rsidR="00AC4437" w:rsidRPr="000F139C" w:rsidRDefault="00AC4437" w:rsidP="00AC443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75BF92A" w14:textId="77777777" w:rsidR="002A5CB7" w:rsidRPr="000F139C" w:rsidRDefault="002A5CB7" w:rsidP="002A5CB7">
      <w:pPr>
        <w:pStyle w:val="a6"/>
        <w:spacing w:before="156" w:after="156"/>
        <w:outlineLvl w:val="2"/>
      </w:pPr>
      <w:bookmarkStart w:id="492" w:name="_Toc42764057"/>
      <w:bookmarkStart w:id="493" w:name="_Toc42625145"/>
      <w:bookmarkStart w:id="494" w:name="_Toc42764058"/>
      <w:bookmarkStart w:id="495" w:name="_Toc42875679"/>
      <w:bookmarkStart w:id="496" w:name="_Toc44167604"/>
      <w:bookmarkStart w:id="497" w:name="_Toc44578734"/>
      <w:bookmarkStart w:id="498" w:name="_Toc44666995"/>
      <w:bookmarkStart w:id="499" w:name="_Toc62542406"/>
      <w:bookmarkEnd w:id="492"/>
      <w:bookmarkEnd w:id="493"/>
      <w:r w:rsidRPr="000F139C">
        <w:rPr>
          <w:rFonts w:hint="eastAsia"/>
        </w:rPr>
        <w:t>‘</w:t>
      </w:r>
      <w:r w:rsidRPr="000F139C">
        <w:t>LT</w:t>
      </w:r>
      <w:r w:rsidRPr="000F139C">
        <w:rPr>
          <w:rFonts w:hint="eastAsia"/>
        </w:rPr>
        <w:t>’位置追踪命令</w:t>
      </w:r>
      <w:bookmarkEnd w:id="494"/>
      <w:bookmarkEnd w:id="495"/>
      <w:bookmarkEnd w:id="496"/>
      <w:bookmarkEnd w:id="497"/>
      <w:bookmarkEnd w:id="498"/>
      <w:bookmarkEnd w:id="499"/>
    </w:p>
    <w:p w14:paraId="2E728E1C" w14:textId="2B8FBEA0" w:rsidR="009320F1" w:rsidRPr="000F139C" w:rsidRDefault="009320F1" w:rsidP="00131FA4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lastRenderedPageBreak/>
        <w:t>‘L</w:t>
      </w:r>
      <w:r w:rsidRPr="000F139C">
        <w:rPr>
          <w:rFonts w:asciiTheme="minorEastAsia" w:eastAsiaTheme="minorEastAsia" w:hAnsiTheme="minorEastAsia"/>
        </w:rPr>
        <w:t>T</w:t>
      </w:r>
      <w:r w:rsidRPr="000F139C">
        <w:rPr>
          <w:rFonts w:asciiTheme="minorEastAsia" w:eastAsiaTheme="minorEastAsia" w:hAnsiTheme="minorEastAsia" w:hint="eastAsia"/>
        </w:rPr>
        <w:t>’位置追踪命令见表</w:t>
      </w:r>
      <w:r w:rsidR="00E34AB6">
        <w:rPr>
          <w:rFonts w:asciiTheme="minorEastAsia" w:eastAsiaTheme="minorEastAsia" w:hAnsiTheme="minorEastAsia"/>
        </w:rPr>
        <w:t>24</w:t>
      </w:r>
      <w:r w:rsidRPr="000F139C">
        <w:rPr>
          <w:rFonts w:asciiTheme="minorEastAsia" w:eastAsiaTheme="minorEastAsia" w:hAnsiTheme="minorEastAsia" w:hint="eastAsia"/>
        </w:rPr>
        <w:t>。</w:t>
      </w:r>
    </w:p>
    <w:p w14:paraId="7BC29771" w14:textId="258E0004" w:rsidR="004309DD" w:rsidRPr="000F139C" w:rsidRDefault="004309DD" w:rsidP="00B37DEA">
      <w:pPr>
        <w:spacing w:beforeLines="50" w:before="156" w:afterLines="50" w:after="156"/>
        <w:jc w:val="center"/>
        <w:rPr>
          <w:rFonts w:ascii="黑体" w:eastAsia="黑体" w:hAnsi="黑体"/>
          <w:bCs/>
        </w:rPr>
      </w:pPr>
      <w:bookmarkStart w:id="500" w:name="_Toc42593576"/>
      <w:bookmarkStart w:id="501" w:name="_Toc42620492"/>
      <w:bookmarkStart w:id="502" w:name="_Toc42624664"/>
      <w:bookmarkStart w:id="503" w:name="_Toc42625146"/>
      <w:bookmarkStart w:id="504" w:name="_Toc42764059"/>
      <w:bookmarkStart w:id="505" w:name="_Toc42875680"/>
      <w:bookmarkStart w:id="506" w:name="_Toc44167605"/>
      <w:r w:rsidRPr="000F139C">
        <w:rPr>
          <w:rFonts w:ascii="黑体" w:eastAsia="黑体" w:hAnsi="黑体" w:hint="eastAsia"/>
          <w:bCs/>
        </w:rPr>
        <w:t>表</w:t>
      </w:r>
      <w:r w:rsidR="00E34AB6">
        <w:rPr>
          <w:rFonts w:ascii="黑体" w:eastAsia="黑体" w:hAnsi="黑体"/>
          <w:bCs/>
        </w:rPr>
        <w:t>24</w:t>
      </w:r>
      <w:r w:rsidR="00B37DEA" w:rsidRPr="000F139C">
        <w:rPr>
          <w:rFonts w:ascii="黑体" w:eastAsia="黑体" w:hAnsi="黑体"/>
          <w:bCs/>
        </w:rPr>
        <w:t xml:space="preserve"> </w:t>
      </w:r>
      <w:r w:rsidRPr="000F139C">
        <w:rPr>
          <w:rFonts w:ascii="黑体" w:eastAsia="黑体" w:hAnsi="黑体" w:hint="eastAsia"/>
          <w:bCs/>
        </w:rPr>
        <w:t>‘</w:t>
      </w:r>
      <w:r w:rsidRPr="000F139C">
        <w:rPr>
          <w:rFonts w:ascii="黑体" w:eastAsia="黑体" w:hAnsi="黑体"/>
          <w:bCs/>
        </w:rPr>
        <w:t>LT</w:t>
      </w:r>
      <w:r w:rsidRPr="000F139C">
        <w:rPr>
          <w:rFonts w:ascii="黑体" w:eastAsia="黑体" w:hAnsi="黑体" w:hint="eastAsia"/>
          <w:bCs/>
        </w:rPr>
        <w:t>’位置追踪命令</w:t>
      </w:r>
      <w:bookmarkEnd w:id="500"/>
      <w:bookmarkEnd w:id="501"/>
      <w:bookmarkEnd w:id="502"/>
      <w:bookmarkEnd w:id="503"/>
      <w:bookmarkEnd w:id="504"/>
      <w:bookmarkEnd w:id="505"/>
      <w:bookmarkEnd w:id="50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E517CC" w:rsidRPr="000F139C" w14:paraId="65B6A5B8" w14:textId="77777777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14:paraId="7338D0FE" w14:textId="77777777" w:rsidR="00E517CC" w:rsidRPr="000F139C" w:rsidRDefault="00E517CC" w:rsidP="00E72960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</w:t>
            </w:r>
          </w:p>
        </w:tc>
      </w:tr>
      <w:tr w:rsidR="00E517CC" w:rsidRPr="000F139C" w14:paraId="300E56CC" w14:textId="77777777" w:rsidTr="00275017">
        <w:trPr>
          <w:jc w:val="center"/>
        </w:trPr>
        <w:tc>
          <w:tcPr>
            <w:tcW w:w="660" w:type="pct"/>
            <w:tcBorders>
              <w:top w:val="single" w:sz="12" w:space="0" w:color="auto"/>
            </w:tcBorders>
          </w:tcPr>
          <w:p w14:paraId="2B00710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auto"/>
            </w:tcBorders>
          </w:tcPr>
          <w:p w14:paraId="4AFC72E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auto"/>
            </w:tcBorders>
          </w:tcPr>
          <w:p w14:paraId="51D0061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34859C5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04CB40C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auto"/>
            </w:tcBorders>
          </w:tcPr>
          <w:p w14:paraId="0480A1E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55CF062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auto"/>
            </w:tcBorders>
          </w:tcPr>
          <w:p w14:paraId="022D23E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18C7EF5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auto"/>
            </w:tcBorders>
          </w:tcPr>
          <w:p w14:paraId="49350DC8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auto"/>
            </w:tcBorders>
          </w:tcPr>
          <w:p w14:paraId="135E9F3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03BEFE2F" w14:textId="77777777" w:rsidTr="00275017">
        <w:trPr>
          <w:jc w:val="center"/>
        </w:trPr>
        <w:tc>
          <w:tcPr>
            <w:tcW w:w="660" w:type="pct"/>
          </w:tcPr>
          <w:p w14:paraId="31249FD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296" w:type="pct"/>
          </w:tcPr>
          <w:p w14:paraId="65149268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61418C6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  <w:tc>
          <w:tcPr>
            <w:tcW w:w="205" w:type="pct"/>
          </w:tcPr>
          <w:p w14:paraId="2AB519F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0B2404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5158769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9CABC2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019FF63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0B44BC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4FCB0D6B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BCEB33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72E4109B" w14:textId="77777777" w:rsidTr="00275017">
        <w:trPr>
          <w:jc w:val="center"/>
        </w:trPr>
        <w:tc>
          <w:tcPr>
            <w:tcW w:w="660" w:type="pct"/>
          </w:tcPr>
          <w:p w14:paraId="512A0E7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Byte16</w:t>
            </w:r>
          </w:p>
        </w:tc>
        <w:tc>
          <w:tcPr>
            <w:tcW w:w="2296" w:type="pct"/>
          </w:tcPr>
          <w:p w14:paraId="5578D5D3" w14:textId="546DBD96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‘</w:t>
            </w:r>
            <w:r w:rsidRPr="000F139C">
              <w:rPr>
                <w:sz w:val="18"/>
              </w:rPr>
              <w:t>L</w:t>
            </w:r>
            <w:r w:rsidRPr="000F139C">
              <w:rPr>
                <w:sz w:val="18"/>
              </w:rPr>
              <w:t>’</w:t>
            </w:r>
            <w:r w:rsidR="00B37DEA" w:rsidRPr="000F139C">
              <w:rPr>
                <w:sz w:val="18"/>
              </w:rPr>
              <w:t xml:space="preserve"> </w:t>
            </w:r>
            <w:r w:rsidRPr="000F139C">
              <w:rPr>
                <w:sz w:val="18"/>
              </w:rPr>
              <w:t>Location</w:t>
            </w:r>
          </w:p>
        </w:tc>
        <w:tc>
          <w:tcPr>
            <w:tcW w:w="541" w:type="pct"/>
          </w:tcPr>
          <w:p w14:paraId="17AFD227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4C</w:t>
            </w:r>
          </w:p>
        </w:tc>
        <w:tc>
          <w:tcPr>
            <w:tcW w:w="205" w:type="pct"/>
          </w:tcPr>
          <w:p w14:paraId="4F1DD51E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685CD8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162A373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C941E67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095F39D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253A166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407AB447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E62E47B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1FEFFB37" w14:textId="77777777" w:rsidTr="00275017">
        <w:trPr>
          <w:jc w:val="center"/>
        </w:trPr>
        <w:tc>
          <w:tcPr>
            <w:tcW w:w="660" w:type="pct"/>
          </w:tcPr>
          <w:p w14:paraId="325E06E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Byte17</w:t>
            </w:r>
          </w:p>
        </w:tc>
        <w:tc>
          <w:tcPr>
            <w:tcW w:w="2296" w:type="pct"/>
          </w:tcPr>
          <w:p w14:paraId="5C3C1B8B" w14:textId="181ABA67" w:rsidR="00E517CC" w:rsidRPr="000F139C" w:rsidRDefault="00B37DEA" w:rsidP="00E517CC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‘</w:t>
            </w:r>
            <w:r w:rsidR="00E517CC" w:rsidRPr="000F139C">
              <w:rPr>
                <w:sz w:val="18"/>
              </w:rPr>
              <w:t>T</w:t>
            </w:r>
            <w:r w:rsidRPr="000F139C">
              <w:rPr>
                <w:sz w:val="18"/>
              </w:rPr>
              <w:t>’</w:t>
            </w:r>
            <w:r w:rsidRPr="000F139C">
              <w:rPr>
                <w:sz w:val="18"/>
              </w:rPr>
              <w:t xml:space="preserve"> </w:t>
            </w:r>
            <w:r w:rsidR="00E517CC" w:rsidRPr="000F139C">
              <w:rPr>
                <w:sz w:val="18"/>
              </w:rPr>
              <w:t>Tracking</w:t>
            </w:r>
          </w:p>
        </w:tc>
        <w:tc>
          <w:tcPr>
            <w:tcW w:w="541" w:type="pct"/>
          </w:tcPr>
          <w:p w14:paraId="08F989D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54</w:t>
            </w:r>
          </w:p>
        </w:tc>
        <w:tc>
          <w:tcPr>
            <w:tcW w:w="205" w:type="pct"/>
          </w:tcPr>
          <w:p w14:paraId="682A285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459872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69A2302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E1DBA8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2589CB0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23D7F7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7C4ECD9E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6330FB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12E7726B" w14:textId="77777777" w:rsidTr="00275017">
        <w:trPr>
          <w:jc w:val="center"/>
        </w:trPr>
        <w:tc>
          <w:tcPr>
            <w:tcW w:w="5000" w:type="pct"/>
            <w:gridSpan w:val="11"/>
          </w:tcPr>
          <w:p w14:paraId="548524F3" w14:textId="77777777" w:rsidR="00E517CC" w:rsidRPr="000F139C" w:rsidRDefault="00E517CC" w:rsidP="00455F5E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</w:t>
            </w:r>
          </w:p>
        </w:tc>
      </w:tr>
      <w:tr w:rsidR="00E517CC" w:rsidRPr="000F139C" w14:paraId="25B3F4D0" w14:textId="77777777" w:rsidTr="00275017">
        <w:trPr>
          <w:jc w:val="center"/>
        </w:trPr>
        <w:tc>
          <w:tcPr>
            <w:tcW w:w="660" w:type="pct"/>
          </w:tcPr>
          <w:p w14:paraId="541D3B2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18</w:t>
            </w:r>
          </w:p>
        </w:tc>
        <w:tc>
          <w:tcPr>
            <w:tcW w:w="2296" w:type="pct"/>
          </w:tcPr>
          <w:p w14:paraId="0074120E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14:paraId="7FE55B5A" w14:textId="77777777" w:rsidR="00E517CC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  <w:tc>
          <w:tcPr>
            <w:tcW w:w="205" w:type="pct"/>
          </w:tcPr>
          <w:p w14:paraId="1CEE9BB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8D8587B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6EC7257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8F5750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2B97D1A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A51F4E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352C9BC8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0B61101E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0025080E" w14:textId="77777777" w:rsidTr="00275017">
        <w:trPr>
          <w:jc w:val="center"/>
        </w:trPr>
        <w:tc>
          <w:tcPr>
            <w:tcW w:w="660" w:type="pct"/>
          </w:tcPr>
          <w:p w14:paraId="03C3A5F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19</w:t>
            </w:r>
          </w:p>
        </w:tc>
        <w:tc>
          <w:tcPr>
            <w:tcW w:w="2296" w:type="pct"/>
          </w:tcPr>
          <w:p w14:paraId="03C26C0B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14:paraId="54B792C6" w14:textId="77777777" w:rsidR="00E517CC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03</w:t>
            </w:r>
          </w:p>
        </w:tc>
        <w:tc>
          <w:tcPr>
            <w:tcW w:w="205" w:type="pct"/>
          </w:tcPr>
          <w:p w14:paraId="2186994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3B359D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528967A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C5ABC3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3FF2C96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024EBA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037135D8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292B609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28AF601F" w14:textId="77777777" w:rsidTr="00275017">
        <w:trPr>
          <w:jc w:val="center"/>
        </w:trPr>
        <w:tc>
          <w:tcPr>
            <w:tcW w:w="660" w:type="pct"/>
          </w:tcPr>
          <w:p w14:paraId="27B29EFC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20</w:t>
            </w:r>
          </w:p>
        </w:tc>
        <w:tc>
          <w:tcPr>
            <w:tcW w:w="2296" w:type="pct"/>
          </w:tcPr>
          <w:p w14:paraId="0A89EF3C" w14:textId="77777777" w:rsidR="00E517CC" w:rsidRPr="000F139C" w:rsidRDefault="008B5059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</w:t>
            </w:r>
            <w:r w:rsidR="00B210D5" w:rsidRPr="000F139C">
              <w:rPr>
                <w:rFonts w:hint="eastAsia"/>
                <w:sz w:val="18"/>
              </w:rPr>
              <w:t>：</w:t>
            </w:r>
          </w:p>
          <w:p w14:paraId="68AB8FCF" w14:textId="77777777" w:rsidR="00B210D5" w:rsidRPr="000F139C" w:rsidRDefault="00B210D5" w:rsidP="00B210D5">
            <w:pPr>
              <w:pStyle w:val="affffff8"/>
              <w:ind w:firstLineChars="0" w:firstLine="0"/>
              <w:rPr>
                <w:rFonts w:ascii="宋体" w:hAnsi="Times New Roman"/>
                <w:noProof/>
                <w:kern w:val="0"/>
                <w:sz w:val="18"/>
                <w:szCs w:val="18"/>
              </w:rPr>
            </w:pPr>
            <w:r w:rsidRPr="000F139C">
              <w:rPr>
                <w:rFonts w:ascii="宋体" w:hAnsi="Times New Roman"/>
                <w:noProof/>
                <w:kern w:val="0"/>
                <w:sz w:val="18"/>
                <w:szCs w:val="18"/>
              </w:rPr>
              <w:t>0x00</w:t>
            </w:r>
            <w:r w:rsidRPr="000F139C">
              <w:rPr>
                <w:rFonts w:ascii="宋体" w:hAnsi="Times New Roman" w:hint="eastAsia"/>
                <w:noProof/>
                <w:kern w:val="0"/>
                <w:sz w:val="18"/>
                <w:szCs w:val="18"/>
              </w:rPr>
              <w:t>：等时间间隔追踪</w:t>
            </w:r>
          </w:p>
          <w:p w14:paraId="18B8EF30" w14:textId="77777777" w:rsidR="00B210D5" w:rsidRPr="000F139C" w:rsidRDefault="00B210D5" w:rsidP="00B210D5">
            <w:pPr>
              <w:pStyle w:val="affffff8"/>
              <w:ind w:firstLineChars="0" w:firstLine="0"/>
              <w:rPr>
                <w:rFonts w:ascii="宋体" w:hAnsi="Times New Roman"/>
                <w:noProof/>
                <w:kern w:val="0"/>
                <w:sz w:val="18"/>
                <w:szCs w:val="18"/>
              </w:rPr>
            </w:pPr>
            <w:r w:rsidRPr="000F139C">
              <w:rPr>
                <w:rFonts w:ascii="宋体" w:hAnsi="Times New Roman"/>
                <w:noProof/>
                <w:kern w:val="0"/>
                <w:sz w:val="18"/>
                <w:szCs w:val="18"/>
              </w:rPr>
              <w:t>0x01</w:t>
            </w:r>
            <w:r w:rsidRPr="000F139C">
              <w:rPr>
                <w:rFonts w:ascii="宋体" w:hAnsi="Times New Roman" w:hint="eastAsia"/>
                <w:noProof/>
                <w:kern w:val="0"/>
                <w:sz w:val="18"/>
                <w:szCs w:val="18"/>
              </w:rPr>
              <w:t>：等距离间隔追踪</w:t>
            </w:r>
          </w:p>
          <w:p w14:paraId="09BCC900" w14:textId="77777777" w:rsidR="00B210D5" w:rsidRPr="000F139C" w:rsidRDefault="00E72960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0xFF</w:t>
            </w:r>
            <w:r w:rsidRPr="000F139C">
              <w:rPr>
                <w:rFonts w:hint="eastAsia"/>
                <w:sz w:val="18"/>
              </w:rPr>
              <w:t>：单次追踪</w:t>
            </w:r>
          </w:p>
        </w:tc>
        <w:tc>
          <w:tcPr>
            <w:tcW w:w="541" w:type="pct"/>
          </w:tcPr>
          <w:p w14:paraId="2A77C03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4F1504AC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461116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4AE56ADE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E41A76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17BF213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1A68E5F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454AD8B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636805B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73AF8C86" w14:textId="77777777" w:rsidTr="00275017">
        <w:trPr>
          <w:jc w:val="center"/>
        </w:trPr>
        <w:tc>
          <w:tcPr>
            <w:tcW w:w="660" w:type="pct"/>
          </w:tcPr>
          <w:p w14:paraId="6B0752A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21</w:t>
            </w:r>
          </w:p>
        </w:tc>
        <w:tc>
          <w:tcPr>
            <w:tcW w:w="2296" w:type="pct"/>
          </w:tcPr>
          <w:p w14:paraId="12FB0F97" w14:textId="77777777" w:rsidR="00E517CC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追踪间隔：</w:t>
            </w:r>
          </w:p>
          <w:p w14:paraId="4491C070" w14:textId="77777777" w:rsidR="00B210D5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00时，表示时间，单位：1秒</w:t>
            </w:r>
          </w:p>
          <w:p w14:paraId="26906573" w14:textId="77777777" w:rsidR="00B210D5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01时，表示距离，单位：0.1千米</w:t>
            </w:r>
          </w:p>
          <w:p w14:paraId="0C90C1AD" w14:textId="77777777" w:rsidR="00FC321C" w:rsidRPr="000F139C" w:rsidRDefault="00FC321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追踪模式为：0xFF时，该值无效。</w:t>
            </w:r>
          </w:p>
        </w:tc>
        <w:tc>
          <w:tcPr>
            <w:tcW w:w="541" w:type="pct"/>
          </w:tcPr>
          <w:p w14:paraId="2862B59C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6DDDD82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2B9DF4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5FB8817C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44C5D45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40A2F72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6EFAFBD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7435BE1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CC9C5A1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2138E7F5" w14:textId="77777777" w:rsidTr="00275017">
        <w:trPr>
          <w:jc w:val="center"/>
        </w:trPr>
        <w:tc>
          <w:tcPr>
            <w:tcW w:w="660" w:type="pct"/>
          </w:tcPr>
          <w:p w14:paraId="30AEE51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 22</w:t>
            </w:r>
          </w:p>
        </w:tc>
        <w:tc>
          <w:tcPr>
            <w:tcW w:w="2296" w:type="pct"/>
          </w:tcPr>
          <w:p w14:paraId="4098943A" w14:textId="77777777" w:rsidR="00E517CC" w:rsidRPr="000F139C" w:rsidRDefault="00B210D5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追踪有效区间：</w:t>
            </w:r>
          </w:p>
          <w:p w14:paraId="387B573A" w14:textId="77777777"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00时，表示时间，单位：1分</w:t>
            </w:r>
          </w:p>
          <w:p w14:paraId="6ECE23F5" w14:textId="77777777"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</w:t>
            </w:r>
            <w:r w:rsidRPr="000F139C">
              <w:rPr>
                <w:sz w:val="18"/>
              </w:rPr>
              <w:t>0x</w:t>
            </w:r>
            <w:r w:rsidRPr="000F139C">
              <w:rPr>
                <w:rFonts w:hint="eastAsia"/>
                <w:sz w:val="18"/>
              </w:rPr>
              <w:t>01时，表示距离，单位：1千米</w:t>
            </w:r>
          </w:p>
          <w:p w14:paraId="754670AD" w14:textId="77777777" w:rsidR="00FC321C" w:rsidRPr="000F139C" w:rsidRDefault="00FC321C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追踪模式为0xFF，该值无效</w:t>
            </w:r>
          </w:p>
          <w:p w14:paraId="2A5D94A9" w14:textId="77777777" w:rsidR="00B210D5" w:rsidRPr="000F139C" w:rsidRDefault="00B210D5" w:rsidP="00B210D5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该数值为0x00时，表示关闭追踪功能。</w:t>
            </w:r>
          </w:p>
        </w:tc>
        <w:tc>
          <w:tcPr>
            <w:tcW w:w="541" w:type="pct"/>
          </w:tcPr>
          <w:p w14:paraId="631CDBF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652F013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74DC809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5DFFD82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B1577E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41A5201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76CE2B3C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5E5DA52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49962C93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  <w:tr w:rsidR="00E517CC" w:rsidRPr="000F139C" w14:paraId="47682EEB" w14:textId="77777777" w:rsidTr="00275017">
        <w:trPr>
          <w:jc w:val="center"/>
        </w:trPr>
        <w:tc>
          <w:tcPr>
            <w:tcW w:w="5000" w:type="pct"/>
            <w:gridSpan w:val="11"/>
          </w:tcPr>
          <w:p w14:paraId="1F2772B4" w14:textId="77777777" w:rsidR="00E517CC" w:rsidRPr="000F139C" w:rsidRDefault="00E517CC" w:rsidP="00455F5E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校验字</w:t>
            </w:r>
          </w:p>
        </w:tc>
      </w:tr>
      <w:tr w:rsidR="00E517CC" w:rsidRPr="000F139C" w14:paraId="74FF8C73" w14:textId="77777777" w:rsidTr="00275017">
        <w:trPr>
          <w:jc w:val="center"/>
        </w:trPr>
        <w:tc>
          <w:tcPr>
            <w:tcW w:w="660" w:type="pct"/>
          </w:tcPr>
          <w:p w14:paraId="02DCCAD0" w14:textId="77777777" w:rsidR="00E517CC" w:rsidRPr="000F139C" w:rsidRDefault="00E517CC" w:rsidP="001E2E36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</w:t>
            </w:r>
            <w:r w:rsidR="001E2E36" w:rsidRPr="000F139C">
              <w:rPr>
                <w:rFonts w:hint="eastAsia"/>
                <w:sz w:val="18"/>
              </w:rPr>
              <w:t xml:space="preserve"> n</w:t>
            </w:r>
          </w:p>
        </w:tc>
        <w:tc>
          <w:tcPr>
            <w:tcW w:w="2296" w:type="pct"/>
          </w:tcPr>
          <w:p w14:paraId="6B5D2E1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70BDAF06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37F0706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1E1485DF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4" w:type="pct"/>
          </w:tcPr>
          <w:p w14:paraId="146071D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2FAFC1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5" w:type="pct"/>
          </w:tcPr>
          <w:p w14:paraId="01A531A2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396DC754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202" w:type="pct"/>
          </w:tcPr>
          <w:p w14:paraId="4384B330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  <w:tc>
          <w:tcPr>
            <w:tcW w:w="172" w:type="pct"/>
          </w:tcPr>
          <w:p w14:paraId="54DB1D4A" w14:textId="77777777" w:rsidR="00E517CC" w:rsidRPr="000F139C" w:rsidRDefault="00E517CC" w:rsidP="00455F5E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14:paraId="122BA7E7" w14:textId="4283BC8A" w:rsidR="00CA5786" w:rsidRPr="000F139C" w:rsidRDefault="00E34AB6" w:rsidP="007F67C7">
      <w:pPr>
        <w:pStyle w:val="a6"/>
        <w:spacing w:before="156" w:after="156"/>
        <w:outlineLvl w:val="2"/>
      </w:pPr>
      <w:bookmarkStart w:id="507" w:name="_Toc42620494"/>
      <w:bookmarkStart w:id="508" w:name="_Toc42624666"/>
      <w:bookmarkStart w:id="509" w:name="_Toc42625148"/>
      <w:bookmarkStart w:id="510" w:name="_Toc42764061"/>
      <w:bookmarkStart w:id="511" w:name="_Toc42875682"/>
      <w:bookmarkStart w:id="512" w:name="_Toc44167607"/>
      <w:bookmarkStart w:id="513" w:name="_Toc44578736"/>
      <w:bookmarkStart w:id="514" w:name="_Toc44666997"/>
      <w:r w:rsidRPr="000F139C">
        <w:rPr>
          <w:rFonts w:hint="eastAsia"/>
        </w:rPr>
        <w:t xml:space="preserve"> </w:t>
      </w:r>
      <w:bookmarkStart w:id="515" w:name="_Toc62542407"/>
      <w:r w:rsidR="00CA5786" w:rsidRPr="000F139C">
        <w:rPr>
          <w:rFonts w:hint="eastAsia"/>
        </w:rPr>
        <w:t>‘</w:t>
      </w:r>
      <w:r w:rsidR="00CA5786" w:rsidRPr="000F139C">
        <w:t>RC</w:t>
      </w:r>
      <w:r w:rsidR="00CA5786" w:rsidRPr="000F139C">
        <w:rPr>
          <w:rFonts w:hint="eastAsia"/>
        </w:rPr>
        <w:t>’远程控制命令</w:t>
      </w:r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</w:p>
    <w:p w14:paraId="2FD4FBDF" w14:textId="77777777" w:rsidR="003465FF" w:rsidRPr="000F139C" w:rsidRDefault="003465FF" w:rsidP="003465FF">
      <w:pPr>
        <w:pStyle w:val="aff4"/>
      </w:pPr>
      <w:r w:rsidRPr="000F139C">
        <w:t>该命令的命令内容部分</w:t>
      </w:r>
      <w:r w:rsidRPr="000F139C">
        <w:rPr>
          <w:rFonts w:hint="eastAsia"/>
        </w:rPr>
        <w:t>，</w:t>
      </w:r>
      <w:r w:rsidRPr="000F139C">
        <w:t>为指定的远程控制TLV</w:t>
      </w:r>
      <w:r w:rsidRPr="000F139C">
        <w:rPr>
          <w:rFonts w:hint="eastAsia"/>
        </w:rPr>
        <w:t>，每一个远程控制命令只能携带一个远程控制TLV。</w:t>
      </w:r>
    </w:p>
    <w:p w14:paraId="18CF6145" w14:textId="77777777" w:rsidR="005F114A" w:rsidRPr="000F139C" w:rsidRDefault="003465FF" w:rsidP="003465FF">
      <w:pPr>
        <w:pStyle w:val="aff4"/>
      </w:pPr>
      <w:r w:rsidRPr="000F139C">
        <w:t>TLV范围为</w:t>
      </w:r>
      <w:r w:rsidRPr="000F139C">
        <w:rPr>
          <w:rFonts w:hint="eastAsia"/>
        </w:rPr>
        <w:t>：</w:t>
      </w:r>
      <w:r w:rsidR="005F114A" w:rsidRPr="000F139C">
        <w:rPr>
          <w:rFonts w:hint="eastAsia"/>
        </w:rPr>
        <w:t>0x</w:t>
      </w:r>
      <w:r w:rsidR="005F114A" w:rsidRPr="000F139C">
        <w:t>4000</w:t>
      </w:r>
      <w:r w:rsidR="005F114A" w:rsidRPr="000F139C">
        <w:rPr>
          <w:rFonts w:hint="eastAsia"/>
        </w:rPr>
        <w:t>-</w:t>
      </w:r>
      <w:r w:rsidR="005F114A" w:rsidRPr="000F139C">
        <w:t>0x4FFF</w:t>
      </w:r>
      <w:r w:rsidR="00F520BA" w:rsidRPr="000F139C">
        <w:rPr>
          <w:rFonts w:hint="eastAsia"/>
        </w:rPr>
        <w:t>。</w:t>
      </w:r>
    </w:p>
    <w:p w14:paraId="66D363F0" w14:textId="06A25435" w:rsidR="009320F1" w:rsidRPr="000F139C" w:rsidRDefault="009320F1" w:rsidP="003465FF">
      <w:pPr>
        <w:pStyle w:val="aff4"/>
      </w:pPr>
      <w:r w:rsidRPr="000F139C">
        <w:rPr>
          <w:rFonts w:hint="eastAsia"/>
        </w:rPr>
        <w:t>‘RC’远程控制命令TLV定义列表见表</w:t>
      </w:r>
      <w:r w:rsidR="00E34AB6">
        <w:t>25</w:t>
      </w:r>
      <w:r w:rsidR="00753CBF" w:rsidRPr="000F139C">
        <w:rPr>
          <w:rFonts w:hint="eastAsia"/>
        </w:rPr>
        <w:t>，</w:t>
      </w:r>
      <w:r w:rsidRPr="000F139C">
        <w:rPr>
          <w:rFonts w:hint="eastAsia"/>
        </w:rPr>
        <w:t>‘RC’远程控制命令报文体结构见表</w:t>
      </w:r>
      <w:r w:rsidR="00E34AB6">
        <w:t>26</w:t>
      </w:r>
      <w:r w:rsidRPr="000F139C">
        <w:rPr>
          <w:rFonts w:hint="eastAsia"/>
        </w:rPr>
        <w:t>。</w:t>
      </w:r>
    </w:p>
    <w:p w14:paraId="56ADE027" w14:textId="64917767" w:rsidR="002E0615" w:rsidRPr="000F139C" w:rsidRDefault="002E0615" w:rsidP="000038FD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25</w:t>
      </w:r>
      <w:r w:rsidR="000038FD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</w:t>
      </w:r>
      <w:r w:rsidR="00AF6F48" w:rsidRPr="000F139C">
        <w:rPr>
          <w:rFonts w:ascii="黑体" w:eastAsia="黑体" w:hAnsi="黑体" w:hint="eastAsia"/>
        </w:rPr>
        <w:t>T</w:t>
      </w:r>
      <w:r w:rsidR="00AF6F48" w:rsidRPr="000F139C">
        <w:rPr>
          <w:rFonts w:ascii="黑体" w:eastAsia="黑体" w:hAnsi="黑体"/>
        </w:rPr>
        <w:t>LV</w:t>
      </w:r>
      <w:r w:rsidR="00AF6F48" w:rsidRPr="000F139C">
        <w:rPr>
          <w:rFonts w:ascii="黑体" w:eastAsia="黑体" w:hAnsi="黑体" w:hint="eastAsia"/>
        </w:rPr>
        <w:t>定义列表</w:t>
      </w:r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"/>
        <w:gridCol w:w="995"/>
        <w:gridCol w:w="6"/>
        <w:gridCol w:w="1176"/>
        <w:gridCol w:w="8"/>
        <w:gridCol w:w="1914"/>
        <w:gridCol w:w="12"/>
        <w:gridCol w:w="5455"/>
        <w:gridCol w:w="12"/>
        <w:gridCol w:w="6"/>
      </w:tblGrid>
      <w:tr w:rsidR="00E25BF0" w:rsidRPr="000F139C" w14:paraId="07856F5D" w14:textId="77777777" w:rsidTr="00E34AB6">
        <w:trPr>
          <w:gridAfter w:val="2"/>
          <w:wAfter w:w="10" w:type="pct"/>
          <w:jc w:val="center"/>
        </w:trPr>
        <w:tc>
          <w:tcPr>
            <w:tcW w:w="52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1C92" w14:textId="77777777"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BDF62A" w14:textId="77777777"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1002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3997D08" w14:textId="77777777"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285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25E523A" w14:textId="77777777" w:rsidR="00E25BF0" w:rsidRPr="000F139C" w:rsidRDefault="00E25BF0" w:rsidP="000038F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25BF0" w:rsidRPr="000F139C" w14:paraId="3D7F9999" w14:textId="77777777" w:rsidTr="00E34AB6">
        <w:trPr>
          <w:gridAfter w:val="2"/>
          <w:wAfter w:w="10" w:type="pct"/>
          <w:jc w:val="center"/>
        </w:trPr>
        <w:tc>
          <w:tcPr>
            <w:tcW w:w="523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50DF2AB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0x4000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3234039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2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1A6383BB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6C1592C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终端重启控制：</w:t>
            </w:r>
          </w:p>
          <w:p w14:paraId="7286EEAF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后立即重启</w:t>
            </w:r>
          </w:p>
        </w:tc>
      </w:tr>
      <w:tr w:rsidR="00E25BF0" w:rsidRPr="000F139C" w14:paraId="392E61C2" w14:textId="77777777" w:rsidTr="00E34AB6">
        <w:trPr>
          <w:gridAfter w:val="2"/>
          <w:wAfter w:w="10" w:type="pct"/>
          <w:trHeight w:val="643"/>
          <w:jc w:val="center"/>
        </w:trPr>
        <w:tc>
          <w:tcPr>
            <w:tcW w:w="523" w:type="pct"/>
            <w:gridSpan w:val="2"/>
            <w:shd w:val="clear" w:color="auto" w:fill="auto"/>
          </w:tcPr>
          <w:p w14:paraId="63345D52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0x4001</w:t>
            </w:r>
          </w:p>
        </w:tc>
        <w:tc>
          <w:tcPr>
            <w:tcW w:w="616" w:type="pct"/>
            <w:gridSpan w:val="2"/>
            <w:shd w:val="clear" w:color="auto" w:fill="auto"/>
          </w:tcPr>
          <w:p w14:paraId="6AECEB5A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2" w:type="pct"/>
            <w:gridSpan w:val="2"/>
            <w:shd w:val="clear" w:color="auto" w:fill="auto"/>
          </w:tcPr>
          <w:p w14:paraId="1E0DD05C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12FF2C39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终端设备参数初始化：</w:t>
            </w:r>
          </w:p>
          <w:p w14:paraId="62502F2B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后立即恢复初始化</w:t>
            </w:r>
          </w:p>
        </w:tc>
      </w:tr>
      <w:tr w:rsidR="00E25BF0" w:rsidRPr="000F139C" w14:paraId="30F92891" w14:textId="77777777" w:rsidTr="00E34AB6">
        <w:trPr>
          <w:gridAfter w:val="2"/>
          <w:wAfter w:w="10" w:type="pct"/>
          <w:trHeight w:val="732"/>
          <w:jc w:val="center"/>
        </w:trPr>
        <w:tc>
          <w:tcPr>
            <w:tcW w:w="523" w:type="pct"/>
            <w:gridSpan w:val="2"/>
            <w:shd w:val="clear" w:color="auto" w:fill="auto"/>
          </w:tcPr>
          <w:p w14:paraId="436920D9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0x4002</w:t>
            </w:r>
          </w:p>
        </w:tc>
        <w:tc>
          <w:tcPr>
            <w:tcW w:w="616" w:type="pct"/>
            <w:gridSpan w:val="2"/>
            <w:shd w:val="clear" w:color="auto" w:fill="auto"/>
          </w:tcPr>
          <w:p w14:paraId="331E08B6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2" w:type="pct"/>
            <w:gridSpan w:val="2"/>
            <w:shd w:val="clear" w:color="auto" w:fill="auto"/>
          </w:tcPr>
          <w:p w14:paraId="22410CD4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3495EB45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终端休眠控制：</w:t>
            </w:r>
          </w:p>
          <w:p w14:paraId="766F9021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后立即进入休眠</w:t>
            </w:r>
          </w:p>
        </w:tc>
      </w:tr>
      <w:tr w:rsidR="00E25BF0" w:rsidRPr="000F139C" w14:paraId="2614980D" w14:textId="77777777" w:rsidTr="00E34AB6">
        <w:trPr>
          <w:gridAfter w:val="2"/>
          <w:wAfter w:w="10" w:type="pct"/>
          <w:jc w:val="center"/>
        </w:trPr>
        <w:tc>
          <w:tcPr>
            <w:tcW w:w="523" w:type="pct"/>
            <w:gridSpan w:val="2"/>
            <w:shd w:val="clear" w:color="auto" w:fill="auto"/>
          </w:tcPr>
          <w:p w14:paraId="61960FC6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0x4003</w:t>
            </w:r>
          </w:p>
        </w:tc>
        <w:tc>
          <w:tcPr>
            <w:tcW w:w="616" w:type="pct"/>
            <w:gridSpan w:val="2"/>
            <w:shd w:val="clear" w:color="auto" w:fill="auto"/>
          </w:tcPr>
          <w:p w14:paraId="54E81B9C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2" w:type="pct"/>
            <w:gridSpan w:val="2"/>
            <w:shd w:val="clear" w:color="auto" w:fill="auto"/>
          </w:tcPr>
          <w:p w14:paraId="6778131A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0481A7B6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透传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控制报文：</w:t>
            </w:r>
          </w:p>
          <w:p w14:paraId="7D0BADBB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第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1-4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CAN ID</w:t>
            </w:r>
          </w:p>
          <w:p w14:paraId="4414DD1D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5-12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CAN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报文内容</w:t>
            </w:r>
          </w:p>
          <w:p w14:paraId="6F7376E0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例：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18FEF800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0102030405060708</w:t>
            </w:r>
          </w:p>
          <w:p w14:paraId="3BA46B4F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1-12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  <w:p w14:paraId="2DB579F6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18FEF8000102030405060708</w:t>
            </w:r>
          </w:p>
        </w:tc>
      </w:tr>
      <w:tr w:rsidR="00E25BF0" w:rsidRPr="000F139C" w14:paraId="7D2E219E" w14:textId="77777777" w:rsidTr="00E34AB6">
        <w:trPr>
          <w:gridAfter w:val="2"/>
          <w:wAfter w:w="10" w:type="pct"/>
          <w:jc w:val="center"/>
        </w:trPr>
        <w:tc>
          <w:tcPr>
            <w:tcW w:w="523" w:type="pct"/>
            <w:gridSpan w:val="2"/>
            <w:shd w:val="clear" w:color="auto" w:fill="auto"/>
          </w:tcPr>
          <w:p w14:paraId="0C17B4EE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0x4005</w:t>
            </w:r>
          </w:p>
        </w:tc>
        <w:tc>
          <w:tcPr>
            <w:tcW w:w="616" w:type="pct"/>
            <w:gridSpan w:val="2"/>
            <w:shd w:val="clear" w:color="auto" w:fill="auto"/>
          </w:tcPr>
          <w:p w14:paraId="0484BAAC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2" w:type="pct"/>
            <w:gridSpan w:val="2"/>
            <w:shd w:val="clear" w:color="auto" w:fill="auto"/>
          </w:tcPr>
          <w:p w14:paraId="72FA1267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7EA0E2EA" w14:textId="77777777" w:rsidR="00E25BF0" w:rsidRPr="000F139C" w:rsidRDefault="00E25BF0" w:rsidP="00E25B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清空终端日志</w:t>
            </w:r>
          </w:p>
        </w:tc>
      </w:tr>
      <w:tr w:rsidR="00DD4255" w:rsidRPr="000F139C" w14:paraId="4A7F5DC8" w14:textId="77777777" w:rsidTr="00E34AB6">
        <w:trPr>
          <w:gridBefore w:val="1"/>
          <w:gridAfter w:val="1"/>
          <w:wBefore w:w="4" w:type="pct"/>
          <w:wAfter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14:paraId="16B6022D" w14:textId="770366C1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0x4006</w:t>
            </w:r>
          </w:p>
        </w:tc>
        <w:tc>
          <w:tcPr>
            <w:tcW w:w="617" w:type="pct"/>
            <w:gridSpan w:val="2"/>
            <w:shd w:val="clear" w:color="auto" w:fill="auto"/>
          </w:tcPr>
          <w:p w14:paraId="5F7E4320" w14:textId="77777777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09E2071C" w14:textId="588A039B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3F37608A" w14:textId="41B93723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清空设备日志</w:t>
            </w:r>
          </w:p>
        </w:tc>
      </w:tr>
      <w:tr w:rsidR="00DD4255" w:rsidRPr="000F139C" w14:paraId="115F27F9" w14:textId="77777777" w:rsidTr="00E34AB6">
        <w:trPr>
          <w:gridBefore w:val="1"/>
          <w:gridAfter w:val="1"/>
          <w:wBefore w:w="4" w:type="pct"/>
          <w:wAfter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14:paraId="53948753" w14:textId="79850DC8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0x4007</w:t>
            </w:r>
          </w:p>
        </w:tc>
        <w:tc>
          <w:tcPr>
            <w:tcW w:w="617" w:type="pct"/>
            <w:gridSpan w:val="2"/>
            <w:shd w:val="clear" w:color="auto" w:fill="auto"/>
          </w:tcPr>
          <w:p w14:paraId="04184A6E" w14:textId="77777777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32EC182E" w14:textId="006EAA38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26687BB9" w14:textId="3084E3DC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立即回传终端基本状态同步数据</w:t>
            </w:r>
          </w:p>
        </w:tc>
      </w:tr>
      <w:tr w:rsidR="00DD4255" w:rsidRPr="000F139C" w14:paraId="73D928FB" w14:textId="77777777" w:rsidTr="00E34AB6">
        <w:trPr>
          <w:gridBefore w:val="1"/>
          <w:gridAfter w:val="1"/>
          <w:wBefore w:w="4" w:type="pct"/>
          <w:wAfter w:w="4" w:type="pct"/>
          <w:jc w:val="center"/>
        </w:trPr>
        <w:tc>
          <w:tcPr>
            <w:tcW w:w="522" w:type="pct"/>
            <w:gridSpan w:val="2"/>
            <w:shd w:val="clear" w:color="auto" w:fill="auto"/>
          </w:tcPr>
          <w:p w14:paraId="6C31F6AC" w14:textId="75264DA1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0x4008</w:t>
            </w:r>
          </w:p>
        </w:tc>
        <w:tc>
          <w:tcPr>
            <w:tcW w:w="617" w:type="pct"/>
            <w:gridSpan w:val="2"/>
            <w:shd w:val="clear" w:color="auto" w:fill="auto"/>
          </w:tcPr>
          <w:p w14:paraId="53D105AA" w14:textId="77777777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14D33B3A" w14:textId="597D159B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50" w:type="pct"/>
            <w:gridSpan w:val="2"/>
            <w:shd w:val="clear" w:color="auto" w:fill="auto"/>
          </w:tcPr>
          <w:p w14:paraId="0693EC34" w14:textId="2EB2C422" w:rsidR="00DD4255" w:rsidRPr="000F139C" w:rsidRDefault="00DD4255" w:rsidP="00DD425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终端立即关机</w:t>
            </w:r>
          </w:p>
        </w:tc>
      </w:tr>
      <w:tr w:rsidR="002C4D6B" w:rsidRPr="000F139C" w14:paraId="3B8B28AA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3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46735F3C" w14:textId="77777777"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0x4FFF</w:t>
            </w:r>
          </w:p>
        </w:tc>
        <w:tc>
          <w:tcPr>
            <w:tcW w:w="620" w:type="pct"/>
            <w:gridSpan w:val="3"/>
            <w:shd w:val="clear" w:color="auto" w:fill="auto"/>
          </w:tcPr>
          <w:p w14:paraId="5319698C" w14:textId="77777777"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10F2F727" w14:textId="77777777"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54005E18" w14:textId="77777777"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调试模式设置：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134"/>
            </w:tblGrid>
            <w:tr w:rsidR="002C4D6B" w:rsidRPr="000F139C" w14:paraId="2FAC944A" w14:textId="77777777" w:rsidTr="005A4924">
              <w:tc>
                <w:tcPr>
                  <w:tcW w:w="879" w:type="dxa"/>
                </w:tcPr>
                <w:p w14:paraId="2D26B123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34" w:type="dxa"/>
                </w:tcPr>
                <w:p w14:paraId="40664D34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14:paraId="4557EEB4" w14:textId="77777777" w:rsidTr="005A4924">
              <w:tc>
                <w:tcPr>
                  <w:tcW w:w="879" w:type="dxa"/>
                </w:tcPr>
                <w:p w14:paraId="0AC1B0E7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34" w:type="dxa"/>
                </w:tcPr>
                <w:p w14:paraId="43AC5579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14:paraId="75C6CC0B" w14:textId="77777777" w:rsidTr="005A4924">
              <w:tc>
                <w:tcPr>
                  <w:tcW w:w="879" w:type="dxa"/>
                </w:tcPr>
                <w:p w14:paraId="596D50DF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34" w:type="dxa"/>
                </w:tcPr>
                <w:p w14:paraId="51C460EA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14:paraId="032E7CD4" w14:textId="77777777" w:rsidTr="005A4924">
              <w:tc>
                <w:tcPr>
                  <w:tcW w:w="879" w:type="dxa"/>
                </w:tcPr>
                <w:p w14:paraId="668EB66F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34" w:type="dxa"/>
                </w:tcPr>
                <w:p w14:paraId="0BF9A4A8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2C4D6B" w:rsidRPr="000F139C" w14:paraId="3E57EFA6" w14:textId="77777777" w:rsidTr="005A4924">
              <w:tc>
                <w:tcPr>
                  <w:tcW w:w="879" w:type="dxa"/>
                </w:tcPr>
                <w:p w14:paraId="2977828C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34" w:type="dxa"/>
                </w:tcPr>
                <w:p w14:paraId="68D7EACF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SYS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14:paraId="2C138856" w14:textId="77777777" w:rsidTr="005A4924">
              <w:tc>
                <w:tcPr>
                  <w:tcW w:w="879" w:type="dxa"/>
                </w:tcPr>
                <w:p w14:paraId="4E919516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34" w:type="dxa"/>
                </w:tcPr>
                <w:p w14:paraId="42114868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MCU CAN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14:paraId="4C408057" w14:textId="77777777" w:rsidTr="005A4924">
              <w:tc>
                <w:tcPr>
                  <w:tcW w:w="879" w:type="dxa"/>
                </w:tcPr>
                <w:p w14:paraId="04621AD2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34" w:type="dxa"/>
                </w:tcPr>
                <w:p w14:paraId="42AB9A05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GPS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2C4D6B" w:rsidRPr="000F139C" w14:paraId="49FFE743" w14:textId="77777777" w:rsidTr="005A4924">
              <w:tc>
                <w:tcPr>
                  <w:tcW w:w="879" w:type="dxa"/>
                </w:tcPr>
                <w:p w14:paraId="6188713B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34" w:type="dxa"/>
                </w:tcPr>
                <w:p w14:paraId="4A6CC64A" w14:textId="77777777" w:rsidR="002C4D6B" w:rsidRPr="000F139C" w:rsidRDefault="002C4D6B" w:rsidP="002C4D6B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Modem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：不输出</w:t>
                  </w:r>
                </w:p>
              </w:tc>
            </w:tr>
          </w:tbl>
          <w:p w14:paraId="7957E222" w14:textId="77777777" w:rsidR="002C4D6B" w:rsidRPr="000F139C" w:rsidRDefault="002C4D6B" w:rsidP="002C4D6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全部为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时，不输出任何调试信息</w:t>
            </w:r>
          </w:p>
        </w:tc>
      </w:tr>
      <w:tr w:rsidR="00946E99" w:rsidRPr="000F139C" w14:paraId="2DFBB0BE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3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A66F23C" w14:textId="34186C6A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xA510</w:t>
            </w:r>
          </w:p>
        </w:tc>
        <w:tc>
          <w:tcPr>
            <w:tcW w:w="620" w:type="pct"/>
            <w:gridSpan w:val="3"/>
            <w:shd w:val="clear" w:color="auto" w:fill="auto"/>
          </w:tcPr>
          <w:p w14:paraId="2A679FFF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6471B5F4" w14:textId="2803F128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853" w:type="pct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3A474C6B" w14:textId="77777777" w:rsidR="00946E99" w:rsidRPr="00126F12" w:rsidRDefault="00946E99" w:rsidP="00946E9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绑定、解绑控制</w:t>
            </w:r>
            <w:r w:rsidRPr="00126F12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1843"/>
              <w:gridCol w:w="2146"/>
            </w:tblGrid>
            <w:tr w:rsidR="00946E99" w:rsidRPr="007F67C7" w14:paraId="238BEAD5" w14:textId="77777777" w:rsidTr="00751F59">
              <w:tc>
                <w:tcPr>
                  <w:tcW w:w="1121" w:type="dxa"/>
                </w:tcPr>
                <w:p w14:paraId="5C4B8A3F" w14:textId="77777777"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843" w:type="dxa"/>
                </w:tcPr>
                <w:p w14:paraId="590389DF" w14:textId="77777777"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绑定/解绑</w:t>
                  </w:r>
                </w:p>
              </w:tc>
              <w:tc>
                <w:tcPr>
                  <w:tcW w:w="2146" w:type="dxa"/>
                </w:tcPr>
                <w:p w14:paraId="77CD1AEE" w14:textId="77777777" w:rsidR="00946E99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解绑</w:t>
                  </w:r>
                </w:p>
                <w:p w14:paraId="128F2462" w14:textId="77777777" w:rsidR="00946E99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绑定</w:t>
                  </w:r>
                </w:p>
                <w:p w14:paraId="18738A43" w14:textId="77777777" w:rsidR="00946E99" w:rsidRPr="007F67C7" w:rsidRDefault="00946E99" w:rsidP="00946E99">
                  <w:pPr>
                    <w:pStyle w:val="affffff8"/>
                    <w:ind w:firstLineChars="0" w:firstLine="0"/>
                    <w:jc w:val="left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2-强制解绑（强制解绑时后面跟随解绑密码，解绑和绑定命令无后面数据）</w:t>
                  </w:r>
                </w:p>
              </w:tc>
            </w:tr>
            <w:tr w:rsidR="00946E99" w:rsidRPr="007F67C7" w14:paraId="358ECA92" w14:textId="77777777" w:rsidTr="00751F59">
              <w:tc>
                <w:tcPr>
                  <w:tcW w:w="1121" w:type="dxa"/>
                </w:tcPr>
                <w:p w14:paraId="49BCB396" w14:textId="77777777"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5</w:t>
                  </w: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843" w:type="dxa"/>
                </w:tcPr>
                <w:p w14:paraId="674262E6" w14:textId="77777777"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强制解绑密码</w:t>
                  </w:r>
                </w:p>
              </w:tc>
              <w:tc>
                <w:tcPr>
                  <w:tcW w:w="2146" w:type="dxa"/>
                </w:tcPr>
                <w:p w14:paraId="78D8F07C" w14:textId="77777777" w:rsidR="00946E99" w:rsidRPr="007F67C7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95E33F2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2C534D04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3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30E868C1" w14:textId="41FE10E4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xA511</w:t>
            </w:r>
          </w:p>
        </w:tc>
        <w:tc>
          <w:tcPr>
            <w:tcW w:w="620" w:type="pct"/>
            <w:gridSpan w:val="3"/>
            <w:shd w:val="clear" w:color="auto" w:fill="auto"/>
          </w:tcPr>
          <w:p w14:paraId="5F076EC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3B31D11D" w14:textId="4ADACA1A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46882807" w14:textId="77777777" w:rsidR="00946E99" w:rsidRDefault="00946E99" w:rsidP="00946E99">
            <w:pPr>
              <w:pStyle w:val="affffff8"/>
              <w:adjustRightInd w:val="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锁车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、解锁控制：</w:t>
            </w:r>
          </w:p>
          <w:p w14:paraId="7074738D" w14:textId="77777777" w:rsidR="00946E99" w:rsidRDefault="00946E99" w:rsidP="00946E99">
            <w:pPr>
              <w:pStyle w:val="affffff8"/>
              <w:adjustRightInd w:val="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解锁</w:t>
            </w:r>
          </w:p>
          <w:p w14:paraId="013012F1" w14:textId="3E81CE5A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1-锁车</w:t>
            </w:r>
          </w:p>
        </w:tc>
      </w:tr>
      <w:tr w:rsidR="00946E99" w:rsidRPr="000F139C" w14:paraId="1E4E9538" w14:textId="77777777" w:rsidTr="00E34AB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jc w:val="center"/>
        </w:trPr>
        <w:tc>
          <w:tcPr>
            <w:tcW w:w="523" w:type="pct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3CE8E19F" w14:textId="14D61C5A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 w:rsidRPr="00126F12">
              <w:rPr>
                <w:rFonts w:asciiTheme="minorEastAsia" w:eastAsiaTheme="minorEastAsia" w:hAnsiTheme="minorEastAsia"/>
                <w:sz w:val="18"/>
                <w:szCs w:val="18"/>
              </w:rPr>
              <w:t>A512</w:t>
            </w:r>
          </w:p>
        </w:tc>
        <w:tc>
          <w:tcPr>
            <w:tcW w:w="620" w:type="pct"/>
            <w:gridSpan w:val="3"/>
            <w:shd w:val="clear" w:color="auto" w:fill="auto"/>
          </w:tcPr>
          <w:p w14:paraId="4D245A91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gridSpan w:val="2"/>
            <w:shd w:val="clear" w:color="auto" w:fill="auto"/>
          </w:tcPr>
          <w:p w14:paraId="06B3434C" w14:textId="750A715F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53" w:type="pct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2CAC510F" w14:textId="77777777" w:rsidR="00946E99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6F12">
              <w:rPr>
                <w:rFonts w:asciiTheme="minorEastAsia" w:eastAsiaTheme="minorEastAsia" w:hAnsiTheme="minorEastAsia" w:hint="eastAsia"/>
                <w:sz w:val="18"/>
                <w:szCs w:val="18"/>
              </w:rPr>
              <w:t>设置发动机及后处理数据上传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134"/>
            </w:tblGrid>
            <w:tr w:rsidR="00946E99" w:rsidRPr="000F139C" w14:paraId="5673C1EF" w14:textId="77777777" w:rsidTr="00751F59">
              <w:tc>
                <w:tcPr>
                  <w:tcW w:w="879" w:type="dxa"/>
                </w:tcPr>
                <w:p w14:paraId="69AE768D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34" w:type="dxa"/>
                </w:tcPr>
                <w:p w14:paraId="6506F1B6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0AF5BD2A" w14:textId="77777777" w:rsidTr="00751F59">
              <w:tc>
                <w:tcPr>
                  <w:tcW w:w="879" w:type="dxa"/>
                </w:tcPr>
                <w:p w14:paraId="31E3E077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34" w:type="dxa"/>
                </w:tcPr>
                <w:p w14:paraId="0E270BA0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4FA1276B" w14:textId="77777777" w:rsidTr="00751F59">
              <w:tc>
                <w:tcPr>
                  <w:tcW w:w="879" w:type="dxa"/>
                </w:tcPr>
                <w:p w14:paraId="1066A50A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34" w:type="dxa"/>
                </w:tcPr>
                <w:p w14:paraId="4CD62DA0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7EF9E57E" w14:textId="77777777" w:rsidTr="00751F59">
              <w:tc>
                <w:tcPr>
                  <w:tcW w:w="879" w:type="dxa"/>
                </w:tcPr>
                <w:p w14:paraId="74721AF8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34" w:type="dxa"/>
                </w:tcPr>
                <w:p w14:paraId="588199E6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06BEA0E3" w14:textId="77777777" w:rsidTr="00751F59">
              <w:tc>
                <w:tcPr>
                  <w:tcW w:w="879" w:type="dxa"/>
                </w:tcPr>
                <w:p w14:paraId="53E603EA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34" w:type="dxa"/>
                </w:tcPr>
                <w:p w14:paraId="3A310CA3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142E44FF" w14:textId="77777777" w:rsidTr="00751F59">
              <w:tc>
                <w:tcPr>
                  <w:tcW w:w="879" w:type="dxa"/>
                </w:tcPr>
                <w:p w14:paraId="5A2EC582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34" w:type="dxa"/>
                </w:tcPr>
                <w:p w14:paraId="4F5BEA09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0</w:t>
                  </w:r>
                </w:p>
              </w:tc>
            </w:tr>
            <w:tr w:rsidR="00946E99" w:rsidRPr="000F139C" w14:paraId="25D89023" w14:textId="77777777" w:rsidTr="00751F59">
              <w:tc>
                <w:tcPr>
                  <w:tcW w:w="879" w:type="dxa"/>
                </w:tcPr>
                <w:p w14:paraId="4E19A96D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34" w:type="dxa"/>
                </w:tcPr>
                <w:p w14:paraId="49859CAE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京DB功能位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0-功能关闭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；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1-功能打开</w:t>
                  </w:r>
                </w:p>
              </w:tc>
            </w:tr>
            <w:tr w:rsidR="00946E99" w:rsidRPr="000F139C" w14:paraId="043818BB" w14:textId="77777777" w:rsidTr="00751F59">
              <w:tc>
                <w:tcPr>
                  <w:tcW w:w="879" w:type="dxa"/>
                </w:tcPr>
                <w:p w14:paraId="001E48CA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34" w:type="dxa"/>
                </w:tcPr>
                <w:p w14:paraId="24DB1818" w14:textId="77777777" w:rsidR="00946E99" w:rsidRPr="000F139C" w:rsidRDefault="00946E99" w:rsidP="00946E9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杭州DB功能位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0-功能关闭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；</w:t>
                  </w:r>
                  <w:r w:rsidRPr="00126F12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1-功能打开</w:t>
                  </w:r>
                </w:p>
              </w:tc>
            </w:tr>
          </w:tbl>
          <w:p w14:paraId="26296D30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6266455" w14:textId="762B356D" w:rsidR="00946E99" w:rsidRPr="00946E99" w:rsidRDefault="00946E99" w:rsidP="00946E99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25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’远程控制命令T</w:t>
      </w:r>
      <w:r w:rsidRPr="000F139C">
        <w:rPr>
          <w:rFonts w:ascii="黑体" w:eastAsia="黑体" w:hAnsi="黑体"/>
        </w:rPr>
        <w:t>LV</w:t>
      </w:r>
      <w:r w:rsidRPr="000F139C">
        <w:rPr>
          <w:rFonts w:ascii="黑体" w:eastAsia="黑体" w:hAnsi="黑体" w:hint="eastAsia"/>
        </w:rPr>
        <w:t>定义列表（续）</w:t>
      </w:r>
    </w:p>
    <w:tbl>
      <w:tblPr>
        <w:tblW w:w="5011" w:type="pct"/>
        <w:jc w:val="center"/>
        <w:tblBorders>
          <w:top w:val="single" w:sz="12" w:space="0" w:color="000000"/>
          <w:left w:val="single" w:sz="12" w:space="0" w:color="auto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1189"/>
        <w:gridCol w:w="1926"/>
        <w:gridCol w:w="5473"/>
      </w:tblGrid>
      <w:tr w:rsidR="00946E99" w:rsidRPr="000F139C" w14:paraId="111B5FD2" w14:textId="77777777" w:rsidTr="000634D2">
        <w:trPr>
          <w:jc w:val="center"/>
        </w:trPr>
        <w:tc>
          <w:tcPr>
            <w:tcW w:w="523" w:type="pct"/>
            <w:tcBorders>
              <w:bottom w:val="single" w:sz="12" w:space="0" w:color="000000"/>
            </w:tcBorders>
            <w:shd w:val="clear" w:color="auto" w:fill="auto"/>
          </w:tcPr>
          <w:p w14:paraId="3D2DEB1A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620" w:type="pct"/>
            <w:tcBorders>
              <w:bottom w:val="single" w:sz="12" w:space="0" w:color="000000"/>
            </w:tcBorders>
            <w:shd w:val="clear" w:color="auto" w:fill="auto"/>
          </w:tcPr>
          <w:p w14:paraId="25A10868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1004" w:type="pct"/>
            <w:tcBorders>
              <w:bottom w:val="single" w:sz="12" w:space="0" w:color="000000"/>
            </w:tcBorders>
            <w:shd w:val="clear" w:color="auto" w:fill="auto"/>
          </w:tcPr>
          <w:p w14:paraId="2DCC4DF5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2853" w:type="pct"/>
            <w:tcBorders>
              <w:bottom w:val="single" w:sz="12" w:space="0" w:color="000000"/>
            </w:tcBorders>
            <w:shd w:val="clear" w:color="auto" w:fill="auto"/>
          </w:tcPr>
          <w:p w14:paraId="11D7711F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946E99" w:rsidRPr="000F139C" w14:paraId="2E145087" w14:textId="77777777" w:rsidTr="000634D2">
        <w:trPr>
          <w:jc w:val="center"/>
        </w:trPr>
        <w:tc>
          <w:tcPr>
            <w:tcW w:w="523" w:type="pct"/>
            <w:tcBorders>
              <w:top w:val="single" w:sz="12" w:space="0" w:color="000000"/>
            </w:tcBorders>
            <w:shd w:val="clear" w:color="auto" w:fill="auto"/>
          </w:tcPr>
          <w:p w14:paraId="7005E672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0xA513</w:t>
            </w:r>
          </w:p>
        </w:tc>
        <w:tc>
          <w:tcPr>
            <w:tcW w:w="620" w:type="pct"/>
            <w:tcBorders>
              <w:top w:val="single" w:sz="12" w:space="0" w:color="000000"/>
            </w:tcBorders>
            <w:shd w:val="clear" w:color="auto" w:fill="auto"/>
          </w:tcPr>
          <w:p w14:paraId="2D668E0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tcBorders>
              <w:top w:val="single" w:sz="12" w:space="0" w:color="000000"/>
            </w:tcBorders>
            <w:shd w:val="clear" w:color="auto" w:fill="auto"/>
          </w:tcPr>
          <w:p w14:paraId="5263DB6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2853" w:type="pct"/>
            <w:tcBorders>
              <w:top w:val="single" w:sz="12" w:space="0" w:color="000000"/>
            </w:tcBorders>
            <w:shd w:val="clear" w:color="auto" w:fill="auto"/>
          </w:tcPr>
          <w:p w14:paraId="5BE46949" w14:textId="77777777" w:rsidR="00946E99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737E"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车辆VIN设定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88"/>
              <w:gridCol w:w="1656"/>
              <w:gridCol w:w="1766"/>
            </w:tblGrid>
            <w:tr w:rsidR="00946E99" w:rsidRPr="007F67C7" w14:paraId="664B91AA" w14:textId="77777777" w:rsidTr="00751F59">
              <w:tc>
                <w:tcPr>
                  <w:tcW w:w="1688" w:type="dxa"/>
                </w:tcPr>
                <w:p w14:paraId="64A80D2E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lastRenderedPageBreak/>
                    <w:t>Byte1</w:t>
                  </w:r>
                </w:p>
              </w:tc>
              <w:tc>
                <w:tcPr>
                  <w:tcW w:w="1656" w:type="dxa"/>
                </w:tcPr>
                <w:p w14:paraId="1E0E7AA0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控制字</w:t>
                  </w:r>
                </w:p>
              </w:tc>
              <w:tc>
                <w:tcPr>
                  <w:tcW w:w="1766" w:type="dxa"/>
                </w:tcPr>
                <w:p w14:paraId="2C830898" w14:textId="77777777"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0-vin平台设置关闭 （关闭时该命令不包含后面数据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  <w:p w14:paraId="39ED7919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1-vin平台设置激活</w:t>
                  </w:r>
                </w:p>
              </w:tc>
            </w:tr>
            <w:tr w:rsidR="00946E99" w:rsidRPr="007F67C7" w14:paraId="290A10C4" w14:textId="77777777" w:rsidTr="00751F59">
              <w:tc>
                <w:tcPr>
                  <w:tcW w:w="1688" w:type="dxa"/>
                </w:tcPr>
                <w:p w14:paraId="7C2021F0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1656" w:type="dxa"/>
                </w:tcPr>
                <w:p w14:paraId="77C2E5B3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vin字符串长度</w:t>
                  </w:r>
                </w:p>
              </w:tc>
              <w:tc>
                <w:tcPr>
                  <w:tcW w:w="1766" w:type="dxa"/>
                </w:tcPr>
                <w:p w14:paraId="0AF30B6D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Nbyte (默认17)</w:t>
                  </w:r>
                </w:p>
              </w:tc>
            </w:tr>
            <w:tr w:rsidR="00946E99" w:rsidRPr="007F67C7" w14:paraId="7F863903" w14:textId="77777777" w:rsidTr="00751F59">
              <w:tc>
                <w:tcPr>
                  <w:tcW w:w="1688" w:type="dxa"/>
                </w:tcPr>
                <w:p w14:paraId="02320394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Byte3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-（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+N）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byte</w:t>
                  </w:r>
                </w:p>
              </w:tc>
              <w:tc>
                <w:tcPr>
                  <w:tcW w:w="1656" w:type="dxa"/>
                </w:tcPr>
                <w:p w14:paraId="53BFE61C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vin字符串</w:t>
                  </w:r>
                </w:p>
              </w:tc>
              <w:tc>
                <w:tcPr>
                  <w:tcW w:w="1766" w:type="dxa"/>
                </w:tcPr>
                <w:p w14:paraId="03EB9380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ASCII码格式</w:t>
                  </w:r>
                </w:p>
              </w:tc>
            </w:tr>
          </w:tbl>
          <w:p w14:paraId="5B462C0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46E99" w:rsidRPr="000F139C" w14:paraId="7EDC507A" w14:textId="77777777" w:rsidTr="000634D2">
        <w:trPr>
          <w:jc w:val="center"/>
        </w:trPr>
        <w:tc>
          <w:tcPr>
            <w:tcW w:w="523" w:type="pct"/>
            <w:shd w:val="clear" w:color="auto" w:fill="auto"/>
          </w:tcPr>
          <w:p w14:paraId="5C621D2A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0xA514</w:t>
            </w:r>
          </w:p>
        </w:tc>
        <w:tc>
          <w:tcPr>
            <w:tcW w:w="620" w:type="pct"/>
            <w:shd w:val="clear" w:color="auto" w:fill="auto"/>
          </w:tcPr>
          <w:p w14:paraId="3B05B11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04" w:type="pct"/>
            <w:shd w:val="clear" w:color="auto" w:fill="auto"/>
          </w:tcPr>
          <w:p w14:paraId="6467C194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53" w:type="pct"/>
            <w:shd w:val="clear" w:color="auto" w:fill="auto"/>
          </w:tcPr>
          <w:p w14:paraId="7B7A3F20" w14:textId="77777777" w:rsidR="00946E99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强制、故障救援控制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73"/>
              <w:gridCol w:w="1663"/>
              <w:gridCol w:w="1774"/>
            </w:tblGrid>
            <w:tr w:rsidR="00946E99" w:rsidRPr="007F67C7" w14:paraId="186E21E7" w14:textId="77777777" w:rsidTr="00751F59">
              <w:tc>
                <w:tcPr>
                  <w:tcW w:w="1673" w:type="dxa"/>
                </w:tcPr>
                <w:p w14:paraId="1BD4B234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14:paraId="49C526DE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命令字</w:t>
                  </w:r>
                </w:p>
              </w:tc>
              <w:tc>
                <w:tcPr>
                  <w:tcW w:w="1774" w:type="dxa"/>
                </w:tcPr>
                <w:p w14:paraId="2B70F269" w14:textId="77777777"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E737E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1-一级强制</w:t>
                  </w:r>
                </w:p>
                <w:p w14:paraId="27105EDE" w14:textId="77777777"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-二级强制</w:t>
                  </w:r>
                </w:p>
                <w:p w14:paraId="3A143162" w14:textId="77777777"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-三级强制</w:t>
                  </w:r>
                </w:p>
                <w:p w14:paraId="33B74210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-故障救援</w:t>
                  </w:r>
                </w:p>
              </w:tc>
            </w:tr>
            <w:tr w:rsidR="00946E99" w:rsidRPr="007F67C7" w14:paraId="5D9F1F44" w14:textId="77777777" w:rsidTr="00751F59">
              <w:tc>
                <w:tcPr>
                  <w:tcW w:w="1673" w:type="dxa"/>
                </w:tcPr>
                <w:p w14:paraId="54175656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F67C7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63" w:type="dxa"/>
                </w:tcPr>
                <w:p w14:paraId="1E57FCA8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功能开启</w:t>
                  </w:r>
                </w:p>
              </w:tc>
              <w:tc>
                <w:tcPr>
                  <w:tcW w:w="1774" w:type="dxa"/>
                </w:tcPr>
                <w:p w14:paraId="30848396" w14:textId="77777777" w:rsidR="00946E99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0-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关闭</w:t>
                  </w:r>
                </w:p>
                <w:p w14:paraId="66B8E110" w14:textId="77777777" w:rsidR="00946E99" w:rsidRPr="007F67C7" w:rsidRDefault="00946E99" w:rsidP="00751F59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-开启</w:t>
                  </w:r>
                </w:p>
              </w:tc>
            </w:tr>
          </w:tbl>
          <w:p w14:paraId="3C7F6898" w14:textId="77777777" w:rsidR="00946E99" w:rsidRPr="000F139C" w:rsidRDefault="00946E99" w:rsidP="00751F5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4A3D467" w14:textId="41B8D996" w:rsidR="00327CD0" w:rsidRPr="000F139C" w:rsidRDefault="00C143D9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26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</w:rPr>
        <w:t>’远程控制命令</w:t>
      </w:r>
      <w:r w:rsidR="006B53BF" w:rsidRPr="000F139C">
        <w:rPr>
          <w:rFonts w:ascii="黑体" w:eastAsia="黑体" w:hAnsi="黑体" w:hint="eastAsia"/>
        </w:rPr>
        <w:t>报文体结构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6"/>
        <w:gridCol w:w="1035"/>
        <w:gridCol w:w="392"/>
        <w:gridCol w:w="329"/>
        <w:gridCol w:w="390"/>
        <w:gridCol w:w="329"/>
        <w:gridCol w:w="392"/>
        <w:gridCol w:w="329"/>
        <w:gridCol w:w="387"/>
        <w:gridCol w:w="327"/>
      </w:tblGrid>
      <w:tr w:rsidR="001A2190" w:rsidRPr="000F139C" w14:paraId="4D5B3780" w14:textId="77777777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14:paraId="7C185AAA" w14:textId="77777777"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1A2190" w:rsidRPr="000F139C" w14:paraId="7F80189F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3F6CFA3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6" w:type="pct"/>
            <w:tcBorders>
              <w:top w:val="single" w:sz="12" w:space="0" w:color="000000"/>
            </w:tcBorders>
          </w:tcPr>
          <w:p w14:paraId="52C7420E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413DF08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00410B9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A6566B5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7F220DF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87E874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0918CB2C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17370DA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3614BCFB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000000"/>
            </w:tcBorders>
          </w:tcPr>
          <w:p w14:paraId="54A2AAD2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03DEAFC3" w14:textId="77777777" w:rsidTr="00A60F70">
        <w:trPr>
          <w:jc w:val="center"/>
        </w:trPr>
        <w:tc>
          <w:tcPr>
            <w:tcW w:w="660" w:type="pct"/>
          </w:tcPr>
          <w:p w14:paraId="703D7FE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6" w:type="pct"/>
          </w:tcPr>
          <w:p w14:paraId="0260896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4C82F43A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56E0326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FBA33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DB24FF9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CB2E43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5E8F26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4A7777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79FC0B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6B1F3B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2D9C528A" w14:textId="77777777" w:rsidTr="00A60F70">
        <w:trPr>
          <w:jc w:val="center"/>
        </w:trPr>
        <w:tc>
          <w:tcPr>
            <w:tcW w:w="660" w:type="pct"/>
          </w:tcPr>
          <w:p w14:paraId="110972E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6" w:type="pct"/>
          </w:tcPr>
          <w:p w14:paraId="3288ED9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541" w:type="pct"/>
          </w:tcPr>
          <w:p w14:paraId="4A0EA69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14:paraId="2F1AFE8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9A32F9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464EC8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ED2AD8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3577CD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E5C2C1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113C00C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4DBB82F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620C46FA" w14:textId="77777777" w:rsidTr="00A60F70">
        <w:trPr>
          <w:jc w:val="center"/>
        </w:trPr>
        <w:tc>
          <w:tcPr>
            <w:tcW w:w="660" w:type="pct"/>
          </w:tcPr>
          <w:p w14:paraId="611747EE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6" w:type="pct"/>
          </w:tcPr>
          <w:p w14:paraId="552F6075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541" w:type="pct"/>
          </w:tcPr>
          <w:p w14:paraId="1594510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  <w:tc>
          <w:tcPr>
            <w:tcW w:w="205" w:type="pct"/>
          </w:tcPr>
          <w:p w14:paraId="75F5624A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C8AE89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ADCAF22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F37A4B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4B7A40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41C7152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23402E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4060F10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3DDF9A0D" w14:textId="77777777" w:rsidTr="00A60F70">
        <w:trPr>
          <w:jc w:val="center"/>
        </w:trPr>
        <w:tc>
          <w:tcPr>
            <w:tcW w:w="5000" w:type="pct"/>
            <w:gridSpan w:val="11"/>
          </w:tcPr>
          <w:p w14:paraId="0C0BDB10" w14:textId="77777777"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1A2190" w:rsidRPr="000F139C" w14:paraId="305EA6C5" w14:textId="77777777" w:rsidTr="00A60F70">
        <w:trPr>
          <w:jc w:val="center"/>
        </w:trPr>
        <w:tc>
          <w:tcPr>
            <w:tcW w:w="660" w:type="pct"/>
          </w:tcPr>
          <w:p w14:paraId="4625C920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6" w:type="pct"/>
          </w:tcPr>
          <w:p w14:paraId="32A1B9C0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14:paraId="015FCE8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382A100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567714A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C72059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D4D464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88EC6B9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86A7D5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858A15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6B3376BA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6F9BD0FC" w14:textId="77777777" w:rsidTr="00A60F70">
        <w:trPr>
          <w:jc w:val="center"/>
        </w:trPr>
        <w:tc>
          <w:tcPr>
            <w:tcW w:w="660" w:type="pct"/>
          </w:tcPr>
          <w:p w14:paraId="3A30AE4E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6" w:type="pct"/>
          </w:tcPr>
          <w:p w14:paraId="789BBEE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14:paraId="09F77239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4E5A12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863B0E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3866B0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6C5C97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CCE716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6E09B4F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1B3165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E6BFB7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14:paraId="17031CDA" w14:textId="77777777" w:rsidTr="00A60F70">
        <w:trPr>
          <w:jc w:val="center"/>
        </w:trPr>
        <w:tc>
          <w:tcPr>
            <w:tcW w:w="660" w:type="pct"/>
          </w:tcPr>
          <w:p w14:paraId="47AD46F0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6" w:type="pct"/>
          </w:tcPr>
          <w:p w14:paraId="5D873489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TLV-TAG-MSB</w:t>
            </w:r>
          </w:p>
        </w:tc>
        <w:tc>
          <w:tcPr>
            <w:tcW w:w="541" w:type="pct"/>
          </w:tcPr>
          <w:p w14:paraId="26F75353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9444BAD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C181259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284CCC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BAFDB95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487CA4E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868F0BF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CE8A42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13ED708A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14:paraId="64C10F5F" w14:textId="77777777" w:rsidTr="00A60F70">
        <w:trPr>
          <w:jc w:val="center"/>
        </w:trPr>
        <w:tc>
          <w:tcPr>
            <w:tcW w:w="660" w:type="pct"/>
          </w:tcPr>
          <w:p w14:paraId="6D768BF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6" w:type="pct"/>
          </w:tcPr>
          <w:p w14:paraId="77E397F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TLV-TAG-LSB</w:t>
            </w:r>
          </w:p>
        </w:tc>
        <w:tc>
          <w:tcPr>
            <w:tcW w:w="541" w:type="pct"/>
          </w:tcPr>
          <w:p w14:paraId="71497222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9AC845B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5E503A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F38B19C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D02A72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9D287C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CAF1789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426B87D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7C80657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14:paraId="4E71EFD2" w14:textId="77777777" w:rsidTr="00A60F70">
        <w:trPr>
          <w:jc w:val="center"/>
        </w:trPr>
        <w:tc>
          <w:tcPr>
            <w:tcW w:w="660" w:type="pct"/>
          </w:tcPr>
          <w:p w14:paraId="5D778FA5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6" w:type="pct"/>
          </w:tcPr>
          <w:p w14:paraId="4ECE888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TLV-Length-MSB</w:t>
            </w:r>
          </w:p>
        </w:tc>
        <w:tc>
          <w:tcPr>
            <w:tcW w:w="541" w:type="pct"/>
          </w:tcPr>
          <w:p w14:paraId="6457955A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F098B65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C35522B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49E2978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2A99F28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04BB513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36E50D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A1F8DF7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7795F200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14:paraId="11CFEB62" w14:textId="77777777" w:rsidTr="00A60F70">
        <w:trPr>
          <w:jc w:val="center"/>
        </w:trPr>
        <w:tc>
          <w:tcPr>
            <w:tcW w:w="660" w:type="pct"/>
          </w:tcPr>
          <w:p w14:paraId="040A350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6" w:type="pct"/>
          </w:tcPr>
          <w:p w14:paraId="16A0993F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TLV-Length-LSB</w:t>
            </w:r>
          </w:p>
        </w:tc>
        <w:tc>
          <w:tcPr>
            <w:tcW w:w="541" w:type="pct"/>
          </w:tcPr>
          <w:p w14:paraId="2A23C19B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8C7283B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B5F3FDE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021F8B9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24F9936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2B59BCF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C274352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94E629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3F288DAD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F114A" w:rsidRPr="000F139C" w14:paraId="38C8FAC6" w14:textId="77777777" w:rsidTr="00A60F70">
        <w:trPr>
          <w:jc w:val="center"/>
        </w:trPr>
        <w:tc>
          <w:tcPr>
            <w:tcW w:w="660" w:type="pct"/>
          </w:tcPr>
          <w:p w14:paraId="7085D7A7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  <w:p w14:paraId="59AF25B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6" w:type="pct"/>
          </w:tcPr>
          <w:p w14:paraId="2F45D33D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TLV-Value</w:t>
            </w:r>
          </w:p>
        </w:tc>
        <w:tc>
          <w:tcPr>
            <w:tcW w:w="541" w:type="pct"/>
          </w:tcPr>
          <w:p w14:paraId="24C5A021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C9CEB14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F336FB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F91176C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C3C54B7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18AB916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1EB5B35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D16CE67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7EF93090" w14:textId="77777777" w:rsidR="005F114A" w:rsidRPr="000F139C" w:rsidRDefault="005F114A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A2190" w:rsidRPr="000F139C" w14:paraId="46BBA699" w14:textId="77777777" w:rsidTr="00A60F70">
        <w:trPr>
          <w:jc w:val="center"/>
        </w:trPr>
        <w:tc>
          <w:tcPr>
            <w:tcW w:w="5000" w:type="pct"/>
            <w:gridSpan w:val="11"/>
          </w:tcPr>
          <w:p w14:paraId="11495E84" w14:textId="77777777" w:rsidR="001A2190" w:rsidRPr="000F139C" w:rsidRDefault="001A219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1A2190" w:rsidRPr="000F139C" w14:paraId="09E647FF" w14:textId="77777777" w:rsidTr="00A60F70">
        <w:trPr>
          <w:jc w:val="center"/>
        </w:trPr>
        <w:tc>
          <w:tcPr>
            <w:tcW w:w="660" w:type="pct"/>
          </w:tcPr>
          <w:p w14:paraId="27F321B6" w14:textId="77777777" w:rsidR="001A2190" w:rsidRPr="000F139C" w:rsidRDefault="001A2190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6" w:type="pct"/>
          </w:tcPr>
          <w:p w14:paraId="35610CB3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6730F0BD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B9067F6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DF13862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A0CF6A5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E5EF920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C880AA8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A0D9431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5FAE862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5B19D25" w14:textId="77777777" w:rsidR="001A2190" w:rsidRPr="000F139C" w:rsidRDefault="001A219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1C50B00F" w14:textId="61B9311F" w:rsidR="002A5CB7" w:rsidRPr="000F139C" w:rsidRDefault="00E34AB6" w:rsidP="00E34AB6">
      <w:pPr>
        <w:pStyle w:val="a6"/>
        <w:spacing w:before="156" w:after="156"/>
        <w:outlineLvl w:val="2"/>
      </w:pPr>
      <w:bookmarkStart w:id="516" w:name="_Toc42764063"/>
      <w:bookmarkStart w:id="517" w:name="_Toc42875684"/>
      <w:bookmarkStart w:id="518" w:name="_Toc44167609"/>
      <w:bookmarkStart w:id="519" w:name="_Toc44578738"/>
      <w:bookmarkStart w:id="520" w:name="_Toc44666999"/>
      <w:bookmarkStart w:id="521" w:name="OLE_LINK15"/>
      <w:bookmarkStart w:id="522" w:name="OLE_LINK16"/>
      <w:r w:rsidRPr="000F139C">
        <w:rPr>
          <w:rFonts w:hint="eastAsia"/>
        </w:rPr>
        <w:t xml:space="preserve"> </w:t>
      </w:r>
      <w:bookmarkStart w:id="523" w:name="_Toc62542408"/>
      <w:r w:rsidR="002A5CB7" w:rsidRPr="000F139C">
        <w:rPr>
          <w:rFonts w:hint="eastAsia"/>
        </w:rPr>
        <w:t>‘</w:t>
      </w:r>
      <w:r w:rsidR="002A5CB7" w:rsidRPr="000F139C">
        <w:t>AT</w:t>
      </w:r>
      <w:r w:rsidR="002A5CB7" w:rsidRPr="000F139C">
        <w:rPr>
          <w:rFonts w:hint="eastAsia"/>
        </w:rPr>
        <w:t>’</w:t>
      </w:r>
      <w:proofErr w:type="gramStart"/>
      <w:r w:rsidR="002A5CB7" w:rsidRPr="000F139C">
        <w:rPr>
          <w:rFonts w:hint="eastAsia"/>
        </w:rPr>
        <w:t>指令透传</w:t>
      </w:r>
      <w:r w:rsidR="002A5CB7" w:rsidRPr="000F139C">
        <w:t>命令</w:t>
      </w:r>
      <w:bookmarkEnd w:id="516"/>
      <w:bookmarkEnd w:id="517"/>
      <w:bookmarkEnd w:id="518"/>
      <w:bookmarkEnd w:id="519"/>
      <w:bookmarkEnd w:id="520"/>
      <w:bookmarkEnd w:id="523"/>
      <w:proofErr w:type="gramEnd"/>
    </w:p>
    <w:p w14:paraId="5E7EF98D" w14:textId="692E1F8A" w:rsidR="009320F1" w:rsidRDefault="009320F1" w:rsidP="009320F1">
      <w:pPr>
        <w:pStyle w:val="aff4"/>
      </w:pPr>
      <w:r w:rsidRPr="000F139C">
        <w:rPr>
          <w:rFonts w:hint="eastAsia"/>
        </w:rPr>
        <w:t>‘AT’指令透传命令见表</w:t>
      </w:r>
      <w:r w:rsidR="00E34AB6">
        <w:t>2</w:t>
      </w:r>
      <w:r w:rsidR="00A14D1D" w:rsidRPr="000F139C">
        <w:t>7</w:t>
      </w:r>
      <w:r w:rsidR="004E2D9A" w:rsidRPr="000F139C">
        <w:rPr>
          <w:rFonts w:hint="eastAsia"/>
        </w:rPr>
        <w:t>，通常仅用于终端本地调试</w:t>
      </w:r>
      <w:r w:rsidRPr="000F139C">
        <w:rPr>
          <w:rFonts w:hint="eastAsia"/>
        </w:rPr>
        <w:t>。</w:t>
      </w:r>
    </w:p>
    <w:p w14:paraId="1D7D5A27" w14:textId="2F3A2685" w:rsidR="00E34AB6" w:rsidRDefault="00E34AB6" w:rsidP="009320F1">
      <w:pPr>
        <w:pStyle w:val="aff4"/>
      </w:pPr>
    </w:p>
    <w:p w14:paraId="64E48955" w14:textId="77777777" w:rsidR="00E34AB6" w:rsidRPr="000F139C" w:rsidRDefault="00E34AB6" w:rsidP="009320F1">
      <w:pPr>
        <w:pStyle w:val="aff4"/>
      </w:pPr>
    </w:p>
    <w:p w14:paraId="483888B7" w14:textId="4AC54E76" w:rsidR="006E13C6" w:rsidRPr="000F139C" w:rsidRDefault="006E13C6" w:rsidP="00326263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</w:t>
      </w:r>
      <w:r w:rsidR="00A14D1D" w:rsidRPr="000F139C">
        <w:rPr>
          <w:rFonts w:ascii="黑体" w:eastAsia="黑体" w:hAnsi="黑体"/>
        </w:rPr>
        <w:t xml:space="preserve">7 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AT</w:t>
      </w:r>
      <w:r w:rsidRPr="000F139C">
        <w:rPr>
          <w:rFonts w:ascii="黑体" w:eastAsia="黑体" w:hAnsi="黑体" w:hint="eastAsia"/>
        </w:rPr>
        <w:t>’指令透传命令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9"/>
        <w:gridCol w:w="1036"/>
        <w:gridCol w:w="392"/>
        <w:gridCol w:w="329"/>
        <w:gridCol w:w="390"/>
        <w:gridCol w:w="329"/>
        <w:gridCol w:w="392"/>
        <w:gridCol w:w="329"/>
        <w:gridCol w:w="387"/>
        <w:gridCol w:w="323"/>
      </w:tblGrid>
      <w:tr w:rsidR="009D15C7" w:rsidRPr="000F139C" w14:paraId="594E6F77" w14:textId="77777777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14:paraId="3BE19CF0" w14:textId="77777777" w:rsidR="009D15C7" w:rsidRPr="000F139C" w:rsidRDefault="009D15C7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bookmarkStart w:id="524" w:name="OLE_LINK19"/>
            <w:bookmarkStart w:id="525" w:name="OLE_LINK20"/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D15C7" w:rsidRPr="000F139C" w14:paraId="4DEDFD18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3116FEA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7" w:type="pct"/>
            <w:tcBorders>
              <w:top w:val="single" w:sz="12" w:space="0" w:color="000000"/>
            </w:tcBorders>
          </w:tcPr>
          <w:p w14:paraId="5A33042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7233700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3A5DECA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404B8A92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2D0FD1B7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2ED28A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6F3E74D3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4A14A5C8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1528CF7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12" w:space="0" w:color="000000"/>
            </w:tcBorders>
          </w:tcPr>
          <w:p w14:paraId="59AC9C1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5C7" w:rsidRPr="000F139C" w14:paraId="18308B6C" w14:textId="77777777" w:rsidTr="00A14D1D">
        <w:trPr>
          <w:jc w:val="center"/>
        </w:trPr>
        <w:tc>
          <w:tcPr>
            <w:tcW w:w="660" w:type="pct"/>
          </w:tcPr>
          <w:p w14:paraId="3E136586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Byte15</w:t>
            </w:r>
          </w:p>
        </w:tc>
        <w:tc>
          <w:tcPr>
            <w:tcW w:w="2297" w:type="pct"/>
          </w:tcPr>
          <w:p w14:paraId="092A9D6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42E6069C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0D98685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E87B86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3D77EF3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D2DFDC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86CA7E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B72648C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E880C9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14583D33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5C7" w:rsidRPr="000F139C" w14:paraId="4AD34C71" w14:textId="77777777" w:rsidTr="00A14D1D">
        <w:trPr>
          <w:jc w:val="center"/>
        </w:trPr>
        <w:tc>
          <w:tcPr>
            <w:tcW w:w="660" w:type="pct"/>
          </w:tcPr>
          <w:p w14:paraId="1961631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7" w:type="pct"/>
          </w:tcPr>
          <w:p w14:paraId="48221276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A’</w:t>
            </w:r>
          </w:p>
        </w:tc>
        <w:tc>
          <w:tcPr>
            <w:tcW w:w="541" w:type="pct"/>
          </w:tcPr>
          <w:p w14:paraId="5E2B14CD" w14:textId="77777777" w:rsidR="009D15C7" w:rsidRPr="000F139C" w:rsidRDefault="0077142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41</w:t>
            </w:r>
          </w:p>
        </w:tc>
        <w:tc>
          <w:tcPr>
            <w:tcW w:w="205" w:type="pct"/>
          </w:tcPr>
          <w:p w14:paraId="35C9F7C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3472E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729C6D1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8BCF5C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42E83F4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788F03F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B757B1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1500629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5C7" w:rsidRPr="000F139C" w14:paraId="34021391" w14:textId="77777777" w:rsidTr="00A14D1D">
        <w:trPr>
          <w:jc w:val="center"/>
        </w:trPr>
        <w:tc>
          <w:tcPr>
            <w:tcW w:w="660" w:type="pct"/>
          </w:tcPr>
          <w:p w14:paraId="2728621F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7" w:type="pct"/>
          </w:tcPr>
          <w:p w14:paraId="5348F54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1" w:type="pct"/>
          </w:tcPr>
          <w:p w14:paraId="30F6C9F0" w14:textId="77777777" w:rsidR="009D15C7" w:rsidRPr="000F139C" w:rsidRDefault="00771420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  <w:tc>
          <w:tcPr>
            <w:tcW w:w="205" w:type="pct"/>
          </w:tcPr>
          <w:p w14:paraId="06ADBC8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227482F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809208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1325CCC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41ED1F5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D69614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EC66A6A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7CED3B1F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5C7" w:rsidRPr="000F139C" w14:paraId="2111627E" w14:textId="77777777" w:rsidTr="00A14D1D">
        <w:trPr>
          <w:jc w:val="center"/>
        </w:trPr>
        <w:tc>
          <w:tcPr>
            <w:tcW w:w="5000" w:type="pct"/>
            <w:gridSpan w:val="11"/>
          </w:tcPr>
          <w:p w14:paraId="4EB56C87" w14:textId="77777777" w:rsidR="009D15C7" w:rsidRPr="000F139C" w:rsidRDefault="009D15C7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D15C7" w:rsidRPr="000F139C" w14:paraId="6C9D5CDD" w14:textId="77777777" w:rsidTr="00A14D1D">
        <w:trPr>
          <w:jc w:val="center"/>
        </w:trPr>
        <w:tc>
          <w:tcPr>
            <w:tcW w:w="660" w:type="pct"/>
          </w:tcPr>
          <w:p w14:paraId="32FC4162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297" w:type="pct"/>
          </w:tcPr>
          <w:p w14:paraId="12651CA1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541" w:type="pct"/>
          </w:tcPr>
          <w:p w14:paraId="4C07FFAA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E7F8E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345394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1B1F29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2B54AE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0065C0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062F1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B4A8E48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664127B6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5C7" w:rsidRPr="000F139C" w14:paraId="464CB7D2" w14:textId="77777777" w:rsidTr="00A14D1D">
        <w:trPr>
          <w:jc w:val="center"/>
        </w:trPr>
        <w:tc>
          <w:tcPr>
            <w:tcW w:w="660" w:type="pct"/>
          </w:tcPr>
          <w:p w14:paraId="6C006BC4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297" w:type="pct"/>
          </w:tcPr>
          <w:p w14:paraId="6733242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541" w:type="pct"/>
          </w:tcPr>
          <w:p w14:paraId="2FFFDAC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5796EAC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E97768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3ABF6A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7227966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0982D40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90CB901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8224383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3584E4D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F822B9" w:rsidRPr="000F139C" w14:paraId="1D2E94D9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2DFFA161" w14:textId="79C43369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20-n</w:t>
            </w:r>
          </w:p>
        </w:tc>
        <w:tc>
          <w:tcPr>
            <w:tcW w:w="2298" w:type="pct"/>
            <w:tcBorders>
              <w:top w:val="single" w:sz="12" w:space="0" w:color="000000"/>
            </w:tcBorders>
          </w:tcPr>
          <w:p w14:paraId="42DED271" w14:textId="76F53F73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AT指令全文“AT+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”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793C0879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0F1DF87B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0BD2372A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1A9B0DBE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496AF070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2696DE4B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04DAA26A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529574B4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top w:val="single" w:sz="12" w:space="0" w:color="000000"/>
              <w:right w:val="single" w:sz="12" w:space="0" w:color="000000"/>
            </w:tcBorders>
          </w:tcPr>
          <w:p w14:paraId="4AAB0012" w14:textId="77777777" w:rsidR="00F822B9" w:rsidRPr="000F139C" w:rsidRDefault="00F822B9" w:rsidP="00F822B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F822B9" w:rsidRPr="000F139C" w14:paraId="3E4C93A1" w14:textId="77777777" w:rsidTr="000634D2">
        <w:trPr>
          <w:jc w:val="center"/>
        </w:trPr>
        <w:tc>
          <w:tcPr>
            <w:tcW w:w="5000" w:type="pct"/>
            <w:gridSpan w:val="11"/>
            <w:tcBorders>
              <w:right w:val="single" w:sz="12" w:space="0" w:color="000000"/>
            </w:tcBorders>
          </w:tcPr>
          <w:p w14:paraId="00DD2121" w14:textId="0DBB83E3" w:rsidR="00F822B9" w:rsidRPr="000F139C" w:rsidRDefault="00F822B9" w:rsidP="00F822B9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D15C7" w:rsidRPr="000F139C" w14:paraId="425C2B9B" w14:textId="77777777" w:rsidTr="00CE3F78">
        <w:trPr>
          <w:jc w:val="center"/>
        </w:trPr>
        <w:tc>
          <w:tcPr>
            <w:tcW w:w="660" w:type="pct"/>
          </w:tcPr>
          <w:p w14:paraId="356DF49B" w14:textId="77777777" w:rsidR="009D15C7" w:rsidRPr="000F139C" w:rsidRDefault="009D15C7" w:rsidP="0072107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72107B" w:rsidRPr="000F139C">
              <w:rPr>
                <w:rFonts w:asciiTheme="minorEastAsia" w:eastAsiaTheme="minorEastAsia" w:hAnsiTheme="minorEastAsia"/>
                <w:sz w:val="18"/>
              </w:rPr>
              <w:t>n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+1</w:t>
            </w:r>
          </w:p>
        </w:tc>
        <w:tc>
          <w:tcPr>
            <w:tcW w:w="2298" w:type="pct"/>
          </w:tcPr>
          <w:p w14:paraId="564DBB4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7F17160B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3B5901E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766ACEF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9052518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56CBC24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77ABAA5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5738A9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259ABD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50AE1B5A" w14:textId="77777777" w:rsidR="009D15C7" w:rsidRPr="000F139C" w:rsidRDefault="009D15C7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5019FF7" w14:textId="77777777" w:rsidR="001439FD" w:rsidRPr="000F139C" w:rsidRDefault="001439FD" w:rsidP="007F67C7">
      <w:pPr>
        <w:pStyle w:val="a5"/>
        <w:spacing w:before="156" w:after="156"/>
        <w:outlineLvl w:val="1"/>
      </w:pPr>
      <w:bookmarkStart w:id="526" w:name="_Toc42620499"/>
      <w:bookmarkStart w:id="527" w:name="_Toc42624671"/>
      <w:bookmarkStart w:id="528" w:name="_Toc42625154"/>
      <w:bookmarkStart w:id="529" w:name="_Toc42764064"/>
      <w:bookmarkStart w:id="530" w:name="_Toc42875685"/>
      <w:bookmarkStart w:id="531" w:name="_Toc44167610"/>
      <w:bookmarkStart w:id="532" w:name="_Toc44578739"/>
      <w:bookmarkStart w:id="533" w:name="_Toc62542409"/>
      <w:bookmarkEnd w:id="521"/>
      <w:bookmarkEnd w:id="522"/>
      <w:bookmarkEnd w:id="524"/>
      <w:bookmarkEnd w:id="525"/>
      <w:r w:rsidRPr="000F139C">
        <w:rPr>
          <w:rFonts w:hint="eastAsia"/>
        </w:rPr>
        <w:t>0x06-CMD_RESP-命令响应</w:t>
      </w:r>
      <w:bookmarkEnd w:id="526"/>
      <w:bookmarkEnd w:id="527"/>
      <w:bookmarkEnd w:id="528"/>
      <w:bookmarkEnd w:id="529"/>
      <w:bookmarkEnd w:id="530"/>
      <w:bookmarkEnd w:id="531"/>
      <w:bookmarkEnd w:id="532"/>
      <w:bookmarkEnd w:id="533"/>
    </w:p>
    <w:p w14:paraId="0A62AB96" w14:textId="1AD377F4" w:rsidR="00E269DB" w:rsidRPr="000F139C" w:rsidRDefault="00BC4059" w:rsidP="00E269DB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命令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响应是对命令接收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者对命令的响应，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格式与</w:t>
      </w:r>
      <w:r w:rsidR="00CA16F5" w:rsidRPr="000F139C">
        <w:rPr>
          <w:rFonts w:asciiTheme="minorEastAsia" w:eastAsiaTheme="minorEastAsia" w:hAnsiTheme="minorEastAsia"/>
          <w:color w:val="000000"/>
          <w:szCs w:val="21"/>
        </w:rPr>
        <w:t>C</w:t>
      </w:r>
      <w:r w:rsidR="008D5922" w:rsidRPr="000F139C">
        <w:rPr>
          <w:rFonts w:asciiTheme="minorEastAsia" w:eastAsiaTheme="minorEastAsia" w:hAnsiTheme="minorEastAsia"/>
          <w:color w:val="000000"/>
          <w:szCs w:val="21"/>
        </w:rPr>
        <w:t>MD</w:t>
      </w:r>
      <w:r w:rsidR="00CA16F5" w:rsidRPr="000F139C">
        <w:rPr>
          <w:rFonts w:asciiTheme="minorEastAsia" w:eastAsiaTheme="minorEastAsia" w:hAnsiTheme="minorEastAsia"/>
          <w:color w:val="000000"/>
          <w:szCs w:val="21"/>
        </w:rPr>
        <w:t>_REQ</w:t>
      </w:r>
      <w:r w:rsidR="00CA16F5" w:rsidRPr="000F139C">
        <w:rPr>
          <w:rFonts w:asciiTheme="minorEastAsia" w:eastAsiaTheme="minorEastAsia" w:hAnsiTheme="minorEastAsia" w:hint="eastAsia"/>
          <w:color w:val="000000"/>
          <w:szCs w:val="21"/>
        </w:rPr>
        <w:t>基本一致，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格式</w:t>
      </w:r>
      <w:r w:rsidR="00F520BA" w:rsidRPr="000F139C">
        <w:rPr>
          <w:rFonts w:asciiTheme="minorEastAsia" w:eastAsiaTheme="minorEastAsia" w:hAnsiTheme="minorEastAsia" w:hint="eastAsia"/>
          <w:color w:val="000000"/>
          <w:szCs w:val="21"/>
        </w:rPr>
        <w:t>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2</w:t>
      </w:r>
      <w:r w:rsidR="00AD15A2" w:rsidRPr="000F139C">
        <w:rPr>
          <w:rFonts w:asciiTheme="minorEastAsia" w:eastAsiaTheme="minorEastAsia" w:hAnsiTheme="minorEastAsia"/>
          <w:color w:val="000000"/>
          <w:szCs w:val="21"/>
        </w:rPr>
        <w:t>8</w:t>
      </w:r>
      <w:r w:rsidR="00F520BA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065D5FB4" w14:textId="29783966" w:rsidR="00E269DB" w:rsidRPr="000F139C" w:rsidRDefault="007B0016" w:rsidP="007B0016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表</w:t>
      </w:r>
      <w:r w:rsidR="00E34AB6">
        <w:t>2</w:t>
      </w:r>
      <w:r w:rsidR="00AD15A2" w:rsidRPr="000F139C">
        <w:t>8</w:t>
      </w:r>
      <w:r w:rsidR="00275017" w:rsidRPr="000F139C">
        <w:t xml:space="preserve"> </w:t>
      </w:r>
      <w:r w:rsidR="00BC4059" w:rsidRPr="000F139C">
        <w:t>CMD</w:t>
      </w:r>
      <w:r w:rsidR="00BC4059" w:rsidRPr="000F139C">
        <w:rPr>
          <w:rFonts w:hint="eastAsia"/>
        </w:rPr>
        <w:t>_RESP</w:t>
      </w:r>
      <w:r w:rsidR="00E269DB" w:rsidRPr="000F139C">
        <w:t>报文</w:t>
      </w:r>
      <w:r w:rsidR="00E269DB" w:rsidRPr="000F139C">
        <w:rPr>
          <w:rFonts w:hint="eastAsia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9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CA16F5" w:rsidRPr="000F139C" w14:paraId="305B8D5A" w14:textId="77777777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472D376F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14:paraId="2CB47C43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3" w:type="pct"/>
            <w:tcBorders>
              <w:top w:val="single" w:sz="12" w:space="0" w:color="auto"/>
              <w:bottom w:val="single" w:sz="12" w:space="0" w:color="auto"/>
            </w:tcBorders>
          </w:tcPr>
          <w:p w14:paraId="230FCF23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308A3F6B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42AFAD35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6894B314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2BA6E487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3C99D5DA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74ADD89F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4C5C3017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14:paraId="07ADC497" w14:textId="77777777" w:rsidR="00CA16F5" w:rsidRPr="000F139C" w:rsidRDefault="00CA16F5" w:rsidP="00AD15A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A16F5" w:rsidRPr="000F139C" w14:paraId="1E320F4A" w14:textId="77777777" w:rsidTr="0027501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434A8DE3" w14:textId="77777777"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A16F5" w:rsidRPr="000F139C" w14:paraId="34010507" w14:textId="77777777" w:rsidTr="00E34AB6">
        <w:trPr>
          <w:jc w:val="center"/>
        </w:trPr>
        <w:tc>
          <w:tcPr>
            <w:tcW w:w="660" w:type="pct"/>
          </w:tcPr>
          <w:p w14:paraId="01814AD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14:paraId="58212CD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3" w:type="pct"/>
          </w:tcPr>
          <w:p w14:paraId="0BC11A6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550D62"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5" w:type="pct"/>
          </w:tcPr>
          <w:p w14:paraId="0A1FBE5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ED6A57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0B95A79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74BD12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02A2C77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39C9F57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</w:tcPr>
          <w:p w14:paraId="13DAD80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</w:tcPr>
          <w:p w14:paraId="4D9DA64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466FAE" w:rsidRPr="000F139C" w14:paraId="4F59E151" w14:textId="77777777" w:rsidTr="00275017">
        <w:trPr>
          <w:jc w:val="center"/>
        </w:trPr>
        <w:tc>
          <w:tcPr>
            <w:tcW w:w="5000" w:type="pct"/>
            <w:gridSpan w:val="11"/>
          </w:tcPr>
          <w:p w14:paraId="262AB476" w14:textId="77777777" w:rsidR="00466FAE" w:rsidRPr="000F139C" w:rsidRDefault="00466FAE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CA16F5" w:rsidRPr="000F139C" w14:paraId="0EB506FC" w14:textId="77777777" w:rsidTr="00E34AB6">
        <w:trPr>
          <w:jc w:val="center"/>
        </w:trPr>
        <w:tc>
          <w:tcPr>
            <w:tcW w:w="660" w:type="pct"/>
          </w:tcPr>
          <w:p w14:paraId="4625C11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14:paraId="316D289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3" w:type="pct"/>
          </w:tcPr>
          <w:p w14:paraId="43BBA45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109B816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38BF4AC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1DA51E7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628DC6F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7415E8F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797F8C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6C30574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1591A00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14:paraId="45755054" w14:textId="77777777" w:rsidTr="00E34AB6">
        <w:trPr>
          <w:jc w:val="center"/>
        </w:trPr>
        <w:tc>
          <w:tcPr>
            <w:tcW w:w="660" w:type="pct"/>
          </w:tcPr>
          <w:p w14:paraId="51D9AE3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14:paraId="26FE38F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3" w:type="pct"/>
          </w:tcPr>
          <w:p w14:paraId="01DB6D2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59F6ADA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6770ECF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7240600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2AB1D12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02B0A2F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4D68147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2CE5674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6" w:type="pct"/>
          </w:tcPr>
          <w:p w14:paraId="77B7138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CA16F5" w:rsidRPr="000F139C" w14:paraId="5062A618" w14:textId="77777777" w:rsidTr="00E34AB6">
        <w:trPr>
          <w:jc w:val="center"/>
        </w:trPr>
        <w:tc>
          <w:tcPr>
            <w:tcW w:w="660" w:type="pct"/>
          </w:tcPr>
          <w:p w14:paraId="40976D2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14:paraId="0C4415D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3" w:type="pct"/>
          </w:tcPr>
          <w:p w14:paraId="2B069F5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81AA17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0B1578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E77B53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16F59B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7D29D4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5E94D3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2432FC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68DFE5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1CAA464E" w14:textId="77777777" w:rsidTr="00E34AB6">
        <w:trPr>
          <w:jc w:val="center"/>
        </w:trPr>
        <w:tc>
          <w:tcPr>
            <w:tcW w:w="660" w:type="pct"/>
          </w:tcPr>
          <w:p w14:paraId="738ACEC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14:paraId="2F2C270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3" w:type="pct"/>
          </w:tcPr>
          <w:p w14:paraId="4BE2E76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AD33CE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4D4E48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650E59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885A39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9E0718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27013F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0BA04D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B5811A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322F414E" w14:textId="77777777" w:rsidTr="00E34AB6">
        <w:trPr>
          <w:jc w:val="center"/>
        </w:trPr>
        <w:tc>
          <w:tcPr>
            <w:tcW w:w="660" w:type="pct"/>
          </w:tcPr>
          <w:p w14:paraId="4B57E3D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14:paraId="05CDAB1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3" w:type="pct"/>
          </w:tcPr>
          <w:p w14:paraId="3E2888D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3416558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7DC097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2F62EF0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1786AC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03A55DF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7A118D8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0E6ED15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4C60A1E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14:paraId="69A06041" w14:textId="77777777" w:rsidTr="00E34AB6">
        <w:trPr>
          <w:jc w:val="center"/>
        </w:trPr>
        <w:tc>
          <w:tcPr>
            <w:tcW w:w="660" w:type="pct"/>
          </w:tcPr>
          <w:p w14:paraId="59E91DE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</w:tcPr>
          <w:p w14:paraId="5F2C4B0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3" w:type="pct"/>
          </w:tcPr>
          <w:p w14:paraId="41483DC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0B764E5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4A813A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4F07DD4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7BC0587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1D0F84A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776010C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3B7122B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7E4CF6A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CA16F5" w:rsidRPr="000F139C" w14:paraId="43A7E1E1" w14:textId="77777777" w:rsidTr="00275017">
        <w:trPr>
          <w:jc w:val="center"/>
        </w:trPr>
        <w:tc>
          <w:tcPr>
            <w:tcW w:w="5000" w:type="pct"/>
            <w:gridSpan w:val="11"/>
          </w:tcPr>
          <w:p w14:paraId="48997EF2" w14:textId="77777777"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C845C1" w:rsidRPr="000F139C" w14:paraId="5A5C70B7" w14:textId="77777777" w:rsidTr="00E34AB6">
        <w:trPr>
          <w:jc w:val="center"/>
        </w:trPr>
        <w:tc>
          <w:tcPr>
            <w:tcW w:w="660" w:type="pct"/>
          </w:tcPr>
          <w:p w14:paraId="1A915805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14:paraId="54EA8524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543" w:type="pct"/>
          </w:tcPr>
          <w:p w14:paraId="4402A14D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3F2DE0A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73D0206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A83523B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F68829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ED267DB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8E72A07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74436D8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EF8D050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068C6E8B" w14:textId="77777777" w:rsidTr="00E34AB6">
        <w:trPr>
          <w:jc w:val="center"/>
        </w:trPr>
        <w:tc>
          <w:tcPr>
            <w:tcW w:w="660" w:type="pct"/>
          </w:tcPr>
          <w:p w14:paraId="275D0CCD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</w:tcPr>
          <w:p w14:paraId="37C0D2AA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543" w:type="pct"/>
          </w:tcPr>
          <w:p w14:paraId="7B5E9474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6721807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210C858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8E29EED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8F7C477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438BEF4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002798C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9FDC0B5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56D6B938" w14:textId="77777777" w:rsidR="00C845C1" w:rsidRPr="000F139C" w:rsidRDefault="00C845C1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51280A8E" w14:textId="77777777" w:rsidTr="00275017">
        <w:trPr>
          <w:jc w:val="center"/>
        </w:trPr>
        <w:tc>
          <w:tcPr>
            <w:tcW w:w="5000" w:type="pct"/>
            <w:gridSpan w:val="11"/>
          </w:tcPr>
          <w:p w14:paraId="54796BC3" w14:textId="77777777"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A16F5" w:rsidRPr="000F139C" w14:paraId="07460705" w14:textId="77777777" w:rsidTr="00E34AB6">
        <w:trPr>
          <w:jc w:val="center"/>
        </w:trPr>
        <w:tc>
          <w:tcPr>
            <w:tcW w:w="660" w:type="pct"/>
          </w:tcPr>
          <w:p w14:paraId="0829C6F3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14:paraId="45C2183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14:paraId="4226E75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84EE4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BB5400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366358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1FF52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C0C97B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25D47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855033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06A40D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732329F7" w14:textId="77777777" w:rsidTr="00E34AB6">
        <w:trPr>
          <w:jc w:val="center"/>
        </w:trPr>
        <w:tc>
          <w:tcPr>
            <w:tcW w:w="660" w:type="pct"/>
          </w:tcPr>
          <w:p w14:paraId="248803EA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14:paraId="110AF6B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14:paraId="6CA7D6B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DE4C87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CEC46D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F66817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80B60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6D2F1B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58F0F6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C4DF4A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5AF5A2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77353398" w14:textId="77777777" w:rsidTr="00E34AB6">
        <w:trPr>
          <w:jc w:val="center"/>
        </w:trPr>
        <w:tc>
          <w:tcPr>
            <w:tcW w:w="660" w:type="pct"/>
          </w:tcPr>
          <w:p w14:paraId="270DDCB9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14:paraId="59D95F9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0334775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ED36F3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05E81A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4A19B8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6D816B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AEBEBF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7C8C7F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CAB0E2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94B422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6D91FC32" w14:textId="77777777" w:rsidTr="00E34AB6">
        <w:trPr>
          <w:jc w:val="center"/>
        </w:trPr>
        <w:tc>
          <w:tcPr>
            <w:tcW w:w="660" w:type="pct"/>
          </w:tcPr>
          <w:p w14:paraId="4F094A39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14:paraId="32715E3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423891A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F39024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17FC6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83B139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6BAB0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68DDCB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B599E9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825EA9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1A54D4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22A82E8E" w14:textId="77777777" w:rsidTr="00E34AB6">
        <w:trPr>
          <w:jc w:val="center"/>
        </w:trPr>
        <w:tc>
          <w:tcPr>
            <w:tcW w:w="660" w:type="pct"/>
          </w:tcPr>
          <w:p w14:paraId="148509EB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299" w:type="pct"/>
          </w:tcPr>
          <w:p w14:paraId="4EDA4AA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276F7B3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AD6681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E64DB6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E42DC1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602ED2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508F8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29E842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640DE2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1966B8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5B1E5C69" w14:textId="77777777" w:rsidTr="00E34AB6">
        <w:trPr>
          <w:jc w:val="center"/>
        </w:trPr>
        <w:tc>
          <w:tcPr>
            <w:tcW w:w="660" w:type="pct"/>
          </w:tcPr>
          <w:p w14:paraId="290EB183" w14:textId="77777777" w:rsidR="00CA16F5" w:rsidRPr="000F139C" w:rsidRDefault="00C845C1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299" w:type="pct"/>
          </w:tcPr>
          <w:p w14:paraId="33BCC3B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6BACDDC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1C5122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055591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548F1F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A78A78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1BF51A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3ACB10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30F9A2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899B0B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24EBA7ED" w14:textId="77777777" w:rsidTr="00E34AB6">
        <w:trPr>
          <w:jc w:val="center"/>
        </w:trPr>
        <w:tc>
          <w:tcPr>
            <w:tcW w:w="660" w:type="pct"/>
          </w:tcPr>
          <w:p w14:paraId="36CC1DD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  <w:vMerge w:val="restart"/>
          </w:tcPr>
          <w:p w14:paraId="4FA2421C" w14:textId="77777777" w:rsidR="00CA16F5" w:rsidRPr="000F139C" w:rsidRDefault="00CA16F5" w:rsidP="007F67C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1ECF071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74EB0F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0E746B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390147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6F337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A16224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E2E446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003F7B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3440E7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45C022AF" w14:textId="77777777" w:rsidTr="00E34AB6">
        <w:trPr>
          <w:jc w:val="center"/>
        </w:trPr>
        <w:tc>
          <w:tcPr>
            <w:tcW w:w="660" w:type="pct"/>
          </w:tcPr>
          <w:p w14:paraId="7F95E78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Byten</w:t>
            </w:r>
          </w:p>
        </w:tc>
        <w:tc>
          <w:tcPr>
            <w:tcW w:w="2299" w:type="pct"/>
            <w:vMerge/>
          </w:tcPr>
          <w:p w14:paraId="34DFAA8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039E461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F32DD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132F41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AC9EAE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4622C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0B1B56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C8889A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D16B59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B40887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3FBF110F" w14:textId="77777777" w:rsidTr="00275017">
        <w:trPr>
          <w:jc w:val="center"/>
        </w:trPr>
        <w:tc>
          <w:tcPr>
            <w:tcW w:w="5000" w:type="pct"/>
            <w:gridSpan w:val="11"/>
          </w:tcPr>
          <w:p w14:paraId="76FF6B2A" w14:textId="77777777" w:rsidR="00CA16F5" w:rsidRPr="000F139C" w:rsidRDefault="00CA16F5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A16F5" w:rsidRPr="000F139C" w14:paraId="3B580E1C" w14:textId="77777777" w:rsidTr="00E34AB6">
        <w:trPr>
          <w:jc w:val="center"/>
        </w:trPr>
        <w:tc>
          <w:tcPr>
            <w:tcW w:w="660" w:type="pct"/>
          </w:tcPr>
          <w:p w14:paraId="1FFE4E6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14:paraId="7A11C89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14:paraId="17490B2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83E410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75132D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118034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143665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1BA928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D949E0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97F9A4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F4F96C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39FC3424" w14:textId="77777777" w:rsidTr="00E34AB6">
        <w:trPr>
          <w:jc w:val="center"/>
        </w:trPr>
        <w:tc>
          <w:tcPr>
            <w:tcW w:w="660" w:type="pct"/>
          </w:tcPr>
          <w:p w14:paraId="3C221C6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14:paraId="03A8087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命令响应内容长度LSB</w:t>
            </w:r>
            <w:r w:rsidR="00CD3454" w:rsidRPr="000F139C">
              <w:rPr>
                <w:rFonts w:asciiTheme="minorEastAsia" w:eastAsiaTheme="minorEastAsia" w:hAnsiTheme="minorEastAsia" w:hint="eastAsia"/>
                <w:sz w:val="18"/>
              </w:rPr>
              <w:t>（不含该字节）</w:t>
            </w:r>
          </w:p>
        </w:tc>
        <w:tc>
          <w:tcPr>
            <w:tcW w:w="543" w:type="pct"/>
          </w:tcPr>
          <w:p w14:paraId="6059726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287BE7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CA22F7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5040BC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7457EF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0243B6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085D7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0F6D07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7A9039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5621B7BD" w14:textId="77777777" w:rsidTr="00E34AB6">
        <w:trPr>
          <w:jc w:val="center"/>
        </w:trPr>
        <w:tc>
          <w:tcPr>
            <w:tcW w:w="660" w:type="pct"/>
          </w:tcPr>
          <w:p w14:paraId="1B6912F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14:paraId="29091E97" w14:textId="77777777" w:rsidR="00CA16F5" w:rsidRPr="000F139C" w:rsidRDefault="00CA16F5" w:rsidP="00CA16F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5DE75BA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FB4C70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5432BF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CFA317E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549804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FCBAF1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407CF4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AA7C829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1B69FE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483E8C79" w14:textId="77777777" w:rsidTr="00E34AB6">
        <w:trPr>
          <w:jc w:val="center"/>
        </w:trPr>
        <w:tc>
          <w:tcPr>
            <w:tcW w:w="660" w:type="pct"/>
          </w:tcPr>
          <w:p w14:paraId="66929E6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 n+4</w:t>
            </w:r>
          </w:p>
        </w:tc>
        <w:tc>
          <w:tcPr>
            <w:tcW w:w="2299" w:type="pct"/>
          </w:tcPr>
          <w:p w14:paraId="21D4F1D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014DFBE8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C5950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F1F0C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9AFB89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54A097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4592CEA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1CBFF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5FD07A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71A551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63995ED0" w14:textId="77777777" w:rsidTr="00E34AB6">
        <w:trPr>
          <w:jc w:val="center"/>
        </w:trPr>
        <w:tc>
          <w:tcPr>
            <w:tcW w:w="660" w:type="pct"/>
          </w:tcPr>
          <w:p w14:paraId="229FDE6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n+5</w:t>
            </w:r>
          </w:p>
        </w:tc>
        <w:tc>
          <w:tcPr>
            <w:tcW w:w="2299" w:type="pct"/>
          </w:tcPr>
          <w:p w14:paraId="6A23736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43" w:type="pct"/>
          </w:tcPr>
          <w:p w14:paraId="6D0EFE6C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343646D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B7098B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99F8CB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8E5C8B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2519022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E13540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68B44B1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7D7245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A16F5" w:rsidRPr="000F139C" w14:paraId="0BB73FF0" w14:textId="77777777" w:rsidTr="00E34AB6">
        <w:trPr>
          <w:jc w:val="center"/>
        </w:trPr>
        <w:tc>
          <w:tcPr>
            <w:tcW w:w="660" w:type="pct"/>
          </w:tcPr>
          <w:p w14:paraId="0DD74987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14:paraId="172C6C1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3" w:type="pct"/>
          </w:tcPr>
          <w:p w14:paraId="1E3BF3CB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D047E1F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0676120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905D7D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0359344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25F7AD5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3F8232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1689C73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546E476" w14:textId="77777777" w:rsidR="00CA16F5" w:rsidRPr="000F139C" w:rsidRDefault="00CA16F5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C1C6B" w:rsidRPr="000F139C" w14:paraId="5E8F00F8" w14:textId="77777777" w:rsidTr="002C1C6B">
        <w:trPr>
          <w:jc w:val="center"/>
        </w:trPr>
        <w:tc>
          <w:tcPr>
            <w:tcW w:w="660" w:type="pct"/>
          </w:tcPr>
          <w:p w14:paraId="2B4FEDC8" w14:textId="1EE313FD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9" w:type="pct"/>
          </w:tcPr>
          <w:p w14:paraId="3461E49A" w14:textId="0882A32F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3" w:type="pct"/>
          </w:tcPr>
          <w:p w14:paraId="2A8BC4B5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0628A6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A523A6D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F98446E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F863231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A402997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A884AA3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9A445AD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E11DE6F" w14:textId="77777777" w:rsidR="002C1C6B" w:rsidRPr="000F139C" w:rsidRDefault="002C1C6B" w:rsidP="002C1C6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C1C6B" w:rsidRPr="000F139C" w14:paraId="1510E2C4" w14:textId="77777777" w:rsidTr="002C1C6B">
        <w:trPr>
          <w:jc w:val="center"/>
        </w:trPr>
        <w:tc>
          <w:tcPr>
            <w:tcW w:w="5000" w:type="pct"/>
            <w:gridSpan w:val="11"/>
          </w:tcPr>
          <w:p w14:paraId="26BF5447" w14:textId="3218B3EB" w:rsidR="002C1C6B" w:rsidRPr="000F139C" w:rsidRDefault="002C1C6B" w:rsidP="002C1C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176A" w:rsidRPr="000F139C" w14:paraId="0A66969B" w14:textId="77777777" w:rsidTr="002C1C6B">
        <w:trPr>
          <w:jc w:val="center"/>
        </w:trPr>
        <w:tc>
          <w:tcPr>
            <w:tcW w:w="660" w:type="pct"/>
          </w:tcPr>
          <w:p w14:paraId="65A41E3C" w14:textId="77777777" w:rsidR="003F176A" w:rsidRPr="000F139C" w:rsidRDefault="003F176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+1</w:t>
            </w:r>
          </w:p>
        </w:tc>
        <w:tc>
          <w:tcPr>
            <w:tcW w:w="2299" w:type="pct"/>
          </w:tcPr>
          <w:p w14:paraId="6428E1C0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3" w:type="pct"/>
          </w:tcPr>
          <w:p w14:paraId="0F69808F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D75A073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49945F4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71D63E2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D8D7819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74503E5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DB30D21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90B99E2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D1B4659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1CAC7CB8" w14:textId="77777777" w:rsidR="00BE4973" w:rsidRPr="000F139C" w:rsidRDefault="00BE4973" w:rsidP="007F67C7">
      <w:pPr>
        <w:pStyle w:val="a6"/>
        <w:spacing w:before="156" w:after="156"/>
        <w:outlineLvl w:val="2"/>
      </w:pPr>
      <w:bookmarkStart w:id="534" w:name="_Toc42624672"/>
      <w:bookmarkStart w:id="535" w:name="_Toc42625155"/>
      <w:bookmarkStart w:id="536" w:name="_Toc42764065"/>
      <w:bookmarkStart w:id="537" w:name="_Toc42875686"/>
      <w:bookmarkStart w:id="538" w:name="_Toc44167611"/>
      <w:bookmarkStart w:id="539" w:name="_Toc44578740"/>
      <w:bookmarkStart w:id="540" w:name="_Toc44667001"/>
      <w:bookmarkStart w:id="541" w:name="_Toc62542410"/>
      <w:r w:rsidRPr="000F139C">
        <w:rPr>
          <w:rFonts w:hint="eastAsia"/>
        </w:rPr>
        <w:t>‘PW’响应设定参数命令</w:t>
      </w:r>
      <w:bookmarkEnd w:id="534"/>
      <w:bookmarkEnd w:id="535"/>
      <w:bookmarkEnd w:id="536"/>
      <w:bookmarkEnd w:id="537"/>
      <w:bookmarkEnd w:id="538"/>
      <w:bookmarkEnd w:id="539"/>
      <w:bookmarkEnd w:id="540"/>
      <w:bookmarkEnd w:id="541"/>
    </w:p>
    <w:p w14:paraId="56E90DFB" w14:textId="16B932CF" w:rsidR="00091AAA" w:rsidRPr="000F139C" w:rsidRDefault="00131FA4" w:rsidP="00275017">
      <w:pPr>
        <w:ind w:firstLine="420"/>
        <w:rPr>
          <w:rFonts w:ascii="黑体" w:eastAsia="黑体" w:hAnsi="黑体"/>
          <w:noProof/>
          <w:kern w:val="0"/>
          <w:szCs w:val="20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‘PW’响应设定参数命令见表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2</w:t>
      </w:r>
      <w:r w:rsidR="00BA2CA9" w:rsidRPr="000F139C">
        <w:rPr>
          <w:rFonts w:asciiTheme="minorEastAsia" w:eastAsiaTheme="minorEastAsia" w:hAnsiTheme="minorEastAsia"/>
          <w:color w:val="000000"/>
          <w:szCs w:val="21"/>
        </w:rPr>
        <w:t>9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45CA2C5A" w14:textId="6354385D" w:rsidR="001E3267" w:rsidRPr="000F139C" w:rsidRDefault="001E3267" w:rsidP="00326263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2</w:t>
      </w:r>
      <w:r w:rsidR="00BA2CA9" w:rsidRPr="000F139C">
        <w:rPr>
          <w:rFonts w:ascii="黑体" w:eastAsia="黑体" w:hAnsi="黑体"/>
        </w:rPr>
        <w:t xml:space="preserve">9 </w:t>
      </w:r>
      <w:r w:rsidRPr="000F139C">
        <w:rPr>
          <w:rFonts w:ascii="黑体" w:eastAsia="黑体" w:hAnsi="黑体" w:hint="eastAsia"/>
        </w:rPr>
        <w:t>‘P</w:t>
      </w:r>
      <w:r w:rsidRPr="000F139C">
        <w:rPr>
          <w:rFonts w:ascii="黑体" w:eastAsia="黑体" w:hAnsi="黑体"/>
        </w:rPr>
        <w:t>W</w:t>
      </w:r>
      <w:r w:rsidRPr="000F139C">
        <w:rPr>
          <w:rFonts w:ascii="黑体" w:eastAsia="黑体" w:hAnsi="黑体" w:hint="eastAsia"/>
        </w:rPr>
        <w:t>’响应设定参数命令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397"/>
        <w:gridCol w:w="1036"/>
        <w:gridCol w:w="392"/>
        <w:gridCol w:w="329"/>
        <w:gridCol w:w="390"/>
        <w:gridCol w:w="329"/>
        <w:gridCol w:w="392"/>
        <w:gridCol w:w="329"/>
        <w:gridCol w:w="387"/>
        <w:gridCol w:w="325"/>
      </w:tblGrid>
      <w:tr w:rsidR="004F6A43" w:rsidRPr="000F139C" w14:paraId="3E086AF1" w14:textId="77777777" w:rsidTr="000634D2">
        <w:trPr>
          <w:jc w:val="center"/>
        </w:trPr>
        <w:tc>
          <w:tcPr>
            <w:tcW w:w="5000" w:type="pct"/>
            <w:gridSpan w:val="11"/>
          </w:tcPr>
          <w:p w14:paraId="78144E2F" w14:textId="77777777" w:rsidR="004F6A43" w:rsidRPr="000F139C" w:rsidRDefault="004F6A43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4F6A43" w:rsidRPr="000F139C" w14:paraId="40CEBE5D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63FB81C8" w14:textId="77777777" w:rsidR="004F6A43" w:rsidRPr="000F139C" w:rsidRDefault="004F6A43" w:rsidP="00C845C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297" w:type="pct"/>
            <w:tcBorders>
              <w:top w:val="single" w:sz="12" w:space="0" w:color="000000"/>
            </w:tcBorders>
          </w:tcPr>
          <w:p w14:paraId="42AEB484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43500425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550D62"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6FBBD14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1357DEAB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2D060C2E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C0E142E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23290FE4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795355DF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0D12471F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  <w:tcBorders>
              <w:top w:val="single" w:sz="12" w:space="0" w:color="000000"/>
            </w:tcBorders>
          </w:tcPr>
          <w:p w14:paraId="113F348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14:paraId="24B07D45" w14:textId="77777777" w:rsidTr="000634D2">
        <w:trPr>
          <w:jc w:val="center"/>
        </w:trPr>
        <w:tc>
          <w:tcPr>
            <w:tcW w:w="660" w:type="pct"/>
          </w:tcPr>
          <w:p w14:paraId="5669CCC7" w14:textId="77777777"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7" w:type="pct"/>
          </w:tcPr>
          <w:p w14:paraId="33E1C3B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771DF9A7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53FF6205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7603874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1627D6E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729CC9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F58ADB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BDCEA79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51BE18D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9A89D8A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14:paraId="3DC46C2F" w14:textId="77777777" w:rsidTr="000634D2">
        <w:trPr>
          <w:jc w:val="center"/>
        </w:trPr>
        <w:tc>
          <w:tcPr>
            <w:tcW w:w="660" w:type="pct"/>
          </w:tcPr>
          <w:p w14:paraId="21C27425" w14:textId="77777777"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7" w:type="pct"/>
          </w:tcPr>
          <w:p w14:paraId="3BEE6C2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P’parameter</w:t>
            </w:r>
          </w:p>
        </w:tc>
        <w:tc>
          <w:tcPr>
            <w:tcW w:w="541" w:type="pct"/>
          </w:tcPr>
          <w:p w14:paraId="44B7332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</w:tcPr>
          <w:p w14:paraId="433196F0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0784B2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1E717F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8E420F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188F43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E0CFC39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33523A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38A56FF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14:paraId="259F6395" w14:textId="77777777" w:rsidTr="000634D2">
        <w:trPr>
          <w:jc w:val="center"/>
        </w:trPr>
        <w:tc>
          <w:tcPr>
            <w:tcW w:w="660" w:type="pct"/>
          </w:tcPr>
          <w:p w14:paraId="337715AD" w14:textId="77777777"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7" w:type="pct"/>
          </w:tcPr>
          <w:p w14:paraId="7A87561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541" w:type="pct"/>
          </w:tcPr>
          <w:p w14:paraId="34FE1B00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  <w:tc>
          <w:tcPr>
            <w:tcW w:w="205" w:type="pct"/>
          </w:tcPr>
          <w:p w14:paraId="135EB1D5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2D9024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A387B90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3E9182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04F9B8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0D84E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6B027A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1EEDD8B5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F07AB" w:rsidRPr="000F139C" w14:paraId="41DA9BAA" w14:textId="77777777" w:rsidTr="000634D2">
        <w:trPr>
          <w:jc w:val="center"/>
        </w:trPr>
        <w:tc>
          <w:tcPr>
            <w:tcW w:w="5000" w:type="pct"/>
            <w:gridSpan w:val="11"/>
          </w:tcPr>
          <w:p w14:paraId="6EBC1E12" w14:textId="77777777" w:rsidR="00DF07AB" w:rsidRPr="000F139C" w:rsidRDefault="00DF07AB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4949E9" w:rsidRPr="000F139C" w14:paraId="09E20385" w14:textId="77777777" w:rsidTr="000634D2">
        <w:trPr>
          <w:jc w:val="center"/>
        </w:trPr>
        <w:tc>
          <w:tcPr>
            <w:tcW w:w="660" w:type="pct"/>
          </w:tcPr>
          <w:p w14:paraId="7A929DCC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7" w:type="pct"/>
          </w:tcPr>
          <w:p w14:paraId="65BCA187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命令响应内容长度MSB（不含该字节）</w:t>
            </w:r>
          </w:p>
        </w:tc>
        <w:tc>
          <w:tcPr>
            <w:tcW w:w="541" w:type="pct"/>
          </w:tcPr>
          <w:p w14:paraId="108DB327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1EA35B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D6D98C6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08ABF0B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5CFDE09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28605B1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952C0C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7C78C8C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7D679592" w14:textId="77777777" w:rsidR="004949E9" w:rsidRPr="000F139C" w:rsidRDefault="004949E9" w:rsidP="004949E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14:paraId="375313D7" w14:textId="77777777" w:rsidTr="000634D2">
        <w:trPr>
          <w:jc w:val="center"/>
        </w:trPr>
        <w:tc>
          <w:tcPr>
            <w:tcW w:w="660" w:type="pct"/>
          </w:tcPr>
          <w:p w14:paraId="3EADB3FF" w14:textId="77777777"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7" w:type="pct"/>
          </w:tcPr>
          <w:p w14:paraId="28DF1DB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1" w:type="pct"/>
          </w:tcPr>
          <w:p w14:paraId="12830A4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82D6296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02C01D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34E62EE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35FA2F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ECBBFFB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90E81C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725518A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2DB5ED08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4F6A43" w:rsidRPr="000F139C" w14:paraId="50CBBCE8" w14:textId="77777777" w:rsidTr="000634D2">
        <w:trPr>
          <w:jc w:val="center"/>
        </w:trPr>
        <w:tc>
          <w:tcPr>
            <w:tcW w:w="660" w:type="pct"/>
          </w:tcPr>
          <w:p w14:paraId="092CE0F9" w14:textId="77777777" w:rsidR="004F6A43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7" w:type="pct"/>
          </w:tcPr>
          <w:p w14:paraId="19BF56F9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</w:p>
          <w:p w14:paraId="5C784FD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：成功</w:t>
            </w:r>
          </w:p>
          <w:p w14:paraId="0E9CE772" w14:textId="77777777" w:rsidR="004F6A43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：失败</w:t>
            </w:r>
            <w:r w:rsidR="00A01383" w:rsidRPr="000F139C">
              <w:rPr>
                <w:rFonts w:asciiTheme="minorEastAsia" w:eastAsiaTheme="minorEastAsia" w:hAnsiTheme="minorEastAsia" w:hint="eastAsia"/>
                <w:sz w:val="18"/>
              </w:rPr>
              <w:t>,即没有全部执行成功</w:t>
            </w:r>
          </w:p>
        </w:tc>
        <w:tc>
          <w:tcPr>
            <w:tcW w:w="541" w:type="pct"/>
          </w:tcPr>
          <w:p w14:paraId="3467B43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97882FC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F45C673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2DB1FDD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B62455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409FAB5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E3DA22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933FECD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6AC2DE01" w14:textId="77777777" w:rsidR="004F6A43" w:rsidRPr="000F139C" w:rsidRDefault="004F6A43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2991C493" w14:textId="77777777" w:rsidTr="000634D2">
        <w:trPr>
          <w:jc w:val="center"/>
        </w:trPr>
        <w:tc>
          <w:tcPr>
            <w:tcW w:w="5000" w:type="pct"/>
            <w:gridSpan w:val="11"/>
          </w:tcPr>
          <w:p w14:paraId="331AE361" w14:textId="77777777" w:rsidR="00507DEA" w:rsidRPr="000F139C" w:rsidRDefault="00507DEA" w:rsidP="00507DE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如果执行失败，将包括如下字段</w:t>
            </w:r>
          </w:p>
        </w:tc>
      </w:tr>
      <w:tr w:rsidR="00507DEA" w:rsidRPr="000F139C" w14:paraId="5133FA25" w14:textId="77777777" w:rsidTr="000634D2">
        <w:trPr>
          <w:jc w:val="center"/>
        </w:trPr>
        <w:tc>
          <w:tcPr>
            <w:tcW w:w="660" w:type="pct"/>
          </w:tcPr>
          <w:p w14:paraId="582F080E" w14:textId="77777777" w:rsidR="00507DEA" w:rsidRPr="000F139C" w:rsidRDefault="00C845C1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7" w:type="pct"/>
          </w:tcPr>
          <w:p w14:paraId="1F54D3F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执行失败的TLV个数</w:t>
            </w:r>
          </w:p>
        </w:tc>
        <w:tc>
          <w:tcPr>
            <w:tcW w:w="541" w:type="pct"/>
          </w:tcPr>
          <w:p w14:paraId="145433C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D53F21F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87C876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C6227F1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CA33FFC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DDA951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59583F1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3F39B9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03A44D3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3948D43E" w14:textId="77777777" w:rsidTr="000634D2">
        <w:trPr>
          <w:jc w:val="center"/>
        </w:trPr>
        <w:tc>
          <w:tcPr>
            <w:tcW w:w="660" w:type="pct"/>
          </w:tcPr>
          <w:p w14:paraId="5210473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24</w:t>
            </w:r>
          </w:p>
        </w:tc>
        <w:tc>
          <w:tcPr>
            <w:tcW w:w="2297" w:type="pct"/>
          </w:tcPr>
          <w:p w14:paraId="5589DB4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执行失败的参数TLV1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-TAG-MSB</w:t>
            </w:r>
          </w:p>
        </w:tc>
        <w:tc>
          <w:tcPr>
            <w:tcW w:w="541" w:type="pct"/>
          </w:tcPr>
          <w:p w14:paraId="24AE371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A854B32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6A29A12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6FDADB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CFECF4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661AEC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C7BE58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821844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8DD350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1B1EF192" w14:textId="77777777" w:rsidTr="000634D2">
        <w:trPr>
          <w:jc w:val="center"/>
        </w:trPr>
        <w:tc>
          <w:tcPr>
            <w:tcW w:w="660" w:type="pct"/>
          </w:tcPr>
          <w:p w14:paraId="3A0321E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2297" w:type="pct"/>
          </w:tcPr>
          <w:p w14:paraId="2539149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执行失败的参数TLV1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-TAG-LSB</w:t>
            </w:r>
          </w:p>
        </w:tc>
        <w:tc>
          <w:tcPr>
            <w:tcW w:w="541" w:type="pct"/>
          </w:tcPr>
          <w:p w14:paraId="19D7544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4C9BBFA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A3D53E3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DC8253A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248DBF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02C626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1C8266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675B8C6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3D3E53B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00BF5714" w14:textId="77777777" w:rsidTr="000634D2">
        <w:trPr>
          <w:jc w:val="center"/>
        </w:trPr>
        <w:tc>
          <w:tcPr>
            <w:tcW w:w="660" w:type="pct"/>
          </w:tcPr>
          <w:p w14:paraId="0D263034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C845C1" w:rsidRPr="000F139C">
              <w:rPr>
                <w:rFonts w:asciiTheme="minorEastAsia" w:eastAsiaTheme="minorEastAsia" w:hAnsiTheme="minorEastAsia"/>
                <w:sz w:val="18"/>
              </w:rPr>
              <w:t xml:space="preserve"> 26</w:t>
            </w:r>
          </w:p>
          <w:p w14:paraId="0D13FD4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7" w:type="pct"/>
          </w:tcPr>
          <w:p w14:paraId="52E8641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541" w:type="pct"/>
          </w:tcPr>
          <w:p w14:paraId="38546AEC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996ABCA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44925DF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53EAC69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0690E2A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95128D1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979F5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8C77B2F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57CD799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0FDF8750" w14:textId="77777777" w:rsidTr="000634D2">
        <w:trPr>
          <w:jc w:val="center"/>
        </w:trPr>
        <w:tc>
          <w:tcPr>
            <w:tcW w:w="660" w:type="pct"/>
          </w:tcPr>
          <w:p w14:paraId="477C41FA" w14:textId="77777777"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7" w:type="pct"/>
          </w:tcPr>
          <w:p w14:paraId="04FBF801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 N-TAG-MSB</w:t>
            </w:r>
          </w:p>
        </w:tc>
        <w:tc>
          <w:tcPr>
            <w:tcW w:w="541" w:type="pct"/>
          </w:tcPr>
          <w:p w14:paraId="5165F7AF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DBCCB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E486D2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B905C9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3DDF01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CA11FD4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4EC23C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47E56CF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1DD502F7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3F9C6694" w14:textId="77777777" w:rsidTr="000634D2">
        <w:trPr>
          <w:jc w:val="center"/>
        </w:trPr>
        <w:tc>
          <w:tcPr>
            <w:tcW w:w="660" w:type="pct"/>
          </w:tcPr>
          <w:p w14:paraId="0D56C9C7" w14:textId="77777777"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n+1</w:t>
            </w:r>
          </w:p>
        </w:tc>
        <w:tc>
          <w:tcPr>
            <w:tcW w:w="2297" w:type="pct"/>
          </w:tcPr>
          <w:p w14:paraId="5587963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执行失败的参数TLV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 N-TAG-LSB</w:t>
            </w:r>
          </w:p>
        </w:tc>
        <w:tc>
          <w:tcPr>
            <w:tcW w:w="541" w:type="pct"/>
          </w:tcPr>
          <w:p w14:paraId="4D9B4573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8C43BD2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B37C878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61293F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1C41612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A8F7D1E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DBFB3CC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E619963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4146439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07DEA" w:rsidRPr="000F139C" w14:paraId="2B528062" w14:textId="77777777" w:rsidTr="000634D2">
        <w:trPr>
          <w:jc w:val="center"/>
        </w:trPr>
        <w:tc>
          <w:tcPr>
            <w:tcW w:w="5000" w:type="pct"/>
            <w:gridSpan w:val="11"/>
          </w:tcPr>
          <w:p w14:paraId="6E180A5D" w14:textId="77777777" w:rsidR="00507DEA" w:rsidRPr="000F139C" w:rsidRDefault="00507DEA" w:rsidP="00507DE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07DEA" w:rsidRPr="000F139C" w14:paraId="20BB47F9" w14:textId="77777777" w:rsidTr="000634D2">
        <w:trPr>
          <w:jc w:val="center"/>
        </w:trPr>
        <w:tc>
          <w:tcPr>
            <w:tcW w:w="660" w:type="pct"/>
          </w:tcPr>
          <w:p w14:paraId="1713E6FA" w14:textId="77777777" w:rsidR="00507DEA" w:rsidRPr="000F139C" w:rsidRDefault="00507DE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+2</w:t>
            </w:r>
          </w:p>
        </w:tc>
        <w:tc>
          <w:tcPr>
            <w:tcW w:w="2297" w:type="pct"/>
          </w:tcPr>
          <w:p w14:paraId="7190C136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59511DE4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7F4959D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1C5D16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42BDF8B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22BCD70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574F16A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25E6466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A3E7553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1" w:type="pct"/>
          </w:tcPr>
          <w:p w14:paraId="1927A395" w14:textId="77777777" w:rsidR="00507DEA" w:rsidRPr="000F139C" w:rsidRDefault="00507DEA" w:rsidP="00507DE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BC4E1D0" w14:textId="77777777" w:rsidR="00C42E03" w:rsidRPr="000F139C" w:rsidRDefault="00C42E03" w:rsidP="007F67C7">
      <w:pPr>
        <w:pStyle w:val="a6"/>
        <w:spacing w:before="156" w:after="156"/>
        <w:outlineLvl w:val="2"/>
      </w:pPr>
      <w:bookmarkStart w:id="542" w:name="_Toc42620500"/>
      <w:bookmarkStart w:id="543" w:name="_Toc42624673"/>
      <w:bookmarkStart w:id="544" w:name="_Toc42625156"/>
      <w:bookmarkStart w:id="545" w:name="_Toc42764066"/>
      <w:bookmarkStart w:id="546" w:name="_Toc42875687"/>
      <w:bookmarkStart w:id="547" w:name="_Toc44167612"/>
      <w:bookmarkStart w:id="548" w:name="_Toc44578741"/>
      <w:bookmarkStart w:id="549" w:name="_Toc44667002"/>
      <w:bookmarkStart w:id="550" w:name="_Toc62542411"/>
      <w:r w:rsidRPr="000F139C">
        <w:rPr>
          <w:rFonts w:hint="eastAsia"/>
        </w:rPr>
        <w:t>‘P</w:t>
      </w:r>
      <w:r w:rsidRPr="000F139C">
        <w:t>R</w:t>
      </w:r>
      <w:r w:rsidRPr="000F139C">
        <w:rPr>
          <w:rFonts w:hint="eastAsia"/>
        </w:rPr>
        <w:t>’响应读取参数命令</w:t>
      </w:r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</w:p>
    <w:p w14:paraId="5B17D7E8" w14:textId="4887791B" w:rsidR="00131FA4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551" w:name="_Toc42593581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‘PR’响应读取参数命令见表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BD5F00" w:rsidRPr="000F139C">
        <w:rPr>
          <w:rFonts w:asciiTheme="minorEastAsia" w:eastAsiaTheme="minorEastAsia" w:hAnsiTheme="minorEastAsia"/>
          <w:color w:val="000000"/>
          <w:szCs w:val="21"/>
        </w:rPr>
        <w:t>0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6814A2CD" w14:textId="4C985E67" w:rsidR="00E34AB6" w:rsidRDefault="00E34AB6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</w:p>
    <w:p w14:paraId="0C6A76D4" w14:textId="77777777" w:rsidR="00E34AB6" w:rsidRDefault="00E34AB6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</w:p>
    <w:p w14:paraId="3CC2B5F9" w14:textId="0486224D" w:rsidR="00F737B3" w:rsidRPr="000F139C" w:rsidRDefault="00F737B3" w:rsidP="00326263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</w:t>
      </w:r>
      <w:r w:rsidR="00BD5F00" w:rsidRPr="000F139C">
        <w:rPr>
          <w:rFonts w:ascii="黑体" w:eastAsia="黑体" w:hAnsi="黑体"/>
          <w:kern w:val="0"/>
          <w:szCs w:val="20"/>
        </w:rPr>
        <w:t xml:space="preserve">0 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  <w:kern w:val="0"/>
          <w:szCs w:val="20"/>
        </w:rPr>
        <w:t>PR</w:t>
      </w:r>
      <w:r w:rsidRPr="000F139C">
        <w:rPr>
          <w:rFonts w:ascii="黑体" w:eastAsia="黑体" w:hAnsi="黑体" w:hint="eastAsia"/>
          <w:kern w:val="0"/>
          <w:szCs w:val="20"/>
        </w:rPr>
        <w:t>’响应读取参数命令</w:t>
      </w:r>
      <w:bookmarkEnd w:id="55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852573" w:rsidRPr="000F139C" w14:paraId="6EF769CE" w14:textId="77777777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14:paraId="14CBF15E" w14:textId="77777777" w:rsidR="00852573" w:rsidRPr="000F139C" w:rsidRDefault="00852573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14:paraId="3098CBEF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24A2E8B1" w14:textId="3BB8433A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357A4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16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14:paraId="18C594A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6EE4E05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5D80999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29902FA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1B81340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46B5848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3CAADBC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01BF4BB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22C8C28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top w:val="single" w:sz="12" w:space="0" w:color="000000"/>
            </w:tcBorders>
          </w:tcPr>
          <w:p w14:paraId="0ADBE2C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0714F958" w14:textId="77777777" w:rsidTr="00357A43">
        <w:trPr>
          <w:jc w:val="center"/>
        </w:trPr>
        <w:tc>
          <w:tcPr>
            <w:tcW w:w="660" w:type="pct"/>
          </w:tcPr>
          <w:p w14:paraId="70D45428" w14:textId="6A78EA0F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</w:t>
            </w:r>
            <w:r w:rsidR="00357A4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17</w:t>
            </w:r>
          </w:p>
        </w:tc>
        <w:tc>
          <w:tcPr>
            <w:tcW w:w="2299" w:type="pct"/>
          </w:tcPr>
          <w:p w14:paraId="1CAD758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45834EC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5973119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E76EF7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3CDED7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E1AE4E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8CBB45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9D1C88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0064D2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2CCB1C9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14:paraId="542F5665" w14:textId="77777777" w:rsidTr="000634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top w:val="single" w:sz="12" w:space="0" w:color="000000"/>
              <w:left w:val="single" w:sz="12" w:space="0" w:color="auto"/>
            </w:tcBorders>
          </w:tcPr>
          <w:p w14:paraId="7D7EEF3C" w14:textId="64D214E8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357A4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18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14:paraId="09ACB9A0" w14:textId="20CEBA33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P’parameter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4259E719" w14:textId="35CA0BB9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0E0377DC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3619FB3B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1DC7C4C7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3D4BE91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39F83F6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96528D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6E9D16D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000000"/>
            </w:tcBorders>
          </w:tcPr>
          <w:p w14:paraId="23141326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14:paraId="4D6CCACF" w14:textId="77777777" w:rsidTr="000634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3E7EA4F1" w14:textId="52E98CF9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357A4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  <w:tc>
          <w:tcPr>
            <w:tcW w:w="2299" w:type="pct"/>
          </w:tcPr>
          <w:p w14:paraId="1B8A8865" w14:textId="16A52776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R’read</w:t>
            </w:r>
          </w:p>
        </w:tc>
        <w:tc>
          <w:tcPr>
            <w:tcW w:w="541" w:type="pct"/>
          </w:tcPr>
          <w:p w14:paraId="2C9F522D" w14:textId="58E790DD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14:paraId="772046C3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C478C72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FE3B094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F9FC53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D51DED5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8DE73C2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90BC645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000000"/>
            </w:tcBorders>
          </w:tcPr>
          <w:p w14:paraId="03C23B62" w14:textId="77777777" w:rsidR="00D642ED" w:rsidRPr="000F139C" w:rsidRDefault="00D642ED" w:rsidP="00D642E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642ED" w:rsidRPr="000F139C" w14:paraId="0CAB2916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509F5C77" w14:textId="3BCB0FDF" w:rsidR="00D642ED" w:rsidRPr="000F139C" w:rsidRDefault="00D642ED" w:rsidP="00D642E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845C1" w:rsidRPr="000F139C" w14:paraId="7B92D219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5294330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9" w:type="pct"/>
          </w:tcPr>
          <w:p w14:paraId="1A75F1C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内容长度MSB（不含该字节）</w:t>
            </w:r>
          </w:p>
        </w:tc>
        <w:tc>
          <w:tcPr>
            <w:tcW w:w="541" w:type="pct"/>
          </w:tcPr>
          <w:p w14:paraId="39C82FA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FD9493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DDAFFF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599EAD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D3F51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A6ED7F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95FD96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D24008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49346EF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2130C8C6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4A93026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9" w:type="pct"/>
          </w:tcPr>
          <w:p w14:paraId="04CF932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1" w:type="pct"/>
          </w:tcPr>
          <w:p w14:paraId="2A4D8E1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C52094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23A2C8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CCBF59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798752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ED2F27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DADB4E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C01AF5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27AFDFF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31840FB2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679321E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9" w:type="pct"/>
          </w:tcPr>
          <w:p w14:paraId="128984A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541" w:type="pct"/>
          </w:tcPr>
          <w:p w14:paraId="40B392D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414886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2C2033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802B52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AECF81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FF5FFB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B5FF14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AB772C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5ABA20A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1110A429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325AF5C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9" w:type="pct"/>
          </w:tcPr>
          <w:p w14:paraId="6692E20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TLV1-TAG-MSB</w:t>
            </w:r>
          </w:p>
        </w:tc>
        <w:tc>
          <w:tcPr>
            <w:tcW w:w="541" w:type="pct"/>
          </w:tcPr>
          <w:p w14:paraId="2BF501A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14C38F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432D79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D849C2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688DF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D1C17B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C6F4D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0ACA84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5ABFF46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32158E00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467672F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9" w:type="pct"/>
          </w:tcPr>
          <w:p w14:paraId="49253EC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TLV1-TAG-LSB</w:t>
            </w:r>
          </w:p>
        </w:tc>
        <w:tc>
          <w:tcPr>
            <w:tcW w:w="541" w:type="pct"/>
          </w:tcPr>
          <w:p w14:paraId="34E72CD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3B0234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74709B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B4D0CB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5EDDB1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0FBD36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7EB126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02CF0E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6722835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60A6B678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7FF57754" w14:textId="77777777" w:rsidR="00C845C1" w:rsidRPr="000F139C" w:rsidRDefault="00C845C1" w:rsidP="00C845C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</w:tc>
        <w:tc>
          <w:tcPr>
            <w:tcW w:w="2299" w:type="pct"/>
          </w:tcPr>
          <w:p w14:paraId="06EFCFD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TLV1-Length-MSB</w:t>
            </w:r>
          </w:p>
        </w:tc>
        <w:tc>
          <w:tcPr>
            <w:tcW w:w="541" w:type="pct"/>
          </w:tcPr>
          <w:p w14:paraId="390574E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16276D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97512E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B63261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5B9626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401C53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2F8A69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81C3BE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6E341F6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38B1947D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7981210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26</w:t>
            </w:r>
          </w:p>
        </w:tc>
        <w:tc>
          <w:tcPr>
            <w:tcW w:w="2299" w:type="pct"/>
          </w:tcPr>
          <w:p w14:paraId="69DD647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TLV1-Length-LSB</w:t>
            </w:r>
          </w:p>
        </w:tc>
        <w:tc>
          <w:tcPr>
            <w:tcW w:w="541" w:type="pct"/>
          </w:tcPr>
          <w:p w14:paraId="6D64B99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C30E02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14DDD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D8E48A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685410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11D4D2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C261C0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D0CFA5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25EE0E9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66F55966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0F9A41A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27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14:paraId="2BD546A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TLV1-Value</w:t>
            </w:r>
          </w:p>
        </w:tc>
        <w:tc>
          <w:tcPr>
            <w:tcW w:w="541" w:type="pct"/>
          </w:tcPr>
          <w:p w14:paraId="3004949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AC449F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756EAB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C7741B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6214ED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6DA790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661E31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45222F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4E13C18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763D3689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6D737EB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299" w:type="pct"/>
          </w:tcPr>
          <w:p w14:paraId="02D0F21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TLV2-TAG-MSB</w:t>
            </w:r>
          </w:p>
        </w:tc>
        <w:tc>
          <w:tcPr>
            <w:tcW w:w="541" w:type="pct"/>
          </w:tcPr>
          <w:p w14:paraId="24E464C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8FBDD65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169632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30CB0F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8EEEF7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165975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16C198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B1D4FD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4E8C44E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366E9A1A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256226A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n+1</w:t>
            </w:r>
          </w:p>
        </w:tc>
        <w:tc>
          <w:tcPr>
            <w:tcW w:w="2299" w:type="pct"/>
          </w:tcPr>
          <w:p w14:paraId="417171F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TLV2-TAG-LSB</w:t>
            </w:r>
          </w:p>
        </w:tc>
        <w:tc>
          <w:tcPr>
            <w:tcW w:w="541" w:type="pct"/>
          </w:tcPr>
          <w:p w14:paraId="382DEB65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4AC534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204104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0F252A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B5ACF0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5C5160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4EA3C1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91037B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4E37316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1BC17CE9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4C1AA9F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n+2</w:t>
            </w:r>
          </w:p>
        </w:tc>
        <w:tc>
          <w:tcPr>
            <w:tcW w:w="2299" w:type="pct"/>
          </w:tcPr>
          <w:p w14:paraId="35F65BD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TLV2-Length-MSB</w:t>
            </w:r>
          </w:p>
        </w:tc>
        <w:tc>
          <w:tcPr>
            <w:tcW w:w="541" w:type="pct"/>
          </w:tcPr>
          <w:p w14:paraId="472F1AE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528062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B80F82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DBC14D5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377F91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C9C76D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87336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2CCADF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113AE72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52B4CD8D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68E1B8A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n+3</w:t>
            </w:r>
          </w:p>
        </w:tc>
        <w:tc>
          <w:tcPr>
            <w:tcW w:w="2299" w:type="pct"/>
          </w:tcPr>
          <w:p w14:paraId="3675DFD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TLV2-Length-LSB</w:t>
            </w:r>
          </w:p>
        </w:tc>
        <w:tc>
          <w:tcPr>
            <w:tcW w:w="541" w:type="pct"/>
          </w:tcPr>
          <w:p w14:paraId="6319410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ADF8D8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D45E09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CC5EB8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FEA733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053BE0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7AE0EB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B76C20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75FF002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5B9773A2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7D3E72D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n+4</w:t>
            </w:r>
          </w:p>
          <w:p w14:paraId="5FC95D8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</w:p>
        </w:tc>
        <w:tc>
          <w:tcPr>
            <w:tcW w:w="2299" w:type="pct"/>
          </w:tcPr>
          <w:p w14:paraId="4B16DF5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TLV2-Value</w:t>
            </w:r>
          </w:p>
        </w:tc>
        <w:tc>
          <w:tcPr>
            <w:tcW w:w="541" w:type="pct"/>
          </w:tcPr>
          <w:p w14:paraId="4782BC6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D82DDA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7D99B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D7F0A1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DB259C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E2A660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B9912B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1A7050E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right w:val="single" w:sz="12" w:space="0" w:color="auto"/>
            </w:tcBorders>
          </w:tcPr>
          <w:p w14:paraId="61DC4D8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03D204D8" w14:textId="77777777" w:rsidTr="000532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5C3BF926" w14:textId="77777777"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91AAA" w:rsidRPr="000F139C" w14:paraId="2596C6AA" w14:textId="77777777" w:rsidTr="00D642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  <w:bottom w:val="single" w:sz="12" w:space="0" w:color="auto"/>
            </w:tcBorders>
          </w:tcPr>
          <w:p w14:paraId="2B10845F" w14:textId="77777777" w:rsidR="00091AAA" w:rsidRPr="000F139C" w:rsidRDefault="00091AAA" w:rsidP="001E2E3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+</w:t>
            </w:r>
            <w:r w:rsidR="001E2E36" w:rsidRPr="000F139C">
              <w:rPr>
                <w:rFonts w:asciiTheme="minorEastAsia" w:eastAsiaTheme="minorEastAsia" w:hAnsiTheme="minorEastAsia" w:hint="eastAsia"/>
                <w:sz w:val="18"/>
              </w:rPr>
              <w:t>k</w:t>
            </w:r>
          </w:p>
        </w:tc>
        <w:tc>
          <w:tcPr>
            <w:tcW w:w="2299" w:type="pct"/>
            <w:tcBorders>
              <w:bottom w:val="single" w:sz="12" w:space="0" w:color="auto"/>
            </w:tcBorders>
          </w:tcPr>
          <w:p w14:paraId="33B3094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tcBorders>
              <w:bottom w:val="single" w:sz="12" w:space="0" w:color="auto"/>
            </w:tcBorders>
          </w:tcPr>
          <w:p w14:paraId="7678B22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14:paraId="0F58551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4AC45C9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bottom w:val="single" w:sz="12" w:space="0" w:color="auto"/>
            </w:tcBorders>
          </w:tcPr>
          <w:p w14:paraId="6A2110E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1191638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14:paraId="11A3F91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5A972F3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bottom w:val="single" w:sz="12" w:space="0" w:color="auto"/>
            </w:tcBorders>
          </w:tcPr>
          <w:p w14:paraId="74FBE8C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bottom w:val="single" w:sz="12" w:space="0" w:color="auto"/>
              <w:right w:val="single" w:sz="12" w:space="0" w:color="auto"/>
            </w:tcBorders>
          </w:tcPr>
          <w:p w14:paraId="7F1D641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45033AA" w14:textId="77777777" w:rsidR="00606C53" w:rsidRPr="000F139C" w:rsidRDefault="00606C53" w:rsidP="007F67C7">
      <w:pPr>
        <w:pStyle w:val="a6"/>
        <w:spacing w:before="156" w:after="156"/>
        <w:outlineLvl w:val="2"/>
      </w:pPr>
      <w:bookmarkStart w:id="552" w:name="_Toc42620501"/>
      <w:bookmarkStart w:id="553" w:name="_Toc42624674"/>
      <w:bookmarkStart w:id="554" w:name="_Toc42625157"/>
      <w:bookmarkStart w:id="555" w:name="_Toc42764067"/>
      <w:bookmarkStart w:id="556" w:name="_Toc42875688"/>
      <w:bookmarkStart w:id="557" w:name="_Toc44167613"/>
      <w:bookmarkStart w:id="558" w:name="_Toc44578742"/>
      <w:bookmarkStart w:id="559" w:name="_Toc44667003"/>
      <w:bookmarkStart w:id="560" w:name="_Toc62542412"/>
      <w:r w:rsidRPr="000F139C">
        <w:rPr>
          <w:rFonts w:hint="eastAsia"/>
        </w:rPr>
        <w:t>‘</w:t>
      </w:r>
      <w:r w:rsidRPr="000F139C">
        <w:t>LT</w:t>
      </w:r>
      <w:r w:rsidRPr="000F139C">
        <w:rPr>
          <w:rFonts w:hint="eastAsia"/>
        </w:rPr>
        <w:t>’响应位置追踪命令</w:t>
      </w:r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</w:p>
    <w:p w14:paraId="33DAB44F" w14:textId="51D4EC6A" w:rsidR="00131FA4" w:rsidRPr="000F139C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‘LT’响应位置追踪命令见表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2B29C5" w:rsidRPr="000F139C">
        <w:rPr>
          <w:rFonts w:asciiTheme="minorEastAsia" w:eastAsiaTheme="minorEastAsia" w:hAnsiTheme="minorEastAsia"/>
          <w:color w:val="000000"/>
          <w:szCs w:val="21"/>
        </w:rPr>
        <w:t>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68441356" w14:textId="4A57F3A0" w:rsidR="0085454F" w:rsidRPr="000F139C" w:rsidRDefault="00C6603E" w:rsidP="00326263">
      <w:pPr>
        <w:pStyle w:val="aff4"/>
        <w:spacing w:beforeLines="50" w:before="156" w:afterLines="50" w:after="156"/>
        <w:ind w:firstLineChars="0" w:firstLine="0"/>
        <w:jc w:val="center"/>
        <w:rPr>
          <w:rFonts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3</w:t>
      </w:r>
      <w:r w:rsidR="002B29C5" w:rsidRPr="000F139C">
        <w:rPr>
          <w:rFonts w:ascii="黑体" w:eastAsia="黑体" w:hAnsi="黑体"/>
        </w:rPr>
        <w:t>1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‘</w:t>
      </w:r>
      <w:r w:rsidRPr="000F139C">
        <w:rPr>
          <w:rFonts w:ascii="黑体" w:eastAsia="黑体" w:hAnsi="黑体"/>
        </w:rPr>
        <w:t>LT</w:t>
      </w:r>
      <w:r w:rsidRPr="000F139C">
        <w:rPr>
          <w:rFonts w:ascii="黑体" w:eastAsia="黑体" w:hAnsi="黑体" w:hint="eastAsia"/>
        </w:rPr>
        <w:t>’响应位置追踪命令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9"/>
        <w:gridCol w:w="4389"/>
        <w:gridCol w:w="1035"/>
        <w:gridCol w:w="392"/>
        <w:gridCol w:w="329"/>
        <w:gridCol w:w="390"/>
        <w:gridCol w:w="329"/>
        <w:gridCol w:w="392"/>
        <w:gridCol w:w="329"/>
        <w:gridCol w:w="387"/>
        <w:gridCol w:w="325"/>
      </w:tblGrid>
      <w:tr w:rsidR="00CE6BAE" w:rsidRPr="000F139C" w14:paraId="1701F0FA" w14:textId="77777777" w:rsidTr="002B29C5">
        <w:trPr>
          <w:jc w:val="center"/>
        </w:trPr>
        <w:tc>
          <w:tcPr>
            <w:tcW w:w="5000" w:type="pct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A6C5E0" w14:textId="77777777" w:rsidR="00CE6BAE" w:rsidRPr="000F139C" w:rsidRDefault="00CE6BAE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14:paraId="419902A8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  <w:left w:val="single" w:sz="12" w:space="0" w:color="auto"/>
            </w:tcBorders>
          </w:tcPr>
          <w:p w14:paraId="40866F0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7" w:type="pct"/>
            <w:gridSpan w:val="2"/>
            <w:tcBorders>
              <w:top w:val="single" w:sz="12" w:space="0" w:color="000000"/>
            </w:tcBorders>
          </w:tcPr>
          <w:p w14:paraId="005F237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5CE0224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1D8F274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17E1B25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4883A99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7E0EEF7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1E054C4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4C4BDB2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1522D96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12" w:space="0" w:color="000000"/>
              <w:right w:val="single" w:sz="12" w:space="0" w:color="auto"/>
            </w:tcBorders>
          </w:tcPr>
          <w:p w14:paraId="74FA4E4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517CD420" w14:textId="77777777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2607C85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7" w:type="pct"/>
            <w:gridSpan w:val="2"/>
          </w:tcPr>
          <w:p w14:paraId="139E6FC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4031FC0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589E8C3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5769EA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2B16A1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B401D7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5B75D0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677FC7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41CC91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14:paraId="0F5BD81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14:paraId="4E1353B3" w14:textId="77777777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3CE2A232" w14:textId="77777777" w:rsidR="00CE6BAE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7" w:type="pct"/>
            <w:gridSpan w:val="2"/>
          </w:tcPr>
          <w:p w14:paraId="5D753872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L’Location</w:t>
            </w:r>
          </w:p>
        </w:tc>
        <w:tc>
          <w:tcPr>
            <w:tcW w:w="541" w:type="pct"/>
          </w:tcPr>
          <w:p w14:paraId="750356E9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4C</w:t>
            </w:r>
          </w:p>
        </w:tc>
        <w:tc>
          <w:tcPr>
            <w:tcW w:w="205" w:type="pct"/>
          </w:tcPr>
          <w:p w14:paraId="1C2A1F42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FDEF23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6CBC21F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1E2DFC6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7AF97D5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60853F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FE48493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14:paraId="4CBEC834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14:paraId="30FC5E4C" w14:textId="77777777" w:rsidTr="002B29C5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567EC794" w14:textId="77777777" w:rsidR="00CE6BAE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7" w:type="pct"/>
            <w:gridSpan w:val="2"/>
          </w:tcPr>
          <w:p w14:paraId="58BB5287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T’Tracking</w:t>
            </w:r>
          </w:p>
        </w:tc>
        <w:tc>
          <w:tcPr>
            <w:tcW w:w="541" w:type="pct"/>
          </w:tcPr>
          <w:p w14:paraId="2559F61D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  <w:tc>
          <w:tcPr>
            <w:tcW w:w="205" w:type="pct"/>
          </w:tcPr>
          <w:p w14:paraId="07436DB0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0D3A06D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1BE44E0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B64FF98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CAE4939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53C1C33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E129A2F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right w:val="single" w:sz="12" w:space="0" w:color="auto"/>
            </w:tcBorders>
          </w:tcPr>
          <w:p w14:paraId="1AB1C5C2" w14:textId="77777777" w:rsidR="00CE6BAE" w:rsidRPr="000F139C" w:rsidRDefault="00CE6BAE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6BAE" w:rsidRPr="000F139C" w14:paraId="73277FBC" w14:textId="77777777" w:rsidTr="002B29C5">
        <w:trPr>
          <w:jc w:val="center"/>
        </w:trPr>
        <w:tc>
          <w:tcPr>
            <w:tcW w:w="5000" w:type="pct"/>
            <w:gridSpan w:val="12"/>
            <w:tcBorders>
              <w:left w:val="single" w:sz="12" w:space="0" w:color="auto"/>
              <w:right w:val="single" w:sz="12" w:space="0" w:color="auto"/>
            </w:tcBorders>
          </w:tcPr>
          <w:p w14:paraId="5CBA53A3" w14:textId="77777777" w:rsidR="00CE6BAE" w:rsidRPr="000F139C" w:rsidRDefault="001E2E36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1E2E36" w:rsidRPr="000F139C" w14:paraId="4BD70178" w14:textId="77777777" w:rsidTr="002B29C5">
        <w:trPr>
          <w:jc w:val="center"/>
        </w:trPr>
        <w:tc>
          <w:tcPr>
            <w:tcW w:w="664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C423D" w14:textId="77777777" w:rsidR="001E2E36" w:rsidRPr="000F139C" w:rsidRDefault="001E2E36" w:rsidP="001E2E36">
            <w:pPr>
              <w:pStyle w:val="aff4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20</w:t>
            </w:r>
          </w:p>
        </w:tc>
        <w:tc>
          <w:tcPr>
            <w:tcW w:w="4336" w:type="pct"/>
            <w:gridSpan w:val="10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65EA36" w14:textId="77777777" w:rsidR="001E2E36" w:rsidRPr="000F139C" w:rsidRDefault="001E2E36" w:rsidP="001E2E36">
            <w:pPr>
              <w:pStyle w:val="aff4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</w:tr>
    </w:tbl>
    <w:p w14:paraId="126028FF" w14:textId="3B64E5BB" w:rsidR="00445380" w:rsidRDefault="00D31457" w:rsidP="007F67C7">
      <w:pPr>
        <w:ind w:firstLineChars="200" w:firstLine="42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终端在响应了LT命令后，按照LT命令设定的“追踪模式”、“追踪间隔”、“追踪范围”，上报SS数据。</w:t>
      </w:r>
    </w:p>
    <w:p w14:paraId="28CE1618" w14:textId="55F56BE2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43389F68" w14:textId="6472DF36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25E9F535" w14:textId="01976501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280A7C88" w14:textId="5E6E604B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4B70F5E3" w14:textId="747A7A79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19B95CA2" w14:textId="2D25B944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1B412F96" w14:textId="4E2989F0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2A9D98A7" w14:textId="17F73FBC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0354C613" w14:textId="0A5E4647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5DBAD647" w14:textId="719EABD2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6F327B9E" w14:textId="09F41C36" w:rsidR="00F23BD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74EAF5BE" w14:textId="77777777" w:rsidR="00F23BDC" w:rsidRPr="000F139C" w:rsidRDefault="00F23BDC" w:rsidP="007F67C7">
      <w:pPr>
        <w:ind w:firstLineChars="200" w:firstLine="420"/>
        <w:rPr>
          <w:rFonts w:asciiTheme="minorEastAsia" w:eastAsiaTheme="minorEastAsia" w:hAnsiTheme="minorEastAsia"/>
          <w:bCs/>
        </w:rPr>
      </w:pPr>
    </w:p>
    <w:p w14:paraId="40E74603" w14:textId="385436D4" w:rsidR="00D40C6E" w:rsidRPr="000F139C" w:rsidRDefault="00606C53" w:rsidP="00F23BDC">
      <w:pPr>
        <w:pStyle w:val="a6"/>
        <w:spacing w:before="156" w:after="156"/>
        <w:outlineLvl w:val="2"/>
      </w:pPr>
      <w:bookmarkStart w:id="561" w:name="_Toc42620503"/>
      <w:bookmarkStart w:id="562" w:name="_Toc42624676"/>
      <w:bookmarkStart w:id="563" w:name="_Toc42625159"/>
      <w:bookmarkStart w:id="564" w:name="_Toc42764068"/>
      <w:bookmarkStart w:id="565" w:name="_Toc42875689"/>
      <w:bookmarkStart w:id="566" w:name="_Toc44167614"/>
      <w:bookmarkStart w:id="567" w:name="_Toc44578743"/>
      <w:bookmarkStart w:id="568" w:name="_Toc44667004"/>
      <w:bookmarkStart w:id="569" w:name="_Toc62542413"/>
      <w:proofErr w:type="gramStart"/>
      <w:r w:rsidRPr="000F139C">
        <w:rPr>
          <w:rFonts w:hint="eastAsia"/>
        </w:rPr>
        <w:t>‘</w:t>
      </w:r>
      <w:bookmarkStart w:id="570" w:name="_Toc42620504"/>
      <w:bookmarkStart w:id="571" w:name="_Toc42624677"/>
      <w:bookmarkStart w:id="572" w:name="_Toc42625160"/>
      <w:bookmarkStart w:id="573" w:name="_Toc42764069"/>
      <w:bookmarkStart w:id="574" w:name="_Toc42875690"/>
      <w:bookmarkStart w:id="575" w:name="_Toc44167615"/>
      <w:bookmarkStart w:id="576" w:name="_Toc44578744"/>
      <w:bookmarkStart w:id="577" w:name="_Toc44667005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proofErr w:type="gramEnd"/>
      <w:r w:rsidR="00F23BDC" w:rsidRPr="000F139C">
        <w:rPr>
          <w:rFonts w:hint="eastAsia"/>
        </w:rPr>
        <w:t xml:space="preserve"> </w:t>
      </w:r>
      <w:proofErr w:type="gramStart"/>
      <w:r w:rsidR="00D40C6E" w:rsidRPr="000F139C">
        <w:rPr>
          <w:rFonts w:hint="eastAsia"/>
        </w:rPr>
        <w:t>‘</w:t>
      </w:r>
      <w:proofErr w:type="gramEnd"/>
      <w:r w:rsidR="00D40C6E" w:rsidRPr="000F139C">
        <w:t>RC</w:t>
      </w:r>
      <w:proofErr w:type="gramStart"/>
      <w:r w:rsidR="00D40C6E" w:rsidRPr="000F139C">
        <w:rPr>
          <w:rFonts w:hint="eastAsia"/>
        </w:rPr>
        <w:t>’</w:t>
      </w:r>
      <w:proofErr w:type="gramEnd"/>
      <w:r w:rsidR="00D40C6E" w:rsidRPr="000F139C">
        <w:t>响应远程控制命令</w:t>
      </w:r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</w:p>
    <w:p w14:paraId="0375C2F3" w14:textId="11063813" w:rsidR="00131FA4" w:rsidRPr="000F139C" w:rsidRDefault="00131FA4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578" w:name="_Toc42593585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RC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’响应远程控制命令见表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</w:t>
      </w:r>
      <w:r w:rsidR="00EC3845" w:rsidRPr="000F139C">
        <w:rPr>
          <w:rFonts w:asciiTheme="minorEastAsia" w:eastAsiaTheme="minorEastAsia" w:hAnsiTheme="minorEastAsia"/>
          <w:color w:val="000000"/>
          <w:szCs w:val="21"/>
        </w:rPr>
        <w:t>3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2D464A0B" w14:textId="5ED6B166" w:rsidR="00433EED" w:rsidRPr="000F139C" w:rsidRDefault="004031ED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</w:t>
      </w:r>
      <w:r w:rsidR="00EC3845" w:rsidRPr="000F139C">
        <w:rPr>
          <w:rFonts w:ascii="黑体" w:eastAsia="黑体" w:hAnsi="黑体"/>
          <w:kern w:val="0"/>
          <w:szCs w:val="20"/>
        </w:rPr>
        <w:t>3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="00026EBD"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  <w:kern w:val="0"/>
          <w:szCs w:val="20"/>
        </w:rPr>
        <w:t>’响应</w:t>
      </w:r>
      <w:r w:rsidR="00026EBD" w:rsidRPr="000F139C">
        <w:rPr>
          <w:rFonts w:ascii="黑体" w:eastAsia="黑体" w:hAnsi="黑体" w:hint="eastAsia"/>
          <w:kern w:val="0"/>
          <w:szCs w:val="20"/>
        </w:rPr>
        <w:t>远程控制</w:t>
      </w:r>
      <w:r w:rsidRPr="000F139C">
        <w:rPr>
          <w:rFonts w:ascii="黑体" w:eastAsia="黑体" w:hAnsi="黑体" w:hint="eastAsia"/>
          <w:kern w:val="0"/>
          <w:szCs w:val="20"/>
        </w:rPr>
        <w:t>命令</w:t>
      </w:r>
      <w:bookmarkEnd w:id="57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550D62" w:rsidRPr="000F139C" w14:paraId="3BA1B17C" w14:textId="77777777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14:paraId="7C9357F1" w14:textId="77777777" w:rsidR="00550D62" w:rsidRPr="000F139C" w:rsidRDefault="00550D62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C845C1" w:rsidRPr="000F139C" w14:paraId="6614A882" w14:textId="77777777" w:rsidTr="001756C0">
        <w:trPr>
          <w:jc w:val="center"/>
        </w:trPr>
        <w:tc>
          <w:tcPr>
            <w:tcW w:w="660" w:type="pct"/>
          </w:tcPr>
          <w:p w14:paraId="4522C27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</w:tcPr>
          <w:p w14:paraId="618BB9C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</w:tcPr>
          <w:p w14:paraId="48620F7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74F8D0E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872107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AEF9A0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4F3BEE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5EE7F2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990C4A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1D5DB9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3456194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1ED3A6F5" w14:textId="77777777" w:rsidTr="001756C0">
        <w:trPr>
          <w:jc w:val="center"/>
        </w:trPr>
        <w:tc>
          <w:tcPr>
            <w:tcW w:w="660" w:type="pct"/>
          </w:tcPr>
          <w:p w14:paraId="41917CC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14:paraId="056C102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1DB423F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22D4DAB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D6FDA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4CE272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3C1703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EFBC94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C6558A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7079AF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9D0157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4D754BE7" w14:textId="77777777" w:rsidTr="001756C0">
        <w:trPr>
          <w:jc w:val="center"/>
        </w:trPr>
        <w:tc>
          <w:tcPr>
            <w:tcW w:w="660" w:type="pct"/>
          </w:tcPr>
          <w:p w14:paraId="38B8D81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14:paraId="264721C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541" w:type="pct"/>
          </w:tcPr>
          <w:p w14:paraId="11E7C25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  <w:tc>
          <w:tcPr>
            <w:tcW w:w="205" w:type="pct"/>
          </w:tcPr>
          <w:p w14:paraId="0316239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35F6DD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F055D6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BDCD46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1CE6E7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7713B7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E0291A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339A9C9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6D207272" w14:textId="77777777" w:rsidTr="001756C0">
        <w:trPr>
          <w:jc w:val="center"/>
        </w:trPr>
        <w:tc>
          <w:tcPr>
            <w:tcW w:w="660" w:type="pct"/>
          </w:tcPr>
          <w:p w14:paraId="27EDC5F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</w:tcPr>
          <w:p w14:paraId="67D087E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541" w:type="pct"/>
          </w:tcPr>
          <w:p w14:paraId="45FA3D0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  <w:tc>
          <w:tcPr>
            <w:tcW w:w="205" w:type="pct"/>
          </w:tcPr>
          <w:p w14:paraId="2C02F68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8B958F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997AC9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C5E08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44428B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5DA9D6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ED4E60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288ABA7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19E28408" w14:textId="77777777" w:rsidTr="001756C0">
        <w:trPr>
          <w:jc w:val="center"/>
        </w:trPr>
        <w:tc>
          <w:tcPr>
            <w:tcW w:w="5000" w:type="pct"/>
            <w:gridSpan w:val="11"/>
          </w:tcPr>
          <w:p w14:paraId="10D36BFD" w14:textId="77777777" w:rsidR="00C845C1" w:rsidRPr="000F139C" w:rsidRDefault="00C845C1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845C1" w:rsidRPr="000F139C" w14:paraId="0230ED99" w14:textId="77777777" w:rsidTr="001756C0">
        <w:trPr>
          <w:jc w:val="center"/>
        </w:trPr>
        <w:tc>
          <w:tcPr>
            <w:tcW w:w="660" w:type="pct"/>
          </w:tcPr>
          <w:p w14:paraId="21EFE67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9" w:type="pct"/>
          </w:tcPr>
          <w:p w14:paraId="0B687E7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内容长度MSB（不含该字节）</w:t>
            </w:r>
          </w:p>
        </w:tc>
        <w:tc>
          <w:tcPr>
            <w:tcW w:w="541" w:type="pct"/>
          </w:tcPr>
          <w:p w14:paraId="42C7F63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0C3D802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E6A791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5B52DA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2A5D4A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3EDD161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2A4518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4D7BF1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3C9DD0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415A1F14" w14:textId="77777777" w:rsidTr="001756C0">
        <w:trPr>
          <w:jc w:val="center"/>
        </w:trPr>
        <w:tc>
          <w:tcPr>
            <w:tcW w:w="660" w:type="pct"/>
          </w:tcPr>
          <w:p w14:paraId="2A17C5D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9" w:type="pct"/>
          </w:tcPr>
          <w:p w14:paraId="6D0CEED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1" w:type="pct"/>
          </w:tcPr>
          <w:p w14:paraId="2432BD7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  <w:tc>
          <w:tcPr>
            <w:tcW w:w="205" w:type="pct"/>
          </w:tcPr>
          <w:p w14:paraId="499C3E1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A072F2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0A9D95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F03D27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0AD323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F6C107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BF9C3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64D7AEC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27E141B2" w14:textId="77777777" w:rsidTr="001756C0">
        <w:trPr>
          <w:jc w:val="center"/>
        </w:trPr>
        <w:tc>
          <w:tcPr>
            <w:tcW w:w="660" w:type="pct"/>
          </w:tcPr>
          <w:p w14:paraId="396720F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299" w:type="pct"/>
          </w:tcPr>
          <w:p w14:paraId="4468E11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</w:p>
          <w:p w14:paraId="068F6FF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：执行成功</w:t>
            </w:r>
          </w:p>
          <w:p w14:paraId="47C73D4F" w14:textId="77777777" w:rsidR="002841D0" w:rsidRPr="000F139C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1：执行失败</w:t>
            </w:r>
            <w:r w:rsidR="00A9121D" w:rsidRPr="000F139C">
              <w:rPr>
                <w:rFonts w:asciiTheme="minorEastAsia" w:eastAsiaTheme="minorEastAsia" w:hAnsiTheme="minorEastAsia" w:hint="eastAsia"/>
                <w:sz w:val="18"/>
              </w:rPr>
              <w:t>（通用）</w:t>
            </w:r>
          </w:p>
          <w:p w14:paraId="4187CCBA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2;远程控制功能关闭失败-</w:t>
            </w:r>
            <w:r w:rsidR="00AF6C62"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该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功能已经关闭</w:t>
            </w:r>
          </w:p>
          <w:p w14:paraId="11C5CAEC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3;远程控制功能关闭失败-PS未执行</w:t>
            </w:r>
            <w:r w:rsidR="00AF6C62"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指令</w:t>
            </w:r>
          </w:p>
          <w:p w14:paraId="6C0680EB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4;身份认证失败-没有收到随机数</w:t>
            </w:r>
          </w:p>
          <w:p w14:paraId="508CB89F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5;身份认证失败-校验错误</w:t>
            </w:r>
          </w:p>
          <w:p w14:paraId="41939257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6;身份认证失败-</w:t>
            </w:r>
            <w:r w:rsidR="00486B23"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认证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超时</w:t>
            </w:r>
          </w:p>
          <w:p w14:paraId="5561E0A1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0x07;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远程启动发动机失败-剩余油量小于15%</w:t>
            </w:r>
          </w:p>
          <w:p w14:paraId="26F37634" w14:textId="77777777" w:rsidR="002841D0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8;远程启动发动机失败-指令PS未执行</w:t>
            </w:r>
          </w:p>
          <w:p w14:paraId="650A6A14" w14:textId="77777777" w:rsidR="00486B23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0x09;</w:t>
            </w:r>
            <w:r w:rsidR="00486B23"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远程启动发动机失败-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发动机处于非远程启动状态</w:t>
            </w:r>
          </w:p>
          <w:p w14:paraId="5B945C27" w14:textId="77777777" w:rsidR="00C845C1" w:rsidRPr="001A4B6F" w:rsidRDefault="002841D0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  <w:highlight w:val="yellow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0x0A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;远程关闭发动机失败-指令PS未执行</w:t>
            </w:r>
          </w:p>
          <w:p w14:paraId="65A02AAB" w14:textId="77777777" w:rsidR="00486B23" w:rsidRPr="000F139C" w:rsidRDefault="00486B23" w:rsidP="002841D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0x0B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;远程启动发动机失败-Acc状态为O</w:t>
            </w:r>
            <w:r w:rsidRPr="001A4B6F">
              <w:rPr>
                <w:rFonts w:asciiTheme="minorEastAsia" w:eastAsiaTheme="minorEastAsia" w:hAnsiTheme="minorEastAsia"/>
                <w:sz w:val="18"/>
                <w:highlight w:val="yellow"/>
              </w:rPr>
              <w:t>N</w:t>
            </w:r>
            <w:r w:rsidRPr="001A4B6F">
              <w:rPr>
                <w:rFonts w:asciiTheme="minorEastAsia" w:eastAsiaTheme="minorEastAsia" w:hAnsiTheme="minorEastAsia" w:hint="eastAsia"/>
                <w:sz w:val="18"/>
                <w:highlight w:val="yellow"/>
              </w:rPr>
              <w:t>（钥匙已打开）</w:t>
            </w:r>
          </w:p>
        </w:tc>
        <w:tc>
          <w:tcPr>
            <w:tcW w:w="541" w:type="pct"/>
          </w:tcPr>
          <w:p w14:paraId="4C91CE8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0AD7DF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AC653E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558DC9B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B7F600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094708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9AE699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315078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48CE27F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bookmarkStart w:id="579" w:name="_GoBack"/>
        <w:bookmarkEnd w:id="579"/>
      </w:tr>
      <w:tr w:rsidR="00C845C1" w:rsidRPr="000F139C" w14:paraId="265A755E" w14:textId="77777777" w:rsidTr="001756C0">
        <w:trPr>
          <w:jc w:val="center"/>
        </w:trPr>
        <w:tc>
          <w:tcPr>
            <w:tcW w:w="660" w:type="pct"/>
          </w:tcPr>
          <w:p w14:paraId="07A21E4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299" w:type="pct"/>
          </w:tcPr>
          <w:p w14:paraId="716FA69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541" w:type="pct"/>
          </w:tcPr>
          <w:p w14:paraId="6356B5D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089C70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0A42E0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587ADE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126153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D0974B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ED05D9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AA419B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447A63FB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44A3F0A1" w14:textId="77777777" w:rsidTr="001756C0">
        <w:trPr>
          <w:jc w:val="center"/>
        </w:trPr>
        <w:tc>
          <w:tcPr>
            <w:tcW w:w="660" w:type="pct"/>
          </w:tcPr>
          <w:p w14:paraId="7755612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24</w:t>
            </w:r>
          </w:p>
        </w:tc>
        <w:tc>
          <w:tcPr>
            <w:tcW w:w="2299" w:type="pct"/>
          </w:tcPr>
          <w:p w14:paraId="217DE6D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终端状态字2</w:t>
            </w:r>
          </w:p>
        </w:tc>
        <w:tc>
          <w:tcPr>
            <w:tcW w:w="541" w:type="pct"/>
          </w:tcPr>
          <w:p w14:paraId="760EC5A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FC1DDA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B603F6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66E45E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F7CEB8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663E1C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0D9330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787AC7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AF06D76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213B53C6" w14:textId="77777777" w:rsidTr="001756C0">
        <w:trPr>
          <w:jc w:val="center"/>
        </w:trPr>
        <w:tc>
          <w:tcPr>
            <w:tcW w:w="660" w:type="pct"/>
          </w:tcPr>
          <w:p w14:paraId="6053232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25</w:t>
            </w:r>
          </w:p>
        </w:tc>
        <w:tc>
          <w:tcPr>
            <w:tcW w:w="2299" w:type="pct"/>
          </w:tcPr>
          <w:p w14:paraId="7077B69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终端状态字3</w:t>
            </w:r>
          </w:p>
        </w:tc>
        <w:tc>
          <w:tcPr>
            <w:tcW w:w="541" w:type="pct"/>
          </w:tcPr>
          <w:p w14:paraId="3BA51753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77C9BD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273C5BA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E7527A4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F7EABD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992913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6D9196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1AFA5D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A7AB9E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0C98F77" w14:textId="77777777" w:rsidR="000634D2" w:rsidRDefault="000634D2" w:rsidP="00057963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</w:p>
    <w:p w14:paraId="472D3F25" w14:textId="2DD887D4" w:rsidR="00057963" w:rsidRPr="000F139C" w:rsidRDefault="00057963" w:rsidP="000579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</w:t>
      </w:r>
      <w:r w:rsidR="001756C0" w:rsidRPr="000F139C">
        <w:rPr>
          <w:rFonts w:ascii="黑体" w:eastAsia="黑体" w:hAnsi="黑体"/>
          <w:kern w:val="0"/>
          <w:szCs w:val="20"/>
        </w:rPr>
        <w:t>3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</w:rPr>
        <w:t>RC</w:t>
      </w:r>
      <w:r w:rsidRPr="000F139C">
        <w:rPr>
          <w:rFonts w:ascii="黑体" w:eastAsia="黑体" w:hAnsi="黑体" w:hint="eastAsia"/>
          <w:kern w:val="0"/>
          <w:szCs w:val="20"/>
        </w:rPr>
        <w:t>’响应远程控制命令</w:t>
      </w:r>
      <w:r w:rsidR="001756C0" w:rsidRPr="000F139C">
        <w:rPr>
          <w:rFonts w:ascii="黑体" w:eastAsia="黑体" w:hAnsi="黑体" w:hint="eastAsia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7"/>
        <w:gridCol w:w="392"/>
        <w:gridCol w:w="329"/>
        <w:gridCol w:w="390"/>
        <w:gridCol w:w="329"/>
        <w:gridCol w:w="392"/>
        <w:gridCol w:w="329"/>
        <w:gridCol w:w="387"/>
        <w:gridCol w:w="320"/>
      </w:tblGrid>
      <w:tr w:rsidR="00057963" w:rsidRPr="000F139C" w14:paraId="18EB3719" w14:textId="77777777" w:rsidTr="00057963">
        <w:trPr>
          <w:jc w:val="center"/>
        </w:trPr>
        <w:tc>
          <w:tcPr>
            <w:tcW w:w="5000" w:type="pct"/>
            <w:gridSpan w:val="11"/>
          </w:tcPr>
          <w:p w14:paraId="3CC2D17B" w14:textId="3C7B4563" w:rsidR="00057963" w:rsidRPr="000F139C" w:rsidRDefault="00057963" w:rsidP="0005796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</w:t>
            </w:r>
          </w:p>
        </w:tc>
      </w:tr>
      <w:tr w:rsidR="00C845C1" w:rsidRPr="000F139C" w14:paraId="228FDA46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7C099FE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26</w:t>
            </w:r>
          </w:p>
          <w:p w14:paraId="1847697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lastRenderedPageBreak/>
              <w:t>……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14:paraId="06A67F8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lastRenderedPageBreak/>
              <w:t>终端状态字4</w:t>
            </w:r>
          </w:p>
        </w:tc>
        <w:tc>
          <w:tcPr>
            <w:tcW w:w="542" w:type="pct"/>
            <w:tcBorders>
              <w:top w:val="single" w:sz="12" w:space="0" w:color="000000"/>
            </w:tcBorders>
          </w:tcPr>
          <w:p w14:paraId="3C766050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2459BED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21FB3FE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3ECE8BA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14D07B9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1D22BF6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915A0F1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2DCC252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top w:val="single" w:sz="12" w:space="0" w:color="000000"/>
            </w:tcBorders>
          </w:tcPr>
          <w:p w14:paraId="0BBB1135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45C1" w:rsidRPr="000F139C" w14:paraId="63776F3B" w14:textId="77777777" w:rsidTr="00057963">
        <w:trPr>
          <w:jc w:val="center"/>
        </w:trPr>
        <w:tc>
          <w:tcPr>
            <w:tcW w:w="5000" w:type="pct"/>
            <w:gridSpan w:val="11"/>
          </w:tcPr>
          <w:p w14:paraId="03B575DE" w14:textId="77777777" w:rsidR="00C845C1" w:rsidRPr="000F139C" w:rsidRDefault="00C845C1" w:rsidP="000B06F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lastRenderedPageBreak/>
              <w:t>校验字</w:t>
            </w:r>
          </w:p>
        </w:tc>
      </w:tr>
      <w:tr w:rsidR="00C845C1" w:rsidRPr="000F139C" w14:paraId="40FE79FB" w14:textId="77777777" w:rsidTr="00057963">
        <w:trPr>
          <w:jc w:val="center"/>
        </w:trPr>
        <w:tc>
          <w:tcPr>
            <w:tcW w:w="660" w:type="pct"/>
          </w:tcPr>
          <w:p w14:paraId="77F3235D" w14:textId="77777777" w:rsidR="00C845C1" w:rsidRPr="000F139C" w:rsidRDefault="00C845C1" w:rsidP="00C11B2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C11B26" w:rsidRPr="000F139C">
              <w:rPr>
                <w:rFonts w:asciiTheme="minorEastAsia" w:eastAsiaTheme="minorEastAsia" w:hAnsiTheme="minorEastAsia" w:hint="eastAsia"/>
                <w:sz w:val="18"/>
              </w:rPr>
              <w:t>n</w:t>
            </w:r>
          </w:p>
        </w:tc>
        <w:tc>
          <w:tcPr>
            <w:tcW w:w="2299" w:type="pct"/>
          </w:tcPr>
          <w:p w14:paraId="45A0AD6E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2" w:type="pct"/>
          </w:tcPr>
          <w:p w14:paraId="402A3E89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FADE4FD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D3681D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F21182F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3A9AA8C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F00B73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981AA92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E798AF7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77D4FD18" w14:textId="77777777" w:rsidR="00C845C1" w:rsidRPr="000F139C" w:rsidRDefault="00C845C1" w:rsidP="000B06F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C7EA50C" w14:textId="3AD51A2C" w:rsidR="00E7589C" w:rsidRPr="000F139C" w:rsidRDefault="00E34AB6" w:rsidP="007F67C7">
      <w:pPr>
        <w:pStyle w:val="a6"/>
        <w:spacing w:before="156" w:after="156"/>
        <w:outlineLvl w:val="2"/>
      </w:pPr>
      <w:bookmarkStart w:id="580" w:name="_Toc42620506"/>
      <w:bookmarkStart w:id="581" w:name="_Toc42624679"/>
      <w:bookmarkStart w:id="582" w:name="_Toc42625162"/>
      <w:bookmarkStart w:id="583" w:name="_Toc42764071"/>
      <w:bookmarkStart w:id="584" w:name="_Toc42875692"/>
      <w:bookmarkStart w:id="585" w:name="_Toc44167617"/>
      <w:bookmarkStart w:id="586" w:name="_Toc44578746"/>
      <w:bookmarkStart w:id="587" w:name="_Toc44667007"/>
      <w:r w:rsidRPr="000F139C">
        <w:rPr>
          <w:rFonts w:hint="eastAsia"/>
        </w:rPr>
        <w:t xml:space="preserve"> </w:t>
      </w:r>
      <w:bookmarkStart w:id="588" w:name="_Toc62542414"/>
      <w:r w:rsidR="00E7589C" w:rsidRPr="000F139C">
        <w:rPr>
          <w:rFonts w:hint="eastAsia"/>
        </w:rPr>
        <w:t>‘</w:t>
      </w:r>
      <w:r w:rsidR="00E7589C" w:rsidRPr="000F139C">
        <w:t>AT</w:t>
      </w:r>
      <w:r w:rsidR="00E7589C" w:rsidRPr="000F139C">
        <w:rPr>
          <w:rFonts w:hint="eastAsia"/>
        </w:rPr>
        <w:t>’响应</w:t>
      </w:r>
      <w:proofErr w:type="gramStart"/>
      <w:r w:rsidR="00E7589C" w:rsidRPr="000F139C">
        <w:rPr>
          <w:rFonts w:hint="eastAsia"/>
        </w:rPr>
        <w:t>指令透传</w:t>
      </w:r>
      <w:r w:rsidR="00E7589C" w:rsidRPr="000F139C">
        <w:t>命令</w:t>
      </w:r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proofErr w:type="gramEnd"/>
    </w:p>
    <w:p w14:paraId="318E8F2F" w14:textId="119B9E2E"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589" w:name="_Toc42593588"/>
      <w:bookmarkStart w:id="590" w:name="_Toc42620507"/>
      <w:bookmarkStart w:id="591" w:name="_Toc42624680"/>
      <w:bookmarkStart w:id="592" w:name="_Toc42625163"/>
      <w:bookmarkStart w:id="593" w:name="_Toc42764072"/>
      <w:bookmarkStart w:id="594" w:name="_Toc42875693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AT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’响应</w:t>
      </w:r>
      <w:proofErr w:type="gramStart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指令透传命令</w:t>
      </w:r>
      <w:proofErr w:type="gramEnd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34</w:t>
      </w:r>
      <w:r w:rsidR="004E2D9A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4E2D9A" w:rsidRPr="000F139C">
        <w:rPr>
          <w:rFonts w:hint="eastAsia"/>
        </w:rPr>
        <w:t>通常仅用于</w:t>
      </w:r>
      <w:proofErr w:type="gramStart"/>
      <w:r w:rsidR="004E2D9A" w:rsidRPr="000F139C">
        <w:rPr>
          <w:rFonts w:hint="eastAsia"/>
        </w:rPr>
        <w:t>终端本地</w:t>
      </w:r>
      <w:proofErr w:type="gramEnd"/>
      <w:r w:rsidR="004E2D9A" w:rsidRPr="000F139C">
        <w:rPr>
          <w:rFonts w:hint="eastAsia"/>
        </w:rPr>
        <w:t>调试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4517BF09" w14:textId="5F16A1C8" w:rsidR="00027E42" w:rsidRPr="000F139C" w:rsidRDefault="00027E42" w:rsidP="00057963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595" w:name="_Toc44167618"/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34</w:t>
      </w:r>
      <w:r w:rsidR="00834B57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  <w:kern w:val="0"/>
          <w:szCs w:val="20"/>
        </w:rPr>
        <w:t>AT</w:t>
      </w:r>
      <w:r w:rsidRPr="000F139C">
        <w:rPr>
          <w:rFonts w:ascii="黑体" w:eastAsia="黑体" w:hAnsi="黑体" w:hint="eastAsia"/>
          <w:kern w:val="0"/>
          <w:szCs w:val="20"/>
        </w:rPr>
        <w:t>’响应</w:t>
      </w:r>
      <w:proofErr w:type="gramStart"/>
      <w:r w:rsidRPr="000F139C">
        <w:rPr>
          <w:rFonts w:ascii="黑体" w:eastAsia="黑体" w:hAnsi="黑体" w:hint="eastAsia"/>
          <w:kern w:val="0"/>
          <w:szCs w:val="20"/>
        </w:rPr>
        <w:t>指令透传命令</w:t>
      </w:r>
      <w:bookmarkEnd w:id="589"/>
      <w:bookmarkEnd w:id="590"/>
      <w:bookmarkEnd w:id="591"/>
      <w:bookmarkEnd w:id="592"/>
      <w:bookmarkEnd w:id="593"/>
      <w:bookmarkEnd w:id="594"/>
      <w:bookmarkEnd w:id="595"/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9"/>
        <w:gridCol w:w="392"/>
        <w:gridCol w:w="329"/>
        <w:gridCol w:w="390"/>
        <w:gridCol w:w="329"/>
        <w:gridCol w:w="392"/>
        <w:gridCol w:w="329"/>
        <w:gridCol w:w="387"/>
        <w:gridCol w:w="318"/>
      </w:tblGrid>
      <w:tr w:rsidR="006C735B" w:rsidRPr="000F139C" w14:paraId="563981E6" w14:textId="77777777" w:rsidTr="000634D2">
        <w:trPr>
          <w:jc w:val="center"/>
        </w:trPr>
        <w:tc>
          <w:tcPr>
            <w:tcW w:w="5000" w:type="pct"/>
            <w:gridSpan w:val="11"/>
            <w:tcBorders>
              <w:bottom w:val="single" w:sz="12" w:space="0" w:color="000000"/>
            </w:tcBorders>
          </w:tcPr>
          <w:p w14:paraId="3B08A89E" w14:textId="77777777" w:rsidR="006C735B" w:rsidRPr="000F139C" w:rsidRDefault="006C735B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6C735B" w:rsidRPr="000F139C" w14:paraId="1008C65A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77393FD9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14:paraId="6A536C3A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41" w:type="pct"/>
            <w:tcBorders>
              <w:top w:val="single" w:sz="12" w:space="0" w:color="000000"/>
            </w:tcBorders>
          </w:tcPr>
          <w:p w14:paraId="1D6BEBC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5040EAB0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6578410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516349E9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69175B7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401CCCA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2BE510F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0DC9BBB0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  <w:tcBorders>
              <w:top w:val="single" w:sz="12" w:space="0" w:color="000000"/>
            </w:tcBorders>
          </w:tcPr>
          <w:p w14:paraId="0F32197F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779A9BAE" w14:textId="77777777" w:rsidTr="00834B57">
        <w:trPr>
          <w:jc w:val="center"/>
        </w:trPr>
        <w:tc>
          <w:tcPr>
            <w:tcW w:w="660" w:type="pct"/>
          </w:tcPr>
          <w:p w14:paraId="3BAE1A6D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299" w:type="pct"/>
          </w:tcPr>
          <w:p w14:paraId="21389620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541" w:type="pct"/>
          </w:tcPr>
          <w:p w14:paraId="12E40AE4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205" w:type="pct"/>
          </w:tcPr>
          <w:p w14:paraId="5182885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7B4942C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5A5226C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B2632D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37874DB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F27FC34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C034076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3CCEC8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6FAC5FF9" w14:textId="77777777" w:rsidTr="00834B57">
        <w:trPr>
          <w:jc w:val="center"/>
        </w:trPr>
        <w:tc>
          <w:tcPr>
            <w:tcW w:w="660" w:type="pct"/>
          </w:tcPr>
          <w:p w14:paraId="01535B99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299" w:type="pct"/>
          </w:tcPr>
          <w:p w14:paraId="75EDB9F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A’</w:t>
            </w:r>
          </w:p>
        </w:tc>
        <w:tc>
          <w:tcPr>
            <w:tcW w:w="541" w:type="pct"/>
          </w:tcPr>
          <w:p w14:paraId="3C03700D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41</w:t>
            </w:r>
          </w:p>
        </w:tc>
        <w:tc>
          <w:tcPr>
            <w:tcW w:w="205" w:type="pct"/>
          </w:tcPr>
          <w:p w14:paraId="6AEE80C1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CE6AB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BE1D3F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8D758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AE1E0B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676497C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52EDE9B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C2B2EBA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23059C58" w14:textId="77777777" w:rsidTr="000634D2">
        <w:trPr>
          <w:jc w:val="center"/>
        </w:trPr>
        <w:tc>
          <w:tcPr>
            <w:tcW w:w="660" w:type="pct"/>
            <w:tcBorders>
              <w:top w:val="single" w:sz="12" w:space="0" w:color="000000"/>
            </w:tcBorders>
          </w:tcPr>
          <w:p w14:paraId="42EABB75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299" w:type="pct"/>
            <w:tcBorders>
              <w:top w:val="single" w:sz="12" w:space="0" w:color="000000"/>
            </w:tcBorders>
          </w:tcPr>
          <w:p w14:paraId="422655D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</w:t>
            </w:r>
          </w:p>
        </w:tc>
        <w:tc>
          <w:tcPr>
            <w:tcW w:w="543" w:type="pct"/>
            <w:tcBorders>
              <w:top w:val="single" w:sz="12" w:space="0" w:color="000000"/>
            </w:tcBorders>
          </w:tcPr>
          <w:p w14:paraId="53B7E6E1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51213468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01E45E7D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top w:val="single" w:sz="12" w:space="0" w:color="000000"/>
            </w:tcBorders>
          </w:tcPr>
          <w:p w14:paraId="310999AF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585991DC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top w:val="single" w:sz="12" w:space="0" w:color="000000"/>
            </w:tcBorders>
          </w:tcPr>
          <w:p w14:paraId="7F3D9A1B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top w:val="single" w:sz="12" w:space="0" w:color="000000"/>
            </w:tcBorders>
          </w:tcPr>
          <w:p w14:paraId="794E014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top w:val="single" w:sz="12" w:space="0" w:color="000000"/>
            </w:tcBorders>
          </w:tcPr>
          <w:p w14:paraId="40950526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12" w:space="0" w:color="000000"/>
            </w:tcBorders>
          </w:tcPr>
          <w:p w14:paraId="2FF3475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55A4F93C" w14:textId="77777777" w:rsidTr="00834B57">
        <w:trPr>
          <w:jc w:val="center"/>
        </w:trPr>
        <w:tc>
          <w:tcPr>
            <w:tcW w:w="5000" w:type="pct"/>
            <w:gridSpan w:val="11"/>
          </w:tcPr>
          <w:p w14:paraId="294BA27A" w14:textId="77777777" w:rsidR="006C735B" w:rsidRPr="000F139C" w:rsidRDefault="006C735B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</w:t>
            </w:r>
          </w:p>
        </w:tc>
      </w:tr>
      <w:tr w:rsidR="006C735B" w:rsidRPr="000F139C" w14:paraId="5778CE15" w14:textId="77777777" w:rsidTr="00834B57">
        <w:trPr>
          <w:jc w:val="center"/>
        </w:trPr>
        <w:tc>
          <w:tcPr>
            <w:tcW w:w="660" w:type="pct"/>
          </w:tcPr>
          <w:p w14:paraId="34FA679C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299" w:type="pct"/>
          </w:tcPr>
          <w:p w14:paraId="0565AC5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内容长度MSB（不含该字节）</w:t>
            </w:r>
          </w:p>
        </w:tc>
        <w:tc>
          <w:tcPr>
            <w:tcW w:w="543" w:type="pct"/>
          </w:tcPr>
          <w:p w14:paraId="2890F87F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C99DBC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591519D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02F4B23B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0662BC6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AA9F018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46CBD28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AA1551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A4A179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2C0483A4" w14:textId="77777777" w:rsidTr="00834B57">
        <w:trPr>
          <w:jc w:val="center"/>
        </w:trPr>
        <w:tc>
          <w:tcPr>
            <w:tcW w:w="660" w:type="pct"/>
          </w:tcPr>
          <w:p w14:paraId="5086D29F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299" w:type="pct"/>
          </w:tcPr>
          <w:p w14:paraId="5F4AF32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</w:t>
            </w:r>
            <w:r w:rsidR="00D52674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内容长度LSB（不含该字节）</w:t>
            </w:r>
          </w:p>
        </w:tc>
        <w:tc>
          <w:tcPr>
            <w:tcW w:w="543" w:type="pct"/>
          </w:tcPr>
          <w:p w14:paraId="5960083F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54293F3D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D6BE5A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F55C6A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8B2DB18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08C0D2C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7E22893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A3B7634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6328AD3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47F7E415" w14:textId="77777777" w:rsidTr="00834B57">
        <w:trPr>
          <w:jc w:val="center"/>
        </w:trPr>
        <w:tc>
          <w:tcPr>
            <w:tcW w:w="660" w:type="pct"/>
          </w:tcPr>
          <w:p w14:paraId="443AECE4" w14:textId="77777777" w:rsidR="006C735B" w:rsidRPr="000F139C" w:rsidRDefault="00C845C1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  <w:r w:rsidR="0072107B" w:rsidRPr="000F139C">
              <w:rPr>
                <w:rFonts w:asciiTheme="minorEastAsia" w:eastAsiaTheme="minorEastAsia" w:hAnsiTheme="minorEastAsia"/>
                <w:sz w:val="18"/>
              </w:rPr>
              <w:t>-n</w:t>
            </w:r>
          </w:p>
        </w:tc>
        <w:tc>
          <w:tcPr>
            <w:tcW w:w="2299" w:type="pct"/>
          </w:tcPr>
          <w:p w14:paraId="239EB727" w14:textId="77777777" w:rsidR="006C735B" w:rsidRPr="000F139C" w:rsidRDefault="006C735B" w:rsidP="0077142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AT指令</w:t>
            </w:r>
            <w:r w:rsidR="00771420" w:rsidRPr="000F139C">
              <w:rPr>
                <w:rFonts w:asciiTheme="minorEastAsia" w:eastAsiaTheme="minorEastAsia" w:hAnsiTheme="minorEastAsia" w:hint="eastAsia"/>
                <w:sz w:val="18"/>
              </w:rPr>
              <w:t>响应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全文</w:t>
            </w:r>
          </w:p>
        </w:tc>
        <w:tc>
          <w:tcPr>
            <w:tcW w:w="543" w:type="pct"/>
          </w:tcPr>
          <w:p w14:paraId="1AE52238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35E8A05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CE1CD30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3D898F71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150B63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06A7553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F23F733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61CF37B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5995FAA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C735B" w:rsidRPr="000F139C" w14:paraId="73847452" w14:textId="77777777" w:rsidTr="00834B57">
        <w:trPr>
          <w:jc w:val="center"/>
        </w:trPr>
        <w:tc>
          <w:tcPr>
            <w:tcW w:w="5000" w:type="pct"/>
            <w:gridSpan w:val="11"/>
          </w:tcPr>
          <w:p w14:paraId="0BF5E5FB" w14:textId="77777777" w:rsidR="006C735B" w:rsidRPr="000F139C" w:rsidRDefault="006C735B" w:rsidP="001A6C9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6C735B" w:rsidRPr="000F139C" w14:paraId="4F950DA3" w14:textId="77777777" w:rsidTr="00834B57">
        <w:trPr>
          <w:jc w:val="center"/>
        </w:trPr>
        <w:tc>
          <w:tcPr>
            <w:tcW w:w="660" w:type="pct"/>
          </w:tcPr>
          <w:p w14:paraId="3B6F5916" w14:textId="77777777" w:rsidR="006C735B" w:rsidRPr="000F139C" w:rsidRDefault="006C735B" w:rsidP="0072107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72107B" w:rsidRPr="000F139C">
              <w:rPr>
                <w:rFonts w:asciiTheme="minorEastAsia" w:eastAsiaTheme="minorEastAsia" w:hAnsiTheme="minorEastAsia"/>
                <w:sz w:val="18"/>
              </w:rPr>
              <w:t>n+1</w:t>
            </w:r>
          </w:p>
        </w:tc>
        <w:tc>
          <w:tcPr>
            <w:tcW w:w="2299" w:type="pct"/>
          </w:tcPr>
          <w:p w14:paraId="39B97F07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3" w:type="pct"/>
          </w:tcPr>
          <w:p w14:paraId="1C4B07D0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057768FE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103951D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117C664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C6BBAF4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BF01FB1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5FCCFA6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0EB6E102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8E2CB11" w14:textId="77777777" w:rsidR="006C735B" w:rsidRPr="000F139C" w:rsidRDefault="006C735B" w:rsidP="001A6C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439047A" w14:textId="77777777" w:rsidR="003B6358" w:rsidRPr="000F139C" w:rsidRDefault="003B6358" w:rsidP="007F67C7">
      <w:pPr>
        <w:pStyle w:val="a5"/>
        <w:spacing w:before="156" w:after="156"/>
        <w:outlineLvl w:val="1"/>
      </w:pPr>
      <w:bookmarkStart w:id="596" w:name="_Toc42593589"/>
      <w:bookmarkStart w:id="597" w:name="_Toc42624681"/>
      <w:bookmarkStart w:id="598" w:name="_Toc42625164"/>
      <w:bookmarkStart w:id="599" w:name="_Toc42764073"/>
      <w:bookmarkStart w:id="600" w:name="_Toc42620508"/>
      <w:bookmarkStart w:id="601" w:name="_Toc42624682"/>
      <w:bookmarkStart w:id="602" w:name="_Toc42625165"/>
      <w:bookmarkStart w:id="603" w:name="_Toc42764074"/>
      <w:bookmarkStart w:id="604" w:name="_Toc42875694"/>
      <w:bookmarkStart w:id="605" w:name="_Toc44167619"/>
      <w:bookmarkStart w:id="606" w:name="_Toc44578747"/>
      <w:bookmarkStart w:id="607" w:name="_Toc62542415"/>
      <w:bookmarkEnd w:id="596"/>
      <w:bookmarkEnd w:id="597"/>
      <w:bookmarkEnd w:id="598"/>
      <w:bookmarkEnd w:id="599"/>
      <w:r w:rsidRPr="000F139C">
        <w:rPr>
          <w:rFonts w:hint="eastAsia"/>
        </w:rPr>
        <w:t>0x07-PING_REQ-心跳请求</w:t>
      </w:r>
      <w:bookmarkEnd w:id="600"/>
      <w:bookmarkEnd w:id="601"/>
      <w:bookmarkEnd w:id="602"/>
      <w:bookmarkEnd w:id="603"/>
      <w:bookmarkEnd w:id="604"/>
      <w:bookmarkEnd w:id="605"/>
      <w:bookmarkEnd w:id="606"/>
      <w:bookmarkEnd w:id="607"/>
    </w:p>
    <w:p w14:paraId="3A6D8321" w14:textId="78E23A21" w:rsidR="00BC4059" w:rsidRPr="000F139C" w:rsidRDefault="00BC4059" w:rsidP="003B6358">
      <w:pPr>
        <w:pStyle w:val="aff4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该消息只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有</w:t>
      </w:r>
      <w:r w:rsidR="000C29B6" w:rsidRPr="000F139C">
        <w:rPr>
          <w:rFonts w:asciiTheme="minorEastAsia" w:eastAsiaTheme="minorEastAsia" w:hAnsiTheme="minorEastAsia" w:hint="eastAsia"/>
          <w:color w:val="000000"/>
          <w:szCs w:val="21"/>
        </w:rPr>
        <w:t>报文头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，由终端发送到服务端。报文格式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35</w:t>
      </w:r>
      <w:r w:rsidR="00531636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164C556B" w14:textId="1B5DC4F5" w:rsidR="00E269DB" w:rsidRPr="000F139C" w:rsidRDefault="00F1315C" w:rsidP="00715632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35</w:t>
      </w:r>
      <w:r w:rsidR="00715632" w:rsidRPr="000F139C">
        <w:rPr>
          <w:rFonts w:ascii="黑体" w:eastAsia="黑体" w:hAnsi="黑体"/>
          <w:kern w:val="0"/>
          <w:szCs w:val="20"/>
        </w:rPr>
        <w:t xml:space="preserve"> </w:t>
      </w:r>
      <w:r w:rsidR="00BC4059" w:rsidRPr="000F139C">
        <w:rPr>
          <w:rFonts w:ascii="黑体" w:eastAsia="黑体" w:hAnsi="黑体" w:hint="eastAsia"/>
          <w:kern w:val="0"/>
          <w:szCs w:val="20"/>
        </w:rPr>
        <w:t>PING_REQ-心跳请求</w:t>
      </w:r>
      <w:r w:rsidR="00E269DB" w:rsidRPr="000F139C">
        <w:rPr>
          <w:rFonts w:ascii="黑体" w:eastAsia="黑体" w:hAnsi="黑体" w:hint="eastAsia"/>
          <w:kern w:val="0"/>
          <w:szCs w:val="20"/>
        </w:rPr>
        <w:t>报文定义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"/>
        <w:gridCol w:w="1253"/>
        <w:gridCol w:w="7"/>
        <w:gridCol w:w="4386"/>
        <w:gridCol w:w="8"/>
        <w:gridCol w:w="1028"/>
        <w:gridCol w:w="8"/>
        <w:gridCol w:w="383"/>
        <w:gridCol w:w="10"/>
        <w:gridCol w:w="320"/>
        <w:gridCol w:w="10"/>
        <w:gridCol w:w="379"/>
        <w:gridCol w:w="11"/>
        <w:gridCol w:w="318"/>
        <w:gridCol w:w="11"/>
        <w:gridCol w:w="379"/>
        <w:gridCol w:w="13"/>
        <w:gridCol w:w="316"/>
        <w:gridCol w:w="13"/>
        <w:gridCol w:w="373"/>
        <w:gridCol w:w="13"/>
        <w:gridCol w:w="312"/>
        <w:gridCol w:w="10"/>
      </w:tblGrid>
      <w:tr w:rsidR="00BC4059" w:rsidRPr="000F139C" w14:paraId="636037E1" w14:textId="77777777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975A7D7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2" w:type="pct"/>
            <w:tcBorders>
              <w:top w:val="single" w:sz="12" w:space="0" w:color="auto"/>
              <w:bottom w:val="single" w:sz="12" w:space="0" w:color="auto"/>
            </w:tcBorders>
          </w:tcPr>
          <w:p w14:paraId="01B49EE7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940B573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7DB2BB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B3E7202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3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A8AFA0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36656C7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81BFF57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1F676E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0CF8AA1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0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50607A5" w14:textId="77777777" w:rsidR="00BC4059" w:rsidRPr="000F139C" w:rsidRDefault="00BC4059" w:rsidP="0071563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BC4059" w:rsidRPr="000F139C" w14:paraId="0062F148" w14:textId="77777777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4989" w:type="pct"/>
            <w:gridSpan w:val="21"/>
            <w:tcBorders>
              <w:top w:val="single" w:sz="12" w:space="0" w:color="auto"/>
            </w:tcBorders>
          </w:tcPr>
          <w:p w14:paraId="7D4CA500" w14:textId="77777777" w:rsidR="00BC4059" w:rsidRPr="000F139C" w:rsidRDefault="000C29B6" w:rsidP="00CD345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BC4059" w:rsidRPr="000F139C" w14:paraId="782B88F7" w14:textId="77777777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14:paraId="6ECF096E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2" w:type="pct"/>
          </w:tcPr>
          <w:p w14:paraId="17A9BC99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  <w:gridSpan w:val="2"/>
          </w:tcPr>
          <w:p w14:paraId="65B4F034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</w:t>
            </w:r>
          </w:p>
        </w:tc>
        <w:tc>
          <w:tcPr>
            <w:tcW w:w="204" w:type="pct"/>
            <w:gridSpan w:val="2"/>
          </w:tcPr>
          <w:p w14:paraId="696FE4B0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04A52010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3" w:type="pct"/>
            <w:gridSpan w:val="2"/>
          </w:tcPr>
          <w:p w14:paraId="4DCBBD69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1C2E3672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14:paraId="33EB69F7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694CE532" w14:textId="77777777" w:rsidR="00BC4059" w:rsidRPr="000F139C" w:rsidRDefault="00CD3454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2" w:type="pct"/>
            <w:gridSpan w:val="2"/>
          </w:tcPr>
          <w:p w14:paraId="46019F68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0" w:type="pct"/>
            <w:gridSpan w:val="2"/>
          </w:tcPr>
          <w:p w14:paraId="474D365E" w14:textId="77777777" w:rsidR="00BC4059" w:rsidRPr="000F139C" w:rsidRDefault="00CD3454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BC4059" w:rsidRPr="000F139C" w14:paraId="3C07FF74" w14:textId="77777777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14:paraId="39325D3F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2" w:type="pct"/>
          </w:tcPr>
          <w:p w14:paraId="5C301AEB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  <w:gridSpan w:val="2"/>
          </w:tcPr>
          <w:p w14:paraId="3C858BD4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  <w:gridSpan w:val="2"/>
          </w:tcPr>
          <w:p w14:paraId="6A52116A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14:paraId="697301B2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3" w:type="pct"/>
            <w:gridSpan w:val="2"/>
          </w:tcPr>
          <w:p w14:paraId="7C1502F8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14:paraId="4D1FE738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  <w:gridSpan w:val="2"/>
          </w:tcPr>
          <w:p w14:paraId="5BF62463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  <w:gridSpan w:val="2"/>
          </w:tcPr>
          <w:p w14:paraId="0CDECA07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  <w:gridSpan w:val="2"/>
          </w:tcPr>
          <w:p w14:paraId="59F91CC6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0" w:type="pct"/>
            <w:gridSpan w:val="2"/>
          </w:tcPr>
          <w:p w14:paraId="44D1B48B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BC4059" w:rsidRPr="000F139C" w14:paraId="7307F7D9" w14:textId="77777777" w:rsidTr="00715632">
        <w:trPr>
          <w:gridBefore w:val="1"/>
          <w:gridAfter w:val="1"/>
          <w:wBefore w:w="5" w:type="pct"/>
          <w:wAfter w:w="5" w:type="pct"/>
          <w:jc w:val="center"/>
        </w:trPr>
        <w:tc>
          <w:tcPr>
            <w:tcW w:w="659" w:type="pct"/>
            <w:gridSpan w:val="2"/>
          </w:tcPr>
          <w:p w14:paraId="19DFDF82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2" w:type="pct"/>
          </w:tcPr>
          <w:p w14:paraId="3C8E33F3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  <w:gridSpan w:val="2"/>
          </w:tcPr>
          <w:p w14:paraId="366BD42F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4" w:type="pct"/>
            <w:gridSpan w:val="2"/>
          </w:tcPr>
          <w:p w14:paraId="61B7DFEC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66163A32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3" w:type="pct"/>
            <w:gridSpan w:val="2"/>
          </w:tcPr>
          <w:p w14:paraId="7DC38BB8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51D3FFD6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14:paraId="4D0AA775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2CC710DE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14:paraId="6BDED48F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0" w:type="pct"/>
            <w:gridSpan w:val="2"/>
          </w:tcPr>
          <w:p w14:paraId="5E8D6FD4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14:paraId="053A0DA0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14:paraId="1C73759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300" w:type="pct"/>
            <w:gridSpan w:val="3"/>
          </w:tcPr>
          <w:p w14:paraId="1472027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  <w:gridSpan w:val="2"/>
          </w:tcPr>
          <w:p w14:paraId="74D61B7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14:paraId="54E8D54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034B33C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</w:tcPr>
          <w:p w14:paraId="770D2B9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4F4ED7D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14:paraId="1EBC221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32756A6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</w:tcPr>
          <w:p w14:paraId="5D80EB2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14:paraId="35C943C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59D12A47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14:paraId="1F296EE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300" w:type="pct"/>
            <w:gridSpan w:val="3"/>
          </w:tcPr>
          <w:p w14:paraId="13910544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  <w:gridSpan w:val="2"/>
          </w:tcPr>
          <w:p w14:paraId="3D83B7A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14:paraId="0129531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29666A6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</w:tcPr>
          <w:p w14:paraId="590C0C31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3E3C89E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</w:tcPr>
          <w:p w14:paraId="3384549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</w:tcPr>
          <w:p w14:paraId="76AEED1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</w:tcPr>
          <w:p w14:paraId="2FCB68D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14:paraId="298120B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91AAA" w:rsidRPr="000F139C" w14:paraId="00507598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14:paraId="484FD42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300" w:type="pct"/>
            <w:gridSpan w:val="3"/>
          </w:tcPr>
          <w:p w14:paraId="398B1817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  <w:gridSpan w:val="2"/>
          </w:tcPr>
          <w:p w14:paraId="2827F31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gridSpan w:val="2"/>
          </w:tcPr>
          <w:p w14:paraId="1FA6615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4CF0730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14:paraId="3F7AF259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6AB0096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gridSpan w:val="2"/>
          </w:tcPr>
          <w:p w14:paraId="7E64F89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02A2EDE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14:paraId="3F8DF11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14:paraId="4367CDD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14:paraId="2BD06C0C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14:paraId="29BBFC72" w14:textId="77777777"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091AAA" w:rsidRPr="000F139C" w14:paraId="5E62FCFC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</w:tcBorders>
          </w:tcPr>
          <w:p w14:paraId="75CDC6E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300" w:type="pct"/>
            <w:gridSpan w:val="3"/>
          </w:tcPr>
          <w:p w14:paraId="72553F45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gridSpan w:val="2"/>
          </w:tcPr>
          <w:p w14:paraId="4B693DD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gridSpan w:val="2"/>
          </w:tcPr>
          <w:p w14:paraId="1F77349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3B29F8AC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gridSpan w:val="2"/>
          </w:tcPr>
          <w:p w14:paraId="5435BA9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2C4355F2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gridSpan w:val="2"/>
          </w:tcPr>
          <w:p w14:paraId="2E44F5C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gridSpan w:val="2"/>
          </w:tcPr>
          <w:p w14:paraId="2695134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gridSpan w:val="2"/>
          </w:tcPr>
          <w:p w14:paraId="40126C8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gridSpan w:val="2"/>
            <w:tcBorders>
              <w:right w:val="single" w:sz="12" w:space="0" w:color="auto"/>
            </w:tcBorders>
          </w:tcPr>
          <w:p w14:paraId="1DDA650A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91AAA" w:rsidRPr="000F139C" w14:paraId="3417A68F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14:paraId="16902CE9" w14:textId="77777777" w:rsidR="00091AAA" w:rsidRPr="000F139C" w:rsidRDefault="00091AAA" w:rsidP="00091AA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91AAA" w:rsidRPr="000F139C" w14:paraId="43C8819E" w14:textId="77777777" w:rsidTr="007156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A5D9378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300" w:type="pct"/>
            <w:gridSpan w:val="3"/>
            <w:tcBorders>
              <w:bottom w:val="single" w:sz="12" w:space="0" w:color="auto"/>
            </w:tcBorders>
          </w:tcPr>
          <w:p w14:paraId="42EF1C10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gridSpan w:val="2"/>
            <w:tcBorders>
              <w:bottom w:val="single" w:sz="12" w:space="0" w:color="auto"/>
            </w:tcBorders>
          </w:tcPr>
          <w:p w14:paraId="6A1477DD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  <w:tcBorders>
              <w:bottom w:val="single" w:sz="12" w:space="0" w:color="auto"/>
            </w:tcBorders>
          </w:tcPr>
          <w:p w14:paraId="2E47424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14:paraId="7EC5CA2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gridSpan w:val="2"/>
            <w:tcBorders>
              <w:bottom w:val="single" w:sz="12" w:space="0" w:color="auto"/>
            </w:tcBorders>
          </w:tcPr>
          <w:p w14:paraId="04E9DEE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14:paraId="1B198443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gridSpan w:val="2"/>
            <w:tcBorders>
              <w:bottom w:val="single" w:sz="12" w:space="0" w:color="auto"/>
            </w:tcBorders>
          </w:tcPr>
          <w:p w14:paraId="3CF3BC3B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gridSpan w:val="2"/>
            <w:tcBorders>
              <w:bottom w:val="single" w:sz="12" w:space="0" w:color="auto"/>
            </w:tcBorders>
          </w:tcPr>
          <w:p w14:paraId="6D88FE9E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gridSpan w:val="2"/>
            <w:tcBorders>
              <w:bottom w:val="single" w:sz="12" w:space="0" w:color="auto"/>
            </w:tcBorders>
          </w:tcPr>
          <w:p w14:paraId="3B9CF5C6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F8D88DF" w14:textId="77777777" w:rsidR="00091AAA" w:rsidRPr="000F139C" w:rsidRDefault="00091AAA" w:rsidP="00091AA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7E21637C" w14:textId="77777777" w:rsidR="00E269DB" w:rsidRPr="000F139C" w:rsidRDefault="002E1D13" w:rsidP="007F67C7">
      <w:pPr>
        <w:ind w:firstLineChars="200" w:firstLine="420"/>
      </w:pPr>
      <w:r w:rsidRPr="000F139C">
        <w:t>该指令的响应</w:t>
      </w:r>
      <w:r w:rsidRPr="000F139C">
        <w:rPr>
          <w:rFonts w:asciiTheme="minorEastAsia" w:eastAsiaTheme="minorEastAsia" w:hAnsiTheme="minorEastAsia" w:hint="eastAsia"/>
        </w:rPr>
        <w:t>为</w:t>
      </w:r>
      <w:r w:rsidRPr="000F139C">
        <w:rPr>
          <w:rFonts w:asciiTheme="minorEastAsia" w:eastAsiaTheme="minorEastAsia" w:hAnsiTheme="minorEastAsia"/>
        </w:rPr>
        <w:t>PING_RESP</w:t>
      </w:r>
      <w:r w:rsidRPr="000F139C">
        <w:rPr>
          <w:rFonts w:asciiTheme="minorEastAsia" w:eastAsiaTheme="minorEastAsia" w:hAnsiTheme="minorEastAsia" w:hint="eastAsia"/>
        </w:rPr>
        <w:t>报文</w:t>
      </w:r>
      <w:r w:rsidRPr="000F139C">
        <w:rPr>
          <w:rFonts w:hint="eastAsia"/>
        </w:rPr>
        <w:t>。</w:t>
      </w:r>
    </w:p>
    <w:p w14:paraId="61F28B20" w14:textId="77777777" w:rsidR="00A44FCA" w:rsidRPr="000F139C" w:rsidRDefault="00A44FCA" w:rsidP="007F67C7">
      <w:pPr>
        <w:pStyle w:val="a5"/>
        <w:spacing w:before="156" w:after="156"/>
        <w:outlineLvl w:val="1"/>
      </w:pPr>
      <w:bookmarkStart w:id="608" w:name="_Toc42620509"/>
      <w:bookmarkStart w:id="609" w:name="_Toc42624683"/>
      <w:bookmarkStart w:id="610" w:name="_Toc42625166"/>
      <w:bookmarkStart w:id="611" w:name="_Toc42764075"/>
      <w:bookmarkStart w:id="612" w:name="_Toc42875695"/>
      <w:bookmarkStart w:id="613" w:name="_Toc44167620"/>
      <w:bookmarkStart w:id="614" w:name="_Toc44578748"/>
      <w:bookmarkStart w:id="615" w:name="_Toc62542416"/>
      <w:r w:rsidRPr="000F139C">
        <w:rPr>
          <w:rFonts w:hint="eastAsia"/>
        </w:rPr>
        <w:t>0x08-PING_RESP-心跳响应</w:t>
      </w:r>
      <w:bookmarkEnd w:id="608"/>
      <w:bookmarkEnd w:id="609"/>
      <w:bookmarkEnd w:id="610"/>
      <w:bookmarkEnd w:id="611"/>
      <w:bookmarkEnd w:id="612"/>
      <w:bookmarkEnd w:id="613"/>
      <w:bookmarkEnd w:id="614"/>
      <w:bookmarkEnd w:id="615"/>
    </w:p>
    <w:p w14:paraId="30D026DD" w14:textId="23D70585" w:rsidR="00BC4059" w:rsidRPr="000F139C" w:rsidRDefault="00BC4059" w:rsidP="00BC4059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该消息只有</w:t>
      </w:r>
      <w:r w:rsidR="000C29B6" w:rsidRPr="000F139C">
        <w:rPr>
          <w:rFonts w:ascii="Calibri" w:hAnsi="Calibri" w:hint="eastAsia"/>
          <w:color w:val="000000"/>
          <w:szCs w:val="21"/>
        </w:rPr>
        <w:t>报文头</w:t>
      </w:r>
      <w:r w:rsidRPr="000F139C">
        <w:rPr>
          <w:rFonts w:ascii="Calibri" w:hAnsi="Calibri" w:hint="eastAsia"/>
          <w:color w:val="000000"/>
          <w:szCs w:val="21"/>
        </w:rPr>
        <w:t>，由服务端发送到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终端。报文格式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36</w:t>
      </w:r>
      <w:r w:rsidR="003713EE" w:rsidRPr="000F139C">
        <w:rPr>
          <w:rFonts w:asciiTheme="minorEastAsia" w:eastAsiaTheme="minorEastAsia" w:hAnsiTheme="minorEastAsia" w:hint="eastAsia"/>
          <w:color w:val="000000"/>
          <w:szCs w:val="21"/>
        </w:rPr>
        <w:t>所示。</w:t>
      </w:r>
    </w:p>
    <w:p w14:paraId="3C6FB6C4" w14:textId="67C28F95" w:rsidR="00BC4059" w:rsidRPr="000F139C" w:rsidRDefault="004E1749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lastRenderedPageBreak/>
        <w:t>表</w:t>
      </w:r>
      <w:r w:rsidR="00E34AB6">
        <w:rPr>
          <w:rFonts w:ascii="黑体" w:eastAsia="黑体" w:hAnsi="黑体"/>
          <w:kern w:val="0"/>
          <w:szCs w:val="20"/>
        </w:rPr>
        <w:t>36</w:t>
      </w:r>
      <w:r w:rsidR="00057963" w:rsidRPr="000F139C">
        <w:rPr>
          <w:rFonts w:ascii="黑体" w:eastAsia="黑体" w:hAnsi="黑体"/>
          <w:kern w:val="0"/>
          <w:szCs w:val="20"/>
        </w:rPr>
        <w:t xml:space="preserve"> </w:t>
      </w:r>
      <w:r w:rsidR="00BC4059" w:rsidRPr="000F139C">
        <w:rPr>
          <w:rFonts w:ascii="黑体" w:eastAsia="黑体" w:hAnsi="黑体" w:hint="eastAsia"/>
          <w:kern w:val="0"/>
          <w:szCs w:val="20"/>
        </w:rPr>
        <w:t>PING_RESP-心跳响应报文定义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BC4059" w:rsidRPr="000F139C" w14:paraId="70D24CD7" w14:textId="77777777" w:rsidTr="00E34AB6">
        <w:trPr>
          <w:jc w:val="center"/>
        </w:trPr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</w:tcPr>
          <w:p w14:paraId="24C345D0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14:paraId="7259F069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14:paraId="7F68E0A8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757F7840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36352CC1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3102CB8B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53476EC2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7670EB74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6505BF51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28898222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8" w:type="pct"/>
            <w:tcBorders>
              <w:top w:val="single" w:sz="12" w:space="0" w:color="auto"/>
              <w:bottom w:val="single" w:sz="12" w:space="0" w:color="auto"/>
            </w:tcBorders>
          </w:tcPr>
          <w:p w14:paraId="3E5227EC" w14:textId="77777777" w:rsidR="00BC4059" w:rsidRPr="000F139C" w:rsidRDefault="00BC4059" w:rsidP="000C46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BC4059" w:rsidRPr="000F139C" w14:paraId="3CB38500" w14:textId="77777777" w:rsidTr="00C23927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4EDAD894" w14:textId="77777777" w:rsidR="00BC4059" w:rsidRPr="000F139C" w:rsidRDefault="000C29B6" w:rsidP="003F176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BC4059" w:rsidRPr="000F139C" w14:paraId="3B5DAEBD" w14:textId="77777777" w:rsidTr="00E34AB6">
        <w:trPr>
          <w:jc w:val="center"/>
        </w:trPr>
        <w:tc>
          <w:tcPr>
            <w:tcW w:w="660" w:type="pct"/>
          </w:tcPr>
          <w:p w14:paraId="4E0225AB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14:paraId="436BF4B3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14:paraId="1F97603B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08</w:t>
            </w:r>
          </w:p>
        </w:tc>
        <w:tc>
          <w:tcPr>
            <w:tcW w:w="205" w:type="pct"/>
          </w:tcPr>
          <w:p w14:paraId="0D536BD0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545BBCC3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5E657980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5F31C95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0A9C6E5A" w14:textId="77777777" w:rsidR="00BC4059" w:rsidRPr="000F139C" w:rsidRDefault="00E616DD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2" w:type="pct"/>
          </w:tcPr>
          <w:p w14:paraId="2E422DAA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3BDEAAB9" w14:textId="77777777" w:rsidR="00BC4059" w:rsidRPr="000F139C" w:rsidRDefault="00E616DD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14:paraId="68485E7C" w14:textId="77777777" w:rsidR="00BC4059" w:rsidRPr="000F139C" w:rsidRDefault="00BC4059" w:rsidP="00BC40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72320B" w:rsidRPr="000F139C" w14:paraId="7A1B1E33" w14:textId="77777777" w:rsidTr="00E34AB6">
        <w:trPr>
          <w:jc w:val="center"/>
        </w:trPr>
        <w:tc>
          <w:tcPr>
            <w:tcW w:w="660" w:type="pct"/>
          </w:tcPr>
          <w:p w14:paraId="14054D86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14:paraId="2A7BBE62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14:paraId="684391F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03446F5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736FA9E0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1DD4F7B5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0E2F929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5216F79B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625C5DB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0224468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8" w:type="pct"/>
          </w:tcPr>
          <w:p w14:paraId="44B1F54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72320B" w:rsidRPr="000F139C" w14:paraId="440DE3F0" w14:textId="77777777" w:rsidTr="00E34AB6">
        <w:trPr>
          <w:jc w:val="center"/>
        </w:trPr>
        <w:tc>
          <w:tcPr>
            <w:tcW w:w="660" w:type="pct"/>
          </w:tcPr>
          <w:p w14:paraId="7D627BF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14:paraId="463AB33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14:paraId="54FACC0D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347304F6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3B921CF8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6F6E3A7F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2C70342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57D4F52F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1FCEEFC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60D2829B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14:paraId="06E96D2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72320B" w:rsidRPr="000F139C" w14:paraId="08DFCD5B" w14:textId="77777777" w:rsidTr="00E34AB6">
        <w:trPr>
          <w:jc w:val="center"/>
        </w:trPr>
        <w:tc>
          <w:tcPr>
            <w:tcW w:w="660" w:type="pct"/>
          </w:tcPr>
          <w:p w14:paraId="63EE3571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14:paraId="4485264A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14:paraId="431AB07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1F16973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56749E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768AF6C2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4C297A7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E4D241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6E6AE9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47083D7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222BE43D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72320B" w:rsidRPr="000F139C" w14:paraId="4576D997" w14:textId="77777777" w:rsidTr="00E34AB6">
        <w:trPr>
          <w:jc w:val="center"/>
        </w:trPr>
        <w:tc>
          <w:tcPr>
            <w:tcW w:w="660" w:type="pct"/>
          </w:tcPr>
          <w:p w14:paraId="0CD5E3B2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14:paraId="048CC9A8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14:paraId="2820E908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119897D3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6052ACF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2F4800A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84E862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77E2EF5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EDC594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659BE6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5BEA4571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72320B" w:rsidRPr="000F139C" w14:paraId="4AE667EC" w14:textId="77777777" w:rsidTr="00E34AB6">
        <w:trPr>
          <w:jc w:val="center"/>
        </w:trPr>
        <w:tc>
          <w:tcPr>
            <w:tcW w:w="660" w:type="pct"/>
          </w:tcPr>
          <w:p w14:paraId="7B86520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14:paraId="6B054D53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14:paraId="45745C51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1C067050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3E0F5B38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6E2B48F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D9BDCF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2F79B00D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6A63A9E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0C79F231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</w:tcPr>
          <w:p w14:paraId="3D4CEB29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4B6E95" w:rsidRPr="000F139C" w14:paraId="0CFFBBC2" w14:textId="77777777" w:rsidTr="004B6E9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14:paraId="61E44389" w14:textId="5E5BA4E3" w:rsidR="004B6E95" w:rsidRPr="000F139C" w:rsidRDefault="004B6E95" w:rsidP="004B6E9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72320B" w:rsidRPr="000F139C" w14:paraId="4FBAD66F" w14:textId="77777777" w:rsidTr="004B6E95">
        <w:trPr>
          <w:jc w:val="center"/>
        </w:trPr>
        <w:tc>
          <w:tcPr>
            <w:tcW w:w="660" w:type="pct"/>
            <w:tcBorders>
              <w:top w:val="single" w:sz="4" w:space="0" w:color="auto"/>
            </w:tcBorders>
          </w:tcPr>
          <w:p w14:paraId="042DB562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  <w:tcBorders>
              <w:top w:val="single" w:sz="4" w:space="0" w:color="auto"/>
            </w:tcBorders>
          </w:tcPr>
          <w:p w14:paraId="6894329C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4" w:space="0" w:color="auto"/>
            </w:tcBorders>
          </w:tcPr>
          <w:p w14:paraId="18668BDA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  <w:tcBorders>
              <w:top w:val="single" w:sz="4" w:space="0" w:color="auto"/>
            </w:tcBorders>
          </w:tcPr>
          <w:p w14:paraId="310FE35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14:paraId="4992575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</w:tcBorders>
          </w:tcPr>
          <w:p w14:paraId="0E2D049D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14:paraId="7016BF5E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4" w:space="0" w:color="auto"/>
            </w:tcBorders>
          </w:tcPr>
          <w:p w14:paraId="33B86C2A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</w:tcBorders>
          </w:tcPr>
          <w:p w14:paraId="451A5A34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</w:tcBorders>
          </w:tcPr>
          <w:p w14:paraId="1F0359A7" w14:textId="77777777" w:rsidR="0072320B" w:rsidRPr="000F139C" w:rsidRDefault="0072320B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8" w:type="pct"/>
            <w:tcBorders>
              <w:top w:val="single" w:sz="4" w:space="0" w:color="auto"/>
            </w:tcBorders>
          </w:tcPr>
          <w:p w14:paraId="5E93308F" w14:textId="77777777" w:rsidR="0072320B" w:rsidRPr="000F139C" w:rsidRDefault="00CD3454" w:rsidP="00581DE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F176A" w:rsidRPr="000F139C" w14:paraId="095429C3" w14:textId="77777777" w:rsidTr="00057963">
        <w:trPr>
          <w:jc w:val="center"/>
        </w:trPr>
        <w:tc>
          <w:tcPr>
            <w:tcW w:w="5000" w:type="pct"/>
            <w:gridSpan w:val="11"/>
          </w:tcPr>
          <w:p w14:paraId="4DC13D29" w14:textId="77777777" w:rsidR="003F176A" w:rsidRPr="000F139C" w:rsidRDefault="003F176A" w:rsidP="00480C1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176A" w:rsidRPr="000F139C" w14:paraId="76D86139" w14:textId="77777777" w:rsidTr="004B6E95">
        <w:trPr>
          <w:jc w:val="center"/>
        </w:trPr>
        <w:tc>
          <w:tcPr>
            <w:tcW w:w="660" w:type="pct"/>
          </w:tcPr>
          <w:p w14:paraId="7CD2C579" w14:textId="77777777" w:rsidR="003F176A" w:rsidRPr="000F139C" w:rsidRDefault="003F176A" w:rsidP="003F176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14:paraId="3CEEB688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</w:tcPr>
          <w:p w14:paraId="2CDD57C0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27C1A25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E03DC87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52FEDC6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7AC1B0C0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73A69E32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5A0FEC75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FEF2DEE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8" w:type="pct"/>
          </w:tcPr>
          <w:p w14:paraId="05C1CCBF" w14:textId="77777777" w:rsidR="003F176A" w:rsidRPr="000F139C" w:rsidRDefault="003F176A" w:rsidP="00480C1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616BD7E" w14:textId="77777777" w:rsidR="00E269DB" w:rsidRPr="000F139C" w:rsidRDefault="002E1D13" w:rsidP="007F67C7">
      <w:pPr>
        <w:ind w:firstLineChars="200" w:firstLine="420"/>
      </w:pPr>
      <w:r w:rsidRPr="000F139C">
        <w:t>该指令的</w:t>
      </w:r>
      <w:r w:rsidRPr="000F139C">
        <w:rPr>
          <w:rFonts w:hint="eastAsia"/>
        </w:rPr>
        <w:t>无</w:t>
      </w:r>
      <w:r w:rsidRPr="000F139C">
        <w:t>响应报文</w:t>
      </w:r>
      <w:r w:rsidRPr="000F139C">
        <w:rPr>
          <w:rFonts w:hint="eastAsia"/>
        </w:rPr>
        <w:t>。</w:t>
      </w:r>
    </w:p>
    <w:p w14:paraId="1170794C" w14:textId="77777777" w:rsidR="00043DE9" w:rsidRPr="000F139C" w:rsidRDefault="00043DE9" w:rsidP="007F67C7">
      <w:pPr>
        <w:pStyle w:val="a5"/>
        <w:spacing w:before="156" w:after="156"/>
        <w:outlineLvl w:val="1"/>
      </w:pPr>
      <w:bookmarkStart w:id="616" w:name="_Toc42620510"/>
      <w:bookmarkStart w:id="617" w:name="_Toc42624684"/>
      <w:bookmarkStart w:id="618" w:name="_Toc42625167"/>
      <w:bookmarkStart w:id="619" w:name="_Toc42764076"/>
      <w:bookmarkStart w:id="620" w:name="_Toc42875696"/>
      <w:bookmarkStart w:id="621" w:name="_Toc44167621"/>
      <w:bookmarkStart w:id="622" w:name="_Toc44578749"/>
      <w:bookmarkStart w:id="623" w:name="_Toc62542417"/>
      <w:r w:rsidRPr="000F139C">
        <w:rPr>
          <w:rFonts w:hint="eastAsia"/>
        </w:rPr>
        <w:t>0x09-DISCONNECT-中断连接</w:t>
      </w:r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14:paraId="22EA0904" w14:textId="77777777" w:rsidR="00E269DB" w:rsidRPr="000F139C" w:rsidRDefault="00E616DD" w:rsidP="00E616DD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/>
          <w:color w:val="000000"/>
          <w:szCs w:val="21"/>
        </w:rPr>
        <w:t>DISCONNECT是客户端发给服务端的最后一个报文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0F139C">
        <w:rPr>
          <w:rFonts w:asciiTheme="minorEastAsia" w:eastAsiaTheme="minorEastAsia" w:hAnsiTheme="minorEastAsia"/>
          <w:color w:val="000000"/>
          <w:szCs w:val="21"/>
        </w:rPr>
        <w:t>表示客户</w:t>
      </w:r>
      <w:proofErr w:type="gramStart"/>
      <w:r w:rsidRPr="000F139C">
        <w:rPr>
          <w:rFonts w:asciiTheme="minorEastAsia" w:eastAsiaTheme="minorEastAsia" w:hAnsiTheme="minorEastAsia"/>
          <w:color w:val="000000"/>
          <w:szCs w:val="21"/>
        </w:rPr>
        <w:t>端正常</w:t>
      </w:r>
      <w:proofErr w:type="gramEnd"/>
      <w:r w:rsidRPr="000F139C">
        <w:rPr>
          <w:rFonts w:asciiTheme="minorEastAsia" w:eastAsiaTheme="minorEastAsia" w:hAnsiTheme="minorEastAsia"/>
          <w:color w:val="000000"/>
          <w:szCs w:val="21"/>
        </w:rPr>
        <w:t>断开连接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07689EF8" w14:textId="3467DC4B" w:rsidR="00E269DB" w:rsidRPr="000F139C" w:rsidRDefault="003F176A" w:rsidP="00F04786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Theme="minorEastAsia" w:eastAsiaTheme="minorEastAsia" w:hAnsiTheme="minorEastAsia" w:hint="eastAsia"/>
          <w:color w:val="000000"/>
          <w:szCs w:val="21"/>
        </w:rPr>
        <w:t>报文体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包含一个断开原因字段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报文格式</w:t>
      </w:r>
      <w:r w:rsidR="00963E9E" w:rsidRPr="000F139C">
        <w:rPr>
          <w:rFonts w:asciiTheme="minorEastAsia" w:eastAsiaTheme="minorEastAsia" w:hAnsiTheme="minorEastAsia" w:hint="eastAsia"/>
          <w:color w:val="000000"/>
          <w:szCs w:val="21"/>
        </w:rPr>
        <w:t>见</w:t>
      </w:r>
      <w:r w:rsidR="00E616DD" w:rsidRPr="000F139C">
        <w:rPr>
          <w:rFonts w:asciiTheme="minorEastAsia" w:eastAsiaTheme="minorEastAsia" w:hAnsiTheme="minorEastAsia"/>
          <w:color w:val="000000"/>
          <w:szCs w:val="21"/>
        </w:rPr>
        <w:t>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37</w:t>
      </w:r>
      <w:r w:rsidR="00F04786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53A752A1" w14:textId="3F1A6CBF" w:rsidR="002927A8" w:rsidRPr="000F139C" w:rsidRDefault="00F04786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37</w:t>
      </w:r>
      <w:r w:rsidR="00057963" w:rsidRPr="000F139C">
        <w:rPr>
          <w:rFonts w:ascii="黑体" w:eastAsia="黑体" w:hAnsi="黑体"/>
          <w:kern w:val="0"/>
          <w:szCs w:val="20"/>
        </w:rPr>
        <w:t xml:space="preserve"> </w:t>
      </w:r>
      <w:r w:rsidR="00E616DD" w:rsidRPr="000F139C">
        <w:rPr>
          <w:rFonts w:ascii="黑体" w:eastAsia="黑体" w:hAnsi="黑体" w:hint="eastAsia"/>
          <w:kern w:val="0"/>
          <w:szCs w:val="20"/>
        </w:rPr>
        <w:t>DISCONNECT</w:t>
      </w:r>
      <w:r w:rsidR="00E269DB" w:rsidRPr="000F139C">
        <w:rPr>
          <w:rFonts w:ascii="黑体" w:eastAsia="黑体" w:hAnsi="黑体"/>
          <w:kern w:val="0"/>
          <w:szCs w:val="20"/>
        </w:rPr>
        <w:t>报文</w:t>
      </w:r>
      <w:r w:rsidR="00E269DB" w:rsidRPr="000F139C">
        <w:rPr>
          <w:rFonts w:ascii="黑体" w:eastAsia="黑体" w:hAnsi="黑体" w:hint="eastAsia"/>
          <w:kern w:val="0"/>
          <w:szCs w:val="20"/>
        </w:rPr>
        <w:t>定义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4401"/>
        <w:gridCol w:w="1035"/>
        <w:gridCol w:w="392"/>
        <w:gridCol w:w="329"/>
        <w:gridCol w:w="390"/>
        <w:gridCol w:w="329"/>
        <w:gridCol w:w="392"/>
        <w:gridCol w:w="329"/>
        <w:gridCol w:w="387"/>
        <w:gridCol w:w="322"/>
      </w:tblGrid>
      <w:tr w:rsidR="002927A8" w:rsidRPr="000F139C" w14:paraId="3D25E7B2" w14:textId="77777777" w:rsidTr="00057963">
        <w:trPr>
          <w:jc w:val="center"/>
        </w:trPr>
        <w:tc>
          <w:tcPr>
            <w:tcW w:w="6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19CFB7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299" w:type="pct"/>
            <w:tcBorders>
              <w:top w:val="single" w:sz="12" w:space="0" w:color="auto"/>
              <w:bottom w:val="single" w:sz="12" w:space="0" w:color="auto"/>
            </w:tcBorders>
          </w:tcPr>
          <w:p w14:paraId="5A428887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41" w:type="pct"/>
            <w:tcBorders>
              <w:top w:val="single" w:sz="12" w:space="0" w:color="auto"/>
              <w:bottom w:val="single" w:sz="12" w:space="0" w:color="auto"/>
            </w:tcBorders>
          </w:tcPr>
          <w:p w14:paraId="457C9635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579B500F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7C5B435C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" w:type="pct"/>
            <w:tcBorders>
              <w:top w:val="single" w:sz="12" w:space="0" w:color="auto"/>
              <w:bottom w:val="single" w:sz="12" w:space="0" w:color="auto"/>
            </w:tcBorders>
          </w:tcPr>
          <w:p w14:paraId="5434208C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6ED18C13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5" w:type="pct"/>
            <w:tcBorders>
              <w:top w:val="single" w:sz="12" w:space="0" w:color="auto"/>
              <w:bottom w:val="single" w:sz="12" w:space="0" w:color="auto"/>
            </w:tcBorders>
          </w:tcPr>
          <w:p w14:paraId="77F7A059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72" w:type="pct"/>
            <w:tcBorders>
              <w:top w:val="single" w:sz="12" w:space="0" w:color="auto"/>
              <w:bottom w:val="single" w:sz="12" w:space="0" w:color="auto"/>
            </w:tcBorders>
          </w:tcPr>
          <w:p w14:paraId="71CF6273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</w:tcPr>
          <w:p w14:paraId="3C00DA2D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EC8B1" w14:textId="77777777" w:rsidR="002927A8" w:rsidRPr="000F139C" w:rsidRDefault="002927A8" w:rsidP="006E5E6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2927A8" w:rsidRPr="000F139C" w14:paraId="2E766A7C" w14:textId="77777777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3676BF" w14:textId="77777777" w:rsidR="002927A8" w:rsidRPr="000F139C" w:rsidRDefault="002927A8" w:rsidP="008548E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2927A8" w:rsidRPr="000F139C" w14:paraId="49D0943F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0FDFDC8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299" w:type="pct"/>
          </w:tcPr>
          <w:p w14:paraId="1A1B295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41" w:type="pct"/>
          </w:tcPr>
          <w:p w14:paraId="1F0CC3D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09</w:t>
            </w:r>
          </w:p>
        </w:tc>
        <w:tc>
          <w:tcPr>
            <w:tcW w:w="205" w:type="pct"/>
          </w:tcPr>
          <w:p w14:paraId="47C210E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B0E78A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7537949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04CD48C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4E8301C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2" w:type="pct"/>
          </w:tcPr>
          <w:p w14:paraId="12E755E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4FD7645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1532681B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2927A8" w:rsidRPr="000F139C" w14:paraId="2CBB47DF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61D416D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299" w:type="pct"/>
          </w:tcPr>
          <w:p w14:paraId="207C394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41" w:type="pct"/>
          </w:tcPr>
          <w:p w14:paraId="58AE1B1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2A52AB2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407C066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4" w:type="pct"/>
          </w:tcPr>
          <w:p w14:paraId="710E691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50E2A91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5" w:type="pct"/>
          </w:tcPr>
          <w:p w14:paraId="227DBC70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72" w:type="pct"/>
          </w:tcPr>
          <w:p w14:paraId="4CB2C970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202" w:type="pct"/>
          </w:tcPr>
          <w:p w14:paraId="01E6A2BC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07FDBFF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2927A8" w:rsidRPr="000F139C" w14:paraId="6090DDFA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27C1034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299" w:type="pct"/>
          </w:tcPr>
          <w:p w14:paraId="32A6A99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41" w:type="pct"/>
          </w:tcPr>
          <w:p w14:paraId="3EC6022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4D4D7C0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309B0ED3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4794940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29FFFFE0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5D080FB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194FA31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1F2F96D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7FBBBEB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2927A8" w:rsidRPr="000F139C" w14:paraId="742121B8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30A0BC2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299" w:type="pct"/>
          </w:tcPr>
          <w:p w14:paraId="215DFE94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41" w:type="pct"/>
          </w:tcPr>
          <w:p w14:paraId="2DFC3D4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40C7612C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BE7BE6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44808B6D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271A0CE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C32A7E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E5FEAB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30BC1EE3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3BF9AAFB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14:paraId="1789C7E1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36177513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299" w:type="pct"/>
          </w:tcPr>
          <w:p w14:paraId="3CF31CA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41" w:type="pct"/>
          </w:tcPr>
          <w:p w14:paraId="559F798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2060CB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D232FDD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9EFE12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329DE4B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E5C463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64FF01AD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25F02530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08CF660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14:paraId="0C865FFB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1BC5B21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299" w:type="pct"/>
          </w:tcPr>
          <w:p w14:paraId="0A4E14C5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41" w:type="pct"/>
          </w:tcPr>
          <w:p w14:paraId="707F791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205" w:type="pct"/>
          </w:tcPr>
          <w:p w14:paraId="65548785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76DFED6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</w:tcPr>
          <w:p w14:paraId="07A289F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192A504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</w:tcPr>
          <w:p w14:paraId="71D1425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</w:tcPr>
          <w:p w14:paraId="03EB3D8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</w:tcPr>
          <w:p w14:paraId="72A355E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7F23692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4E1" w:rsidRPr="000F139C" w14:paraId="0A3830B0" w14:textId="77777777" w:rsidTr="00057963">
        <w:trPr>
          <w:jc w:val="center"/>
        </w:trPr>
        <w:tc>
          <w:tcPr>
            <w:tcW w:w="6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BC12B0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414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FA72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D6AE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C74D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2A4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63DC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D74C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597F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43A3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4FB0A4" w14:textId="77777777" w:rsidR="000D34E1" w:rsidRPr="000F139C" w:rsidRDefault="000D34E1" w:rsidP="000D34E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2927A8" w:rsidRPr="000F139C" w14:paraId="18ADF42A" w14:textId="77777777" w:rsidTr="00057963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28B090C1" w14:textId="77777777" w:rsidR="002927A8" w:rsidRPr="000F139C" w:rsidRDefault="002927A8" w:rsidP="008548E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2927A8" w:rsidRPr="000F139C" w14:paraId="4CCC2520" w14:textId="77777777" w:rsidTr="00057963">
        <w:trPr>
          <w:jc w:val="center"/>
        </w:trPr>
        <w:tc>
          <w:tcPr>
            <w:tcW w:w="660" w:type="pct"/>
            <w:tcBorders>
              <w:left w:val="single" w:sz="12" w:space="0" w:color="auto"/>
            </w:tcBorders>
          </w:tcPr>
          <w:p w14:paraId="647C9DA3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299" w:type="pct"/>
          </w:tcPr>
          <w:p w14:paraId="1BB860C4" w14:textId="77777777" w:rsidR="002927A8" w:rsidRPr="000F139C" w:rsidRDefault="002927A8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中断连接原因：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0x00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正常下线，进入休眠</w:t>
            </w:r>
          </w:p>
          <w:p w14:paraId="0B64FDEC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其他：待定</w:t>
            </w:r>
          </w:p>
        </w:tc>
        <w:tc>
          <w:tcPr>
            <w:tcW w:w="541" w:type="pct"/>
          </w:tcPr>
          <w:p w14:paraId="3C6DFB7C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6255991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08DEE76B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</w:tcPr>
          <w:p w14:paraId="6A60A219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18379C0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</w:tcPr>
          <w:p w14:paraId="286AB268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</w:tcPr>
          <w:p w14:paraId="204B1A2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</w:tcPr>
          <w:p w14:paraId="7C36D98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right w:val="single" w:sz="12" w:space="0" w:color="auto"/>
            </w:tcBorders>
          </w:tcPr>
          <w:p w14:paraId="5F43F2F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927A8" w:rsidRPr="000F139C" w14:paraId="2D91458D" w14:textId="77777777" w:rsidTr="00057963">
        <w:tblPrEx>
          <w:tblBorders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4EB91617" w14:textId="77777777" w:rsidR="002927A8" w:rsidRPr="000F139C" w:rsidRDefault="002927A8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2927A8" w:rsidRPr="000F139C" w14:paraId="43714464" w14:textId="77777777" w:rsidTr="00057963">
        <w:tblPrEx>
          <w:tblBorders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660" w:type="pct"/>
            <w:tcBorders>
              <w:left w:val="single" w:sz="12" w:space="0" w:color="auto"/>
              <w:bottom w:val="single" w:sz="12" w:space="0" w:color="auto"/>
            </w:tcBorders>
          </w:tcPr>
          <w:p w14:paraId="3925F9DB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299" w:type="pct"/>
            <w:tcBorders>
              <w:bottom w:val="single" w:sz="12" w:space="0" w:color="auto"/>
            </w:tcBorders>
          </w:tcPr>
          <w:p w14:paraId="00EF12EA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41" w:type="pct"/>
            <w:tcBorders>
              <w:bottom w:val="single" w:sz="12" w:space="0" w:color="auto"/>
            </w:tcBorders>
          </w:tcPr>
          <w:p w14:paraId="6EB55201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14:paraId="3D17D6A4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569234B5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4" w:type="pct"/>
            <w:tcBorders>
              <w:bottom w:val="single" w:sz="12" w:space="0" w:color="auto"/>
            </w:tcBorders>
          </w:tcPr>
          <w:p w14:paraId="41FCE982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1E96ED55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5" w:type="pct"/>
            <w:tcBorders>
              <w:bottom w:val="single" w:sz="12" w:space="0" w:color="auto"/>
            </w:tcBorders>
          </w:tcPr>
          <w:p w14:paraId="1F1B85D6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2" w:type="pct"/>
            <w:tcBorders>
              <w:bottom w:val="single" w:sz="12" w:space="0" w:color="auto"/>
            </w:tcBorders>
          </w:tcPr>
          <w:p w14:paraId="7DEA1FCE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2" w:type="pct"/>
            <w:tcBorders>
              <w:bottom w:val="single" w:sz="12" w:space="0" w:color="auto"/>
            </w:tcBorders>
          </w:tcPr>
          <w:p w14:paraId="19D32377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  <w:tcBorders>
              <w:bottom w:val="single" w:sz="12" w:space="0" w:color="auto"/>
              <w:right w:val="single" w:sz="12" w:space="0" w:color="auto"/>
            </w:tcBorders>
          </w:tcPr>
          <w:p w14:paraId="540448FF" w14:textId="77777777" w:rsidR="002927A8" w:rsidRPr="000F139C" w:rsidRDefault="002927A8" w:rsidP="008548E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B597D6D" w14:textId="77777777" w:rsidR="00856FC3" w:rsidRPr="000F139C" w:rsidRDefault="00856FC3" w:rsidP="00856FC3">
      <w:pPr>
        <w:pStyle w:val="affc"/>
      </w:pPr>
      <w:r w:rsidRPr="000F139C">
        <w:t>该指令的响应为MESSAGEACK报文</w:t>
      </w:r>
      <w:r w:rsidRPr="000F139C">
        <w:rPr>
          <w:rFonts w:hint="eastAsia"/>
        </w:rPr>
        <w:t>。</w:t>
      </w:r>
    </w:p>
    <w:p w14:paraId="632DBB47" w14:textId="77777777" w:rsidR="00F135B3" w:rsidRPr="000F139C" w:rsidRDefault="00F135B3" w:rsidP="007F67C7">
      <w:pPr>
        <w:pStyle w:val="a5"/>
        <w:spacing w:before="156" w:after="156"/>
        <w:outlineLvl w:val="1"/>
      </w:pPr>
      <w:bookmarkStart w:id="624" w:name="_Toc42593593"/>
      <w:bookmarkStart w:id="625" w:name="_Toc42624685"/>
      <w:bookmarkStart w:id="626" w:name="_Toc42625168"/>
      <w:bookmarkStart w:id="627" w:name="_Toc42764077"/>
      <w:bookmarkStart w:id="628" w:name="_Toc42620511"/>
      <w:bookmarkStart w:id="629" w:name="_Toc42624716"/>
      <w:bookmarkStart w:id="630" w:name="_Toc42625199"/>
      <w:bookmarkStart w:id="631" w:name="_Toc42764108"/>
      <w:bookmarkStart w:id="632" w:name="_Toc42875697"/>
      <w:bookmarkStart w:id="633" w:name="_Toc44167622"/>
      <w:bookmarkStart w:id="634" w:name="_Toc44578750"/>
      <w:bookmarkStart w:id="635" w:name="_Toc62542418"/>
      <w:bookmarkEnd w:id="624"/>
      <w:bookmarkEnd w:id="625"/>
      <w:bookmarkEnd w:id="626"/>
      <w:bookmarkEnd w:id="627"/>
      <w:r w:rsidRPr="000F139C">
        <w:rPr>
          <w:rFonts w:hint="eastAsia"/>
        </w:rPr>
        <w:t>0x0A-UPDATE-远程固件升级</w:t>
      </w:r>
      <w:bookmarkEnd w:id="628"/>
      <w:bookmarkEnd w:id="629"/>
      <w:bookmarkEnd w:id="630"/>
      <w:bookmarkEnd w:id="631"/>
      <w:bookmarkEnd w:id="632"/>
      <w:bookmarkEnd w:id="633"/>
      <w:bookmarkEnd w:id="634"/>
      <w:bookmarkEnd w:id="635"/>
    </w:p>
    <w:p w14:paraId="6C767638" w14:textId="476676E9" w:rsidR="00E269DB" w:rsidRPr="000F139C" w:rsidRDefault="00226ED4" w:rsidP="00E269DB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r w:rsidRPr="000F139C">
        <w:rPr>
          <w:rFonts w:ascii="Calibri" w:hAnsi="Calibri" w:hint="eastAsia"/>
          <w:color w:val="000000"/>
          <w:szCs w:val="21"/>
        </w:rPr>
        <w:t>本命令用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于远程固件升级的数据交互</w:t>
      </w:r>
      <w:r w:rsidR="009927F1" w:rsidRPr="000F139C">
        <w:rPr>
          <w:rFonts w:asciiTheme="minorEastAsia" w:eastAsiaTheme="minorEastAsia" w:hAnsiTheme="minorEastAsia" w:hint="eastAsia"/>
          <w:color w:val="000000"/>
          <w:szCs w:val="21"/>
        </w:rPr>
        <w:t>，报文定义见表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38</w:t>
      </w:r>
      <w:r w:rsidR="004A6BE7"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17A243F9" w14:textId="0093A2FD" w:rsidR="004A6BE7" w:rsidRPr="000F139C" w:rsidRDefault="004A6BE7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38</w:t>
      </w:r>
      <w:r w:rsidR="00117AD8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远程固件升级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4094"/>
        <w:gridCol w:w="955"/>
        <w:gridCol w:w="316"/>
        <w:gridCol w:w="316"/>
        <w:gridCol w:w="316"/>
        <w:gridCol w:w="316"/>
        <w:gridCol w:w="316"/>
        <w:gridCol w:w="316"/>
        <w:gridCol w:w="316"/>
        <w:gridCol w:w="308"/>
      </w:tblGrid>
      <w:tr w:rsidR="003D1651" w:rsidRPr="000F139C" w14:paraId="735BE863" w14:textId="77777777" w:rsidTr="00057963">
        <w:trPr>
          <w:jc w:val="center"/>
        </w:trPr>
        <w:tc>
          <w:tcPr>
            <w:tcW w:w="1046" w:type="pct"/>
            <w:tcBorders>
              <w:top w:val="single" w:sz="12" w:space="0" w:color="auto"/>
              <w:bottom w:val="single" w:sz="12" w:space="0" w:color="auto"/>
            </w:tcBorders>
          </w:tcPr>
          <w:p w14:paraId="47166439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39" w:type="pct"/>
            <w:tcBorders>
              <w:top w:val="single" w:sz="12" w:space="0" w:color="auto"/>
              <w:bottom w:val="single" w:sz="12" w:space="0" w:color="auto"/>
            </w:tcBorders>
          </w:tcPr>
          <w:p w14:paraId="410FC476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12" w:space="0" w:color="auto"/>
            </w:tcBorders>
          </w:tcPr>
          <w:p w14:paraId="14F0AFF9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09B9369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B730694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6D010BE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71F0C9D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D33905F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E363BDD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1A385B1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1" w:type="pct"/>
            <w:tcBorders>
              <w:top w:val="single" w:sz="12" w:space="0" w:color="auto"/>
              <w:bottom w:val="single" w:sz="12" w:space="0" w:color="auto"/>
            </w:tcBorders>
          </w:tcPr>
          <w:p w14:paraId="594CD388" w14:textId="77777777" w:rsidR="003D1651" w:rsidRPr="000F139C" w:rsidRDefault="003D1651" w:rsidP="004A6E3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14:paraId="19909E60" w14:textId="77777777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27EF11F5" w14:textId="77777777"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3D1651" w:rsidRPr="000F139C" w14:paraId="3427DD2B" w14:textId="77777777" w:rsidTr="00057963">
        <w:trPr>
          <w:jc w:val="center"/>
        </w:trPr>
        <w:tc>
          <w:tcPr>
            <w:tcW w:w="1046" w:type="pct"/>
          </w:tcPr>
          <w:p w14:paraId="5C188F7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139" w:type="pct"/>
          </w:tcPr>
          <w:p w14:paraId="3544596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499" w:type="pct"/>
          </w:tcPr>
          <w:p w14:paraId="1A261BA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  <w:tc>
          <w:tcPr>
            <w:tcW w:w="165" w:type="pct"/>
          </w:tcPr>
          <w:p w14:paraId="42FFDD1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6CD0914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1861D178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7BADB47E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1F2460D" w14:textId="77777777"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5" w:type="pct"/>
          </w:tcPr>
          <w:p w14:paraId="5676395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10837A0F" w14:textId="77777777"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1" w:type="pct"/>
          </w:tcPr>
          <w:p w14:paraId="1EEE39B0" w14:textId="77777777"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</w:tr>
      <w:tr w:rsidR="003D1651" w:rsidRPr="000F139C" w14:paraId="5D5EC7DA" w14:textId="77777777" w:rsidTr="00057963">
        <w:trPr>
          <w:jc w:val="center"/>
        </w:trPr>
        <w:tc>
          <w:tcPr>
            <w:tcW w:w="1046" w:type="pct"/>
          </w:tcPr>
          <w:p w14:paraId="785C985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139" w:type="pct"/>
          </w:tcPr>
          <w:p w14:paraId="134DBDD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499" w:type="pct"/>
          </w:tcPr>
          <w:p w14:paraId="2877BDF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4C05C3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29D900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1AA45C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C441E8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C546AE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D95E06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9CFC4DC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</w:tcPr>
          <w:p w14:paraId="42C0112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14:paraId="0C647846" w14:textId="77777777" w:rsidTr="00057963">
        <w:trPr>
          <w:jc w:val="center"/>
        </w:trPr>
        <w:tc>
          <w:tcPr>
            <w:tcW w:w="1046" w:type="pct"/>
          </w:tcPr>
          <w:p w14:paraId="1825E95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139" w:type="pct"/>
          </w:tcPr>
          <w:p w14:paraId="01764F3C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499" w:type="pct"/>
          </w:tcPr>
          <w:p w14:paraId="32CA57FC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179E385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2BE32B4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44FFBBD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21D6DB8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4AB16C51" w14:textId="77777777" w:rsidR="003D1651" w:rsidRPr="000F139C" w:rsidRDefault="00C11B2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65" w:type="pct"/>
          </w:tcPr>
          <w:p w14:paraId="13952CD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CE58CD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1" w:type="pct"/>
          </w:tcPr>
          <w:p w14:paraId="6D590D6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14:paraId="659C4093" w14:textId="77777777" w:rsidTr="00057963">
        <w:trPr>
          <w:jc w:val="center"/>
        </w:trPr>
        <w:tc>
          <w:tcPr>
            <w:tcW w:w="1046" w:type="pct"/>
          </w:tcPr>
          <w:p w14:paraId="0566C41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139" w:type="pct"/>
          </w:tcPr>
          <w:p w14:paraId="527E463B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499" w:type="pct"/>
          </w:tcPr>
          <w:p w14:paraId="51591A0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2485B2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CDDD47E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2D99C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1711D0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B73055B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6A16B4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99D0F88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7969A99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14:paraId="55B987F5" w14:textId="77777777" w:rsidTr="00057963">
        <w:trPr>
          <w:jc w:val="center"/>
        </w:trPr>
        <w:tc>
          <w:tcPr>
            <w:tcW w:w="1046" w:type="pct"/>
          </w:tcPr>
          <w:p w14:paraId="36663A1E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139" w:type="pct"/>
          </w:tcPr>
          <w:p w14:paraId="0AD06E43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499" w:type="pct"/>
          </w:tcPr>
          <w:p w14:paraId="7922C04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536552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6CB2D2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15085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EDDA9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E74C0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95CE12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B36F7AC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06C8859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53D9B" w:rsidRPr="000F139C" w14:paraId="79C043B4" w14:textId="77777777" w:rsidTr="00353D9B">
        <w:trPr>
          <w:jc w:val="center"/>
        </w:trPr>
        <w:tc>
          <w:tcPr>
            <w:tcW w:w="1046" w:type="pct"/>
            <w:tcBorders>
              <w:top w:val="single" w:sz="4" w:space="0" w:color="auto"/>
              <w:bottom w:val="single" w:sz="4" w:space="0" w:color="auto"/>
            </w:tcBorders>
          </w:tcPr>
          <w:p w14:paraId="6E511BF1" w14:textId="680D2D04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139" w:type="pct"/>
            <w:tcBorders>
              <w:top w:val="single" w:sz="4" w:space="0" w:color="auto"/>
              <w:bottom w:val="single" w:sz="4" w:space="0" w:color="auto"/>
            </w:tcBorders>
          </w:tcPr>
          <w:p w14:paraId="38A9D72D" w14:textId="73806726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</w:tcPr>
          <w:p w14:paraId="66B09F1B" w14:textId="0A64FB65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20D4ACC5" w14:textId="0FE5874F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9F4D2DE" w14:textId="3F16DFA2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04A4532" w14:textId="47B9C670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C4D71FF" w14:textId="0C65E371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21B0D84" w14:textId="2FD43BB2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2E25E8A" w14:textId="15274EDA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0151A8F5" w14:textId="0CC25139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</w:tcPr>
          <w:p w14:paraId="34CB63CB" w14:textId="043B2648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3D9B" w:rsidRPr="000F139C" w14:paraId="31A1D0A7" w14:textId="77777777" w:rsidTr="00353D9B">
        <w:trPr>
          <w:jc w:val="center"/>
        </w:trPr>
        <w:tc>
          <w:tcPr>
            <w:tcW w:w="1046" w:type="pct"/>
            <w:tcBorders>
              <w:top w:val="single" w:sz="4" w:space="0" w:color="auto"/>
            </w:tcBorders>
          </w:tcPr>
          <w:p w14:paraId="463432F6" w14:textId="2E46BC9F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139" w:type="pct"/>
            <w:tcBorders>
              <w:top w:val="single" w:sz="4" w:space="0" w:color="auto"/>
            </w:tcBorders>
          </w:tcPr>
          <w:p w14:paraId="5B93EE51" w14:textId="6ABEDDA6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499" w:type="pct"/>
            <w:tcBorders>
              <w:top w:val="single" w:sz="4" w:space="0" w:color="auto"/>
            </w:tcBorders>
          </w:tcPr>
          <w:p w14:paraId="552A894B" w14:textId="374A2ADB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5BE1E35A" w14:textId="335AEF92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03DBDD20" w14:textId="42A58FFA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24BEB78B" w14:textId="64913EC9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43941BB3" w14:textId="3322A479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23F77174" w14:textId="530C8EAC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66C8374B" w14:textId="23CA38B9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29FE3561" w14:textId="1FEEDBB0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  <w:tcBorders>
              <w:top w:val="single" w:sz="4" w:space="0" w:color="auto"/>
            </w:tcBorders>
          </w:tcPr>
          <w:p w14:paraId="18528AC1" w14:textId="296EB78B" w:rsidR="00353D9B" w:rsidRPr="000F139C" w:rsidRDefault="00353D9B" w:rsidP="00353D9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14:paraId="6A436485" w14:textId="77777777" w:rsidTr="00057963">
        <w:trPr>
          <w:jc w:val="center"/>
        </w:trPr>
        <w:tc>
          <w:tcPr>
            <w:tcW w:w="5000" w:type="pct"/>
            <w:gridSpan w:val="11"/>
          </w:tcPr>
          <w:p w14:paraId="5FF23761" w14:textId="77777777"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3D1651" w:rsidRPr="000F139C" w14:paraId="21C1C12D" w14:textId="77777777" w:rsidTr="00057963">
        <w:trPr>
          <w:jc w:val="center"/>
        </w:trPr>
        <w:tc>
          <w:tcPr>
            <w:tcW w:w="5000" w:type="pct"/>
            <w:gridSpan w:val="11"/>
          </w:tcPr>
          <w:p w14:paraId="36742BD1" w14:textId="77777777"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14:paraId="372A8B68" w14:textId="77777777" w:rsidTr="00353D9B">
        <w:trPr>
          <w:jc w:val="center"/>
        </w:trPr>
        <w:tc>
          <w:tcPr>
            <w:tcW w:w="1046" w:type="pct"/>
          </w:tcPr>
          <w:p w14:paraId="211CA36E" w14:textId="77777777"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39" w:type="pct"/>
          </w:tcPr>
          <w:p w14:paraId="62B682C2" w14:textId="77777777"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499" w:type="pct"/>
          </w:tcPr>
          <w:p w14:paraId="0EC3377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34057B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0C3286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9F301C3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A979512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43E975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04119E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C8CAF2E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1" w:type="pct"/>
          </w:tcPr>
          <w:p w14:paraId="5C294AE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14:paraId="50C290C2" w14:textId="77777777" w:rsidTr="00353D9B">
        <w:trPr>
          <w:jc w:val="center"/>
        </w:trPr>
        <w:tc>
          <w:tcPr>
            <w:tcW w:w="1046" w:type="pct"/>
          </w:tcPr>
          <w:p w14:paraId="7632DD4F" w14:textId="77777777"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39" w:type="pct"/>
          </w:tcPr>
          <w:p w14:paraId="18611950" w14:textId="77777777"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499" w:type="pct"/>
          </w:tcPr>
          <w:p w14:paraId="6014BE0B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CB9DB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6F2B2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FD7930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2FF97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7820B32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F4432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C0D54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43C3FCB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14:paraId="4EF01A40" w14:textId="77777777" w:rsidTr="00353D9B">
        <w:trPr>
          <w:jc w:val="center"/>
        </w:trPr>
        <w:tc>
          <w:tcPr>
            <w:tcW w:w="1046" w:type="pct"/>
          </w:tcPr>
          <w:p w14:paraId="5338369F" w14:textId="77777777"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X’parameter</w:t>
            </w:r>
          </w:p>
        </w:tc>
        <w:tc>
          <w:tcPr>
            <w:tcW w:w="2139" w:type="pct"/>
          </w:tcPr>
          <w:p w14:paraId="2E944AEE" w14:textId="77777777" w:rsidR="003D1651" w:rsidRPr="000F139C" w:rsidRDefault="003033F3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499" w:type="pct"/>
          </w:tcPr>
          <w:p w14:paraId="0A0B45C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D80E1C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46233C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6696B2E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41904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F4932C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62E22E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FF037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3C34C18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14:paraId="12ECE69B" w14:textId="77777777" w:rsidTr="00353D9B">
        <w:trPr>
          <w:jc w:val="center"/>
        </w:trPr>
        <w:tc>
          <w:tcPr>
            <w:tcW w:w="1046" w:type="pct"/>
          </w:tcPr>
          <w:p w14:paraId="6C2BDF6A" w14:textId="77777777" w:rsidR="003D1651" w:rsidRPr="000F139C" w:rsidRDefault="003D1651" w:rsidP="003D165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X’ parameter</w:t>
            </w:r>
          </w:p>
        </w:tc>
        <w:tc>
          <w:tcPr>
            <w:tcW w:w="2139" w:type="pct"/>
          </w:tcPr>
          <w:p w14:paraId="6A26E15D" w14:textId="77777777" w:rsidR="003D1651" w:rsidRPr="000F139C" w:rsidRDefault="003033F3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499" w:type="pct"/>
          </w:tcPr>
          <w:p w14:paraId="70A0905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ACF28FC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64264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51D9716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B39F54B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8410F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A8BC1F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9C688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416320C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81E63" w:rsidRPr="000F139C" w14:paraId="2C05F3B9" w14:textId="77777777" w:rsidTr="00057963">
        <w:trPr>
          <w:jc w:val="center"/>
        </w:trPr>
        <w:tc>
          <w:tcPr>
            <w:tcW w:w="5000" w:type="pct"/>
            <w:gridSpan w:val="11"/>
          </w:tcPr>
          <w:p w14:paraId="25579543" w14:textId="77777777" w:rsidR="00C81E63" w:rsidRPr="000F139C" w:rsidRDefault="00C81E63" w:rsidP="00C81E6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</w:t>
            </w:r>
          </w:p>
        </w:tc>
      </w:tr>
      <w:tr w:rsidR="003D1651" w:rsidRPr="000F139C" w14:paraId="55987EA2" w14:textId="77777777" w:rsidTr="00353D9B">
        <w:trPr>
          <w:jc w:val="center"/>
        </w:trPr>
        <w:tc>
          <w:tcPr>
            <w:tcW w:w="1046" w:type="pct"/>
          </w:tcPr>
          <w:p w14:paraId="7B63C583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…..</w:t>
            </w:r>
          </w:p>
        </w:tc>
        <w:tc>
          <w:tcPr>
            <w:tcW w:w="2139" w:type="pct"/>
          </w:tcPr>
          <w:p w14:paraId="3D9D3378" w14:textId="77777777" w:rsidR="003D1651" w:rsidRPr="000F139C" w:rsidRDefault="003D165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9" w:type="pct"/>
          </w:tcPr>
          <w:p w14:paraId="52CC464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1B00648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EDA36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FA205C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C3801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1627C1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000DE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212064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37E48A4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14:paraId="474A18C8" w14:textId="77777777" w:rsidTr="00057963">
        <w:trPr>
          <w:jc w:val="center"/>
        </w:trPr>
        <w:tc>
          <w:tcPr>
            <w:tcW w:w="5000" w:type="pct"/>
            <w:gridSpan w:val="11"/>
          </w:tcPr>
          <w:p w14:paraId="563EEE55" w14:textId="77777777" w:rsidR="003D1651" w:rsidRPr="000F139C" w:rsidRDefault="003D165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D1651" w:rsidRPr="000F139C" w14:paraId="4BB3C0DA" w14:textId="77777777" w:rsidTr="00353D9B">
        <w:trPr>
          <w:jc w:val="center"/>
        </w:trPr>
        <w:tc>
          <w:tcPr>
            <w:tcW w:w="1046" w:type="pct"/>
          </w:tcPr>
          <w:p w14:paraId="00A58BB3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39" w:type="pct"/>
          </w:tcPr>
          <w:p w14:paraId="69ECF9B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499" w:type="pct"/>
          </w:tcPr>
          <w:p w14:paraId="4335ABD7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D0E36C9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558BB80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1DE85A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E67B025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ADD410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155FBF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006FBED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1" w:type="pct"/>
          </w:tcPr>
          <w:p w14:paraId="16FB8F43" w14:textId="77777777" w:rsidR="003D1651" w:rsidRPr="000F139C" w:rsidRDefault="003D165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9FA37EC" w14:textId="77777777" w:rsidR="004C5754" w:rsidRPr="000F139C" w:rsidRDefault="004C5754" w:rsidP="007F67C7">
      <w:pPr>
        <w:pStyle w:val="a6"/>
        <w:spacing w:before="156" w:after="156"/>
        <w:outlineLvl w:val="2"/>
      </w:pPr>
      <w:bookmarkStart w:id="636" w:name="_Toc42624717"/>
      <w:bookmarkStart w:id="637" w:name="_Toc42625200"/>
      <w:bookmarkStart w:id="638" w:name="_Toc42764109"/>
      <w:bookmarkStart w:id="639" w:name="_Toc42875698"/>
      <w:bookmarkStart w:id="640" w:name="_Toc44167623"/>
      <w:bookmarkStart w:id="641" w:name="_Toc44578751"/>
      <w:bookmarkStart w:id="642" w:name="_Toc44667012"/>
      <w:bookmarkStart w:id="643" w:name="_Toc62542419"/>
      <w:r w:rsidRPr="000F139C">
        <w:t>‘</w:t>
      </w:r>
      <w:r w:rsidRPr="000F139C">
        <w:rPr>
          <w:rFonts w:hint="eastAsia"/>
        </w:rPr>
        <w:t>UN</w:t>
      </w:r>
      <w:r w:rsidRPr="000F139C">
        <w:t>’</w:t>
      </w:r>
      <w:r w:rsidRPr="000F139C">
        <w:rPr>
          <w:rFonts w:hint="eastAsia"/>
        </w:rPr>
        <w:t>远程固件升级通知(平台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636"/>
      <w:bookmarkEnd w:id="637"/>
      <w:bookmarkEnd w:id="638"/>
      <w:bookmarkEnd w:id="639"/>
      <w:bookmarkEnd w:id="640"/>
      <w:bookmarkEnd w:id="641"/>
      <w:bookmarkEnd w:id="642"/>
      <w:bookmarkEnd w:id="643"/>
    </w:p>
    <w:p w14:paraId="1F403293" w14:textId="61E0B0BC"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44" w:name="_Toc42593625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‘UN’远程固件升级通知报文定义见表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39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2D1A108C" w14:textId="3041C4F9" w:rsidR="00683753" w:rsidRPr="000F139C" w:rsidRDefault="00683753" w:rsidP="00326263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39</w:t>
      </w:r>
      <w:r w:rsidR="0097307D" w:rsidRPr="000F139C">
        <w:rPr>
          <w:rFonts w:ascii="黑体" w:eastAsia="黑体" w:hAnsi="黑体"/>
          <w:kern w:val="0"/>
          <w:szCs w:val="20"/>
        </w:rPr>
        <w:t xml:space="preserve"> </w:t>
      </w:r>
      <w:r w:rsidR="006845D9" w:rsidRPr="000F139C">
        <w:rPr>
          <w:rFonts w:ascii="黑体" w:eastAsia="黑体" w:hAnsi="黑体" w:hint="eastAsia"/>
          <w:kern w:val="0"/>
          <w:szCs w:val="20"/>
        </w:rPr>
        <w:t>‘</w:t>
      </w:r>
      <w:r w:rsidR="006845D9" w:rsidRPr="000F139C">
        <w:rPr>
          <w:rFonts w:ascii="黑体" w:eastAsia="黑体" w:hAnsi="黑体"/>
          <w:kern w:val="0"/>
          <w:szCs w:val="20"/>
        </w:rPr>
        <w:t>UN</w:t>
      </w:r>
      <w:r w:rsidR="006845D9" w:rsidRPr="000F139C">
        <w:rPr>
          <w:rFonts w:ascii="黑体" w:eastAsia="黑体" w:hAnsi="黑体" w:hint="eastAsia"/>
          <w:kern w:val="0"/>
          <w:szCs w:val="20"/>
        </w:rPr>
        <w:t>’</w:t>
      </w:r>
      <w:r w:rsidRPr="000F139C">
        <w:rPr>
          <w:rFonts w:ascii="黑体" w:eastAsia="黑体" w:hAnsi="黑体" w:hint="eastAsia"/>
          <w:kern w:val="0"/>
          <w:szCs w:val="20"/>
        </w:rPr>
        <w:t>远程固件升级</w:t>
      </w:r>
      <w:r w:rsidR="006845D9" w:rsidRPr="000F139C">
        <w:rPr>
          <w:rFonts w:ascii="黑体" w:eastAsia="黑体" w:hAnsi="黑体" w:hint="eastAsia"/>
          <w:kern w:val="0"/>
          <w:szCs w:val="20"/>
        </w:rPr>
        <w:t>通知</w:t>
      </w:r>
      <w:r w:rsidRPr="000F139C">
        <w:rPr>
          <w:rFonts w:ascii="黑体" w:eastAsia="黑体" w:hAnsi="黑体" w:hint="eastAsia"/>
          <w:kern w:val="0"/>
          <w:szCs w:val="20"/>
        </w:rPr>
        <w:t>报文定义</w:t>
      </w:r>
      <w:bookmarkEnd w:id="64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4071"/>
        <w:gridCol w:w="974"/>
        <w:gridCol w:w="316"/>
        <w:gridCol w:w="316"/>
        <w:gridCol w:w="316"/>
        <w:gridCol w:w="316"/>
        <w:gridCol w:w="316"/>
        <w:gridCol w:w="316"/>
        <w:gridCol w:w="316"/>
        <w:gridCol w:w="325"/>
      </w:tblGrid>
      <w:tr w:rsidR="00292FE3" w:rsidRPr="000F139C" w14:paraId="17BACD3C" w14:textId="77777777" w:rsidTr="00E34AB6">
        <w:trPr>
          <w:jc w:val="center"/>
        </w:trPr>
        <w:tc>
          <w:tcPr>
            <w:tcW w:w="1039" w:type="pct"/>
            <w:tcBorders>
              <w:top w:val="single" w:sz="12" w:space="0" w:color="auto"/>
              <w:bottom w:val="single" w:sz="12" w:space="0" w:color="auto"/>
            </w:tcBorders>
          </w:tcPr>
          <w:p w14:paraId="5BF99D94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  <w:tcBorders>
              <w:top w:val="single" w:sz="12" w:space="0" w:color="auto"/>
              <w:bottom w:val="single" w:sz="12" w:space="0" w:color="auto"/>
            </w:tcBorders>
          </w:tcPr>
          <w:p w14:paraId="121F24FD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09" w:type="pct"/>
            <w:tcBorders>
              <w:top w:val="single" w:sz="12" w:space="0" w:color="auto"/>
              <w:bottom w:val="single" w:sz="12" w:space="0" w:color="auto"/>
            </w:tcBorders>
          </w:tcPr>
          <w:p w14:paraId="4FDAB8CE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4F087D6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A97DDC7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F240E9B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5513F0E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8ECC166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DC41A34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72E26E9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</w:tcBorders>
          </w:tcPr>
          <w:p w14:paraId="4097B9AC" w14:textId="77777777" w:rsidR="00292FE3" w:rsidRPr="000F139C" w:rsidRDefault="00292FE3" w:rsidP="0097307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D1651" w:rsidRPr="000F139C" w14:paraId="293CA5DA" w14:textId="77777777" w:rsidTr="00057963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746030CA" w14:textId="77777777" w:rsidR="003D1651" w:rsidRPr="000F139C" w:rsidRDefault="003D1651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14:paraId="67F640A1" w14:textId="77777777" w:rsidTr="00E34AB6">
        <w:trPr>
          <w:jc w:val="center"/>
        </w:trPr>
        <w:tc>
          <w:tcPr>
            <w:tcW w:w="1039" w:type="pct"/>
          </w:tcPr>
          <w:p w14:paraId="16B36866" w14:textId="77777777"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7" w:type="pct"/>
          </w:tcPr>
          <w:p w14:paraId="7BB8E07A" w14:textId="77777777" w:rsidR="003D1651" w:rsidRPr="000F139C" w:rsidRDefault="00302006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09" w:type="pct"/>
          </w:tcPr>
          <w:p w14:paraId="7E8896D6" w14:textId="77777777" w:rsidR="003D1651" w:rsidRPr="000F139C" w:rsidRDefault="0030200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590F8CF2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49F0DD5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4E29021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2BFFD1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A5DDAB6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D9C5328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12EF39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</w:tcPr>
          <w:p w14:paraId="7144657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D1651" w:rsidRPr="000F139C" w14:paraId="59C78517" w14:textId="77777777" w:rsidTr="00E34AB6">
        <w:trPr>
          <w:jc w:val="center"/>
        </w:trPr>
        <w:tc>
          <w:tcPr>
            <w:tcW w:w="1039" w:type="pct"/>
          </w:tcPr>
          <w:p w14:paraId="6D1A409E" w14:textId="77777777"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7" w:type="pct"/>
          </w:tcPr>
          <w:p w14:paraId="232DEF54" w14:textId="77777777" w:rsidR="003D1651" w:rsidRPr="000F139C" w:rsidRDefault="00302006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09" w:type="pct"/>
          </w:tcPr>
          <w:p w14:paraId="34431BCB" w14:textId="77777777" w:rsidR="003D1651" w:rsidRPr="000F139C" w:rsidRDefault="0030200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0D8E1005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09380E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2B83951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7BB629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0825A7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4993A95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692179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3D35F367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FD2722" w:rsidRPr="000F139C" w14:paraId="6547E8FC" w14:textId="77777777" w:rsidTr="00057963">
        <w:trPr>
          <w:jc w:val="center"/>
        </w:trPr>
        <w:tc>
          <w:tcPr>
            <w:tcW w:w="5000" w:type="pct"/>
            <w:gridSpan w:val="11"/>
          </w:tcPr>
          <w:p w14:paraId="5649B8EB" w14:textId="77777777" w:rsidR="00FD2722" w:rsidRPr="000F139C" w:rsidRDefault="00FD2722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D1651" w:rsidRPr="000F139C" w14:paraId="626E4727" w14:textId="77777777" w:rsidTr="00E34AB6">
        <w:trPr>
          <w:jc w:val="center"/>
        </w:trPr>
        <w:tc>
          <w:tcPr>
            <w:tcW w:w="1039" w:type="pct"/>
          </w:tcPr>
          <w:p w14:paraId="12C1EEAE" w14:textId="77777777" w:rsidR="003D1651" w:rsidRPr="000F139C" w:rsidRDefault="00320DFB" w:rsidP="00320DFB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7" w:type="pct"/>
          </w:tcPr>
          <w:p w14:paraId="34EE489A" w14:textId="77777777" w:rsidR="003D1651" w:rsidRPr="000F139C" w:rsidRDefault="0030200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09" w:type="pct"/>
          </w:tcPr>
          <w:p w14:paraId="3464090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CBBE7A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FB3BB47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D246E22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A1D1F0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FFFB7E3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03E2ED1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970056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57F4B91C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D1651" w:rsidRPr="000F139C" w14:paraId="06E10550" w14:textId="77777777" w:rsidTr="00E34AB6">
        <w:trPr>
          <w:jc w:val="center"/>
        </w:trPr>
        <w:tc>
          <w:tcPr>
            <w:tcW w:w="1039" w:type="pct"/>
          </w:tcPr>
          <w:p w14:paraId="3BAC9728" w14:textId="77777777" w:rsidR="003D1651" w:rsidRPr="000F139C" w:rsidRDefault="001C4129" w:rsidP="001C412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7" w:type="pct"/>
          </w:tcPr>
          <w:p w14:paraId="672FBA43" w14:textId="77777777" w:rsidR="003D1651" w:rsidRPr="000F139C" w:rsidRDefault="0030200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N’</w:t>
            </w:r>
          </w:p>
        </w:tc>
        <w:tc>
          <w:tcPr>
            <w:tcW w:w="509" w:type="pct"/>
          </w:tcPr>
          <w:p w14:paraId="2D098949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1E49367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8F7C71D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49E5E33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A90D358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08CAE3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5C19F0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5C043A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1E1AD819" w14:textId="77777777" w:rsidR="003D1651" w:rsidRPr="000F139C" w:rsidRDefault="003D1651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7298C" w:rsidRPr="000F139C" w14:paraId="5D7AF51E" w14:textId="77777777" w:rsidTr="00057963">
        <w:trPr>
          <w:jc w:val="center"/>
        </w:trPr>
        <w:tc>
          <w:tcPr>
            <w:tcW w:w="5000" w:type="pct"/>
            <w:gridSpan w:val="11"/>
          </w:tcPr>
          <w:p w14:paraId="01957375" w14:textId="77777777" w:rsidR="0037298C" w:rsidRPr="000F139C" w:rsidRDefault="0037298C" w:rsidP="0037298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5E4010" w:rsidRPr="000F139C" w14:paraId="37F610E4" w14:textId="77777777" w:rsidTr="00E34AB6">
        <w:trPr>
          <w:jc w:val="center"/>
        </w:trPr>
        <w:tc>
          <w:tcPr>
            <w:tcW w:w="1039" w:type="pct"/>
          </w:tcPr>
          <w:p w14:paraId="511A60C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127" w:type="pct"/>
          </w:tcPr>
          <w:p w14:paraId="7BFFB8A3" w14:textId="77777777"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09" w:type="pct"/>
          </w:tcPr>
          <w:p w14:paraId="1C5B393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AE609F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6BDA0B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3CB1DCA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42A6A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00071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1D06ED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9F787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6ADCE97B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1B186B17" w14:textId="77777777" w:rsidTr="00E34AB6">
        <w:trPr>
          <w:jc w:val="center"/>
        </w:trPr>
        <w:tc>
          <w:tcPr>
            <w:tcW w:w="1039" w:type="pct"/>
          </w:tcPr>
          <w:p w14:paraId="75F2C262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127" w:type="pct"/>
          </w:tcPr>
          <w:p w14:paraId="7D181558" w14:textId="77777777"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09" w:type="pct"/>
          </w:tcPr>
          <w:p w14:paraId="1FF7D8F7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4B4949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4728EC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DF9B07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EF2AD33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EB68AD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1B851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CDD82B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2DEA930F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417BDE68" w14:textId="77777777" w:rsidTr="00E34AB6">
        <w:trPr>
          <w:jc w:val="center"/>
        </w:trPr>
        <w:tc>
          <w:tcPr>
            <w:tcW w:w="1039" w:type="pct"/>
          </w:tcPr>
          <w:p w14:paraId="12D10429" w14:textId="77777777" w:rsidR="005E4010" w:rsidRPr="000F139C" w:rsidRDefault="005E4010" w:rsidP="005E401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127" w:type="pct"/>
          </w:tcPr>
          <w:p w14:paraId="77995236" w14:textId="77777777" w:rsidR="005E4010" w:rsidRPr="000F139C" w:rsidRDefault="005E4010" w:rsidP="005140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非强制升级</w:t>
            </w:r>
            <w:r w:rsidR="00773A5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（询问升级）</w:t>
            </w:r>
          </w:p>
          <w:p w14:paraId="4FF3E018" w14:textId="77777777" w:rsidR="005E4010" w:rsidRPr="000F139C" w:rsidRDefault="005E4010" w:rsidP="005140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强制升级</w:t>
            </w:r>
          </w:p>
          <w:p w14:paraId="59E8E9EF" w14:textId="77777777" w:rsidR="005E4010" w:rsidRPr="000F139C" w:rsidRDefault="005E4010" w:rsidP="003020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0x0F-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本地串口强制升级</w:t>
            </w:r>
          </w:p>
        </w:tc>
        <w:tc>
          <w:tcPr>
            <w:tcW w:w="509" w:type="pct"/>
          </w:tcPr>
          <w:p w14:paraId="5763614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A97800A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17CFA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9863992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D5B723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838F86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9E542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0EE94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541840D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2F333471" w14:textId="77777777" w:rsidTr="00E34AB6">
        <w:trPr>
          <w:jc w:val="center"/>
        </w:trPr>
        <w:tc>
          <w:tcPr>
            <w:tcW w:w="1039" w:type="pct"/>
          </w:tcPr>
          <w:p w14:paraId="48100A02" w14:textId="77777777" w:rsidR="005E4010" w:rsidRPr="000F139C" w:rsidRDefault="005E4010" w:rsidP="005E401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</w:t>
            </w:r>
          </w:p>
        </w:tc>
        <w:tc>
          <w:tcPr>
            <w:tcW w:w="2127" w:type="pct"/>
          </w:tcPr>
          <w:p w14:paraId="2A5CBA7B" w14:textId="77777777"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远程升级目标设备编号：</w:t>
            </w:r>
          </w:p>
          <w:p w14:paraId="426ACCA9" w14:textId="77777777"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：终端</w:t>
            </w:r>
          </w:p>
          <w:p w14:paraId="163A5048" w14:textId="77777777"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</w:t>
            </w:r>
          </w:p>
          <w:p w14:paraId="56268850" w14:textId="77777777"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</w:t>
            </w:r>
          </w:p>
          <w:p w14:paraId="1F483AB5" w14:textId="77777777" w:rsidR="005E4010" w:rsidRPr="000F139C" w:rsidRDefault="005E4010" w:rsidP="009F18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0x03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：其他</w:t>
            </w:r>
          </w:p>
        </w:tc>
        <w:tc>
          <w:tcPr>
            <w:tcW w:w="509" w:type="pct"/>
          </w:tcPr>
          <w:p w14:paraId="3100FCD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F0515F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6E62C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0CF7DA0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133219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75D42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D58CBBD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28CD6E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401CE2BD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0AA54E1A" w14:textId="77777777" w:rsidTr="00E34AB6">
        <w:trPr>
          <w:jc w:val="center"/>
        </w:trPr>
        <w:tc>
          <w:tcPr>
            <w:tcW w:w="1039" w:type="pct"/>
          </w:tcPr>
          <w:p w14:paraId="5A6FAD57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</w:tcPr>
          <w:p w14:paraId="0959B7BA" w14:textId="77777777" w:rsidR="005E4010" w:rsidRPr="000F139C" w:rsidRDefault="005E4010" w:rsidP="00E4243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509" w:type="pct"/>
          </w:tcPr>
          <w:p w14:paraId="51EA1B3C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239D4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A553D0D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314058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224AB7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D1C5A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98429A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93FEAEE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04249643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6475D1A4" w14:textId="77777777" w:rsidTr="00E34AB6">
        <w:trPr>
          <w:jc w:val="center"/>
        </w:trPr>
        <w:tc>
          <w:tcPr>
            <w:tcW w:w="1039" w:type="pct"/>
          </w:tcPr>
          <w:p w14:paraId="02B1F30C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7" w:type="pct"/>
          </w:tcPr>
          <w:p w14:paraId="7FC5BE4A" w14:textId="77777777" w:rsidR="005E4010" w:rsidRPr="000F139C" w:rsidRDefault="005E4010" w:rsidP="00E4243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升级服务器端口号</w:t>
            </w:r>
          </w:p>
        </w:tc>
        <w:tc>
          <w:tcPr>
            <w:tcW w:w="509" w:type="pct"/>
          </w:tcPr>
          <w:p w14:paraId="6022202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838987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E3CEED5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2A33BAC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B34E43E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24DF2F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9304E9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F303BA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286C794A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B463A" w:rsidRPr="000F139C" w14:paraId="6A50D201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14:paraId="472DA878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bottom w:val="single" w:sz="4" w:space="0" w:color="auto"/>
            </w:tcBorders>
          </w:tcPr>
          <w:p w14:paraId="3DA4CE4C" w14:textId="523701E0" w:rsidR="008B463A" w:rsidRPr="000F139C" w:rsidRDefault="008B463A" w:rsidP="008B46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TLV-100E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升级服务器协议类型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14:paraId="768B171E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5102CE1D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73A9FDE2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5B7DAEA7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7FA217B4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087448D5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701AD158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FDDFF20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129146AB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B463A" w:rsidRPr="000F139C" w14:paraId="03184470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14:paraId="1BE52787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bottom w:val="single" w:sz="4" w:space="0" w:color="auto"/>
            </w:tcBorders>
          </w:tcPr>
          <w:p w14:paraId="412A1925" w14:textId="234FC179" w:rsidR="008B463A" w:rsidRPr="000F139C" w:rsidRDefault="008B463A" w:rsidP="008B46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</w:tcPr>
          <w:p w14:paraId="071375A4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094B5D9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3411122F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0DF37270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F79F29A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45CD577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875EFB3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F798C14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24FFC43E" w14:textId="77777777" w:rsidR="008B463A" w:rsidRPr="000F139C" w:rsidRDefault="008B463A" w:rsidP="008B46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58E47324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</w:tcBorders>
          </w:tcPr>
          <w:p w14:paraId="2063CADE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</w:tcBorders>
          </w:tcPr>
          <w:p w14:paraId="2F6A5960" w14:textId="77777777" w:rsidR="005E4010" w:rsidRPr="000F139C" w:rsidRDefault="005E4010" w:rsidP="005F079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09" w:type="pct"/>
            <w:tcBorders>
              <w:top w:val="single" w:sz="4" w:space="0" w:color="auto"/>
            </w:tcBorders>
          </w:tcPr>
          <w:p w14:paraId="1DF3909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23FECD1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010EDC3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32225922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6AC24790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3A405F5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5295ECFC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5CB166B9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  <w:tcBorders>
              <w:top w:val="single" w:sz="4" w:space="0" w:color="auto"/>
            </w:tcBorders>
          </w:tcPr>
          <w:p w14:paraId="1CBEA59F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E4010" w:rsidRPr="000F139C" w14:paraId="69CADD33" w14:textId="77777777" w:rsidTr="00057963">
        <w:trPr>
          <w:jc w:val="center"/>
        </w:trPr>
        <w:tc>
          <w:tcPr>
            <w:tcW w:w="5000" w:type="pct"/>
            <w:gridSpan w:val="11"/>
          </w:tcPr>
          <w:p w14:paraId="4F2216A0" w14:textId="77777777" w:rsidR="005E4010" w:rsidRPr="000F139C" w:rsidRDefault="005E401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E4010" w:rsidRPr="000F139C" w14:paraId="1596B3B3" w14:textId="77777777" w:rsidTr="00E34AB6">
        <w:trPr>
          <w:jc w:val="center"/>
        </w:trPr>
        <w:tc>
          <w:tcPr>
            <w:tcW w:w="1039" w:type="pct"/>
          </w:tcPr>
          <w:p w14:paraId="2694EF01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6" w:type="pct"/>
          </w:tcPr>
          <w:p w14:paraId="3AA1CE6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09" w:type="pct"/>
          </w:tcPr>
          <w:p w14:paraId="6C784BD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024BB3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91EEEB7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B8B068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2545C07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95B2EA4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A1928F6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4547F9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70" w:type="pct"/>
          </w:tcPr>
          <w:p w14:paraId="76E6F6CB" w14:textId="77777777" w:rsidR="005E4010" w:rsidRPr="000F139C" w:rsidRDefault="005E401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51788782" w14:textId="77777777" w:rsidR="0071705F" w:rsidRPr="000F139C" w:rsidRDefault="0071705F" w:rsidP="007F67C7">
      <w:pPr>
        <w:pStyle w:val="a6"/>
        <w:spacing w:before="156" w:after="156"/>
        <w:outlineLvl w:val="2"/>
      </w:pPr>
      <w:bookmarkStart w:id="645" w:name="_Toc42620512"/>
      <w:bookmarkStart w:id="646" w:name="_Toc42624718"/>
      <w:bookmarkStart w:id="647" w:name="_Toc42625201"/>
      <w:bookmarkStart w:id="648" w:name="_Toc42764110"/>
      <w:bookmarkStart w:id="649" w:name="_Toc42875699"/>
      <w:bookmarkStart w:id="650" w:name="_Toc44167624"/>
      <w:bookmarkStart w:id="651" w:name="_Toc44578752"/>
      <w:bookmarkStart w:id="652" w:name="_Toc44667013"/>
      <w:bookmarkStart w:id="653" w:name="_Toc62542420"/>
      <w:r w:rsidRPr="000F139C">
        <w:t>‘</w:t>
      </w:r>
      <w:r w:rsidRPr="000F139C">
        <w:rPr>
          <w:rFonts w:hint="eastAsia"/>
        </w:rPr>
        <w:t>U</w:t>
      </w:r>
      <w:r w:rsidRPr="000F139C">
        <w:t>Q</w:t>
      </w:r>
      <w:r w:rsidRPr="000F139C">
        <w:t>’</w:t>
      </w:r>
      <w:r w:rsidRPr="000F139C">
        <w:rPr>
          <w:rFonts w:hint="eastAsia"/>
        </w:rPr>
        <w:t>终端固件升级请求(终端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</w:p>
    <w:p w14:paraId="17F369E2" w14:textId="608C701B"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54" w:name="_Toc42593626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‘UQ’终端固件升级请求报文定义见表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40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7031CCE7" w14:textId="5615450A" w:rsidR="007E5AB3" w:rsidRPr="000F139C" w:rsidRDefault="007E5AB3" w:rsidP="00326263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40</w:t>
      </w:r>
      <w:r w:rsidR="00453335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‘</w:t>
      </w:r>
      <w:r w:rsidRPr="000F139C">
        <w:rPr>
          <w:rFonts w:ascii="黑体" w:eastAsia="黑体" w:hAnsi="黑体"/>
          <w:kern w:val="0"/>
          <w:szCs w:val="20"/>
        </w:rPr>
        <w:t>UQ</w:t>
      </w:r>
      <w:r w:rsidRPr="000F139C">
        <w:rPr>
          <w:rFonts w:ascii="黑体" w:eastAsia="黑体" w:hAnsi="黑体" w:hint="eastAsia"/>
          <w:kern w:val="0"/>
          <w:szCs w:val="20"/>
        </w:rPr>
        <w:t>’终端固件升级请求报文定义</w:t>
      </w:r>
      <w:bookmarkEnd w:id="654"/>
    </w:p>
    <w:tbl>
      <w:tblPr>
        <w:tblW w:w="501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994"/>
        <w:gridCol w:w="4073"/>
        <w:gridCol w:w="98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11"/>
        <w:gridCol w:w="6"/>
        <w:gridCol w:w="309"/>
      </w:tblGrid>
      <w:tr w:rsidR="0000615D" w:rsidRPr="000F139C" w14:paraId="4FA38E0F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14:paraId="418EB6E6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0" w:type="pct"/>
            <w:tcBorders>
              <w:top w:val="single" w:sz="12" w:space="0" w:color="auto"/>
              <w:bottom w:val="single" w:sz="12" w:space="0" w:color="auto"/>
            </w:tcBorders>
          </w:tcPr>
          <w:p w14:paraId="1B0B6E7F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12" w:space="0" w:color="auto"/>
            </w:tcBorders>
          </w:tcPr>
          <w:p w14:paraId="209AC8EB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D1A9D7C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188E24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611CABB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39B1EA2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0F2F742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04609C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6FB455E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A11B5D" w14:textId="77777777" w:rsidR="0000615D" w:rsidRPr="000F139C" w:rsidRDefault="0000615D" w:rsidP="0045333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0615D" w:rsidRPr="000F139C" w14:paraId="678D2FEA" w14:textId="77777777" w:rsidTr="00057963">
        <w:trPr>
          <w:gridBefore w:val="1"/>
          <w:wBefore w:w="5" w:type="pct"/>
          <w:jc w:val="center"/>
        </w:trPr>
        <w:tc>
          <w:tcPr>
            <w:tcW w:w="4989" w:type="pct"/>
            <w:gridSpan w:val="19"/>
            <w:tcBorders>
              <w:top w:val="single" w:sz="12" w:space="0" w:color="auto"/>
            </w:tcBorders>
          </w:tcPr>
          <w:p w14:paraId="508DB608" w14:textId="77777777" w:rsidR="0000615D" w:rsidRPr="000F139C" w:rsidRDefault="0000615D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00615D" w:rsidRPr="000F139C" w14:paraId="17D7C391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2E740A23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0" w:type="pct"/>
          </w:tcPr>
          <w:p w14:paraId="34B5AA4C" w14:textId="77777777"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2" w:type="pct"/>
          </w:tcPr>
          <w:p w14:paraId="3852E753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  <w:gridSpan w:val="2"/>
          </w:tcPr>
          <w:p w14:paraId="5F811A17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76D2D45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112A2F8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1A6F3BEC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385A7E56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02AD8C87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  <w:gridSpan w:val="2"/>
          </w:tcPr>
          <w:p w14:paraId="56F4BE01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gridSpan w:val="2"/>
          </w:tcPr>
          <w:p w14:paraId="062A1798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0615D" w:rsidRPr="000F139C" w14:paraId="229A274B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4B763EA2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0" w:type="pct"/>
          </w:tcPr>
          <w:p w14:paraId="124DA618" w14:textId="77777777"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2" w:type="pct"/>
          </w:tcPr>
          <w:p w14:paraId="47E9A702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  <w:gridSpan w:val="2"/>
          </w:tcPr>
          <w:p w14:paraId="69B8CBB8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16C436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163E140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FC52BB1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A29FE2A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8087B6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8741390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14:paraId="381F44AB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14:paraId="2AF95A5A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0EE2338D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0" w:type="pct"/>
          </w:tcPr>
          <w:p w14:paraId="16E070C2" w14:textId="77777777" w:rsidR="0000615D" w:rsidRPr="000F139C" w:rsidRDefault="0000615D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2" w:type="pct"/>
          </w:tcPr>
          <w:p w14:paraId="3B526F5C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486EEB1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77FE713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0D09785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D51BE6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4035835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F5B9F5A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8FD1F14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14:paraId="019E24E0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14:paraId="3950A8B3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3B0BF248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0" w:type="pct"/>
          </w:tcPr>
          <w:p w14:paraId="545A935A" w14:textId="77777777" w:rsidR="0000615D" w:rsidRPr="000F139C" w:rsidRDefault="0000615D" w:rsidP="009427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9427AF" w:rsidRPr="000F139C"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2" w:type="pct"/>
          </w:tcPr>
          <w:p w14:paraId="31D3C81A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4B05035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B01D507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05623DE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3AAC992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A03E2A4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21AB07B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4F11EBF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14:paraId="41356AD8" w14:textId="77777777" w:rsidR="0000615D" w:rsidRPr="000F139C" w:rsidRDefault="0000615D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0615D" w:rsidRPr="000F139C" w14:paraId="4110F398" w14:textId="77777777" w:rsidTr="00057963">
        <w:trPr>
          <w:gridBefore w:val="1"/>
          <w:wBefore w:w="5" w:type="pct"/>
          <w:jc w:val="center"/>
        </w:trPr>
        <w:tc>
          <w:tcPr>
            <w:tcW w:w="4989" w:type="pct"/>
            <w:gridSpan w:val="19"/>
          </w:tcPr>
          <w:p w14:paraId="6664B8C3" w14:textId="77777777" w:rsidR="0000615D" w:rsidRPr="000F139C" w:rsidRDefault="0000615D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63187" w:rsidRPr="000F139C" w14:paraId="559DD3B9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425DF77E" w14:textId="77777777" w:rsidR="00963187" w:rsidRPr="000F139C" w:rsidRDefault="00963187" w:rsidP="00EE6A7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0" w:type="pct"/>
          </w:tcPr>
          <w:p w14:paraId="29EC7E7B" w14:textId="77777777" w:rsidR="00963187" w:rsidRPr="000F139C" w:rsidRDefault="0096318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2" w:type="pct"/>
          </w:tcPr>
          <w:p w14:paraId="70BD092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F1405AA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E2A1A1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038655D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E95554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1F69E34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D1FF6F4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E519BC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14:paraId="3BD0D59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70D1B136" w14:textId="77777777" w:rsidTr="00057963">
        <w:trPr>
          <w:gridBefore w:val="1"/>
          <w:wBefore w:w="5" w:type="pct"/>
          <w:jc w:val="center"/>
        </w:trPr>
        <w:tc>
          <w:tcPr>
            <w:tcW w:w="1040" w:type="pct"/>
          </w:tcPr>
          <w:p w14:paraId="22D034F4" w14:textId="77777777" w:rsidR="00963187" w:rsidRPr="000F139C" w:rsidRDefault="00963187" w:rsidP="0096318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0" w:type="pct"/>
          </w:tcPr>
          <w:p w14:paraId="288C38D4" w14:textId="77777777" w:rsidR="00963187" w:rsidRPr="000F139C" w:rsidRDefault="0096318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2" w:type="pct"/>
          </w:tcPr>
          <w:p w14:paraId="266CDBB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936700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8755166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7C0BC7A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80B691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78CA755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A052F8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3FC1CB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gridSpan w:val="2"/>
          </w:tcPr>
          <w:p w14:paraId="79E567F2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BB4D13" w:rsidRPr="000F139C" w14:paraId="6F00D101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20"/>
            <w:tcBorders>
              <w:left w:val="single" w:sz="12" w:space="0" w:color="auto"/>
              <w:right w:val="single" w:sz="12" w:space="0" w:color="auto"/>
            </w:tcBorders>
          </w:tcPr>
          <w:p w14:paraId="17B7533C" w14:textId="77777777" w:rsidR="00BB4D13" w:rsidRPr="000F139C" w:rsidRDefault="00BB4D13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63187" w:rsidRPr="000F139C" w14:paraId="5681E4AE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14:paraId="0D5EF3A6" w14:textId="77777777" w:rsidR="00963187" w:rsidRPr="000F139C" w:rsidRDefault="00963187" w:rsidP="0079380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14:paraId="0EB5EA85" w14:textId="77777777" w:rsidR="00963187" w:rsidRPr="000F139C" w:rsidRDefault="00963187" w:rsidP="004756FB">
            <w:pPr>
              <w:ind w:left="1980" w:hangingChars="1100" w:hanging="198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每包数据的大小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   (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最后一包不足该值按</w:t>
            </w:r>
          </w:p>
          <w:p w14:paraId="73F2A12B" w14:textId="77777777" w:rsidR="00963187" w:rsidRPr="000F139C" w:rsidRDefault="00963187" w:rsidP="004756FB">
            <w:pPr>
              <w:ind w:left="1980" w:hangingChars="1100" w:hanging="198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实际大小下载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当前固定为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1K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</w:tc>
        <w:tc>
          <w:tcPr>
            <w:tcW w:w="515" w:type="pct"/>
            <w:gridSpan w:val="2"/>
          </w:tcPr>
          <w:p w14:paraId="3E1DD8F2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A188C2A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AC5EF5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67BAC6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191D66A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2DB8909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B24E0A8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0CB6453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55D48F14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6163078F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14:paraId="502ECF10" w14:textId="77777777" w:rsidR="00963187" w:rsidRPr="000F139C" w:rsidRDefault="00963187" w:rsidP="0079380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793803" w:rsidRPr="000F139C">
              <w:rPr>
                <w:rFonts w:asciiTheme="minorEastAsia" w:eastAsiaTheme="minorEastAsia" w:hAnsiTheme="minorEastAsia"/>
                <w:sz w:val="18"/>
              </w:rPr>
              <w:t>21</w:t>
            </w:r>
          </w:p>
        </w:tc>
        <w:tc>
          <w:tcPr>
            <w:tcW w:w="2124" w:type="pct"/>
          </w:tcPr>
          <w:p w14:paraId="2ECA6936" w14:textId="77777777" w:rsidR="00963187" w:rsidRPr="000F139C" w:rsidRDefault="00963187" w:rsidP="00EE6A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每包数据的大小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  <w:gridSpan w:val="2"/>
          </w:tcPr>
          <w:p w14:paraId="263312A3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05EBEC6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DC9775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4F3198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D27CF6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B4C5718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AB601C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36FACED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2E49D452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25C996B8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14:paraId="2F25D483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124" w:type="pct"/>
          </w:tcPr>
          <w:p w14:paraId="59567E14" w14:textId="77777777" w:rsidR="00963187" w:rsidRPr="000F139C" w:rsidRDefault="0096318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15" w:type="pct"/>
            <w:gridSpan w:val="2"/>
          </w:tcPr>
          <w:p w14:paraId="662FB2F5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EF15E35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CB8051A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AA874D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B98018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17F5735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D416AD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01AB903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2DC97CE8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1C817FBA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14:paraId="41A7D16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14:paraId="5E1A58D4" w14:textId="77777777" w:rsidR="00963187" w:rsidRPr="000F139C" w:rsidRDefault="0096318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15" w:type="pct"/>
            <w:gridSpan w:val="2"/>
          </w:tcPr>
          <w:p w14:paraId="33CE9E2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894F4B0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57BCD38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97CA98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5E812F48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CFFCBAE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1C35829E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BE0A7E9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04967E8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75A2827D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</w:tcBorders>
          </w:tcPr>
          <w:p w14:paraId="2F0DC542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14:paraId="3E5541C7" w14:textId="77777777" w:rsidR="00963187" w:rsidRPr="000F139C" w:rsidRDefault="00963187" w:rsidP="003C2D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TLV-100D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当前固件版本号</w:t>
            </w:r>
          </w:p>
        </w:tc>
        <w:tc>
          <w:tcPr>
            <w:tcW w:w="515" w:type="pct"/>
            <w:gridSpan w:val="2"/>
          </w:tcPr>
          <w:p w14:paraId="67C95019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112C2F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37CF8A6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FFD5C1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5C3EEC6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68ABEFC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271A9AEF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</w:tcPr>
          <w:p w14:paraId="42B67D0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6DE7EE0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63187" w:rsidRPr="000F139C" w14:paraId="7D9275B6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000" w:type="pct"/>
            <w:gridSpan w:val="20"/>
            <w:tcBorders>
              <w:left w:val="single" w:sz="12" w:space="0" w:color="auto"/>
              <w:right w:val="single" w:sz="12" w:space="0" w:color="auto"/>
            </w:tcBorders>
          </w:tcPr>
          <w:p w14:paraId="7674E56D" w14:textId="77777777" w:rsidR="00963187" w:rsidRPr="000F139C" w:rsidRDefault="00963187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63187" w:rsidRPr="000F139C" w14:paraId="684CCBD8" w14:textId="77777777" w:rsidTr="00DB34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4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6BAD5B4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  <w:tcBorders>
              <w:bottom w:val="single" w:sz="12" w:space="0" w:color="auto"/>
            </w:tcBorders>
          </w:tcPr>
          <w:p w14:paraId="78A54DB4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  <w:gridSpan w:val="2"/>
            <w:tcBorders>
              <w:bottom w:val="single" w:sz="12" w:space="0" w:color="auto"/>
            </w:tcBorders>
          </w:tcPr>
          <w:p w14:paraId="78A2E135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1BA6A0F9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627A2787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034B534B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7BC71146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1EEEB10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4609469C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gridSpan w:val="2"/>
            <w:tcBorders>
              <w:bottom w:val="single" w:sz="12" w:space="0" w:color="auto"/>
            </w:tcBorders>
          </w:tcPr>
          <w:p w14:paraId="6CE6A0F1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bottom w:val="single" w:sz="12" w:space="0" w:color="auto"/>
              <w:right w:val="single" w:sz="12" w:space="0" w:color="auto"/>
            </w:tcBorders>
          </w:tcPr>
          <w:p w14:paraId="66B92852" w14:textId="77777777" w:rsidR="00963187" w:rsidRPr="000F139C" w:rsidRDefault="0096318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535198C" w14:textId="77777777" w:rsidR="003677FE" w:rsidRPr="000F139C" w:rsidRDefault="00420255" w:rsidP="007F67C7">
      <w:pPr>
        <w:pStyle w:val="a6"/>
        <w:spacing w:before="156" w:after="156"/>
        <w:outlineLvl w:val="2"/>
      </w:pPr>
      <w:bookmarkStart w:id="655" w:name="_Toc42620513"/>
      <w:bookmarkStart w:id="656" w:name="_Toc42624719"/>
      <w:bookmarkStart w:id="657" w:name="_Toc42625202"/>
      <w:bookmarkStart w:id="658" w:name="_Toc42764111"/>
      <w:bookmarkStart w:id="659" w:name="_Toc42875700"/>
      <w:bookmarkStart w:id="660" w:name="_Toc44167625"/>
      <w:bookmarkStart w:id="661" w:name="_Toc44578753"/>
      <w:bookmarkStart w:id="662" w:name="_Toc44667014"/>
      <w:bookmarkStart w:id="663" w:name="_Toc62542421"/>
      <w:r w:rsidRPr="000F139C">
        <w:t>‘</w:t>
      </w:r>
      <w:r w:rsidRPr="000F139C">
        <w:rPr>
          <w:rFonts w:hint="eastAsia"/>
        </w:rPr>
        <w:t>U</w:t>
      </w:r>
      <w:r w:rsidRPr="000F139C">
        <w:t>L</w:t>
      </w:r>
      <w:r w:rsidRPr="000F139C">
        <w:t>’</w:t>
      </w:r>
      <w:r w:rsidRPr="000F139C">
        <w:rPr>
          <w:rFonts w:hint="eastAsia"/>
        </w:rPr>
        <w:t>终端请求下载升级包(终端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14:paraId="41220845" w14:textId="50DD48B3" w:rsidR="009927F1" w:rsidRPr="000F139C" w:rsidRDefault="009927F1" w:rsidP="00920E43">
      <w:pPr>
        <w:ind w:firstLine="420"/>
        <w:rPr>
          <w:rFonts w:asciiTheme="minorEastAsia" w:eastAsiaTheme="minorEastAsia" w:hAnsiTheme="minorEastAsia"/>
          <w:color w:val="000000"/>
          <w:szCs w:val="21"/>
        </w:rPr>
      </w:pPr>
      <w:bookmarkStart w:id="664" w:name="_Toc42593627"/>
      <w:bookmarkStart w:id="665" w:name="_Toc42620514"/>
      <w:bookmarkStart w:id="666" w:name="_Toc42624720"/>
      <w:bookmarkStart w:id="667" w:name="_Toc42625203"/>
      <w:bookmarkStart w:id="668" w:name="_Toc42764112"/>
      <w:bookmarkStart w:id="669" w:name="_Toc42875701"/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‘</w:t>
      </w:r>
      <w:r w:rsidRPr="000F139C">
        <w:rPr>
          <w:rFonts w:asciiTheme="minorEastAsia" w:eastAsiaTheme="minorEastAsia" w:hAnsiTheme="minorEastAsia"/>
          <w:color w:val="000000"/>
          <w:szCs w:val="21"/>
        </w:rPr>
        <w:t>UL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’终端请求下载升级包报文定义见表</w:t>
      </w:r>
      <w:r w:rsidR="00E34AB6">
        <w:rPr>
          <w:rFonts w:asciiTheme="minorEastAsia" w:eastAsiaTheme="minorEastAsia" w:hAnsiTheme="minorEastAsia"/>
          <w:color w:val="000000"/>
          <w:szCs w:val="21"/>
        </w:rPr>
        <w:t>41</w:t>
      </w:r>
      <w:r w:rsidRPr="000F139C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14:paraId="20FCE680" w14:textId="77777777" w:rsidR="00E34AB6" w:rsidRDefault="00E34AB6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670" w:name="_Toc44167626"/>
    </w:p>
    <w:p w14:paraId="4BC88CF4" w14:textId="77777777" w:rsidR="00E34AB6" w:rsidRDefault="00E34AB6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</w:p>
    <w:p w14:paraId="0F287F82" w14:textId="77777777" w:rsidR="00E34AB6" w:rsidRDefault="00E34AB6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</w:p>
    <w:p w14:paraId="51A414EF" w14:textId="253F7998" w:rsidR="00C811D2" w:rsidRPr="000F139C" w:rsidRDefault="00C811D2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41</w:t>
      </w:r>
      <w:r w:rsidR="008603A0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‘U</w:t>
      </w:r>
      <w:r w:rsidRPr="000F139C">
        <w:rPr>
          <w:rFonts w:ascii="黑体" w:eastAsia="黑体" w:hAnsi="黑体"/>
          <w:kern w:val="0"/>
          <w:szCs w:val="20"/>
        </w:rPr>
        <w:t>L</w:t>
      </w:r>
      <w:r w:rsidRPr="000F139C">
        <w:rPr>
          <w:rFonts w:ascii="黑体" w:eastAsia="黑体" w:hAnsi="黑体" w:hint="eastAsia"/>
          <w:kern w:val="0"/>
          <w:szCs w:val="20"/>
        </w:rPr>
        <w:t>’终端请求下载升级包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664"/>
      <w:bookmarkEnd w:id="665"/>
      <w:bookmarkEnd w:id="666"/>
      <w:bookmarkEnd w:id="667"/>
      <w:bookmarkEnd w:id="668"/>
      <w:bookmarkEnd w:id="669"/>
      <w:bookmarkEnd w:id="670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4064"/>
        <w:gridCol w:w="986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6926FF" w:rsidRPr="000F139C" w14:paraId="190E25B3" w14:textId="77777777" w:rsidTr="00E34AB6">
        <w:trPr>
          <w:jc w:val="center"/>
        </w:trPr>
        <w:tc>
          <w:tcPr>
            <w:tcW w:w="1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C3F4CF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14:paraId="5E9376D3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14:paraId="5A425D62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3F05658C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D1589BE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E522EB7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1D70383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0AE9B0B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57EE8C2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0B44CBF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0EF03" w14:textId="77777777" w:rsidR="006926FF" w:rsidRPr="000F139C" w:rsidRDefault="006926FF" w:rsidP="0084477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6926FF" w:rsidRPr="000F139C" w14:paraId="133E2E53" w14:textId="77777777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4EC9152D" w14:textId="77777777" w:rsidR="006926FF" w:rsidRPr="000F139C" w:rsidRDefault="006926F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6926FF" w:rsidRPr="000F139C" w14:paraId="725F237B" w14:textId="77777777" w:rsidTr="00E34AB6">
        <w:trPr>
          <w:jc w:val="center"/>
        </w:trPr>
        <w:tc>
          <w:tcPr>
            <w:tcW w:w="1040" w:type="pct"/>
          </w:tcPr>
          <w:p w14:paraId="5383EADC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14:paraId="06D5E96B" w14:textId="77777777" w:rsidR="006926FF" w:rsidRPr="000F139C" w:rsidRDefault="006926F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14:paraId="57686C23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5C095261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CAA4101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A8CC789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5CFBC7E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D7F12ED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F05F02E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1DBE5B5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4C083828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6926FF" w:rsidRPr="000F139C" w14:paraId="740A653F" w14:textId="77777777" w:rsidTr="00E34AB6">
        <w:trPr>
          <w:jc w:val="center"/>
        </w:trPr>
        <w:tc>
          <w:tcPr>
            <w:tcW w:w="1040" w:type="pct"/>
          </w:tcPr>
          <w:p w14:paraId="46E1146D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14:paraId="43D9856B" w14:textId="77777777" w:rsidR="006926FF" w:rsidRPr="000F139C" w:rsidRDefault="006926F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14:paraId="0AE04253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585D2592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8772D75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1785B1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470CD3D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7E7341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C185324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3A4D58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3B5E477" w14:textId="77777777" w:rsidR="006926FF" w:rsidRPr="000F139C" w:rsidRDefault="006926F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5E43" w:rsidRPr="000F139C" w14:paraId="52D288E0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14:paraId="2A77453D" w14:textId="23F6F730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  <w:tcBorders>
              <w:top w:val="single" w:sz="4" w:space="0" w:color="auto"/>
              <w:bottom w:val="single" w:sz="4" w:space="0" w:color="auto"/>
            </w:tcBorders>
          </w:tcPr>
          <w:p w14:paraId="3CA7F719" w14:textId="5475C048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’U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14:paraId="12BF4DEE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501D60C0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21595EC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1252EFD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A8878D9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0910DFA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27D1EDF0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3BA1D9EB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  <w:bottom w:val="single" w:sz="4" w:space="0" w:color="auto"/>
            </w:tcBorders>
          </w:tcPr>
          <w:p w14:paraId="4B31DC05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5E43" w:rsidRPr="000F139C" w14:paraId="648A4D8C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  <w:bottom w:val="single" w:sz="4" w:space="0" w:color="auto"/>
            </w:tcBorders>
          </w:tcPr>
          <w:p w14:paraId="4F1E52CA" w14:textId="445E6DD0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  <w:tcBorders>
              <w:top w:val="single" w:sz="4" w:space="0" w:color="auto"/>
              <w:bottom w:val="single" w:sz="4" w:space="0" w:color="auto"/>
            </w:tcBorders>
          </w:tcPr>
          <w:p w14:paraId="595AEE04" w14:textId="75A78E5D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14:paraId="1069F91B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C8638A1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54375EB1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6B387CD9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711A74C9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1EFF28D9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3DCEE0FA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4499AFFC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  <w:bottom w:val="single" w:sz="4" w:space="0" w:color="auto"/>
            </w:tcBorders>
          </w:tcPr>
          <w:p w14:paraId="5701363B" w14:textId="77777777" w:rsidR="003F5E43" w:rsidRPr="000F139C" w:rsidRDefault="003F5E43" w:rsidP="003F5E4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926FF" w:rsidRPr="000F139C" w14:paraId="39E8CF96" w14:textId="77777777" w:rsidTr="003F5E43">
        <w:trPr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</w:tcBorders>
          </w:tcPr>
          <w:p w14:paraId="29F5130E" w14:textId="77777777" w:rsidR="006926FF" w:rsidRPr="000F139C" w:rsidRDefault="006926F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AF673C" w:rsidRPr="000F139C" w14:paraId="01D9D161" w14:textId="77777777" w:rsidTr="00E34AB6">
        <w:trPr>
          <w:jc w:val="center"/>
        </w:trPr>
        <w:tc>
          <w:tcPr>
            <w:tcW w:w="1039" w:type="pct"/>
          </w:tcPr>
          <w:p w14:paraId="33707C9E" w14:textId="77777777"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</w:tcPr>
          <w:p w14:paraId="7D698C0A" w14:textId="77777777"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552E693F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887B6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F3701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1F1F0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F5599A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F7B6CE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0D6217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78B81D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33C0D60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672BCF92" w14:textId="77777777" w:rsidTr="00E34AB6">
        <w:trPr>
          <w:jc w:val="center"/>
        </w:trPr>
        <w:tc>
          <w:tcPr>
            <w:tcW w:w="1039" w:type="pct"/>
          </w:tcPr>
          <w:p w14:paraId="1C421DE1" w14:textId="77777777"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4" w:type="pct"/>
          </w:tcPr>
          <w:p w14:paraId="2F80F797" w14:textId="77777777"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01A724D7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43CFC70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AD0E3C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07E5F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0D8723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062277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E65222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8DB4DEB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048E2A5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0E990B09" w14:textId="77777777" w:rsidTr="00E34AB6">
        <w:trPr>
          <w:jc w:val="center"/>
        </w:trPr>
        <w:tc>
          <w:tcPr>
            <w:tcW w:w="1039" w:type="pct"/>
          </w:tcPr>
          <w:p w14:paraId="16C70901" w14:textId="77777777"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14:paraId="6CB13397" w14:textId="77777777"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65152BF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8441278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68575D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906707B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15DB13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82512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E710D2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211866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555DE7F8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2D4D0180" w14:textId="77777777" w:rsidTr="00E34AB6">
        <w:trPr>
          <w:jc w:val="center"/>
        </w:trPr>
        <w:tc>
          <w:tcPr>
            <w:tcW w:w="1039" w:type="pct"/>
          </w:tcPr>
          <w:p w14:paraId="20490800" w14:textId="77777777"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4" w:type="pct"/>
          </w:tcPr>
          <w:p w14:paraId="2CC4B687" w14:textId="77777777" w:rsidR="00AF673C" w:rsidRPr="000F139C" w:rsidRDefault="00AF673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119B1A4F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64D043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3A6AE2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75078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ADD62C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FE4EEB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266DC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74F48E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7ACDAA7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2E15BAE6" w14:textId="77777777" w:rsidTr="00E34AB6">
        <w:trPr>
          <w:jc w:val="center"/>
        </w:trPr>
        <w:tc>
          <w:tcPr>
            <w:tcW w:w="1039" w:type="pct"/>
          </w:tcPr>
          <w:p w14:paraId="7E3F5440" w14:textId="77777777"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4" w:type="pct"/>
          </w:tcPr>
          <w:p w14:paraId="5E9029C3" w14:textId="77777777" w:rsidR="00AF673C" w:rsidRPr="000F139C" w:rsidRDefault="00AF673C" w:rsidP="00E42D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5B9F0A4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F597FC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7890F6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1FB45C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57092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50643C8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C630ED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3C6CD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C28A38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047FF612" w14:textId="77777777" w:rsidTr="00E34AB6">
        <w:trPr>
          <w:jc w:val="center"/>
        </w:trPr>
        <w:tc>
          <w:tcPr>
            <w:tcW w:w="1039" w:type="pct"/>
          </w:tcPr>
          <w:p w14:paraId="12AFC906" w14:textId="77777777" w:rsidR="00AF673C" w:rsidRPr="000F139C" w:rsidRDefault="00AF673C" w:rsidP="00AF673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124" w:type="pct"/>
          </w:tcPr>
          <w:p w14:paraId="7CBF98E2" w14:textId="77777777"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5D590EA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944D4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065552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80105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DFF66F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A1D1220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84D4904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7F6EDC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70DB907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0E1B228D" w14:textId="77777777" w:rsidTr="00E34AB6">
        <w:trPr>
          <w:jc w:val="center"/>
        </w:trPr>
        <w:tc>
          <w:tcPr>
            <w:tcW w:w="1039" w:type="pct"/>
          </w:tcPr>
          <w:p w14:paraId="3C0FD0AE" w14:textId="77777777"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14:paraId="45C56945" w14:textId="77777777"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升级固件名称</w:t>
            </w:r>
          </w:p>
        </w:tc>
        <w:tc>
          <w:tcPr>
            <w:tcW w:w="515" w:type="pct"/>
          </w:tcPr>
          <w:p w14:paraId="41644F8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04C21F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3BF1F53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2187E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6746B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11A5BD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8101EC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D7966F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5703E85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0D90788F" w14:textId="77777777" w:rsidTr="00E34AB6">
        <w:trPr>
          <w:jc w:val="center"/>
        </w:trPr>
        <w:tc>
          <w:tcPr>
            <w:tcW w:w="1039" w:type="pct"/>
          </w:tcPr>
          <w:p w14:paraId="42093179" w14:textId="77777777" w:rsidR="00AF673C" w:rsidRPr="000F139C" w:rsidRDefault="00AF673C" w:rsidP="00E42D9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</w:tcPr>
          <w:p w14:paraId="75BBB5E9" w14:textId="77777777" w:rsidR="00AF673C" w:rsidRPr="000F139C" w:rsidRDefault="00AF673C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TLV-1005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升级固件版本号</w:t>
            </w:r>
          </w:p>
        </w:tc>
        <w:tc>
          <w:tcPr>
            <w:tcW w:w="515" w:type="pct"/>
          </w:tcPr>
          <w:p w14:paraId="3D3EAC5F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86794C0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8C2543B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26240A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416DD9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51FEBFC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ACE755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3377FA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98E9255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F673C" w:rsidRPr="000F139C" w14:paraId="60E4DFF2" w14:textId="77777777" w:rsidTr="00DB34A5">
        <w:trPr>
          <w:jc w:val="center"/>
        </w:trPr>
        <w:tc>
          <w:tcPr>
            <w:tcW w:w="5000" w:type="pct"/>
            <w:gridSpan w:val="11"/>
          </w:tcPr>
          <w:p w14:paraId="7A6DC9D5" w14:textId="77777777" w:rsidR="00AF673C" w:rsidRPr="000F139C" w:rsidRDefault="00AF673C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AF673C" w:rsidRPr="000F139C" w14:paraId="43B9945D" w14:textId="77777777" w:rsidTr="00E34AB6">
        <w:trPr>
          <w:jc w:val="center"/>
        </w:trPr>
        <w:tc>
          <w:tcPr>
            <w:tcW w:w="1039" w:type="pct"/>
          </w:tcPr>
          <w:p w14:paraId="4770329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14:paraId="36517F0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14:paraId="6F82336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FA37A0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A34ED3C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7DF73A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A826381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303A62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3C985E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AE3506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39351028" w14:textId="77777777" w:rsidR="00AF673C" w:rsidRPr="000F139C" w:rsidRDefault="00AF673C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417D98B7" w14:textId="77777777" w:rsidR="00E258DB" w:rsidRPr="000F139C" w:rsidRDefault="00E258DB" w:rsidP="007F67C7">
      <w:pPr>
        <w:pStyle w:val="a6"/>
        <w:spacing w:before="156" w:after="156"/>
        <w:outlineLvl w:val="2"/>
      </w:pPr>
      <w:bookmarkStart w:id="671" w:name="_Toc42620515"/>
      <w:bookmarkStart w:id="672" w:name="_Toc42624721"/>
      <w:bookmarkStart w:id="673" w:name="_Toc42625204"/>
      <w:bookmarkStart w:id="674" w:name="_Toc42764113"/>
      <w:bookmarkStart w:id="675" w:name="_Toc42875702"/>
      <w:bookmarkStart w:id="676" w:name="_Toc44167627"/>
      <w:bookmarkStart w:id="677" w:name="_Toc44578754"/>
      <w:bookmarkStart w:id="678" w:name="_Toc44667015"/>
      <w:bookmarkStart w:id="679" w:name="_Toc62542422"/>
      <w:r w:rsidRPr="000F139C">
        <w:t>‘</w:t>
      </w:r>
      <w:r w:rsidRPr="000F139C">
        <w:rPr>
          <w:rFonts w:hint="eastAsia"/>
        </w:rPr>
        <w:t>U</w:t>
      </w:r>
      <w:r w:rsidRPr="000F139C">
        <w:t>R</w:t>
      </w:r>
      <w:r w:rsidRPr="000F139C">
        <w:t>’</w:t>
      </w:r>
      <w:r w:rsidRPr="000F139C">
        <w:rPr>
          <w:rFonts w:hint="eastAsia"/>
        </w:rPr>
        <w:t>终端上报升级结果(终端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</w:p>
    <w:p w14:paraId="0A5871A9" w14:textId="7297BA29" w:rsidR="00513730" w:rsidRPr="000F139C" w:rsidRDefault="009927F1" w:rsidP="00513730">
      <w:pPr>
        <w:pStyle w:val="aff4"/>
      </w:pPr>
      <w:r w:rsidRPr="000F139C">
        <w:rPr>
          <w:rFonts w:hint="eastAsia"/>
        </w:rPr>
        <w:t>‘</w:t>
      </w:r>
      <w:r w:rsidRPr="000F139C">
        <w:rPr>
          <w:rFonts w:asciiTheme="minorEastAsia" w:eastAsiaTheme="minorEastAsia" w:hAnsiTheme="minorEastAsia" w:hint="eastAsia"/>
        </w:rPr>
        <w:t>UR’终端上报升级结果报文定义见表</w:t>
      </w:r>
      <w:r w:rsidR="00E34AB6">
        <w:rPr>
          <w:rFonts w:asciiTheme="minorEastAsia" w:eastAsiaTheme="minorEastAsia" w:hAnsiTheme="minorEastAsia"/>
        </w:rPr>
        <w:t>42</w:t>
      </w:r>
      <w:r w:rsidR="00BE5FDF" w:rsidRPr="000F139C">
        <w:rPr>
          <w:rFonts w:asciiTheme="minorEastAsia" w:eastAsiaTheme="minorEastAsia" w:hAnsiTheme="minorEastAsia" w:hint="eastAsia"/>
        </w:rPr>
        <w:t>。</w:t>
      </w:r>
    </w:p>
    <w:p w14:paraId="7E0D1750" w14:textId="3753A99F" w:rsidR="00D04E6E" w:rsidRPr="000F139C" w:rsidRDefault="00BE5FDF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680" w:name="_Toc42593628"/>
      <w:bookmarkStart w:id="681" w:name="_Toc42620516"/>
      <w:bookmarkStart w:id="682" w:name="_Toc42624722"/>
      <w:bookmarkStart w:id="683" w:name="_Toc42625205"/>
      <w:bookmarkStart w:id="684" w:name="_Toc42764114"/>
      <w:bookmarkStart w:id="685" w:name="_Toc42875703"/>
      <w:bookmarkStart w:id="686" w:name="_Toc44167628"/>
      <w:r w:rsidRPr="000F139C">
        <w:rPr>
          <w:rFonts w:ascii="黑体" w:eastAsia="黑体" w:hAnsi="黑体" w:hint="eastAsia"/>
          <w:kern w:val="0"/>
          <w:szCs w:val="20"/>
        </w:rPr>
        <w:t>表</w:t>
      </w:r>
      <w:bookmarkStart w:id="687" w:name="_Hlk44165340"/>
      <w:r w:rsidR="00E34AB6">
        <w:rPr>
          <w:rFonts w:ascii="黑体" w:eastAsia="黑体" w:hAnsi="黑体"/>
          <w:kern w:val="0"/>
          <w:szCs w:val="20"/>
        </w:rPr>
        <w:t>42</w:t>
      </w:r>
      <w:r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‘U</w:t>
      </w:r>
      <w:r w:rsidRPr="000F139C">
        <w:rPr>
          <w:rFonts w:ascii="黑体" w:eastAsia="黑体" w:hAnsi="黑体"/>
          <w:kern w:val="0"/>
          <w:szCs w:val="20"/>
        </w:rPr>
        <w:t>R</w:t>
      </w:r>
      <w:r w:rsidRPr="000F139C">
        <w:rPr>
          <w:rFonts w:ascii="黑体" w:eastAsia="黑体" w:hAnsi="黑体" w:hint="eastAsia"/>
          <w:kern w:val="0"/>
          <w:szCs w:val="20"/>
        </w:rPr>
        <w:t>’终端上报升级结果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680"/>
      <w:bookmarkEnd w:id="681"/>
      <w:bookmarkEnd w:id="682"/>
      <w:bookmarkEnd w:id="683"/>
      <w:bookmarkEnd w:id="684"/>
      <w:bookmarkEnd w:id="685"/>
      <w:bookmarkEnd w:id="686"/>
      <w:bookmarkEnd w:id="68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4065"/>
        <w:gridCol w:w="98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90441F" w:rsidRPr="000F139C" w14:paraId="57AA09AC" w14:textId="77777777" w:rsidTr="00DB34A5">
        <w:trPr>
          <w:jc w:val="center"/>
        </w:trPr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</w:tcPr>
          <w:p w14:paraId="57445DBC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14:paraId="74CCD0EE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14:paraId="70784048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046F3E1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D06E3F7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C6463C8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254BC75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7CEB550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00E8B9C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90EDFCC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7" w:type="pct"/>
            <w:tcBorders>
              <w:top w:val="single" w:sz="12" w:space="0" w:color="auto"/>
              <w:bottom w:val="single" w:sz="12" w:space="0" w:color="auto"/>
            </w:tcBorders>
          </w:tcPr>
          <w:p w14:paraId="4AAC8653" w14:textId="77777777" w:rsidR="0090441F" w:rsidRPr="000F139C" w:rsidRDefault="0090441F" w:rsidP="00BE5FD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90441F" w:rsidRPr="000F139C" w14:paraId="4BCA6780" w14:textId="77777777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3141FE6D" w14:textId="77777777"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0441F" w:rsidRPr="000F139C" w14:paraId="06D2C0B6" w14:textId="77777777" w:rsidTr="00DB34A5">
        <w:trPr>
          <w:jc w:val="center"/>
        </w:trPr>
        <w:tc>
          <w:tcPr>
            <w:tcW w:w="1041" w:type="pct"/>
          </w:tcPr>
          <w:p w14:paraId="2EF1736A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14:paraId="7FE58225" w14:textId="77777777"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14:paraId="22BEC11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0B01C4A8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DE210D6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4ACB73C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0FE5C4E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927D835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89E21BF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5819AF0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7" w:type="pct"/>
          </w:tcPr>
          <w:p w14:paraId="3821E17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90441F" w:rsidRPr="000F139C" w14:paraId="6EC7684D" w14:textId="77777777" w:rsidTr="00DB34A5">
        <w:trPr>
          <w:jc w:val="center"/>
        </w:trPr>
        <w:tc>
          <w:tcPr>
            <w:tcW w:w="1041" w:type="pct"/>
          </w:tcPr>
          <w:p w14:paraId="3DEE8A84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14:paraId="0344B63C" w14:textId="77777777"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14:paraId="7E0FCBD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3F0B480E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D808F2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0DBE6CF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F326431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B3AB991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6EDBCA1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96A34DF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A7B1452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14:paraId="5CF06AB8" w14:textId="77777777" w:rsidTr="00DB34A5">
        <w:trPr>
          <w:jc w:val="center"/>
        </w:trPr>
        <w:tc>
          <w:tcPr>
            <w:tcW w:w="1041" w:type="pct"/>
          </w:tcPr>
          <w:p w14:paraId="72F93BFE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</w:tcPr>
          <w:p w14:paraId="5E7F8060" w14:textId="77777777"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5" w:type="pct"/>
          </w:tcPr>
          <w:p w14:paraId="5C6CBB84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628C39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9AA354F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1CBDFEF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55A8B3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D9ADFEB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8D3AA4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A0F6F14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3D2559BD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14:paraId="7E586ED6" w14:textId="77777777" w:rsidTr="00DB34A5">
        <w:trPr>
          <w:jc w:val="center"/>
        </w:trPr>
        <w:tc>
          <w:tcPr>
            <w:tcW w:w="1041" w:type="pct"/>
          </w:tcPr>
          <w:p w14:paraId="0E3B047E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</w:tcPr>
          <w:p w14:paraId="0927FB9E" w14:textId="77777777" w:rsidR="0090441F" w:rsidRPr="000F139C" w:rsidRDefault="0090441F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773A50" w:rsidRPr="000F139C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5" w:type="pct"/>
          </w:tcPr>
          <w:p w14:paraId="5DEC8575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C8C806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2AE64F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637ECA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F03F448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BF5362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EEBFA6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3B3679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3A57A7B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14:paraId="3919A7E7" w14:textId="77777777" w:rsidTr="00DB34A5">
        <w:trPr>
          <w:jc w:val="center"/>
        </w:trPr>
        <w:tc>
          <w:tcPr>
            <w:tcW w:w="5000" w:type="pct"/>
            <w:gridSpan w:val="11"/>
          </w:tcPr>
          <w:p w14:paraId="21A103C0" w14:textId="77777777"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0441F" w:rsidRPr="000F139C" w14:paraId="031D3465" w14:textId="77777777" w:rsidTr="00DB34A5">
        <w:trPr>
          <w:jc w:val="center"/>
        </w:trPr>
        <w:tc>
          <w:tcPr>
            <w:tcW w:w="1041" w:type="pct"/>
          </w:tcPr>
          <w:p w14:paraId="284B29E0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</w:tcPr>
          <w:p w14:paraId="669251DC" w14:textId="77777777" w:rsidR="0090441F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升级结果：</w:t>
            </w:r>
          </w:p>
          <w:p w14:paraId="165B5CCF" w14:textId="77777777" w:rsidR="00BC3AA9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：升级文件下载成功且存储正确</w:t>
            </w:r>
          </w:p>
          <w:p w14:paraId="4A043CA7" w14:textId="77777777" w:rsidR="00BC3AA9" w:rsidRPr="000F139C" w:rsidRDefault="00BC3AA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：下载或存储</w:t>
            </w:r>
            <w:r w:rsidR="005751D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  <w:p w14:paraId="1F97A923" w14:textId="77777777" w:rsidR="000C2880" w:rsidRPr="000F139C" w:rsidRDefault="000C2880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：控制器升级成功</w:t>
            </w:r>
          </w:p>
          <w:p w14:paraId="18406EB9" w14:textId="77777777" w:rsidR="000C2880" w:rsidRPr="000F139C" w:rsidRDefault="000C2880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</w:t>
            </w:r>
            <w:r w:rsidR="00BD1E8C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拒绝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</w:t>
            </w:r>
          </w:p>
          <w:p w14:paraId="7AE45BDC" w14:textId="77777777" w:rsidR="00BD1E8C" w:rsidRPr="000F139C" w:rsidRDefault="00BD1E8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：控制器升级失败</w:t>
            </w:r>
          </w:p>
          <w:p w14:paraId="25A51104" w14:textId="77777777" w:rsidR="000C2880" w:rsidRPr="000F139C" w:rsidRDefault="00BD1E8C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="000C288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：显示器升级成功</w:t>
            </w:r>
          </w:p>
          <w:p w14:paraId="488A974D" w14:textId="77777777" w:rsidR="00990FDB" w:rsidRPr="000F139C" w:rsidRDefault="00BD1E8C" w:rsidP="007F67C7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：显示器拒绝升级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="001067A9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：显示器升级失败</w:t>
            </w:r>
          </w:p>
        </w:tc>
        <w:tc>
          <w:tcPr>
            <w:tcW w:w="515" w:type="pct"/>
          </w:tcPr>
          <w:p w14:paraId="07DB3E71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0F723E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4285CBC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B7A64A7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1741D2A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8FC925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D247812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1F0608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037434A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0441F" w:rsidRPr="000F139C" w14:paraId="62D5BA56" w14:textId="77777777" w:rsidTr="00DB34A5">
        <w:trPr>
          <w:jc w:val="center"/>
        </w:trPr>
        <w:tc>
          <w:tcPr>
            <w:tcW w:w="5000" w:type="pct"/>
            <w:gridSpan w:val="11"/>
          </w:tcPr>
          <w:p w14:paraId="126FB740" w14:textId="77777777" w:rsidR="0090441F" w:rsidRPr="000F139C" w:rsidRDefault="0090441F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90441F" w:rsidRPr="000F139C" w14:paraId="634A955C" w14:textId="77777777" w:rsidTr="00DB34A5">
        <w:trPr>
          <w:jc w:val="center"/>
        </w:trPr>
        <w:tc>
          <w:tcPr>
            <w:tcW w:w="1041" w:type="pct"/>
          </w:tcPr>
          <w:p w14:paraId="3C5A6CE7" w14:textId="77777777" w:rsidR="0090441F" w:rsidRPr="000F139C" w:rsidRDefault="0090441F" w:rsidP="000A7D0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0A7D01" w:rsidRPr="000F139C"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  <w:tc>
          <w:tcPr>
            <w:tcW w:w="2124" w:type="pct"/>
          </w:tcPr>
          <w:p w14:paraId="7410B6D4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14:paraId="4042C5D9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CACDFC9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F120692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93061A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05DDF0D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42B3C3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F728F7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EB5F80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1BB8E30" w14:textId="77777777" w:rsidR="0090441F" w:rsidRPr="000F139C" w:rsidRDefault="0090441F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3F50E707" w14:textId="77777777" w:rsidR="00BA7988" w:rsidRPr="000F139C" w:rsidRDefault="00BA7988" w:rsidP="007F67C7">
      <w:pPr>
        <w:pStyle w:val="a5"/>
        <w:spacing w:before="156" w:after="156"/>
        <w:outlineLvl w:val="1"/>
      </w:pPr>
      <w:bookmarkStart w:id="688" w:name="_Toc42593629"/>
      <w:bookmarkStart w:id="689" w:name="_Toc42620517"/>
      <w:bookmarkStart w:id="690" w:name="_Toc42624723"/>
      <w:bookmarkStart w:id="691" w:name="_Toc42625206"/>
      <w:bookmarkStart w:id="692" w:name="_Toc42764115"/>
      <w:bookmarkStart w:id="693" w:name="_Toc42875704"/>
      <w:bookmarkStart w:id="694" w:name="_Toc44167630"/>
      <w:bookmarkStart w:id="695" w:name="_Toc44578755"/>
      <w:bookmarkStart w:id="696" w:name="_Toc62542423"/>
      <w:bookmarkEnd w:id="688"/>
      <w:r w:rsidRPr="000F139C">
        <w:rPr>
          <w:rFonts w:hint="eastAsia"/>
        </w:rPr>
        <w:t>0x0B-UPDATE_RESP升级</w:t>
      </w:r>
      <w:r w:rsidRPr="000F139C">
        <w:t>响应</w:t>
      </w:r>
      <w:bookmarkEnd w:id="689"/>
      <w:bookmarkEnd w:id="690"/>
      <w:bookmarkEnd w:id="691"/>
      <w:bookmarkEnd w:id="692"/>
      <w:bookmarkEnd w:id="693"/>
      <w:bookmarkEnd w:id="694"/>
      <w:bookmarkEnd w:id="695"/>
      <w:bookmarkEnd w:id="696"/>
    </w:p>
    <w:p w14:paraId="1DBBD402" w14:textId="3EEF656F" w:rsidR="009927F1" w:rsidRPr="000F139C" w:rsidRDefault="009927F1" w:rsidP="00920E43">
      <w:pPr>
        <w:pStyle w:val="aff4"/>
      </w:pPr>
      <w:bookmarkStart w:id="697" w:name="_Toc42593631"/>
      <w:r w:rsidRPr="000F139C">
        <w:rPr>
          <w:rFonts w:hint="eastAsia"/>
        </w:rPr>
        <w:lastRenderedPageBreak/>
        <w:t>UPDATE_RESP升级响应报文定义见表</w:t>
      </w:r>
      <w:r w:rsidR="00E34AB6">
        <w:t>43</w:t>
      </w:r>
      <w:r w:rsidRPr="000F139C">
        <w:rPr>
          <w:rFonts w:hint="eastAsia"/>
        </w:rPr>
        <w:t>。</w:t>
      </w:r>
    </w:p>
    <w:p w14:paraId="49C109BF" w14:textId="7DD437D5" w:rsidR="00C73793" w:rsidRPr="000F139C" w:rsidRDefault="00C73793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43</w:t>
      </w:r>
      <w:r w:rsidR="00117AD8" w:rsidRPr="000F139C">
        <w:rPr>
          <w:rFonts w:ascii="黑体" w:eastAsia="黑体" w:hAnsi="黑体"/>
          <w:kern w:val="0"/>
          <w:szCs w:val="20"/>
        </w:rPr>
        <w:t xml:space="preserve"> </w:t>
      </w:r>
      <w:r w:rsidR="00F01B38" w:rsidRPr="000F139C">
        <w:rPr>
          <w:rFonts w:ascii="黑体" w:eastAsia="黑体" w:hAnsi="黑体"/>
          <w:kern w:val="0"/>
          <w:szCs w:val="20"/>
        </w:rPr>
        <w:t>UPDATE_RESP</w:t>
      </w:r>
      <w:r w:rsidRPr="000F139C">
        <w:rPr>
          <w:rFonts w:ascii="黑体" w:eastAsia="黑体" w:hAnsi="黑体" w:hint="eastAsia"/>
          <w:kern w:val="0"/>
          <w:szCs w:val="20"/>
        </w:rPr>
        <w:t>升级</w:t>
      </w:r>
      <w:r w:rsidR="00F01B38" w:rsidRPr="000F139C">
        <w:rPr>
          <w:rFonts w:ascii="黑体" w:eastAsia="黑体" w:hAnsi="黑体" w:hint="eastAsia"/>
          <w:kern w:val="0"/>
          <w:szCs w:val="20"/>
        </w:rPr>
        <w:t>响应</w:t>
      </w:r>
      <w:r w:rsidRPr="000F139C">
        <w:rPr>
          <w:rFonts w:ascii="黑体" w:eastAsia="黑体" w:hAnsi="黑体" w:hint="eastAsia"/>
          <w:kern w:val="0"/>
          <w:szCs w:val="20"/>
        </w:rPr>
        <w:t>报文定义</w:t>
      </w:r>
      <w:bookmarkEnd w:id="69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4759"/>
        <w:gridCol w:w="982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0D396E" w:rsidRPr="000F139C" w14:paraId="61B980AA" w14:textId="77777777" w:rsidTr="00DB34A5">
        <w:trPr>
          <w:trHeight w:val="317"/>
          <w:jc w:val="center"/>
        </w:trPr>
        <w:tc>
          <w:tcPr>
            <w:tcW w:w="6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9FC6FF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87" w:type="pct"/>
            <w:tcBorders>
              <w:top w:val="single" w:sz="12" w:space="0" w:color="auto"/>
              <w:bottom w:val="single" w:sz="12" w:space="0" w:color="auto"/>
            </w:tcBorders>
          </w:tcPr>
          <w:p w14:paraId="45A1D99C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14:paraId="6D261F9E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A97EA74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10A604C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61D1C9F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5DFF7E0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C35065E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942349E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BE95D9A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8AC5E" w14:textId="77777777" w:rsidR="000D396E" w:rsidRPr="000F139C" w:rsidRDefault="000D396E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96E" w:rsidRPr="000F139C" w14:paraId="5BD14957" w14:textId="77777777" w:rsidTr="00DB34A5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89F6E4" w14:textId="77777777" w:rsidR="000D396E" w:rsidRPr="000F139C" w:rsidRDefault="000D396E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报文头</w:t>
            </w:r>
          </w:p>
        </w:tc>
      </w:tr>
      <w:tr w:rsidR="000D396E" w:rsidRPr="000F139C" w14:paraId="5CB15A99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06F7778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87" w:type="pct"/>
          </w:tcPr>
          <w:p w14:paraId="5EB0751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513" w:type="pct"/>
          </w:tcPr>
          <w:p w14:paraId="3288DC6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0B</w:t>
            </w:r>
          </w:p>
        </w:tc>
        <w:tc>
          <w:tcPr>
            <w:tcW w:w="165" w:type="pct"/>
          </w:tcPr>
          <w:p w14:paraId="477C4E9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06DF8AF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48E1E6BD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1D5DBA6D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2FC5B24D" w14:textId="77777777" w:rsidR="000D396E" w:rsidRPr="000F139C" w:rsidRDefault="00C11B2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65" w:type="pct"/>
          </w:tcPr>
          <w:p w14:paraId="4E56117C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6E98FE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594239D4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0D396E" w:rsidRPr="000F139C" w14:paraId="717011C1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1AED7E9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87" w:type="pct"/>
          </w:tcPr>
          <w:p w14:paraId="241E4CFC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513" w:type="pct"/>
          </w:tcPr>
          <w:p w14:paraId="397C292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B4298B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4E8F054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758B689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15F6E8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51FF2D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5B39B4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6592B6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35E370ED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14:paraId="0A36DC9B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73661B4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87" w:type="pct"/>
          </w:tcPr>
          <w:p w14:paraId="2F30C6D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513" w:type="pct"/>
          </w:tcPr>
          <w:p w14:paraId="7D47DB9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48BF713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73672A8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7D6D42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6794EF9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7B892DA" w14:textId="77777777" w:rsidR="000D396E" w:rsidRPr="000F139C" w:rsidRDefault="00C11B2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65" w:type="pct"/>
          </w:tcPr>
          <w:p w14:paraId="5EE69FF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5" w:type="pct"/>
          </w:tcPr>
          <w:p w14:paraId="5093C0B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4F54FB3B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D396E" w:rsidRPr="000F139C" w14:paraId="78A08939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75B9D56F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87" w:type="pct"/>
          </w:tcPr>
          <w:p w14:paraId="753E0D3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513" w:type="pct"/>
          </w:tcPr>
          <w:p w14:paraId="688CF30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5458D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8E10F4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D13716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F27B2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A6A3417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5D62C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A308B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6D91421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D396E" w:rsidRPr="000F139C" w14:paraId="743CC3E7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41BD441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87" w:type="pct"/>
          </w:tcPr>
          <w:p w14:paraId="14E943D4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513" w:type="pct"/>
          </w:tcPr>
          <w:p w14:paraId="53DBD4F6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385BD0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CB0AED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12F97DE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E1D08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708A8D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4176D3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478642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79A619E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D396E" w:rsidRPr="000F139C" w14:paraId="2A4C02CF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5A34610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87" w:type="pct"/>
          </w:tcPr>
          <w:p w14:paraId="267B9AAB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513" w:type="pct"/>
          </w:tcPr>
          <w:p w14:paraId="6EE96A6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BA330C2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E923F66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B96D30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42A2BAE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0DA62E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5118765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C84061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6FEB208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14:paraId="6175EC57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41148D5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87" w:type="pct"/>
          </w:tcPr>
          <w:p w14:paraId="4C7F7A7B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513" w:type="pct"/>
          </w:tcPr>
          <w:p w14:paraId="518A90C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BE1292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7F5084D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E4C35DC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CBB0221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D4D713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EFD6B40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B086478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3C0330DA" w14:textId="77777777" w:rsidR="000D396E" w:rsidRPr="000F139C" w:rsidRDefault="000D396E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D396E" w:rsidRPr="000F139C" w14:paraId="78289A9F" w14:textId="77777777" w:rsidTr="00DB34A5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03F8BAF2" w14:textId="77777777" w:rsidR="000D396E" w:rsidRPr="000F139C" w:rsidRDefault="000D396E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9F18B7" w:rsidRPr="000F139C" w14:paraId="23F6633E" w14:textId="77777777" w:rsidTr="00DB34A5"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48C0B541" w14:textId="77777777" w:rsidR="009F18B7" w:rsidRPr="000F139C" w:rsidRDefault="003F40B4" w:rsidP="003F40B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9D1216" w:rsidRPr="000F139C" w14:paraId="717E97A3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3E4A1931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15</w:t>
            </w:r>
          </w:p>
        </w:tc>
        <w:tc>
          <w:tcPr>
            <w:tcW w:w="2487" w:type="pct"/>
          </w:tcPr>
          <w:p w14:paraId="3BB53435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513" w:type="pct"/>
          </w:tcPr>
          <w:p w14:paraId="31A0B311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D025688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DBEAAEC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6B001F6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9483F97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3BC5C32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C29C9ED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A3441D1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21CDDC06" w14:textId="77777777" w:rsidR="009D1216" w:rsidRPr="000F139C" w:rsidRDefault="009D1216" w:rsidP="00CF445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14:paraId="250A4C41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208C30AB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487" w:type="pct"/>
          </w:tcPr>
          <w:p w14:paraId="3D33CBB1" w14:textId="77777777" w:rsidR="009D1216" w:rsidRPr="000F139C" w:rsidRDefault="009D121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14:paraId="071A084A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CBCC133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04C6B7D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4EC46975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00E9F8B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C0B82DF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0A863A7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703D1CF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1894F1BB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9D1216" w:rsidRPr="000F139C" w14:paraId="58A71FCF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171C31BB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17</w:t>
            </w:r>
          </w:p>
        </w:tc>
        <w:tc>
          <w:tcPr>
            <w:tcW w:w="2487" w:type="pct"/>
          </w:tcPr>
          <w:p w14:paraId="2FAC9DCA" w14:textId="77777777" w:rsidR="009D1216" w:rsidRPr="000F139C" w:rsidRDefault="009D1216" w:rsidP="000D39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513" w:type="pct"/>
          </w:tcPr>
          <w:p w14:paraId="0C2E1378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ADA833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1AA2EA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3E8C48C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C90B05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B8A8B2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12C5B1B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AFD542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7D950328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14:paraId="07E79913" w14:textId="77777777" w:rsidTr="00DB34A5">
        <w:trPr>
          <w:jc w:val="center"/>
        </w:trPr>
        <w:tc>
          <w:tcPr>
            <w:tcW w:w="680" w:type="pct"/>
            <w:tcBorders>
              <w:left w:val="single" w:sz="12" w:space="0" w:color="auto"/>
            </w:tcBorders>
          </w:tcPr>
          <w:p w14:paraId="1E7C3D9D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487" w:type="pct"/>
          </w:tcPr>
          <w:p w14:paraId="1F547BB7" w14:textId="77777777" w:rsidR="009D1216" w:rsidRPr="000F139C" w:rsidRDefault="009D1216" w:rsidP="000D396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【命令类型】</w:t>
            </w:r>
          </w:p>
        </w:tc>
        <w:tc>
          <w:tcPr>
            <w:tcW w:w="513" w:type="pct"/>
          </w:tcPr>
          <w:p w14:paraId="071AE07E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D23006A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D3B6A7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F12FDD4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A0B411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28A201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7DBD22F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1B3C66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right w:val="single" w:sz="12" w:space="0" w:color="auto"/>
            </w:tcBorders>
          </w:tcPr>
          <w:p w14:paraId="6AE90166" w14:textId="77777777" w:rsidR="009D1216" w:rsidRPr="000F139C" w:rsidRDefault="009D1216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D1216" w:rsidRPr="000F139C" w14:paraId="154CE3D0" w14:textId="77777777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5AE81A7C" w14:textId="77777777" w:rsidR="009D1216" w:rsidRPr="000F139C" w:rsidRDefault="009D1216" w:rsidP="009D121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D1216" w:rsidRPr="000F139C" w14:paraId="564FD7D7" w14:textId="77777777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41CC5118" w14:textId="77777777" w:rsidR="009D1216" w:rsidRPr="000F139C" w:rsidRDefault="009D1216" w:rsidP="009D121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</w:tr>
      <w:tr w:rsidR="00EA5D00" w:rsidRPr="000F139C" w14:paraId="4AF40C6A" w14:textId="77777777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50182FF1" w14:textId="77777777" w:rsidR="00EA5D00" w:rsidRPr="000F139C" w:rsidRDefault="00EA5D00" w:rsidP="000D396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EA5D00" w:rsidRPr="000F139C" w14:paraId="7FE9133B" w14:textId="77777777" w:rsidTr="00DB34A5">
        <w:tblPrEx>
          <w:tblBorders>
            <w:insideV w:val="single" w:sz="6" w:space="0" w:color="auto"/>
          </w:tblBorders>
        </w:tblPrEx>
        <w:trPr>
          <w:jc w:val="center"/>
        </w:trPr>
        <w:tc>
          <w:tcPr>
            <w:tcW w:w="680" w:type="pct"/>
            <w:tcBorders>
              <w:left w:val="single" w:sz="12" w:space="0" w:color="auto"/>
              <w:bottom w:val="single" w:sz="12" w:space="0" w:color="auto"/>
            </w:tcBorders>
          </w:tcPr>
          <w:p w14:paraId="0F8D0C83" w14:textId="77777777" w:rsidR="00EA5D00" w:rsidRPr="000F139C" w:rsidRDefault="00EA5D00" w:rsidP="009D12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9D1216" w:rsidRPr="000F139C">
              <w:rPr>
                <w:rFonts w:asciiTheme="minorEastAsia" w:eastAsiaTheme="minorEastAsia" w:hAnsiTheme="minorEastAsia"/>
                <w:sz w:val="18"/>
              </w:rPr>
              <w:t>n</w:t>
            </w:r>
          </w:p>
        </w:tc>
        <w:tc>
          <w:tcPr>
            <w:tcW w:w="2487" w:type="pct"/>
            <w:tcBorders>
              <w:bottom w:val="single" w:sz="12" w:space="0" w:color="auto"/>
            </w:tcBorders>
          </w:tcPr>
          <w:p w14:paraId="3125B470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3" w:type="pct"/>
            <w:tcBorders>
              <w:bottom w:val="single" w:sz="12" w:space="0" w:color="auto"/>
            </w:tcBorders>
          </w:tcPr>
          <w:p w14:paraId="0E880508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1335BD4E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0FAC120F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573D902E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6FD12088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44D9E9DB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76ED587D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bottom w:val="single" w:sz="12" w:space="0" w:color="auto"/>
            </w:tcBorders>
          </w:tcPr>
          <w:p w14:paraId="0A689CC3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4" w:type="pct"/>
            <w:tcBorders>
              <w:bottom w:val="single" w:sz="12" w:space="0" w:color="auto"/>
              <w:right w:val="single" w:sz="12" w:space="0" w:color="auto"/>
            </w:tcBorders>
          </w:tcPr>
          <w:p w14:paraId="6A52A74D" w14:textId="77777777" w:rsidR="00EA5D00" w:rsidRPr="000F139C" w:rsidRDefault="00EA5D00" w:rsidP="000D396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B93AB9B" w14:textId="77777777" w:rsidR="00D1554C" w:rsidRPr="000F139C" w:rsidRDefault="00D1554C" w:rsidP="007F67C7">
      <w:pPr>
        <w:pStyle w:val="a6"/>
        <w:spacing w:before="156" w:after="156"/>
        <w:outlineLvl w:val="2"/>
      </w:pPr>
      <w:bookmarkStart w:id="698" w:name="_Toc42764116"/>
      <w:bookmarkStart w:id="699" w:name="_Toc42875705"/>
      <w:bookmarkStart w:id="700" w:name="_Toc44167631"/>
      <w:bookmarkStart w:id="701" w:name="_Toc44578756"/>
      <w:bookmarkStart w:id="702" w:name="_Toc44667017"/>
      <w:bookmarkStart w:id="703" w:name="_Toc62542424"/>
      <w:r w:rsidRPr="000F139C">
        <w:t>‘</w:t>
      </w:r>
      <w:r w:rsidRPr="000F139C">
        <w:rPr>
          <w:rFonts w:hint="eastAsia"/>
        </w:rPr>
        <w:t>U</w:t>
      </w:r>
      <w:r w:rsidRPr="000F139C">
        <w:t>N</w:t>
      </w:r>
      <w:r w:rsidRPr="000F139C">
        <w:t>’</w:t>
      </w:r>
      <w:r w:rsidRPr="000F139C">
        <w:rPr>
          <w:rFonts w:hint="eastAsia"/>
        </w:rPr>
        <w:t>响应远程固件升级通知(终端</w:t>
      </w:r>
      <w:r w:rsidRPr="000F139C">
        <w:sym w:font="Wingdings" w:char="F0E0"/>
      </w:r>
      <w:r w:rsidRPr="000F139C">
        <w:rPr>
          <w:rFonts w:hint="eastAsia"/>
        </w:rPr>
        <w:t>平台)</w:t>
      </w:r>
      <w:bookmarkEnd w:id="698"/>
      <w:bookmarkEnd w:id="699"/>
      <w:bookmarkEnd w:id="700"/>
      <w:bookmarkEnd w:id="701"/>
      <w:bookmarkEnd w:id="702"/>
      <w:bookmarkEnd w:id="703"/>
    </w:p>
    <w:p w14:paraId="5B2B25CF" w14:textId="7604EE57" w:rsidR="009927F1" w:rsidRPr="000F139C" w:rsidRDefault="009927F1" w:rsidP="00920E43">
      <w:pPr>
        <w:pStyle w:val="aff4"/>
      </w:pPr>
      <w:bookmarkStart w:id="704" w:name="_Toc42593632"/>
      <w:r w:rsidRPr="000F139C">
        <w:t>‘</w:t>
      </w:r>
      <w:r w:rsidRPr="000F139C">
        <w:t>UN</w:t>
      </w:r>
      <w:r w:rsidRPr="000F139C">
        <w:t>’</w:t>
      </w:r>
      <w:r w:rsidRPr="000F139C">
        <w:rPr>
          <w:rFonts w:hint="eastAsia"/>
        </w:rPr>
        <w:t>响应远程固件升级通知报文定义见表</w:t>
      </w:r>
      <w:r w:rsidR="00E34AB6">
        <w:t>44</w:t>
      </w:r>
      <w:r w:rsidRPr="000F139C">
        <w:rPr>
          <w:rFonts w:hint="eastAsia"/>
        </w:rPr>
        <w:t>。</w:t>
      </w:r>
    </w:p>
    <w:p w14:paraId="21566180" w14:textId="00390D34" w:rsidR="009A0358" w:rsidRPr="000F139C" w:rsidRDefault="009A0358" w:rsidP="00326263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44</w:t>
      </w:r>
      <w:r w:rsidR="00117AD8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/>
          <w:kern w:val="0"/>
          <w:szCs w:val="20"/>
        </w:rPr>
        <w:t>‘UN’</w:t>
      </w:r>
      <w:r w:rsidRPr="000F139C">
        <w:rPr>
          <w:rFonts w:ascii="黑体" w:eastAsia="黑体" w:hAnsi="黑体" w:hint="eastAsia"/>
          <w:kern w:val="0"/>
          <w:szCs w:val="20"/>
        </w:rPr>
        <w:t>响应远程固件升级通知报文定义</w:t>
      </w:r>
      <w:bookmarkEnd w:id="70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759"/>
        <w:gridCol w:w="982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3F40B4" w:rsidRPr="000F139C" w14:paraId="65C3674A" w14:textId="77777777" w:rsidTr="00640F91">
        <w:trPr>
          <w:jc w:val="center"/>
        </w:trPr>
        <w:tc>
          <w:tcPr>
            <w:tcW w:w="679" w:type="pct"/>
            <w:tcBorders>
              <w:top w:val="single" w:sz="12" w:space="0" w:color="auto"/>
              <w:bottom w:val="single" w:sz="12" w:space="0" w:color="auto"/>
            </w:tcBorders>
          </w:tcPr>
          <w:p w14:paraId="09E7232D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87" w:type="pct"/>
            <w:tcBorders>
              <w:top w:val="single" w:sz="12" w:space="0" w:color="auto"/>
              <w:bottom w:val="single" w:sz="12" w:space="0" w:color="auto"/>
            </w:tcBorders>
          </w:tcPr>
          <w:p w14:paraId="033D2741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14:paraId="5C179B0A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0A3B1D8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2EA6277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4D05582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76D33D1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369BFBA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AED2480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69E2BDA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D050CA9" w14:textId="77777777" w:rsidR="003F40B4" w:rsidRPr="000F139C" w:rsidRDefault="003F40B4" w:rsidP="00640F9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F40B4" w:rsidRPr="000F139C" w14:paraId="05D73884" w14:textId="77777777" w:rsidTr="00640F91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145E6F0E" w14:textId="77777777" w:rsidR="003F40B4" w:rsidRPr="000F139C" w:rsidRDefault="003F40B4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报文体</w:t>
            </w:r>
          </w:p>
        </w:tc>
      </w:tr>
      <w:tr w:rsidR="003F40B4" w:rsidRPr="000F139C" w14:paraId="0C116288" w14:textId="77777777" w:rsidTr="00640F91">
        <w:trPr>
          <w:jc w:val="center"/>
        </w:trPr>
        <w:tc>
          <w:tcPr>
            <w:tcW w:w="5000" w:type="pct"/>
            <w:gridSpan w:val="11"/>
          </w:tcPr>
          <w:p w14:paraId="2C9FDDEC" w14:textId="77777777" w:rsidR="003F40B4" w:rsidRPr="000F139C" w:rsidRDefault="00697C9D" w:rsidP="00697C9D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</w:tr>
      <w:tr w:rsidR="00A61233" w:rsidRPr="000F139C" w14:paraId="5EF4579D" w14:textId="77777777" w:rsidTr="00640F91">
        <w:trPr>
          <w:jc w:val="center"/>
        </w:trPr>
        <w:tc>
          <w:tcPr>
            <w:tcW w:w="679" w:type="pct"/>
          </w:tcPr>
          <w:p w14:paraId="11FDACF0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15</w:t>
            </w:r>
          </w:p>
        </w:tc>
        <w:tc>
          <w:tcPr>
            <w:tcW w:w="2487" w:type="pct"/>
          </w:tcPr>
          <w:p w14:paraId="4BE02923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长度MSB（不含该字节）</w:t>
            </w:r>
          </w:p>
        </w:tc>
        <w:tc>
          <w:tcPr>
            <w:tcW w:w="513" w:type="pct"/>
          </w:tcPr>
          <w:p w14:paraId="7196F529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4810BE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B723C3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6E3C868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B8C0C14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6B8545A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888C88E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82AA7C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D301AE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14:paraId="4CC5BF77" w14:textId="77777777" w:rsidTr="00640F91">
        <w:trPr>
          <w:jc w:val="center"/>
        </w:trPr>
        <w:tc>
          <w:tcPr>
            <w:tcW w:w="679" w:type="pct"/>
          </w:tcPr>
          <w:p w14:paraId="5ED205FD" w14:textId="77777777"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487" w:type="pct"/>
          </w:tcPr>
          <w:p w14:paraId="3A3CA097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长度LSB（不含该字节）</w:t>
            </w:r>
          </w:p>
        </w:tc>
        <w:tc>
          <w:tcPr>
            <w:tcW w:w="513" w:type="pct"/>
          </w:tcPr>
          <w:p w14:paraId="42E986FD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3EC725A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EBA362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AE7EBC0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E4BF60C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32B0745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C2C4E6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F08756F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8E00E8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14:paraId="77FF63C4" w14:textId="77777777" w:rsidTr="00640F91">
        <w:trPr>
          <w:jc w:val="center"/>
        </w:trPr>
        <w:tc>
          <w:tcPr>
            <w:tcW w:w="679" w:type="pct"/>
          </w:tcPr>
          <w:p w14:paraId="594F0362" w14:textId="77777777"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17</w:t>
            </w:r>
          </w:p>
        </w:tc>
        <w:tc>
          <w:tcPr>
            <w:tcW w:w="2487" w:type="pct"/>
          </w:tcPr>
          <w:p w14:paraId="4741A78F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’U’</w:t>
            </w:r>
          </w:p>
        </w:tc>
        <w:tc>
          <w:tcPr>
            <w:tcW w:w="513" w:type="pct"/>
          </w:tcPr>
          <w:p w14:paraId="3CC5F470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13F3E36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2426912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8C5AE03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2B14DBB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6FFD1F5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26615F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724A49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98A505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A61233" w:rsidRPr="000F139C" w14:paraId="2A3CA951" w14:textId="77777777" w:rsidTr="00640F91">
        <w:trPr>
          <w:jc w:val="center"/>
        </w:trPr>
        <w:tc>
          <w:tcPr>
            <w:tcW w:w="679" w:type="pct"/>
          </w:tcPr>
          <w:p w14:paraId="1BA343D3" w14:textId="77777777" w:rsidR="00A61233" w:rsidRPr="000F139C" w:rsidRDefault="00944BB5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487" w:type="pct"/>
          </w:tcPr>
          <w:p w14:paraId="616DC599" w14:textId="77777777" w:rsidR="00A61233" w:rsidRPr="000F139C" w:rsidRDefault="00A61233" w:rsidP="00A6123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’N’</w:t>
            </w:r>
          </w:p>
        </w:tc>
        <w:tc>
          <w:tcPr>
            <w:tcW w:w="513" w:type="pct"/>
          </w:tcPr>
          <w:p w14:paraId="4B427784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FEFE33C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0ED5E4C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D4759DB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4F1500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5E59750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EAAAA1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CA0E923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41CA6EE" w14:textId="77777777" w:rsidR="00A61233" w:rsidRPr="000F139C" w:rsidRDefault="00A61233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44BB5" w:rsidRPr="000F139C" w14:paraId="2ED74224" w14:textId="77777777" w:rsidTr="00640F91">
        <w:trPr>
          <w:jc w:val="center"/>
        </w:trPr>
        <w:tc>
          <w:tcPr>
            <w:tcW w:w="5000" w:type="pct"/>
            <w:gridSpan w:val="11"/>
          </w:tcPr>
          <w:p w14:paraId="74384C62" w14:textId="77777777" w:rsidR="00944BB5" w:rsidRPr="000F139C" w:rsidRDefault="00944BB5" w:rsidP="00944BB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命令类容</w:t>
            </w:r>
          </w:p>
        </w:tc>
      </w:tr>
      <w:tr w:rsidR="003F40B4" w:rsidRPr="000F139C" w14:paraId="70C16615" w14:textId="77777777" w:rsidTr="00640F91">
        <w:trPr>
          <w:jc w:val="center"/>
        </w:trPr>
        <w:tc>
          <w:tcPr>
            <w:tcW w:w="679" w:type="pct"/>
          </w:tcPr>
          <w:p w14:paraId="13112058" w14:textId="77777777" w:rsidR="003F40B4" w:rsidRPr="000F139C" w:rsidRDefault="003F40B4" w:rsidP="00944BB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</w:t>
            </w:r>
            <w:r w:rsidR="00944BB5" w:rsidRPr="000F139C">
              <w:rPr>
                <w:rFonts w:asciiTheme="minorEastAsia" w:eastAsiaTheme="minorEastAsia" w:hAnsiTheme="minorEastAsia"/>
                <w:sz w:val="18"/>
              </w:rPr>
              <w:t>9</w:t>
            </w:r>
          </w:p>
        </w:tc>
        <w:tc>
          <w:tcPr>
            <w:tcW w:w="2487" w:type="pct"/>
          </w:tcPr>
          <w:p w14:paraId="13128B77" w14:textId="77777777" w:rsidR="003F40B4" w:rsidRPr="000F139C" w:rsidRDefault="00F27107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执行状态</w:t>
            </w:r>
            <w:r w:rsidR="003F40B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497D103F" w14:textId="77777777" w:rsidR="003F40B4" w:rsidRPr="000F139C" w:rsidRDefault="003F40B4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：终端</w:t>
            </w:r>
            <w:r w:rsidR="00F2710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成功收到通知，马上开始升级</w:t>
            </w:r>
          </w:p>
          <w:p w14:paraId="5DE52DAE" w14:textId="77777777" w:rsidR="003F40B4" w:rsidRPr="000F139C" w:rsidRDefault="003F40B4" w:rsidP="00F2710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F2710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终端成功收到通知，但当前不具备升级条件</w:t>
            </w:r>
          </w:p>
        </w:tc>
        <w:tc>
          <w:tcPr>
            <w:tcW w:w="513" w:type="pct"/>
          </w:tcPr>
          <w:p w14:paraId="3C166286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CE8140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A415489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754CEE8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B926A87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B0DAB7D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678AA5D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E2C5DFF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71EB98E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F40B4" w:rsidRPr="000F139C" w14:paraId="3E3F54AE" w14:textId="77777777" w:rsidTr="00640F91">
        <w:trPr>
          <w:jc w:val="center"/>
        </w:trPr>
        <w:tc>
          <w:tcPr>
            <w:tcW w:w="5000" w:type="pct"/>
            <w:gridSpan w:val="11"/>
          </w:tcPr>
          <w:p w14:paraId="46762A3E" w14:textId="77777777" w:rsidR="003F40B4" w:rsidRPr="000F139C" w:rsidRDefault="003F40B4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40B4" w:rsidRPr="000F139C" w14:paraId="6E3B97E3" w14:textId="77777777" w:rsidTr="00640F91">
        <w:trPr>
          <w:jc w:val="center"/>
        </w:trPr>
        <w:tc>
          <w:tcPr>
            <w:tcW w:w="679" w:type="pct"/>
          </w:tcPr>
          <w:p w14:paraId="1EA06DFB" w14:textId="77777777" w:rsidR="003F40B4" w:rsidRPr="000F139C" w:rsidRDefault="003F40B4" w:rsidP="00150CC5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50CC5" w:rsidRPr="000F139C">
              <w:rPr>
                <w:rFonts w:asciiTheme="minorEastAsia" w:eastAsiaTheme="minorEastAsia" w:hAnsiTheme="minorEastAsia"/>
                <w:sz w:val="18"/>
              </w:rPr>
              <w:t>20</w:t>
            </w:r>
          </w:p>
        </w:tc>
        <w:tc>
          <w:tcPr>
            <w:tcW w:w="2487" w:type="pct"/>
          </w:tcPr>
          <w:p w14:paraId="0BA7F6B3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3" w:type="pct"/>
          </w:tcPr>
          <w:p w14:paraId="45AFF390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A1FC08B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F2A572E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65F72E1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6C6DC41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FCA47E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83F71C7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FCD0CF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1E3763B" w14:textId="77777777" w:rsidR="003F40B4" w:rsidRPr="000F139C" w:rsidRDefault="003F40B4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7F3ED33A" w14:textId="31DE1400" w:rsidR="00A55301" w:rsidRPr="000F139C" w:rsidRDefault="00A55301" w:rsidP="007F67C7">
      <w:pPr>
        <w:pStyle w:val="a6"/>
        <w:spacing w:before="156" w:after="156"/>
        <w:outlineLvl w:val="2"/>
      </w:pPr>
      <w:bookmarkStart w:id="705" w:name="_Toc42624725"/>
      <w:bookmarkStart w:id="706" w:name="_Toc42625208"/>
      <w:bookmarkStart w:id="707" w:name="_Toc42764117"/>
      <w:bookmarkStart w:id="708" w:name="_Toc42875706"/>
      <w:bookmarkStart w:id="709" w:name="_Toc44167632"/>
      <w:bookmarkStart w:id="710" w:name="_Toc44578757"/>
      <w:bookmarkStart w:id="711" w:name="_Toc44667018"/>
      <w:bookmarkStart w:id="712" w:name="_Toc62542425"/>
      <w:r w:rsidRPr="000F139C">
        <w:lastRenderedPageBreak/>
        <w:t>‘</w:t>
      </w:r>
      <w:r w:rsidRPr="000F139C">
        <w:rPr>
          <w:rFonts w:hint="eastAsia"/>
        </w:rPr>
        <w:t>UQ</w:t>
      </w:r>
      <w:r w:rsidRPr="000F139C">
        <w:t>’</w:t>
      </w:r>
      <w:r w:rsidRPr="000F139C">
        <w:rPr>
          <w:rFonts w:hint="eastAsia"/>
        </w:rPr>
        <w:t>响应终端固件升级请求(平台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705"/>
      <w:bookmarkEnd w:id="706"/>
      <w:bookmarkEnd w:id="707"/>
      <w:bookmarkEnd w:id="708"/>
      <w:bookmarkEnd w:id="709"/>
      <w:bookmarkEnd w:id="710"/>
      <w:bookmarkEnd w:id="711"/>
      <w:bookmarkEnd w:id="712"/>
    </w:p>
    <w:p w14:paraId="283A4A56" w14:textId="0FFA32FA" w:rsidR="009927F1" w:rsidRPr="000F139C" w:rsidRDefault="009927F1" w:rsidP="00920E43">
      <w:pPr>
        <w:pStyle w:val="aff4"/>
      </w:pPr>
      <w:bookmarkStart w:id="713" w:name="_Toc42593633"/>
      <w:bookmarkStart w:id="714" w:name="_Toc42620519"/>
      <w:bookmarkStart w:id="715" w:name="_Toc42624726"/>
      <w:bookmarkStart w:id="716" w:name="_Toc42625209"/>
      <w:bookmarkStart w:id="717" w:name="_Toc42764118"/>
      <w:bookmarkStart w:id="718" w:name="_Toc42875707"/>
      <w:r w:rsidRPr="000F139C">
        <w:t>‘</w:t>
      </w:r>
      <w:r w:rsidRPr="000F139C">
        <w:t>UQ</w:t>
      </w:r>
      <w:r w:rsidRPr="000F139C">
        <w:t>’</w:t>
      </w:r>
      <w:r w:rsidRPr="000F139C">
        <w:rPr>
          <w:rFonts w:hint="eastAsia"/>
        </w:rPr>
        <w:t>响应终端固件升级请求</w:t>
      </w:r>
      <w:r w:rsidRPr="000F139C">
        <w:t>报文</w:t>
      </w:r>
      <w:r w:rsidRPr="000F139C">
        <w:rPr>
          <w:rFonts w:hint="eastAsia"/>
        </w:rPr>
        <w:t>定义见表</w:t>
      </w:r>
      <w:r w:rsidR="00E34AB6">
        <w:t>45</w:t>
      </w:r>
      <w:r w:rsidRPr="000F139C">
        <w:rPr>
          <w:rFonts w:hint="eastAsia"/>
        </w:rPr>
        <w:t>。</w:t>
      </w:r>
    </w:p>
    <w:p w14:paraId="5F429F3B" w14:textId="38BCB9F3" w:rsidR="00137017" w:rsidRPr="000F139C" w:rsidRDefault="00137017" w:rsidP="00DB34A5">
      <w:pPr>
        <w:spacing w:beforeLines="50" w:before="156" w:afterLines="50" w:after="156"/>
        <w:jc w:val="center"/>
        <w:rPr>
          <w:rFonts w:ascii="黑体" w:eastAsia="黑体" w:hAnsi="黑体"/>
          <w:kern w:val="0"/>
          <w:szCs w:val="20"/>
        </w:rPr>
      </w:pPr>
      <w:bookmarkStart w:id="719" w:name="_Toc44167633"/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45</w:t>
      </w:r>
      <w:r w:rsidR="00117AD8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/>
          <w:kern w:val="0"/>
          <w:szCs w:val="20"/>
        </w:rPr>
        <w:t>‘UQ’</w:t>
      </w:r>
      <w:r w:rsidRPr="000F139C">
        <w:rPr>
          <w:rFonts w:ascii="黑体" w:eastAsia="黑体" w:hAnsi="黑体" w:hint="eastAsia"/>
          <w:kern w:val="0"/>
          <w:szCs w:val="20"/>
        </w:rPr>
        <w:t>响应终端固件升级请求</w:t>
      </w:r>
      <w:r w:rsidRPr="000F139C">
        <w:rPr>
          <w:rFonts w:ascii="黑体" w:eastAsia="黑体" w:hAnsi="黑体"/>
          <w:kern w:val="0"/>
          <w:szCs w:val="20"/>
        </w:rPr>
        <w:t>报文</w:t>
      </w:r>
      <w:r w:rsidRPr="000F139C">
        <w:rPr>
          <w:rFonts w:ascii="黑体" w:eastAsia="黑体" w:hAnsi="黑体" w:hint="eastAsia"/>
          <w:kern w:val="0"/>
          <w:szCs w:val="20"/>
        </w:rPr>
        <w:t>定义</w:t>
      </w:r>
      <w:bookmarkEnd w:id="713"/>
      <w:bookmarkEnd w:id="714"/>
      <w:bookmarkEnd w:id="715"/>
      <w:bookmarkEnd w:id="716"/>
      <w:bookmarkEnd w:id="717"/>
      <w:bookmarkEnd w:id="718"/>
      <w:bookmarkEnd w:id="71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3"/>
        <w:gridCol w:w="4065"/>
        <w:gridCol w:w="986"/>
        <w:gridCol w:w="316"/>
        <w:gridCol w:w="316"/>
        <w:gridCol w:w="316"/>
        <w:gridCol w:w="316"/>
        <w:gridCol w:w="316"/>
        <w:gridCol w:w="316"/>
        <w:gridCol w:w="316"/>
        <w:gridCol w:w="314"/>
      </w:tblGrid>
      <w:tr w:rsidR="003049F5" w:rsidRPr="000F139C" w14:paraId="0FC9B7BA" w14:textId="77777777" w:rsidTr="006E0B46">
        <w:trPr>
          <w:jc w:val="center"/>
        </w:trPr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</w:tcPr>
          <w:p w14:paraId="19E37A0B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3" w:type="pct"/>
            <w:tcBorders>
              <w:top w:val="single" w:sz="12" w:space="0" w:color="auto"/>
              <w:bottom w:val="single" w:sz="12" w:space="0" w:color="auto"/>
            </w:tcBorders>
          </w:tcPr>
          <w:p w14:paraId="46CDC925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14:paraId="5FAA5F6A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61B5095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0EF2D43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2A8219A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371E0EFA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7315FC5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C33BEF7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831DEA0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9" w:type="pct"/>
            <w:tcBorders>
              <w:top w:val="single" w:sz="12" w:space="0" w:color="auto"/>
              <w:bottom w:val="single" w:sz="12" w:space="0" w:color="auto"/>
            </w:tcBorders>
          </w:tcPr>
          <w:p w14:paraId="3C36723F" w14:textId="77777777" w:rsidR="003049F5" w:rsidRPr="000F139C" w:rsidRDefault="003049F5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049F5" w:rsidRPr="000F139C" w14:paraId="5967508A" w14:textId="77777777" w:rsidTr="006E0B46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489A1012" w14:textId="77777777" w:rsidR="003049F5" w:rsidRPr="000F139C" w:rsidRDefault="003049F5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3049F5" w:rsidRPr="000F139C" w14:paraId="104D06F7" w14:textId="77777777" w:rsidTr="006E0B46">
        <w:trPr>
          <w:jc w:val="center"/>
        </w:trPr>
        <w:tc>
          <w:tcPr>
            <w:tcW w:w="1041" w:type="pct"/>
          </w:tcPr>
          <w:p w14:paraId="6B899B5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3" w:type="pct"/>
          </w:tcPr>
          <w:p w14:paraId="19195750" w14:textId="77777777"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14:paraId="7C37518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713FB47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3FAD5A1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8E2555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DF08188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EA62E92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78559404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061C5CC3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9" w:type="pct"/>
          </w:tcPr>
          <w:p w14:paraId="091F495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049F5" w:rsidRPr="000F139C" w14:paraId="08E8F1CB" w14:textId="77777777" w:rsidTr="006E0B46">
        <w:trPr>
          <w:jc w:val="center"/>
        </w:trPr>
        <w:tc>
          <w:tcPr>
            <w:tcW w:w="1041" w:type="pct"/>
          </w:tcPr>
          <w:p w14:paraId="7610F75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3" w:type="pct"/>
          </w:tcPr>
          <w:p w14:paraId="03ED94A2" w14:textId="77777777"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3" w:type="pct"/>
          </w:tcPr>
          <w:p w14:paraId="4C6BBE0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5C65EEB4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D835944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304526E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7DB1FCE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5FCD2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24DDDD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44029A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5C24C00F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14:paraId="4C65BE69" w14:textId="77777777" w:rsidTr="006E0B46">
        <w:trPr>
          <w:jc w:val="center"/>
        </w:trPr>
        <w:tc>
          <w:tcPr>
            <w:tcW w:w="1041" w:type="pct"/>
          </w:tcPr>
          <w:p w14:paraId="6B90B343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3" w:type="pct"/>
          </w:tcPr>
          <w:p w14:paraId="293A0C39" w14:textId="77777777"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3" w:type="pct"/>
          </w:tcPr>
          <w:p w14:paraId="32F3BC5A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B8D93C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16AECEC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E0FD2FB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1DB855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3563DB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448D44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6EC5933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3426B7CB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14:paraId="4D980868" w14:textId="77777777" w:rsidTr="006E0B46">
        <w:trPr>
          <w:jc w:val="center"/>
        </w:trPr>
        <w:tc>
          <w:tcPr>
            <w:tcW w:w="1041" w:type="pct"/>
          </w:tcPr>
          <w:p w14:paraId="7646AFE9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3" w:type="pct"/>
          </w:tcPr>
          <w:p w14:paraId="10D781D2" w14:textId="77777777" w:rsidR="003049F5" w:rsidRPr="000F139C" w:rsidRDefault="003049F5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Q’</w:t>
            </w:r>
          </w:p>
        </w:tc>
        <w:tc>
          <w:tcPr>
            <w:tcW w:w="513" w:type="pct"/>
          </w:tcPr>
          <w:p w14:paraId="369C18A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6A7D7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95BD39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D0F269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4F0ACF1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0276AB3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352400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B2FF12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65F0451B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049F5" w:rsidRPr="000F139C" w14:paraId="4E47CB4C" w14:textId="77777777" w:rsidTr="006E0B46">
        <w:trPr>
          <w:jc w:val="center"/>
        </w:trPr>
        <w:tc>
          <w:tcPr>
            <w:tcW w:w="5000" w:type="pct"/>
            <w:gridSpan w:val="11"/>
          </w:tcPr>
          <w:p w14:paraId="5C875153" w14:textId="77777777" w:rsidR="003049F5" w:rsidRPr="000F139C" w:rsidRDefault="003049F5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3049F5" w:rsidRPr="000F139C" w14:paraId="542E6A80" w14:textId="77777777" w:rsidTr="006E0B46">
        <w:trPr>
          <w:jc w:val="center"/>
        </w:trPr>
        <w:tc>
          <w:tcPr>
            <w:tcW w:w="1041" w:type="pct"/>
          </w:tcPr>
          <w:p w14:paraId="334EFCE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3" w:type="pct"/>
          </w:tcPr>
          <w:p w14:paraId="7848D8AC" w14:textId="77777777" w:rsidR="003049F5" w:rsidRPr="000F139C" w:rsidRDefault="004F33CD" w:rsidP="002411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请求结果</w:t>
            </w:r>
            <w:r w:rsidR="00241102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1DAD2583" w14:textId="77777777" w:rsidR="004F33CD" w:rsidRPr="000F139C" w:rsidRDefault="00241102" w:rsidP="002411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8157B6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请求成功</w:t>
            </w:r>
          </w:p>
          <w:p w14:paraId="1684E324" w14:textId="77777777" w:rsidR="004F33CD" w:rsidRPr="000F139C" w:rsidRDefault="00241102" w:rsidP="008157B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8157B6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请求拒绝（平台无请求固件文件或其他原因</w:t>
            </w:r>
            <w:r w:rsidR="008117E2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</w:t>
            </w:r>
            <w:r w:rsidR="004F33CD" w:rsidRPr="000F139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924913"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，后面参数全为</w:t>
            </w:r>
            <w:r w:rsidR="004F33CD"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，且</w:t>
            </w:r>
            <w:r w:rsidR="00924913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将不再</w:t>
            </w:r>
            <w:r w:rsidR="00AD15EB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</w:t>
            </w:r>
            <w:r w:rsidR="004F33CD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后续命令。</w:t>
            </w:r>
          </w:p>
        </w:tc>
        <w:tc>
          <w:tcPr>
            <w:tcW w:w="513" w:type="pct"/>
          </w:tcPr>
          <w:p w14:paraId="030A99AC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8B61ACC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2EF09C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CD15BC0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6B9AEBD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C716844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5B9F03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413D07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06CF2796" w14:textId="77777777" w:rsidR="003049F5" w:rsidRPr="000F139C" w:rsidRDefault="003049F5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241102" w:rsidRPr="000F139C" w14:paraId="329FAE1B" w14:textId="77777777" w:rsidTr="006E0B46">
        <w:trPr>
          <w:jc w:val="center"/>
        </w:trPr>
        <w:tc>
          <w:tcPr>
            <w:tcW w:w="1041" w:type="pct"/>
          </w:tcPr>
          <w:p w14:paraId="13B89582" w14:textId="77777777" w:rsidR="00241102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3" w:type="pct"/>
          </w:tcPr>
          <w:p w14:paraId="2B4C4A02" w14:textId="77777777" w:rsidR="00241102" w:rsidRPr="000F139C" w:rsidRDefault="00241102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升级文件的大小</w:t>
            </w:r>
            <w:r w:rsidR="00EE7365" w:rsidRPr="000F139C">
              <w:rPr>
                <w:rFonts w:asciiTheme="minorEastAsia" w:eastAsiaTheme="minorEastAsia" w:hAnsiTheme="minorEastAsia"/>
                <w:sz w:val="18"/>
                <w:szCs w:val="18"/>
              </w:rPr>
              <w:t>(byte)</w:t>
            </w:r>
            <w:r w:rsidR="00A861B9"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3" w:type="pct"/>
          </w:tcPr>
          <w:p w14:paraId="28C007E5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FB9582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73A39AB4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6672DC9B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8611D4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66E4F5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6A56E8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94DC32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4AD042CE" w14:textId="77777777" w:rsidR="00241102" w:rsidRPr="000F139C" w:rsidRDefault="0024110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A210F" w:rsidRPr="000F139C" w14:paraId="656D5460" w14:textId="77777777" w:rsidTr="006E0B46">
        <w:trPr>
          <w:jc w:val="center"/>
        </w:trPr>
        <w:tc>
          <w:tcPr>
            <w:tcW w:w="5000" w:type="pct"/>
            <w:gridSpan w:val="11"/>
          </w:tcPr>
          <w:p w14:paraId="32E71069" w14:textId="77777777" w:rsidR="000A210F" w:rsidRPr="000F139C" w:rsidRDefault="000A210F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9A111E" w:rsidRPr="000F139C" w14:paraId="6796DD1C" w14:textId="77777777" w:rsidTr="006E0B46">
        <w:trPr>
          <w:jc w:val="center"/>
        </w:trPr>
        <w:tc>
          <w:tcPr>
            <w:tcW w:w="1041" w:type="pct"/>
          </w:tcPr>
          <w:p w14:paraId="2E4AC49D" w14:textId="77777777"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3" w:type="pct"/>
          </w:tcPr>
          <w:p w14:paraId="0565776E" w14:textId="77777777" w:rsidR="009A111E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14:paraId="20A379E0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A8741B8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71F10449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463E598F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0FE924C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3F552A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5B2E0C9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A663F29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0F91CDF5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A111E" w:rsidRPr="000F139C" w14:paraId="4C44D0AA" w14:textId="77777777" w:rsidTr="006E0B46">
        <w:trPr>
          <w:jc w:val="center"/>
        </w:trPr>
        <w:tc>
          <w:tcPr>
            <w:tcW w:w="1041" w:type="pct"/>
          </w:tcPr>
          <w:p w14:paraId="21AD625A" w14:textId="77777777"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3" w:type="pct"/>
          </w:tcPr>
          <w:p w14:paraId="13A2CEBF" w14:textId="77777777" w:rsidR="009A111E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14:paraId="67E223C4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8300C0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61C0AAD4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37666221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DCF6108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CA4FF7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76A8B7A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758B82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7175B8F0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9A111E" w:rsidRPr="000F139C" w14:paraId="669F6B6F" w14:textId="77777777" w:rsidTr="006E0B46">
        <w:trPr>
          <w:jc w:val="center"/>
        </w:trPr>
        <w:tc>
          <w:tcPr>
            <w:tcW w:w="1041" w:type="pct"/>
          </w:tcPr>
          <w:p w14:paraId="0705DECE" w14:textId="77777777" w:rsidR="009A111E" w:rsidRPr="000F139C" w:rsidRDefault="009A111E" w:rsidP="009A111E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3" w:type="pct"/>
          </w:tcPr>
          <w:p w14:paraId="07413E89" w14:textId="77777777" w:rsidR="009A111E" w:rsidRPr="000F139C" w:rsidRDefault="00A861B9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升级文件的大小</w:t>
            </w:r>
            <w:r w:rsidR="00EE7365" w:rsidRPr="000F139C">
              <w:rPr>
                <w:rFonts w:asciiTheme="minorEastAsia" w:eastAsiaTheme="minorEastAsia" w:hAnsiTheme="minorEastAsia"/>
                <w:sz w:val="18"/>
                <w:szCs w:val="18"/>
              </w:rPr>
              <w:t>(byte)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3" w:type="pct"/>
          </w:tcPr>
          <w:p w14:paraId="6D08BBFF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321289E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2A1FD5FE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22614BA4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99F9F4F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BAF4D2D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308906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4055E35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7CFBE57A" w14:textId="77777777" w:rsidR="009A111E" w:rsidRPr="000F139C" w:rsidRDefault="009A111E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09A40571" w14:textId="77777777" w:rsidTr="006E0B46">
        <w:trPr>
          <w:jc w:val="center"/>
        </w:trPr>
        <w:tc>
          <w:tcPr>
            <w:tcW w:w="1041" w:type="pct"/>
          </w:tcPr>
          <w:p w14:paraId="0CE973BE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123" w:type="pct"/>
          </w:tcPr>
          <w:p w14:paraId="730A0182" w14:textId="77777777" w:rsidR="00557357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整个升级文件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="0055735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校验码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3" w:type="pct"/>
          </w:tcPr>
          <w:p w14:paraId="61E8CEFC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B599601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76DC72E3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0230561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363924A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DEFE3D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705BB5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F04CC6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1ABE17C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7E445AF6" w14:textId="77777777" w:rsidTr="006E0B46">
        <w:trPr>
          <w:jc w:val="center"/>
        </w:trPr>
        <w:tc>
          <w:tcPr>
            <w:tcW w:w="1041" w:type="pct"/>
          </w:tcPr>
          <w:p w14:paraId="74717E17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123" w:type="pct"/>
          </w:tcPr>
          <w:p w14:paraId="40FF217B" w14:textId="77777777"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3" w:type="pct"/>
          </w:tcPr>
          <w:p w14:paraId="16B43F8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BF601B3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47ABF9D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2B9C36FF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2F6AD9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C6DD18B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0CA5F9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4831A1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9" w:type="pct"/>
          </w:tcPr>
          <w:p w14:paraId="18A49DBF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456CF4AA" w14:textId="77777777" w:rsidTr="006E0B46">
        <w:trPr>
          <w:jc w:val="center"/>
        </w:trPr>
        <w:tc>
          <w:tcPr>
            <w:tcW w:w="1042" w:type="pct"/>
          </w:tcPr>
          <w:p w14:paraId="43D1C3E4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124" w:type="pct"/>
          </w:tcPr>
          <w:p w14:paraId="6154E9FA" w14:textId="77777777"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5" w:type="pct"/>
          </w:tcPr>
          <w:p w14:paraId="11A1081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C04640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1053F4AC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7FDE21C7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7C2D172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E9C98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E4DB9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CCA103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DDFE2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7881604E" w14:textId="77777777" w:rsidTr="006E0B46">
        <w:trPr>
          <w:jc w:val="center"/>
        </w:trPr>
        <w:tc>
          <w:tcPr>
            <w:tcW w:w="1042" w:type="pct"/>
          </w:tcPr>
          <w:p w14:paraId="7FF3024F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124" w:type="pct"/>
          </w:tcPr>
          <w:p w14:paraId="28AC87C3" w14:textId="77777777" w:rsidR="00557357" w:rsidRPr="000F139C" w:rsidRDefault="00EE7365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整个升级文件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="00557357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校验码</w:t>
            </w:r>
            <w:r w:rsidR="00557357"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7DE10F70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1A467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110DB94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56893979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6EB3A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6EE8ED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8EBB0E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4EDF74B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34B14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287008A6" w14:textId="77777777" w:rsidTr="006E0B46">
        <w:trPr>
          <w:jc w:val="center"/>
        </w:trPr>
        <w:tc>
          <w:tcPr>
            <w:tcW w:w="1042" w:type="pct"/>
          </w:tcPr>
          <w:p w14:paraId="1658920A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Byte27</w:t>
            </w:r>
          </w:p>
        </w:tc>
        <w:tc>
          <w:tcPr>
            <w:tcW w:w="2124" w:type="pct"/>
          </w:tcPr>
          <w:p w14:paraId="5EE74D4B" w14:textId="77777777"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6A8D10E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0CE8C3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4EE6F8F2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vAlign w:val="center"/>
          </w:tcPr>
          <w:p w14:paraId="0DE92E43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5A08BB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B1CE15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DFDBC17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25B75D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3F85209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61B7E4CE" w14:textId="77777777" w:rsidTr="006E0B46">
        <w:trPr>
          <w:jc w:val="center"/>
        </w:trPr>
        <w:tc>
          <w:tcPr>
            <w:tcW w:w="1042" w:type="pct"/>
          </w:tcPr>
          <w:p w14:paraId="6D0898ED" w14:textId="77777777" w:rsidR="00557357" w:rsidRPr="000F139C" w:rsidRDefault="00557357" w:rsidP="005573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Byte28</w:t>
            </w:r>
          </w:p>
        </w:tc>
        <w:tc>
          <w:tcPr>
            <w:tcW w:w="2124" w:type="pct"/>
          </w:tcPr>
          <w:p w14:paraId="7DDFA704" w14:textId="77777777" w:rsidR="00557357" w:rsidRPr="000F139C" w:rsidRDefault="00557357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08174C7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0DCA555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BBF614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03D1DC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96CDEE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672649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349E0D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A04943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22788CD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57357" w:rsidRPr="000F139C" w14:paraId="13D46F12" w14:textId="77777777" w:rsidTr="006E0B46">
        <w:trPr>
          <w:jc w:val="center"/>
        </w:trPr>
        <w:tc>
          <w:tcPr>
            <w:tcW w:w="5000" w:type="pct"/>
            <w:gridSpan w:val="11"/>
          </w:tcPr>
          <w:p w14:paraId="66D1A5D9" w14:textId="77777777" w:rsidR="00557357" w:rsidRPr="000F139C" w:rsidRDefault="00557357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557357" w:rsidRPr="000F139C" w14:paraId="456A093E" w14:textId="77777777" w:rsidTr="006E0B46">
        <w:trPr>
          <w:jc w:val="center"/>
        </w:trPr>
        <w:tc>
          <w:tcPr>
            <w:tcW w:w="1042" w:type="pct"/>
          </w:tcPr>
          <w:p w14:paraId="57B5B4F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14:paraId="70EC671B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14:paraId="383C6EEB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1780DCF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B668E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1E37AA6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E52D1D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9008048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34646B0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A12A394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81A5636" w14:textId="77777777" w:rsidR="00557357" w:rsidRPr="000F139C" w:rsidRDefault="00557357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0FF16F23" w14:textId="77777777" w:rsidR="00787F50" w:rsidRPr="000F139C" w:rsidRDefault="00787F50" w:rsidP="007F67C7">
      <w:pPr>
        <w:pStyle w:val="a6"/>
        <w:spacing w:before="156" w:after="156"/>
        <w:outlineLvl w:val="2"/>
      </w:pPr>
      <w:bookmarkStart w:id="720" w:name="_Toc42620520"/>
      <w:bookmarkStart w:id="721" w:name="_Toc42624727"/>
      <w:bookmarkStart w:id="722" w:name="_Toc42625210"/>
      <w:bookmarkStart w:id="723" w:name="_Toc42764119"/>
      <w:bookmarkStart w:id="724" w:name="_Toc42875708"/>
      <w:bookmarkStart w:id="725" w:name="_Toc44167634"/>
      <w:bookmarkStart w:id="726" w:name="_Toc44578758"/>
      <w:bookmarkStart w:id="727" w:name="_Toc44667019"/>
      <w:bookmarkStart w:id="728" w:name="_Toc62542426"/>
      <w:r w:rsidRPr="000F139C">
        <w:t>‘</w:t>
      </w:r>
      <w:r w:rsidRPr="000F139C">
        <w:rPr>
          <w:rFonts w:hint="eastAsia"/>
        </w:rPr>
        <w:t>U</w:t>
      </w:r>
      <w:r w:rsidRPr="000F139C">
        <w:t>L</w:t>
      </w:r>
      <w:r w:rsidRPr="000F139C">
        <w:t>’</w:t>
      </w:r>
      <w:r w:rsidRPr="000F139C">
        <w:rPr>
          <w:rFonts w:hint="eastAsia"/>
        </w:rPr>
        <w:t>响应终端请求下载升级包(平台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3C413C80" w14:textId="7D1356C4" w:rsidR="001406BE" w:rsidRPr="000F139C" w:rsidRDefault="001406BE" w:rsidP="00920E43">
      <w:pPr>
        <w:pStyle w:val="aff4"/>
      </w:pPr>
      <w:bookmarkStart w:id="729" w:name="_Toc42593635"/>
      <w:r w:rsidRPr="000F139C">
        <w:rPr>
          <w:rFonts w:hint="eastAsia"/>
        </w:rPr>
        <w:t>‘UL’响应终端请求下载升级包报文定义见表</w:t>
      </w:r>
      <w:r w:rsidR="00E34AB6">
        <w:t>46</w:t>
      </w:r>
      <w:r w:rsidRPr="000F139C">
        <w:rPr>
          <w:rFonts w:hint="eastAsia"/>
        </w:rPr>
        <w:t>。</w:t>
      </w:r>
    </w:p>
    <w:p w14:paraId="2DBAC97A" w14:textId="1C513EAB" w:rsidR="00263A17" w:rsidRPr="000F139C" w:rsidRDefault="00263A17" w:rsidP="00326263">
      <w:pPr>
        <w:spacing w:beforeLines="50" w:before="156" w:afterLines="50" w:after="156"/>
        <w:jc w:val="center"/>
        <w:rPr>
          <w:rFonts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46</w:t>
      </w:r>
      <w:r w:rsidR="00117AD8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/>
          <w:kern w:val="0"/>
          <w:szCs w:val="20"/>
        </w:rPr>
        <w:t>‘UL’</w:t>
      </w:r>
      <w:r w:rsidRPr="000F139C">
        <w:rPr>
          <w:rFonts w:ascii="黑体" w:eastAsia="黑体" w:hAnsi="黑体" w:hint="eastAsia"/>
          <w:kern w:val="0"/>
          <w:szCs w:val="20"/>
        </w:rPr>
        <w:t>响应终端请求下载升级包报文定义</w:t>
      </w:r>
      <w:bookmarkEnd w:id="72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4064"/>
        <w:gridCol w:w="986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5654D2" w:rsidRPr="000F139C" w14:paraId="2775E3CF" w14:textId="77777777" w:rsidTr="00E34AB6">
        <w:trPr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14:paraId="71D01207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14:paraId="56508609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5" w:type="pct"/>
            <w:tcBorders>
              <w:top w:val="single" w:sz="12" w:space="0" w:color="auto"/>
              <w:bottom w:val="single" w:sz="12" w:space="0" w:color="auto"/>
            </w:tcBorders>
          </w:tcPr>
          <w:p w14:paraId="6A32EBE5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3E90AE39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F78881D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E0A9E58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8697FB1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2548E74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0E9DA38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6658DA2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0F739ED" w14:textId="77777777" w:rsidR="005654D2" w:rsidRPr="000F139C" w:rsidRDefault="005654D2" w:rsidP="005C2F4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5654D2" w:rsidRPr="000F139C" w14:paraId="5B927996" w14:textId="77777777" w:rsidTr="006A1042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70B14434" w14:textId="77777777" w:rsidR="005654D2" w:rsidRPr="000F139C" w:rsidRDefault="005654D2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5654D2" w:rsidRPr="000F139C" w14:paraId="7A00C74B" w14:textId="77777777" w:rsidTr="00E34AB6">
        <w:trPr>
          <w:jc w:val="center"/>
        </w:trPr>
        <w:tc>
          <w:tcPr>
            <w:tcW w:w="1040" w:type="pct"/>
          </w:tcPr>
          <w:p w14:paraId="1D4F46F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14:paraId="056117B1" w14:textId="77777777"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14:paraId="78D6A51C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5D890BC5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D957448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99AE7B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6B73CC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EA28E95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5D44B52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FE5AC6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9129C3E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5654D2" w:rsidRPr="000F139C" w14:paraId="751A5F87" w14:textId="77777777" w:rsidTr="00E34AB6">
        <w:trPr>
          <w:jc w:val="center"/>
        </w:trPr>
        <w:tc>
          <w:tcPr>
            <w:tcW w:w="1040" w:type="pct"/>
          </w:tcPr>
          <w:p w14:paraId="0AEA811C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14:paraId="6167C232" w14:textId="77777777"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5" w:type="pct"/>
          </w:tcPr>
          <w:p w14:paraId="6491ECC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4D3473DE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04DD7A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55F60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DCB7F5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E0497B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16F9B5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1A67600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A09CD6B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54D2" w:rsidRPr="000F139C" w14:paraId="756297C9" w14:textId="77777777" w:rsidTr="00E34AB6">
        <w:trPr>
          <w:jc w:val="center"/>
        </w:trPr>
        <w:tc>
          <w:tcPr>
            <w:tcW w:w="1040" w:type="pct"/>
          </w:tcPr>
          <w:p w14:paraId="0FCFC032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</w:tcPr>
          <w:p w14:paraId="300D0546" w14:textId="77777777"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5" w:type="pct"/>
          </w:tcPr>
          <w:p w14:paraId="7E90105D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D0B9FD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7C2901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F3DDC36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335DD15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46F43D4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B89BD49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2F65DF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63F95F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5654D2" w:rsidRPr="000F139C" w14:paraId="300C145B" w14:textId="77777777" w:rsidTr="00E34AB6">
        <w:trPr>
          <w:jc w:val="center"/>
        </w:trPr>
        <w:tc>
          <w:tcPr>
            <w:tcW w:w="1040" w:type="pct"/>
          </w:tcPr>
          <w:p w14:paraId="6265F7F9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</w:tcPr>
          <w:p w14:paraId="7CE6F255" w14:textId="77777777" w:rsidR="005654D2" w:rsidRPr="000F139C" w:rsidRDefault="005654D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L’</w:t>
            </w:r>
          </w:p>
        </w:tc>
        <w:tc>
          <w:tcPr>
            <w:tcW w:w="515" w:type="pct"/>
          </w:tcPr>
          <w:p w14:paraId="42EB8FC7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1F7AA85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55995D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FE977F3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AB8628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46A77D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944306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8DC0423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978D13" w14:textId="77777777" w:rsidR="005654D2" w:rsidRPr="000F139C" w:rsidRDefault="005654D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E0B46" w:rsidRPr="000F139C" w14:paraId="68EE9EDC" w14:textId="77777777" w:rsidTr="00E34AB6">
        <w:trPr>
          <w:jc w:val="center"/>
        </w:trPr>
        <w:tc>
          <w:tcPr>
            <w:tcW w:w="1039" w:type="pct"/>
            <w:tcBorders>
              <w:top w:val="single" w:sz="4" w:space="0" w:color="auto"/>
            </w:tcBorders>
          </w:tcPr>
          <w:p w14:paraId="6AF9DA57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Byte18</w:t>
            </w:r>
          </w:p>
        </w:tc>
        <w:tc>
          <w:tcPr>
            <w:tcW w:w="2124" w:type="pct"/>
            <w:tcBorders>
              <w:top w:val="single" w:sz="4" w:space="0" w:color="auto"/>
            </w:tcBorders>
          </w:tcPr>
          <w:p w14:paraId="0E3A2B54" w14:textId="77777777" w:rsidR="006E0B46" w:rsidRPr="000F139C" w:rsidRDefault="006E0B46" w:rsidP="006E0B4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MSB</w:t>
            </w:r>
          </w:p>
        </w:tc>
        <w:tc>
          <w:tcPr>
            <w:tcW w:w="515" w:type="pct"/>
            <w:tcBorders>
              <w:top w:val="single" w:sz="4" w:space="0" w:color="auto"/>
            </w:tcBorders>
          </w:tcPr>
          <w:p w14:paraId="689CE265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65A63553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34589BED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4662A6B8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51A2AF98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69373062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05481B76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</w:tcPr>
          <w:p w14:paraId="3A523B02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  <w:tcBorders>
              <w:top w:val="single" w:sz="4" w:space="0" w:color="auto"/>
            </w:tcBorders>
          </w:tcPr>
          <w:p w14:paraId="7FAE9DF4" w14:textId="77777777" w:rsidR="006E0B46" w:rsidRPr="000F139C" w:rsidRDefault="006E0B46" w:rsidP="00D4298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1EC8F171" w14:textId="77777777" w:rsidTr="00E34AB6">
        <w:trPr>
          <w:jc w:val="center"/>
        </w:trPr>
        <w:tc>
          <w:tcPr>
            <w:tcW w:w="1039" w:type="pct"/>
          </w:tcPr>
          <w:p w14:paraId="3479282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124" w:type="pct"/>
          </w:tcPr>
          <w:p w14:paraId="27058A14" w14:textId="77777777"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1A8EE00F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6365B2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54518C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3C921EE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627788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347E7C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893863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902241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6A7ED547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30A5666A" w14:textId="77777777" w:rsidTr="00E34AB6">
        <w:trPr>
          <w:jc w:val="center"/>
        </w:trPr>
        <w:tc>
          <w:tcPr>
            <w:tcW w:w="1039" w:type="pct"/>
          </w:tcPr>
          <w:p w14:paraId="1DE33E11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124" w:type="pct"/>
          </w:tcPr>
          <w:p w14:paraId="31D0C6A0" w14:textId="77777777"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3160C7A9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D8689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30A27F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D6CCD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87CFA6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D9EC79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F5AB51B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5E2A5D4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3300616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7397BC63" w14:textId="77777777" w:rsidTr="00E34AB6">
        <w:trPr>
          <w:jc w:val="center"/>
        </w:trPr>
        <w:tc>
          <w:tcPr>
            <w:tcW w:w="1039" w:type="pct"/>
          </w:tcPr>
          <w:p w14:paraId="5456BA9C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124" w:type="pct"/>
          </w:tcPr>
          <w:p w14:paraId="1E41E52A" w14:textId="77777777" w:rsidR="00364C56" w:rsidRPr="000F139C" w:rsidRDefault="00364C56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当前包序列号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610144B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8B5ECC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648A4DE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E9C30B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1EC7A81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82463ED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71A7CB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2FBF31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8C6898C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6EA680CD" w14:textId="77777777" w:rsidTr="00E34AB6">
        <w:trPr>
          <w:jc w:val="center"/>
        </w:trPr>
        <w:tc>
          <w:tcPr>
            <w:tcW w:w="1039" w:type="pct"/>
          </w:tcPr>
          <w:p w14:paraId="1F231DF9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124" w:type="pct"/>
          </w:tcPr>
          <w:p w14:paraId="2141A49D" w14:textId="77777777"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6E54D5A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7945CF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BFB46B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793F4B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07DF29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AD07C99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B48C91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256F9C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DB833C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27CA504B" w14:textId="77777777" w:rsidTr="00E34AB6">
        <w:trPr>
          <w:jc w:val="center"/>
        </w:trPr>
        <w:tc>
          <w:tcPr>
            <w:tcW w:w="1039" w:type="pct"/>
          </w:tcPr>
          <w:p w14:paraId="04A824D3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124" w:type="pct"/>
          </w:tcPr>
          <w:p w14:paraId="419958F1" w14:textId="77777777"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文件总包数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32F5E86C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EE24D0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B1DE8E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4B3E5B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47FBE0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3A9B64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C2DAA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4ADAC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8B7371D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07761D87" w14:textId="77777777" w:rsidTr="00E34AB6">
        <w:trPr>
          <w:jc w:val="center"/>
        </w:trPr>
        <w:tc>
          <w:tcPr>
            <w:tcW w:w="1039" w:type="pct"/>
          </w:tcPr>
          <w:p w14:paraId="1777115C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124" w:type="pct"/>
          </w:tcPr>
          <w:p w14:paraId="4DE1AE2B" w14:textId="77777777"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本包固件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5" w:type="pct"/>
          </w:tcPr>
          <w:p w14:paraId="65E386D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4B9543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4E118A7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A7B8181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F240C9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504488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05E97E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7F5D88D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D81611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569EDE5A" w14:textId="77777777" w:rsidTr="00E34AB6">
        <w:trPr>
          <w:jc w:val="center"/>
        </w:trPr>
        <w:tc>
          <w:tcPr>
            <w:tcW w:w="1039" w:type="pct"/>
          </w:tcPr>
          <w:p w14:paraId="59576EAD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124" w:type="pct"/>
          </w:tcPr>
          <w:p w14:paraId="0A3DCA41" w14:textId="77777777" w:rsidR="00364C56" w:rsidRPr="000F139C" w:rsidRDefault="00364C56" w:rsidP="002541E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本包固件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5" w:type="pct"/>
          </w:tcPr>
          <w:p w14:paraId="7F84C63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3B4814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D01FE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1642FE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B8F05C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8DDF1DF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94C98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804583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9B9592C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1545D79A" w14:textId="77777777" w:rsidTr="00E34AB6">
        <w:trPr>
          <w:jc w:val="center"/>
        </w:trPr>
        <w:tc>
          <w:tcPr>
            <w:tcW w:w="1039" w:type="pct"/>
          </w:tcPr>
          <w:p w14:paraId="27C4F5CB" w14:textId="77777777" w:rsidR="00364C56" w:rsidRPr="000F139C" w:rsidRDefault="00364C56" w:rsidP="00364C5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124" w:type="pct"/>
          </w:tcPr>
          <w:p w14:paraId="4A163115" w14:textId="77777777"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固件数据</w:t>
            </w:r>
          </w:p>
        </w:tc>
        <w:tc>
          <w:tcPr>
            <w:tcW w:w="515" w:type="pct"/>
          </w:tcPr>
          <w:p w14:paraId="5065BF4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A68000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D5E25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58D64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2073B9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046091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F964C7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59C18C9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06F9F7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0AAD1A7A" w14:textId="77777777" w:rsidTr="00E34AB6">
        <w:trPr>
          <w:jc w:val="center"/>
        </w:trPr>
        <w:tc>
          <w:tcPr>
            <w:tcW w:w="1039" w:type="pct"/>
          </w:tcPr>
          <w:p w14:paraId="336CDEF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…</w:t>
            </w:r>
          </w:p>
        </w:tc>
        <w:tc>
          <w:tcPr>
            <w:tcW w:w="2124" w:type="pct"/>
          </w:tcPr>
          <w:p w14:paraId="72B2E0DA" w14:textId="77777777" w:rsidR="00364C56" w:rsidRPr="000F139C" w:rsidRDefault="00364C56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515" w:type="pct"/>
          </w:tcPr>
          <w:p w14:paraId="536908B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F7F9E74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DEEC9C4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CBF475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206DA2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41AACF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E69E2F5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F34B47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43FAE19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4C56" w:rsidRPr="000F139C" w14:paraId="227C6046" w14:textId="77777777" w:rsidTr="008B68EE">
        <w:trPr>
          <w:jc w:val="center"/>
        </w:trPr>
        <w:tc>
          <w:tcPr>
            <w:tcW w:w="5000" w:type="pct"/>
            <w:gridSpan w:val="11"/>
          </w:tcPr>
          <w:p w14:paraId="2DDD6BC6" w14:textId="77777777" w:rsidR="00364C56" w:rsidRPr="000F139C" w:rsidRDefault="00364C56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64C56" w:rsidRPr="000F139C" w14:paraId="5C2B443D" w14:textId="77777777" w:rsidTr="00E34AB6">
        <w:trPr>
          <w:jc w:val="center"/>
        </w:trPr>
        <w:tc>
          <w:tcPr>
            <w:tcW w:w="1039" w:type="pct"/>
          </w:tcPr>
          <w:p w14:paraId="1886330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n</w:t>
            </w:r>
          </w:p>
        </w:tc>
        <w:tc>
          <w:tcPr>
            <w:tcW w:w="2124" w:type="pct"/>
          </w:tcPr>
          <w:p w14:paraId="6F5F4B1B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5" w:type="pct"/>
          </w:tcPr>
          <w:p w14:paraId="35D14F4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DB5C64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F743D00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954E63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910B52D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038073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639458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D3EC246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3BAFA3CA" w14:textId="77777777" w:rsidR="00364C56" w:rsidRPr="000F139C" w:rsidRDefault="00364C56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02E5B96C" w14:textId="77777777" w:rsidR="00DF4C1C" w:rsidRPr="000F139C" w:rsidRDefault="00D3543A" w:rsidP="007F67C7">
      <w:pPr>
        <w:pStyle w:val="a6"/>
        <w:spacing w:before="156" w:after="156"/>
        <w:outlineLvl w:val="2"/>
      </w:pPr>
      <w:bookmarkStart w:id="730" w:name="_Toc42620521"/>
      <w:bookmarkStart w:id="731" w:name="_Toc42624728"/>
      <w:bookmarkStart w:id="732" w:name="_Toc42625211"/>
      <w:bookmarkStart w:id="733" w:name="_Toc42764120"/>
      <w:bookmarkStart w:id="734" w:name="_Toc42875709"/>
      <w:bookmarkStart w:id="735" w:name="_Toc44167635"/>
      <w:bookmarkStart w:id="736" w:name="_Toc44578759"/>
      <w:bookmarkStart w:id="737" w:name="_Toc44667020"/>
      <w:bookmarkStart w:id="738" w:name="_Toc62542427"/>
      <w:r w:rsidRPr="000F139C">
        <w:t>‘</w:t>
      </w:r>
      <w:r w:rsidRPr="000F139C">
        <w:rPr>
          <w:rFonts w:hint="eastAsia"/>
        </w:rPr>
        <w:t>U</w:t>
      </w:r>
      <w:r w:rsidRPr="000F139C">
        <w:t>R</w:t>
      </w:r>
      <w:r w:rsidRPr="000F139C">
        <w:t>’</w:t>
      </w:r>
      <w:r w:rsidRPr="000F139C">
        <w:rPr>
          <w:rFonts w:hint="eastAsia"/>
        </w:rPr>
        <w:t>响应终端上报升级结果(平台</w:t>
      </w:r>
      <w:r w:rsidRPr="000F139C">
        <w:sym w:font="Wingdings" w:char="F0E0"/>
      </w:r>
      <w:r w:rsidRPr="000F139C">
        <w:rPr>
          <w:rFonts w:hint="eastAsia"/>
        </w:rPr>
        <w:t>终端)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p w14:paraId="42070EDE" w14:textId="69014872" w:rsidR="001406BE" w:rsidRPr="000F139C" w:rsidRDefault="001406BE" w:rsidP="00920E43">
      <w:pPr>
        <w:pStyle w:val="aff4"/>
      </w:pPr>
      <w:r w:rsidRPr="000F139C">
        <w:rPr>
          <w:rFonts w:hint="eastAsia"/>
        </w:rPr>
        <w:t>‘UR’响应终端上报升级报文定义见表</w:t>
      </w:r>
      <w:r w:rsidR="00E34AB6">
        <w:t>47</w:t>
      </w:r>
      <w:r w:rsidRPr="000F139C">
        <w:rPr>
          <w:rFonts w:hint="eastAsia"/>
        </w:rPr>
        <w:t>。</w:t>
      </w:r>
    </w:p>
    <w:p w14:paraId="23D2420E" w14:textId="1990282A" w:rsidR="00615AB1" w:rsidRPr="000F139C" w:rsidRDefault="00615AB1" w:rsidP="00326263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47</w:t>
      </w:r>
      <w:r w:rsidR="008B68EE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</w:t>
      </w:r>
      <w:r w:rsidR="00CF0CB0" w:rsidRPr="000F139C">
        <w:rPr>
          <w:rFonts w:ascii="黑体" w:eastAsia="黑体" w:hAnsi="黑体"/>
        </w:rPr>
        <w:t>UR’</w:t>
      </w:r>
      <w:r w:rsidRPr="000F139C">
        <w:rPr>
          <w:rFonts w:ascii="黑体" w:eastAsia="黑体" w:hAnsi="黑体" w:hint="eastAsia"/>
        </w:rPr>
        <w:t>响应终端</w:t>
      </w:r>
      <w:r w:rsidR="00CF0CB0" w:rsidRPr="000F139C">
        <w:rPr>
          <w:rFonts w:ascii="黑体" w:eastAsia="黑体" w:hAnsi="黑体" w:hint="eastAsia"/>
        </w:rPr>
        <w:t>上报</w:t>
      </w:r>
      <w:r w:rsidRPr="000F139C">
        <w:rPr>
          <w:rFonts w:ascii="黑体" w:eastAsia="黑体" w:hAnsi="黑体" w:hint="eastAsia"/>
        </w:rPr>
        <w:t>升级</w:t>
      </w:r>
      <w:r w:rsidRPr="000F139C">
        <w:rPr>
          <w:rFonts w:ascii="黑体" w:eastAsia="黑体" w:hAnsi="黑体"/>
        </w:rPr>
        <w:t>报文</w:t>
      </w:r>
      <w:r w:rsidRPr="000F139C">
        <w:rPr>
          <w:rFonts w:ascii="黑体" w:eastAsia="黑体" w:hAnsi="黑体" w:hint="eastAsia"/>
        </w:rPr>
        <w:t>定义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4064"/>
        <w:gridCol w:w="984"/>
        <w:gridCol w:w="316"/>
        <w:gridCol w:w="316"/>
        <w:gridCol w:w="316"/>
        <w:gridCol w:w="316"/>
        <w:gridCol w:w="316"/>
        <w:gridCol w:w="316"/>
        <w:gridCol w:w="316"/>
        <w:gridCol w:w="320"/>
      </w:tblGrid>
      <w:tr w:rsidR="00033CC1" w:rsidRPr="000F139C" w14:paraId="15B174A0" w14:textId="77777777" w:rsidTr="000D700B">
        <w:trPr>
          <w:jc w:val="center"/>
        </w:trPr>
        <w:tc>
          <w:tcPr>
            <w:tcW w:w="1040" w:type="pct"/>
            <w:tcBorders>
              <w:top w:val="single" w:sz="12" w:space="0" w:color="auto"/>
              <w:bottom w:val="single" w:sz="12" w:space="0" w:color="auto"/>
            </w:tcBorders>
          </w:tcPr>
          <w:p w14:paraId="543CD0AD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14:paraId="3C1E6287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14:paraId="74B69B2C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C6BE7CA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2A7ED26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F41B08F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061F2B34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4C927C7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407FED8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21C8808F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14:paraId="23F8AA7E" w14:textId="77777777" w:rsidR="00033CC1" w:rsidRPr="000F139C" w:rsidRDefault="00033CC1" w:rsidP="008B68EE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033CC1" w:rsidRPr="000F139C" w14:paraId="000E7345" w14:textId="77777777" w:rsidTr="000D700B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</w:tcPr>
          <w:p w14:paraId="53D3D13A" w14:textId="77777777"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</w:t>
            </w:r>
          </w:p>
        </w:tc>
      </w:tr>
      <w:tr w:rsidR="00033CC1" w:rsidRPr="000F139C" w14:paraId="2EAE2BDF" w14:textId="77777777" w:rsidTr="000D700B">
        <w:trPr>
          <w:jc w:val="center"/>
        </w:trPr>
        <w:tc>
          <w:tcPr>
            <w:tcW w:w="1040" w:type="pct"/>
          </w:tcPr>
          <w:p w14:paraId="4568BF5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124" w:type="pct"/>
          </w:tcPr>
          <w:p w14:paraId="5E811298" w14:textId="77777777"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14:paraId="18B33C3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  <w:tc>
          <w:tcPr>
            <w:tcW w:w="165" w:type="pct"/>
          </w:tcPr>
          <w:p w14:paraId="2F19F282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179279E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6FF18953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02E2672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2585AF7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14A9501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5" w:type="pct"/>
          </w:tcPr>
          <w:p w14:paraId="3E720607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  <w:tc>
          <w:tcPr>
            <w:tcW w:w="166" w:type="pct"/>
          </w:tcPr>
          <w:p w14:paraId="375E1090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033CC1" w:rsidRPr="000F139C" w14:paraId="573824B8" w14:textId="77777777" w:rsidTr="000D700B">
        <w:trPr>
          <w:jc w:val="center"/>
        </w:trPr>
        <w:tc>
          <w:tcPr>
            <w:tcW w:w="1040" w:type="pct"/>
          </w:tcPr>
          <w:p w14:paraId="6AD5CF6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124" w:type="pct"/>
          </w:tcPr>
          <w:p w14:paraId="2782372D" w14:textId="77777777"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（不含该字节）</w:t>
            </w:r>
          </w:p>
        </w:tc>
        <w:tc>
          <w:tcPr>
            <w:tcW w:w="514" w:type="pct"/>
          </w:tcPr>
          <w:p w14:paraId="498B78F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  <w:tc>
          <w:tcPr>
            <w:tcW w:w="165" w:type="pct"/>
          </w:tcPr>
          <w:p w14:paraId="06AC576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A0C7D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1EF49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9955BD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7AFF30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39CB1E0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D60A542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1FB0A860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14:paraId="7A963813" w14:textId="77777777" w:rsidTr="000D700B">
        <w:trPr>
          <w:jc w:val="center"/>
        </w:trPr>
        <w:tc>
          <w:tcPr>
            <w:tcW w:w="1040" w:type="pct"/>
          </w:tcPr>
          <w:p w14:paraId="027EAB7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124" w:type="pct"/>
          </w:tcPr>
          <w:p w14:paraId="508468EA" w14:textId="77777777" w:rsidR="00033CC1" w:rsidRPr="000F139C" w:rsidRDefault="00033CC1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</w:t>
            </w:r>
            <w:proofErr w:type="gramStart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proofErr w:type="gramEnd"/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514" w:type="pct"/>
          </w:tcPr>
          <w:p w14:paraId="02B9C8CF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C59519E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99CD883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12B20B0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91C69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97C9A12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2F911C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7DEC0A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791AC93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14:paraId="69359CED" w14:textId="77777777" w:rsidTr="000D700B">
        <w:trPr>
          <w:jc w:val="center"/>
        </w:trPr>
        <w:tc>
          <w:tcPr>
            <w:tcW w:w="1040" w:type="pct"/>
          </w:tcPr>
          <w:p w14:paraId="6FF22557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124" w:type="pct"/>
          </w:tcPr>
          <w:p w14:paraId="378F5EEF" w14:textId="77777777" w:rsidR="00033CC1" w:rsidRPr="000F139C" w:rsidRDefault="00033CC1" w:rsidP="00533C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命令类型‘</w:t>
            </w:r>
            <w:r w:rsidR="00533CEC" w:rsidRPr="000F139C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’</w:t>
            </w:r>
          </w:p>
        </w:tc>
        <w:tc>
          <w:tcPr>
            <w:tcW w:w="514" w:type="pct"/>
          </w:tcPr>
          <w:p w14:paraId="1239D90F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048CCF2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3EB381C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1D435A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51A48D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C683FE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6689A2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5EE68BE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7634F8B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14:paraId="42714D32" w14:textId="77777777" w:rsidTr="000D700B">
        <w:trPr>
          <w:jc w:val="center"/>
        </w:trPr>
        <w:tc>
          <w:tcPr>
            <w:tcW w:w="5000" w:type="pct"/>
            <w:gridSpan w:val="11"/>
          </w:tcPr>
          <w:p w14:paraId="48D22F67" w14:textId="77777777"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</w:t>
            </w:r>
          </w:p>
        </w:tc>
      </w:tr>
      <w:tr w:rsidR="00033CC1" w:rsidRPr="000F139C" w14:paraId="3FD8A732" w14:textId="77777777" w:rsidTr="000D700B">
        <w:trPr>
          <w:jc w:val="center"/>
        </w:trPr>
        <w:tc>
          <w:tcPr>
            <w:tcW w:w="1040" w:type="pct"/>
          </w:tcPr>
          <w:p w14:paraId="0FAB5BA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124" w:type="pct"/>
          </w:tcPr>
          <w:p w14:paraId="3BE792AC" w14:textId="77777777" w:rsidR="00361B61" w:rsidRPr="000F139C" w:rsidRDefault="00361B61" w:rsidP="00361B6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平台响应升级结果：</w:t>
            </w:r>
          </w:p>
          <w:p w14:paraId="3DF2A022" w14:textId="77777777" w:rsidR="00033CC1" w:rsidRPr="000F139C" w:rsidRDefault="00361B61" w:rsidP="004756FB">
            <w:pPr>
              <w:ind w:left="1980" w:hangingChars="1100" w:hanging="19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：平台收到终端上报的升级结果</w:t>
            </w:r>
          </w:p>
        </w:tc>
        <w:tc>
          <w:tcPr>
            <w:tcW w:w="514" w:type="pct"/>
          </w:tcPr>
          <w:p w14:paraId="1FF6156A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EA04DE9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6D9CBA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C665748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D2F0C9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1020559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93E5AC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5DED61E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00C9268D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033CC1" w:rsidRPr="000F139C" w14:paraId="22184F53" w14:textId="77777777" w:rsidTr="000D700B">
        <w:trPr>
          <w:jc w:val="center"/>
        </w:trPr>
        <w:tc>
          <w:tcPr>
            <w:tcW w:w="5000" w:type="pct"/>
            <w:gridSpan w:val="11"/>
          </w:tcPr>
          <w:p w14:paraId="7592F6F0" w14:textId="77777777" w:rsidR="00033CC1" w:rsidRPr="000F139C" w:rsidRDefault="00033CC1" w:rsidP="00D7141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033CC1" w:rsidRPr="000F139C" w14:paraId="1C9A5781" w14:textId="77777777" w:rsidTr="000D700B">
        <w:trPr>
          <w:jc w:val="center"/>
        </w:trPr>
        <w:tc>
          <w:tcPr>
            <w:tcW w:w="1040" w:type="pct"/>
          </w:tcPr>
          <w:p w14:paraId="19A7D9A1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124" w:type="pct"/>
          </w:tcPr>
          <w:p w14:paraId="5754AAFC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4" w:type="pct"/>
          </w:tcPr>
          <w:p w14:paraId="663079E9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CC1BCDA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F76F5E6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1C45863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47FB40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229E69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7F8F8A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4B25775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6" w:type="pct"/>
          </w:tcPr>
          <w:p w14:paraId="28D2086F" w14:textId="77777777" w:rsidR="00033CC1" w:rsidRPr="000F139C" w:rsidRDefault="00033CC1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192A32D9" w14:textId="77777777" w:rsidR="00DF4C1C" w:rsidRPr="00653207" w:rsidRDefault="0076230C" w:rsidP="007F67C7">
      <w:pPr>
        <w:pStyle w:val="a5"/>
        <w:spacing w:before="156" w:after="156"/>
        <w:outlineLvl w:val="1"/>
        <w:rPr>
          <w:strike/>
        </w:rPr>
      </w:pPr>
      <w:bookmarkStart w:id="739" w:name="_Toc42593636"/>
      <w:bookmarkStart w:id="740" w:name="_Toc42624729"/>
      <w:bookmarkStart w:id="741" w:name="_Toc42625212"/>
      <w:bookmarkStart w:id="742" w:name="_Toc42764121"/>
      <w:bookmarkStart w:id="743" w:name="_Toc42620528"/>
      <w:bookmarkStart w:id="744" w:name="_Toc42624736"/>
      <w:bookmarkStart w:id="745" w:name="_Toc42625219"/>
      <w:bookmarkStart w:id="746" w:name="_Toc42764128"/>
      <w:bookmarkStart w:id="747" w:name="_Toc42875716"/>
      <w:bookmarkStart w:id="748" w:name="_Toc44167642"/>
      <w:bookmarkStart w:id="749" w:name="_Toc44578766"/>
      <w:bookmarkStart w:id="750" w:name="_Toc62542428"/>
      <w:bookmarkEnd w:id="739"/>
      <w:bookmarkEnd w:id="740"/>
      <w:bookmarkEnd w:id="741"/>
      <w:bookmarkEnd w:id="742"/>
      <w:r w:rsidRPr="00653207">
        <w:rPr>
          <w:rFonts w:hint="eastAsia"/>
          <w:strike/>
        </w:rPr>
        <w:t>0x0C A-GNSS辅助定位请求  (终端-&gt;平台)</w:t>
      </w:r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2ED7F02" w14:textId="1BE75EDB" w:rsidR="00DF6B75" w:rsidRPr="000F139C" w:rsidRDefault="0019385C" w:rsidP="00920E43">
      <w:pPr>
        <w:pStyle w:val="aff4"/>
      </w:pPr>
      <w:bookmarkStart w:id="751" w:name="_Toc42593644"/>
      <w:r w:rsidRPr="000F139C">
        <w:rPr>
          <w:rFonts w:hint="eastAsia"/>
        </w:rPr>
        <w:t>A-GNSS辅助定位请求报文定义见表</w:t>
      </w:r>
      <w:r w:rsidR="00E34AB6">
        <w:t>48</w:t>
      </w:r>
      <w:r w:rsidRPr="000F139C">
        <w:rPr>
          <w:rFonts w:hint="eastAsia"/>
        </w:rPr>
        <w:t>。</w:t>
      </w:r>
    </w:p>
    <w:p w14:paraId="6C2E30D6" w14:textId="4F8E975D" w:rsidR="00975E05" w:rsidRPr="000F139C" w:rsidRDefault="00975E05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48</w:t>
      </w:r>
      <w:r w:rsidR="000D0355" w:rsidRPr="000F139C">
        <w:rPr>
          <w:rFonts w:ascii="黑体" w:eastAsia="黑体" w:hAnsi="黑体"/>
        </w:rPr>
        <w:t xml:space="preserve"> </w:t>
      </w:r>
      <w:r w:rsidR="001002E6" w:rsidRPr="000F139C">
        <w:rPr>
          <w:rFonts w:ascii="黑体" w:eastAsia="黑体" w:hAnsi="黑体"/>
        </w:rPr>
        <w:t>A-GNSS</w:t>
      </w:r>
      <w:r w:rsidR="001002E6" w:rsidRPr="000F139C">
        <w:rPr>
          <w:rFonts w:ascii="黑体" w:eastAsia="黑体" w:hAnsi="黑体" w:hint="eastAsia"/>
        </w:rPr>
        <w:t>辅助定位请求</w:t>
      </w:r>
      <w:r w:rsidRPr="000F139C">
        <w:rPr>
          <w:rFonts w:ascii="黑体" w:eastAsia="黑体" w:hAnsi="黑体" w:hint="eastAsia"/>
        </w:rPr>
        <w:t>报文定义</w:t>
      </w:r>
      <w:bookmarkEnd w:id="75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4065"/>
        <w:gridCol w:w="982"/>
        <w:gridCol w:w="316"/>
        <w:gridCol w:w="316"/>
        <w:gridCol w:w="316"/>
        <w:gridCol w:w="316"/>
        <w:gridCol w:w="316"/>
        <w:gridCol w:w="316"/>
        <w:gridCol w:w="316"/>
        <w:gridCol w:w="318"/>
      </w:tblGrid>
      <w:tr w:rsidR="003F73A9" w:rsidRPr="000F139C" w14:paraId="05A9C96F" w14:textId="77777777" w:rsidTr="001F3C47">
        <w:trPr>
          <w:jc w:val="center"/>
        </w:trPr>
        <w:tc>
          <w:tcPr>
            <w:tcW w:w="1042" w:type="pct"/>
            <w:tcBorders>
              <w:top w:val="single" w:sz="12" w:space="0" w:color="auto"/>
              <w:bottom w:val="single" w:sz="12" w:space="0" w:color="auto"/>
            </w:tcBorders>
          </w:tcPr>
          <w:p w14:paraId="43147C07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124" w:type="pct"/>
            <w:tcBorders>
              <w:top w:val="single" w:sz="12" w:space="0" w:color="auto"/>
              <w:bottom w:val="single" w:sz="12" w:space="0" w:color="auto"/>
            </w:tcBorders>
          </w:tcPr>
          <w:p w14:paraId="03E6F3E2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</w:tcPr>
          <w:p w14:paraId="4E26E8B0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Hex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数值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45B97BA2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77C8CB91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6D367215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CC38BEF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54DC36DA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F3119AC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39B2921C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29BFF9C" w14:textId="77777777" w:rsidR="003F73A9" w:rsidRPr="000F139C" w:rsidRDefault="003F73A9" w:rsidP="001F3C4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</w:p>
        </w:tc>
      </w:tr>
      <w:tr w:rsidR="003F73A9" w:rsidRPr="000F139C" w14:paraId="3001926E" w14:textId="77777777" w:rsidTr="001F3C47">
        <w:trPr>
          <w:jc w:val="center"/>
        </w:trPr>
        <w:tc>
          <w:tcPr>
            <w:tcW w:w="1042" w:type="pct"/>
            <w:tcBorders>
              <w:top w:val="single" w:sz="12" w:space="0" w:color="auto"/>
            </w:tcBorders>
          </w:tcPr>
          <w:p w14:paraId="5DA15EEB" w14:textId="77777777" w:rsidR="003F73A9" w:rsidRPr="000F139C" w:rsidRDefault="003F73A9" w:rsidP="003F73A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13</w:t>
            </w:r>
          </w:p>
        </w:tc>
        <w:tc>
          <w:tcPr>
            <w:tcW w:w="2124" w:type="pct"/>
            <w:tcBorders>
              <w:top w:val="single" w:sz="12" w:space="0" w:color="auto"/>
            </w:tcBorders>
          </w:tcPr>
          <w:p w14:paraId="12C35509" w14:textId="77777777" w:rsidR="003F73A9" w:rsidRPr="000F139C" w:rsidRDefault="003F73A9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MSB</w:t>
            </w:r>
          </w:p>
        </w:tc>
        <w:tc>
          <w:tcPr>
            <w:tcW w:w="513" w:type="pct"/>
            <w:tcBorders>
              <w:top w:val="single" w:sz="12" w:space="0" w:color="auto"/>
            </w:tcBorders>
          </w:tcPr>
          <w:p w14:paraId="6AA1F0D1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61A064C1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6146305B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5CB9F0A5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6451BEC2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2F1009FF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155C363C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0D9950ED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4DC23F41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73A9" w:rsidRPr="000F139C" w14:paraId="2B170BFF" w14:textId="77777777" w:rsidTr="001F3C47">
        <w:trPr>
          <w:jc w:val="center"/>
        </w:trPr>
        <w:tc>
          <w:tcPr>
            <w:tcW w:w="1042" w:type="pct"/>
          </w:tcPr>
          <w:p w14:paraId="475B5C6E" w14:textId="77777777" w:rsidR="003F73A9" w:rsidRPr="000F139C" w:rsidRDefault="003F73A9" w:rsidP="003F73A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14</w:t>
            </w:r>
          </w:p>
        </w:tc>
        <w:tc>
          <w:tcPr>
            <w:tcW w:w="2124" w:type="pct"/>
          </w:tcPr>
          <w:p w14:paraId="16F5B2F8" w14:textId="77777777" w:rsidR="003F73A9" w:rsidRPr="000F139C" w:rsidRDefault="003F73A9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命令内容长度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LSB</w:t>
            </w:r>
          </w:p>
        </w:tc>
        <w:tc>
          <w:tcPr>
            <w:tcW w:w="513" w:type="pct"/>
          </w:tcPr>
          <w:p w14:paraId="6ADF80C0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B5B297B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3532489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7AD4EDE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EB79634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40A36F5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6EB4EB0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C368F2D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41F97FF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73A9" w:rsidRPr="000F139C" w14:paraId="1891C559" w14:textId="77777777" w:rsidTr="001F3C47">
        <w:trPr>
          <w:jc w:val="center"/>
        </w:trPr>
        <w:tc>
          <w:tcPr>
            <w:tcW w:w="1042" w:type="pct"/>
          </w:tcPr>
          <w:p w14:paraId="2E3400DE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FB5A90" w:rsidRPr="000F139C">
              <w:rPr>
                <w:rFonts w:asciiTheme="minorEastAsia" w:eastAsiaTheme="minorEastAsia" w:hAnsiTheme="minorEastAsia"/>
                <w:sz w:val="18"/>
              </w:rPr>
              <w:t>15</w:t>
            </w:r>
          </w:p>
        </w:tc>
        <w:tc>
          <w:tcPr>
            <w:tcW w:w="2124" w:type="pct"/>
          </w:tcPr>
          <w:p w14:paraId="1C120637" w14:textId="77777777" w:rsidR="00FB5A90" w:rsidRPr="000F139C" w:rsidRDefault="00E14872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A-GNSS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  <w:p w14:paraId="7A851CFB" w14:textId="77777777" w:rsidR="003F73A9" w:rsidRPr="000F139C" w:rsidRDefault="00E14872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BIT0:GPS</w:t>
            </w:r>
          </w:p>
          <w:p w14:paraId="5FB5C171" w14:textId="77777777" w:rsidR="003F73A9" w:rsidRPr="000F139C" w:rsidRDefault="00E14872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BIT1:BD</w:t>
            </w:r>
          </w:p>
          <w:p w14:paraId="5ACAFA6B" w14:textId="77777777" w:rsidR="003F73A9" w:rsidRPr="000F139C" w:rsidRDefault="00E14872" w:rsidP="00FB5A9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BIT2~BIT7: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保留</w:t>
            </w:r>
          </w:p>
        </w:tc>
        <w:tc>
          <w:tcPr>
            <w:tcW w:w="513" w:type="pct"/>
          </w:tcPr>
          <w:p w14:paraId="37F5CA11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B55B6EE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57B09C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91F3D19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E779531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CA3399E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CE61A72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2915C28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D895513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F73A9" w:rsidRPr="000F139C" w14:paraId="4CDFD7FB" w14:textId="77777777" w:rsidTr="001F3C47">
        <w:trPr>
          <w:jc w:val="center"/>
        </w:trPr>
        <w:tc>
          <w:tcPr>
            <w:tcW w:w="1042" w:type="pct"/>
          </w:tcPr>
          <w:p w14:paraId="2B4C9C28" w14:textId="77777777" w:rsidR="003F73A9" w:rsidRPr="000F139C" w:rsidRDefault="00C52081" w:rsidP="00C5208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124" w:type="pct"/>
          </w:tcPr>
          <w:p w14:paraId="350F868B" w14:textId="77777777" w:rsidR="003F73A9" w:rsidRPr="000F139C" w:rsidRDefault="00C52081" w:rsidP="006B5F0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请求的包序号</w:t>
            </w:r>
            <w:r w:rsidR="006B5F00"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F75841" w:rsidRPr="000F139C">
              <w:rPr>
                <w:rFonts w:asciiTheme="minorEastAsia" w:eastAsiaTheme="minorEastAsia" w:hAnsiTheme="minorEastAsia"/>
                <w:sz w:val="18"/>
                <w:szCs w:val="18"/>
              </w:rPr>
              <w:t>~25</w:t>
            </w:r>
            <w:r w:rsidR="006B5F00"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513" w:type="pct"/>
          </w:tcPr>
          <w:p w14:paraId="2FA95E6F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F989D4C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CD71F55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3D9FEF6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D16D93E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098EA00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555F0F8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D0A344F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B8588D9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52081" w:rsidRPr="000F139C" w14:paraId="402D8050" w14:textId="77777777" w:rsidTr="001F3C47">
        <w:trPr>
          <w:jc w:val="center"/>
        </w:trPr>
        <w:tc>
          <w:tcPr>
            <w:tcW w:w="1042" w:type="pct"/>
          </w:tcPr>
          <w:p w14:paraId="426D886F" w14:textId="77777777" w:rsidR="00C52081" w:rsidRPr="000F139C" w:rsidRDefault="00C52081" w:rsidP="00C5208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 17~18</w:t>
            </w:r>
          </w:p>
        </w:tc>
        <w:tc>
          <w:tcPr>
            <w:tcW w:w="2124" w:type="pct"/>
          </w:tcPr>
          <w:p w14:paraId="7F17D267" w14:textId="77777777" w:rsidR="00F95A2E" w:rsidRPr="000F139C" w:rsidRDefault="00C52081" w:rsidP="00F95A2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请求的数据包大小</w:t>
            </w:r>
            <w:r w:rsidR="0033076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（单位：</w:t>
            </w:r>
            <w:r w:rsidR="00330766" w:rsidRPr="000F139C"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  <w:r w:rsidR="00330766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F95A2E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proofErr w:type="gramStart"/>
            <w:r w:rsidR="00F95A2E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该大小</w:t>
            </w:r>
            <w:proofErr w:type="gramEnd"/>
            <w:r w:rsidR="00F95A2E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固定，平台在最后一包按照实际剩余字节下发</w:t>
            </w:r>
          </w:p>
        </w:tc>
        <w:tc>
          <w:tcPr>
            <w:tcW w:w="513" w:type="pct"/>
          </w:tcPr>
          <w:p w14:paraId="4FEFAF94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92FABD7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74E0203C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541826D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4D356757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4CA42FC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2E7870E0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D8F051C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2C3E4CD" w14:textId="77777777" w:rsidR="00C52081" w:rsidRPr="000F139C" w:rsidRDefault="00C52081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7341C" w:rsidRPr="000F139C" w14:paraId="1D2479C0" w14:textId="77777777" w:rsidTr="001F3C47">
        <w:trPr>
          <w:jc w:val="center"/>
        </w:trPr>
        <w:tc>
          <w:tcPr>
            <w:tcW w:w="5000" w:type="pct"/>
            <w:gridSpan w:val="11"/>
          </w:tcPr>
          <w:p w14:paraId="2CA04FDC" w14:textId="77777777" w:rsidR="0017341C" w:rsidRPr="000F139C" w:rsidRDefault="0017341C" w:rsidP="007F67C7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校验字</w:t>
            </w:r>
          </w:p>
        </w:tc>
      </w:tr>
      <w:tr w:rsidR="003F73A9" w:rsidRPr="000F139C" w14:paraId="48F969B1" w14:textId="77777777" w:rsidTr="001F3C47">
        <w:trPr>
          <w:jc w:val="center"/>
        </w:trPr>
        <w:tc>
          <w:tcPr>
            <w:tcW w:w="1042" w:type="pct"/>
          </w:tcPr>
          <w:p w14:paraId="1B5F7186" w14:textId="77777777" w:rsidR="003F73A9" w:rsidRPr="000F139C" w:rsidRDefault="003F73A9" w:rsidP="00135157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Byte </w:t>
            </w:r>
            <w:r w:rsidR="00135157" w:rsidRPr="000F139C"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  <w:tc>
          <w:tcPr>
            <w:tcW w:w="2124" w:type="pct"/>
          </w:tcPr>
          <w:p w14:paraId="3792F30D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513" w:type="pct"/>
          </w:tcPr>
          <w:p w14:paraId="1B831D9B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10137BA8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67BA649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60A71895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0566F2B6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979D6C7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2318602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30EEBBEA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65" w:type="pct"/>
          </w:tcPr>
          <w:p w14:paraId="51ABDAE5" w14:textId="77777777" w:rsidR="003F73A9" w:rsidRPr="000F139C" w:rsidRDefault="003F73A9" w:rsidP="00FB5A90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CFBA670" w14:textId="77777777" w:rsidR="00D71412" w:rsidRPr="000F139C" w:rsidRDefault="00D71412" w:rsidP="007F67C7">
      <w:pPr>
        <w:pStyle w:val="a4"/>
        <w:spacing w:before="312" w:after="312"/>
        <w:outlineLvl w:val="0"/>
      </w:pPr>
      <w:bookmarkStart w:id="752" w:name="_Toc42593645"/>
      <w:bookmarkStart w:id="753" w:name="_Toc42593648"/>
      <w:bookmarkStart w:id="754" w:name="_Toc42620530"/>
      <w:bookmarkStart w:id="755" w:name="_Toc42624738"/>
      <w:bookmarkStart w:id="756" w:name="_Toc42625221"/>
      <w:bookmarkStart w:id="757" w:name="_Toc42764130"/>
      <w:bookmarkStart w:id="758" w:name="_Toc42593649"/>
      <w:bookmarkStart w:id="759" w:name="_Toc42620531"/>
      <w:bookmarkStart w:id="760" w:name="_Toc42624739"/>
      <w:bookmarkStart w:id="761" w:name="_Toc42625222"/>
      <w:bookmarkStart w:id="762" w:name="_Toc42764131"/>
      <w:bookmarkStart w:id="763" w:name="_Toc42875718"/>
      <w:bookmarkStart w:id="764" w:name="_Toc44167644"/>
      <w:bookmarkStart w:id="765" w:name="_Toc44578768"/>
      <w:bookmarkStart w:id="766" w:name="_Toc62542429"/>
      <w:bookmarkEnd w:id="752"/>
      <w:bookmarkEnd w:id="753"/>
      <w:bookmarkEnd w:id="754"/>
      <w:bookmarkEnd w:id="755"/>
      <w:bookmarkEnd w:id="756"/>
      <w:bookmarkEnd w:id="757"/>
      <w:r w:rsidRPr="000F139C">
        <w:rPr>
          <w:rFonts w:hint="eastAsia"/>
        </w:rPr>
        <w:t>协议报文交互流程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p w14:paraId="4D2CE0A4" w14:textId="77777777" w:rsidR="00DF6B75" w:rsidRPr="000F139C" w:rsidRDefault="00D71412" w:rsidP="00DF6B75">
      <w:pPr>
        <w:pStyle w:val="a5"/>
        <w:spacing w:before="156" w:after="156"/>
        <w:outlineLvl w:val="1"/>
      </w:pPr>
      <w:bookmarkStart w:id="767" w:name="_Toc42593650"/>
      <w:bookmarkStart w:id="768" w:name="_Toc42620532"/>
      <w:bookmarkStart w:id="769" w:name="_Toc42624740"/>
      <w:bookmarkStart w:id="770" w:name="_Toc42625223"/>
      <w:bookmarkStart w:id="771" w:name="_Toc42764132"/>
      <w:bookmarkStart w:id="772" w:name="_Toc42875719"/>
      <w:bookmarkStart w:id="773" w:name="_Toc44167645"/>
      <w:bookmarkStart w:id="774" w:name="_Toc44578769"/>
      <w:bookmarkStart w:id="775" w:name="_Toc62542430"/>
      <w:r w:rsidRPr="000F139C">
        <w:rPr>
          <w:rFonts w:hint="eastAsia"/>
        </w:rPr>
        <w:t>建立连接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</w:p>
    <w:p w14:paraId="4DB2D822" w14:textId="2DFEE735"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协议报文连接流程见图1，协议报文连接请求范例见表</w:t>
      </w:r>
      <w:r w:rsidR="00E34AB6">
        <w:t>49</w:t>
      </w:r>
      <w:r w:rsidRPr="000F139C">
        <w:rPr>
          <w:rFonts w:hint="eastAsia"/>
        </w:rPr>
        <w:t>，协议报文连接响应范例见表</w:t>
      </w:r>
      <w:r w:rsidR="00E34AB6">
        <w:t>50</w:t>
      </w:r>
      <w:r w:rsidRPr="000F139C">
        <w:rPr>
          <w:rFonts w:hint="eastAsia"/>
        </w:rPr>
        <w:t>。</w:t>
      </w:r>
    </w:p>
    <w:p w14:paraId="611A610C" w14:textId="77777777" w:rsidR="00D71412" w:rsidRPr="000F139C" w:rsidRDefault="00F27235">
      <w:pPr>
        <w:pStyle w:val="aff4"/>
        <w:jc w:val="center"/>
      </w:pPr>
      <w:r w:rsidRPr="000F139C">
        <w:object w:dxaOrig="5320" w:dyaOrig="6750" w14:anchorId="2D131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264pt" o:ole="">
            <v:imagedata r:id="rId16" o:title="" croptop="2612f" cropbottom="2919f"/>
          </v:shape>
          <o:OLEObject Type="Embed" ProgID="Visio.Drawing.15" ShapeID="_x0000_i1025" DrawAspect="Content" ObjectID="_1673179921" r:id="rId17"/>
        </w:object>
      </w:r>
    </w:p>
    <w:p w14:paraId="4C09FB40" w14:textId="3662738B" w:rsidR="0023213C" w:rsidRPr="000F139C" w:rsidRDefault="0023213C" w:rsidP="0023213C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图1</w:t>
      </w:r>
      <w:r w:rsidR="003147F5" w:rsidRPr="000F139C">
        <w:t xml:space="preserve"> </w:t>
      </w:r>
      <w:r w:rsidRPr="000F139C">
        <w:rPr>
          <w:rFonts w:hint="eastAsia"/>
        </w:rPr>
        <w:t>协议报文连接流程</w:t>
      </w:r>
    </w:p>
    <w:p w14:paraId="465E5DC8" w14:textId="2A0A8588" w:rsidR="00D71412" w:rsidRPr="000F139C" w:rsidRDefault="00795F28" w:rsidP="00CC6B52">
      <w:pPr>
        <w:pStyle w:val="afffff9"/>
      </w:pPr>
      <w:r w:rsidRPr="000F139C">
        <w:rPr>
          <w:rFonts w:hint="eastAsia"/>
        </w:rPr>
        <w:t>表</w:t>
      </w:r>
      <w:r w:rsidR="00E34AB6">
        <w:t>49</w:t>
      </w:r>
      <w:r w:rsidR="00D14CC0" w:rsidRPr="000F139C">
        <w:t xml:space="preserve"> </w:t>
      </w:r>
      <w:r w:rsidRPr="000F139C">
        <w:rPr>
          <w:rFonts w:hint="eastAsia"/>
        </w:rPr>
        <w:t>协议报文连接</w:t>
      </w:r>
      <w:r w:rsidR="006C695C" w:rsidRPr="000F139C">
        <w:rPr>
          <w:rFonts w:hint="eastAsia"/>
        </w:rPr>
        <w:t>请求范例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34"/>
        <w:gridCol w:w="3887"/>
        <w:gridCol w:w="4500"/>
      </w:tblGrid>
      <w:tr w:rsidR="00D71412" w:rsidRPr="000F139C" w14:paraId="4E2CD49A" w14:textId="77777777" w:rsidTr="006E0B46">
        <w:trPr>
          <w:jc w:val="center"/>
        </w:trPr>
        <w:tc>
          <w:tcPr>
            <w:tcW w:w="618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40A430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031" w:type="pct"/>
            <w:tcBorders>
              <w:top w:val="single" w:sz="12" w:space="0" w:color="auto"/>
              <w:bottom w:val="single" w:sz="12" w:space="0" w:color="auto"/>
            </w:tcBorders>
          </w:tcPr>
          <w:p w14:paraId="23E799CF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2351" w:type="pct"/>
            <w:tcBorders>
              <w:top w:val="single" w:sz="12" w:space="0" w:color="auto"/>
              <w:bottom w:val="single" w:sz="12" w:space="0" w:color="auto"/>
            </w:tcBorders>
          </w:tcPr>
          <w:p w14:paraId="070461E9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71412" w:rsidRPr="000F139C" w14:paraId="19D37AFB" w14:textId="77777777" w:rsidTr="006E0B46">
        <w:trPr>
          <w:jc w:val="center"/>
        </w:trPr>
        <w:tc>
          <w:tcPr>
            <w:tcW w:w="618" w:type="pct"/>
            <w:gridSpan w:val="2"/>
            <w:tcBorders>
              <w:top w:val="single" w:sz="12" w:space="0" w:color="auto"/>
            </w:tcBorders>
          </w:tcPr>
          <w:p w14:paraId="28E4F13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031" w:type="pct"/>
            <w:tcBorders>
              <w:top w:val="single" w:sz="12" w:space="0" w:color="auto"/>
            </w:tcBorders>
          </w:tcPr>
          <w:p w14:paraId="72057EB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2351" w:type="pct"/>
            <w:tcBorders>
              <w:top w:val="single" w:sz="12" w:space="0" w:color="auto"/>
            </w:tcBorders>
          </w:tcPr>
          <w:p w14:paraId="57DB799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D71412" w:rsidRPr="000F139C" w14:paraId="1EF879E1" w14:textId="77777777" w:rsidTr="006E0B46">
        <w:trPr>
          <w:jc w:val="center"/>
        </w:trPr>
        <w:tc>
          <w:tcPr>
            <w:tcW w:w="618" w:type="pct"/>
            <w:gridSpan w:val="2"/>
          </w:tcPr>
          <w:p w14:paraId="6121B7B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031" w:type="pct"/>
          </w:tcPr>
          <w:p w14:paraId="6591BAB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2351" w:type="pct"/>
          </w:tcPr>
          <w:p w14:paraId="22B543D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71412" w:rsidRPr="000F139C" w14:paraId="7C997BCF" w14:textId="77777777" w:rsidTr="006E0B46">
        <w:trPr>
          <w:jc w:val="center"/>
        </w:trPr>
        <w:tc>
          <w:tcPr>
            <w:tcW w:w="618" w:type="pct"/>
            <w:gridSpan w:val="2"/>
          </w:tcPr>
          <w:p w14:paraId="3D68805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031" w:type="pct"/>
          </w:tcPr>
          <w:p w14:paraId="6D11182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2351" w:type="pct"/>
          </w:tcPr>
          <w:p w14:paraId="43D9262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36C45573" w14:textId="77777777" w:rsidTr="006E0B46">
        <w:trPr>
          <w:jc w:val="center"/>
        </w:trPr>
        <w:tc>
          <w:tcPr>
            <w:tcW w:w="618" w:type="pct"/>
            <w:gridSpan w:val="2"/>
          </w:tcPr>
          <w:p w14:paraId="272FA5A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031" w:type="pct"/>
          </w:tcPr>
          <w:p w14:paraId="69F25EB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2351" w:type="pct"/>
          </w:tcPr>
          <w:p w14:paraId="1228800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2F1F3150" w14:textId="77777777" w:rsidTr="006E0B46">
        <w:trPr>
          <w:jc w:val="center"/>
        </w:trPr>
        <w:tc>
          <w:tcPr>
            <w:tcW w:w="618" w:type="pct"/>
            <w:gridSpan w:val="2"/>
          </w:tcPr>
          <w:p w14:paraId="250EEC8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031" w:type="pct"/>
          </w:tcPr>
          <w:p w14:paraId="4893CE8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2351" w:type="pct"/>
          </w:tcPr>
          <w:p w14:paraId="6966FDB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D71412" w:rsidRPr="000F139C" w14:paraId="0A00F9C0" w14:textId="77777777" w:rsidTr="006E0B46">
        <w:trPr>
          <w:jc w:val="center"/>
        </w:trPr>
        <w:tc>
          <w:tcPr>
            <w:tcW w:w="618" w:type="pct"/>
            <w:gridSpan w:val="2"/>
          </w:tcPr>
          <w:p w14:paraId="5AB3A4E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031" w:type="pct"/>
          </w:tcPr>
          <w:p w14:paraId="38C904E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2351" w:type="pct"/>
          </w:tcPr>
          <w:p w14:paraId="12CE28D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7C8CB080" w14:textId="77777777" w:rsidTr="006E0B46">
        <w:trPr>
          <w:jc w:val="center"/>
        </w:trPr>
        <w:tc>
          <w:tcPr>
            <w:tcW w:w="618" w:type="pct"/>
            <w:gridSpan w:val="2"/>
          </w:tcPr>
          <w:p w14:paraId="6279FF1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031" w:type="pct"/>
          </w:tcPr>
          <w:p w14:paraId="7D3BBBA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2351" w:type="pct"/>
          </w:tcPr>
          <w:p w14:paraId="779A7BC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0C</w:t>
            </w:r>
          </w:p>
        </w:tc>
      </w:tr>
      <w:tr w:rsidR="00D71412" w:rsidRPr="000F139C" w14:paraId="6D1002B1" w14:textId="77777777" w:rsidTr="006E0B46">
        <w:trPr>
          <w:jc w:val="center"/>
        </w:trPr>
        <w:tc>
          <w:tcPr>
            <w:tcW w:w="618" w:type="pct"/>
            <w:gridSpan w:val="2"/>
          </w:tcPr>
          <w:p w14:paraId="3C5C2BE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031" w:type="pct"/>
          </w:tcPr>
          <w:p w14:paraId="370C9A6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协议名长度MSB（不含该字节）</w:t>
            </w:r>
          </w:p>
        </w:tc>
        <w:tc>
          <w:tcPr>
            <w:tcW w:w="2351" w:type="pct"/>
          </w:tcPr>
          <w:p w14:paraId="798B38D3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70669AE2" w14:textId="77777777" w:rsidTr="006E0B46">
        <w:trPr>
          <w:jc w:val="center"/>
        </w:trPr>
        <w:tc>
          <w:tcPr>
            <w:tcW w:w="618" w:type="pct"/>
            <w:gridSpan w:val="2"/>
          </w:tcPr>
          <w:p w14:paraId="1A442CE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031" w:type="pct"/>
          </w:tcPr>
          <w:p w14:paraId="447A487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协议名长度LSB（不含该字节）</w:t>
            </w:r>
          </w:p>
        </w:tc>
        <w:tc>
          <w:tcPr>
            <w:tcW w:w="2351" w:type="pct"/>
          </w:tcPr>
          <w:p w14:paraId="223BEFA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</w:tr>
      <w:tr w:rsidR="00D71412" w:rsidRPr="000F139C" w14:paraId="0087E113" w14:textId="77777777" w:rsidTr="006E0B46">
        <w:trPr>
          <w:jc w:val="center"/>
        </w:trPr>
        <w:tc>
          <w:tcPr>
            <w:tcW w:w="618" w:type="pct"/>
            <w:gridSpan w:val="2"/>
          </w:tcPr>
          <w:p w14:paraId="2B50C48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031" w:type="pct"/>
          </w:tcPr>
          <w:p w14:paraId="5490C67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X’</w:t>
            </w:r>
          </w:p>
        </w:tc>
        <w:tc>
          <w:tcPr>
            <w:tcW w:w="2351" w:type="pct"/>
          </w:tcPr>
          <w:p w14:paraId="511A7F0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58</w:t>
            </w:r>
          </w:p>
        </w:tc>
      </w:tr>
      <w:tr w:rsidR="00D71412" w:rsidRPr="000F139C" w14:paraId="6C235523" w14:textId="77777777" w:rsidTr="006E0B46">
        <w:trPr>
          <w:jc w:val="center"/>
        </w:trPr>
        <w:tc>
          <w:tcPr>
            <w:tcW w:w="618" w:type="pct"/>
            <w:gridSpan w:val="2"/>
          </w:tcPr>
          <w:p w14:paraId="77D24BD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Byte17</w:t>
            </w:r>
          </w:p>
        </w:tc>
        <w:tc>
          <w:tcPr>
            <w:tcW w:w="2031" w:type="pct"/>
          </w:tcPr>
          <w:p w14:paraId="59B4BBA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M’</w:t>
            </w:r>
          </w:p>
        </w:tc>
        <w:tc>
          <w:tcPr>
            <w:tcW w:w="2351" w:type="pct"/>
          </w:tcPr>
          <w:p w14:paraId="058F790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4D</w:t>
            </w:r>
          </w:p>
        </w:tc>
      </w:tr>
      <w:tr w:rsidR="00D71412" w:rsidRPr="000F139C" w14:paraId="3D8B5837" w14:textId="77777777" w:rsidTr="006E0B46">
        <w:trPr>
          <w:jc w:val="center"/>
        </w:trPr>
        <w:tc>
          <w:tcPr>
            <w:tcW w:w="618" w:type="pct"/>
            <w:gridSpan w:val="2"/>
          </w:tcPr>
          <w:p w14:paraId="22861E1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031" w:type="pct"/>
          </w:tcPr>
          <w:p w14:paraId="0E3E4F3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2’</w:t>
            </w:r>
          </w:p>
        </w:tc>
        <w:tc>
          <w:tcPr>
            <w:tcW w:w="2351" w:type="pct"/>
          </w:tcPr>
          <w:p w14:paraId="07720DE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32</w:t>
            </w:r>
          </w:p>
        </w:tc>
      </w:tr>
      <w:tr w:rsidR="00D71412" w:rsidRPr="000F139C" w14:paraId="1CE6DAD6" w14:textId="77777777" w:rsidTr="006E0B46">
        <w:trPr>
          <w:jc w:val="center"/>
        </w:trPr>
        <w:tc>
          <w:tcPr>
            <w:tcW w:w="618" w:type="pct"/>
            <w:gridSpan w:val="2"/>
          </w:tcPr>
          <w:p w14:paraId="25C409E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031" w:type="pct"/>
          </w:tcPr>
          <w:p w14:paraId="6CBCA72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M’</w:t>
            </w:r>
          </w:p>
        </w:tc>
        <w:tc>
          <w:tcPr>
            <w:tcW w:w="2351" w:type="pct"/>
          </w:tcPr>
          <w:p w14:paraId="1C66556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4D</w:t>
            </w:r>
          </w:p>
        </w:tc>
      </w:tr>
      <w:tr w:rsidR="00D71412" w:rsidRPr="000F139C" w14:paraId="62529972" w14:textId="77777777" w:rsidTr="006E0B46">
        <w:trPr>
          <w:jc w:val="center"/>
        </w:trPr>
        <w:tc>
          <w:tcPr>
            <w:tcW w:w="618" w:type="pct"/>
            <w:gridSpan w:val="2"/>
          </w:tcPr>
          <w:p w14:paraId="5F6600B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031" w:type="pct"/>
          </w:tcPr>
          <w:p w14:paraId="6737009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一个字节表示，本版本值为1</w:t>
            </w:r>
          </w:p>
        </w:tc>
        <w:tc>
          <w:tcPr>
            <w:tcW w:w="2351" w:type="pct"/>
          </w:tcPr>
          <w:p w14:paraId="441E87F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B6734A" w:rsidRPr="000F139C" w14:paraId="2F7E245F" w14:textId="77777777" w:rsidTr="006E0B46">
        <w:trPr>
          <w:jc w:val="center"/>
        </w:trPr>
        <w:tc>
          <w:tcPr>
            <w:tcW w:w="618" w:type="pct"/>
            <w:gridSpan w:val="2"/>
          </w:tcPr>
          <w:p w14:paraId="15D58348" w14:textId="77777777" w:rsidR="00B6734A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Byte21-56</w:t>
            </w:r>
          </w:p>
        </w:tc>
        <w:tc>
          <w:tcPr>
            <w:tcW w:w="2031" w:type="pct"/>
          </w:tcPr>
          <w:p w14:paraId="3B1A24F8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TLV-0x100D当前软件版本号</w:t>
            </w:r>
          </w:p>
          <w:p w14:paraId="75090054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Tag：</w:t>
            </w:r>
          </w:p>
          <w:p w14:paraId="755E863B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Length：32bytes</w:t>
            </w:r>
          </w:p>
          <w:p w14:paraId="46507F0B" w14:textId="77777777" w:rsidR="00237499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软件版本号：</w:t>
            </w:r>
          </w:p>
          <w:p w14:paraId="19269B58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XGCY_ZZJ_SRC_1.1.0.160908</w:t>
            </w:r>
            <w:r w:rsidR="00237499" w:rsidRPr="000F139C">
              <w:rPr>
                <w:rFonts w:asciiTheme="minorEastAsia" w:eastAsiaTheme="minorEastAsia" w:hAnsiTheme="minorEastAsia"/>
                <w:sz w:val="18"/>
              </w:rPr>
              <w:t>_alpha</w:t>
            </w:r>
          </w:p>
        </w:tc>
        <w:tc>
          <w:tcPr>
            <w:tcW w:w="2351" w:type="pct"/>
          </w:tcPr>
          <w:p w14:paraId="79224A58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338B07D5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100D</w:t>
            </w:r>
          </w:p>
          <w:p w14:paraId="77B84593" w14:textId="77777777" w:rsidR="00B6734A" w:rsidRPr="000F139C" w:rsidRDefault="00B6734A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0020</w:t>
            </w:r>
          </w:p>
          <w:p w14:paraId="73521861" w14:textId="77777777" w:rsidR="00B6734A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584743595F5A5A4A5F5352435F312E312E302E3136303930385F616C706861</w:t>
            </w:r>
            <w:r w:rsidRPr="000F139C">
              <w:rPr>
                <w:rFonts w:asciiTheme="minorEastAsia" w:eastAsiaTheme="minorEastAsia" w:hAnsiTheme="minorEastAsia"/>
                <w:sz w:val="18"/>
                <w:u w:val="single"/>
              </w:rPr>
              <w:t>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(不足32byte末尾补0)</w:t>
            </w:r>
          </w:p>
        </w:tc>
      </w:tr>
      <w:tr w:rsidR="00237499" w:rsidRPr="000F139C" w14:paraId="0BAB4B48" w14:textId="77777777" w:rsidTr="00E34AB6">
        <w:trPr>
          <w:jc w:val="center"/>
        </w:trPr>
        <w:tc>
          <w:tcPr>
            <w:tcW w:w="600" w:type="pct"/>
            <w:tcBorders>
              <w:top w:val="single" w:sz="12" w:space="0" w:color="auto"/>
            </w:tcBorders>
          </w:tcPr>
          <w:p w14:paraId="15460FFB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Byte57-80</w:t>
            </w:r>
          </w:p>
        </w:tc>
        <w:tc>
          <w:tcPr>
            <w:tcW w:w="2049" w:type="pct"/>
            <w:gridSpan w:val="2"/>
            <w:tcBorders>
              <w:top w:val="single" w:sz="12" w:space="0" w:color="auto"/>
            </w:tcBorders>
          </w:tcPr>
          <w:p w14:paraId="3BDFBDE4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TLV-0x0111 ICCID</w:t>
            </w:r>
          </w:p>
          <w:p w14:paraId="1184A607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Tag：</w:t>
            </w:r>
          </w:p>
          <w:p w14:paraId="28E217FC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Length：20</w:t>
            </w:r>
          </w:p>
          <w:p w14:paraId="04BEF64B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ICCID：</w:t>
            </w:r>
            <w:r w:rsidRPr="000F139C">
              <w:rPr>
                <w:rFonts w:asciiTheme="minorEastAsia" w:eastAsiaTheme="minorEastAsia" w:hAnsiTheme="minorEastAsia"/>
                <w:color w:val="000000"/>
                <w:sz w:val="18"/>
                <w:shd w:val="clear" w:color="auto" w:fill="FFFFFF"/>
              </w:rPr>
              <w:t>898602b0131420093066</w:t>
            </w: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hd w:val="clear" w:color="auto" w:fill="FFFFFF"/>
              </w:rPr>
              <w:t>（字符串）</w:t>
            </w:r>
          </w:p>
        </w:tc>
        <w:tc>
          <w:tcPr>
            <w:tcW w:w="2351" w:type="pct"/>
            <w:tcBorders>
              <w:top w:val="single" w:sz="12" w:space="0" w:color="auto"/>
            </w:tcBorders>
          </w:tcPr>
          <w:p w14:paraId="2CFB4342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3E5014AB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0111</w:t>
            </w:r>
          </w:p>
          <w:p w14:paraId="2135A7DC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14</w:t>
            </w:r>
          </w:p>
          <w:p w14:paraId="22755E31" w14:textId="77777777" w:rsidR="00237499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3839383630326230313331343230303933303636</w:t>
            </w:r>
          </w:p>
        </w:tc>
      </w:tr>
      <w:tr w:rsidR="00D71412" w:rsidRPr="000F139C" w14:paraId="0AE77F47" w14:textId="77777777" w:rsidTr="00E34AB6">
        <w:trPr>
          <w:jc w:val="center"/>
        </w:trPr>
        <w:tc>
          <w:tcPr>
            <w:tcW w:w="600" w:type="pct"/>
          </w:tcPr>
          <w:p w14:paraId="4573B59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237499" w:rsidRPr="000F139C">
              <w:rPr>
                <w:rFonts w:asciiTheme="minorEastAsia" w:eastAsiaTheme="minorEastAsia" w:hAnsiTheme="minorEastAsia"/>
                <w:sz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049" w:type="pct"/>
            <w:gridSpan w:val="2"/>
          </w:tcPr>
          <w:p w14:paraId="030A30AF" w14:textId="77777777" w:rsidR="00D71412" w:rsidRPr="000F139C" w:rsidRDefault="00D71412" w:rsidP="00D7141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Bit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）：鉴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权信息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标识位，值为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，表示后面报文体有该项，值为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，表示报文体无鉴权信息。</w:t>
            </w:r>
          </w:p>
          <w:p w14:paraId="38FA605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其他位预留</w:t>
            </w:r>
          </w:p>
        </w:tc>
        <w:tc>
          <w:tcPr>
            <w:tcW w:w="2351" w:type="pct"/>
          </w:tcPr>
          <w:p w14:paraId="784F07B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D71412" w:rsidRPr="000F139C" w14:paraId="226081FC" w14:textId="77777777" w:rsidTr="006E0B46">
        <w:trPr>
          <w:jc w:val="center"/>
        </w:trPr>
        <w:tc>
          <w:tcPr>
            <w:tcW w:w="5000" w:type="pct"/>
            <w:gridSpan w:val="4"/>
          </w:tcPr>
          <w:p w14:paraId="6E0A761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可选延长段1：鉴权信息（长度+字符串）</w:t>
            </w:r>
          </w:p>
        </w:tc>
      </w:tr>
      <w:tr w:rsidR="00D71412" w:rsidRPr="000F139C" w14:paraId="3EFF9058" w14:textId="77777777" w:rsidTr="00E34AB6">
        <w:trPr>
          <w:jc w:val="center"/>
        </w:trPr>
        <w:tc>
          <w:tcPr>
            <w:tcW w:w="600" w:type="pct"/>
          </w:tcPr>
          <w:p w14:paraId="6B67545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237499" w:rsidRPr="000F139C">
              <w:rPr>
                <w:rFonts w:asciiTheme="minorEastAsia" w:eastAsiaTheme="minorEastAsia" w:hAnsiTheme="minorEastAsia"/>
                <w:sz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049" w:type="pct"/>
            <w:gridSpan w:val="2"/>
          </w:tcPr>
          <w:p w14:paraId="761ABB5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鉴权信息长度MSB（不含该字节）</w:t>
            </w:r>
          </w:p>
        </w:tc>
        <w:tc>
          <w:tcPr>
            <w:tcW w:w="2351" w:type="pct"/>
          </w:tcPr>
          <w:p w14:paraId="7A919B4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4C560CB7" w14:textId="77777777" w:rsidTr="00E34AB6">
        <w:trPr>
          <w:jc w:val="center"/>
        </w:trPr>
        <w:tc>
          <w:tcPr>
            <w:tcW w:w="600" w:type="pct"/>
          </w:tcPr>
          <w:p w14:paraId="6D5162CC" w14:textId="77777777" w:rsidR="00D71412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Byte8</w:t>
            </w:r>
            <w:r w:rsidR="00D71412" w:rsidRPr="000F139C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  <w:tc>
          <w:tcPr>
            <w:tcW w:w="2049" w:type="pct"/>
            <w:gridSpan w:val="2"/>
          </w:tcPr>
          <w:p w14:paraId="66481C5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鉴权信息长度LSB（不含该字节）</w:t>
            </w:r>
          </w:p>
        </w:tc>
        <w:tc>
          <w:tcPr>
            <w:tcW w:w="2351" w:type="pct"/>
          </w:tcPr>
          <w:p w14:paraId="7774866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D71412" w:rsidRPr="000F139C" w14:paraId="4191A161" w14:textId="77777777" w:rsidTr="00E34AB6">
        <w:trPr>
          <w:jc w:val="center"/>
        </w:trPr>
        <w:tc>
          <w:tcPr>
            <w:tcW w:w="600" w:type="pct"/>
          </w:tcPr>
          <w:p w14:paraId="1C32B1E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237499" w:rsidRPr="000F139C">
              <w:rPr>
                <w:rFonts w:asciiTheme="minorEastAsia" w:eastAsiaTheme="minorEastAsia" w:hAnsiTheme="minorEastAsia"/>
                <w:sz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049" w:type="pct"/>
            <w:gridSpan w:val="2"/>
          </w:tcPr>
          <w:p w14:paraId="5FDFDA8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a’</w:t>
            </w:r>
          </w:p>
        </w:tc>
        <w:tc>
          <w:tcPr>
            <w:tcW w:w="2351" w:type="pct"/>
          </w:tcPr>
          <w:p w14:paraId="29D0928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61</w:t>
            </w:r>
          </w:p>
        </w:tc>
      </w:tr>
      <w:tr w:rsidR="00D71412" w:rsidRPr="000F139C" w14:paraId="11EB4C24" w14:textId="77777777" w:rsidTr="00E34AB6">
        <w:trPr>
          <w:jc w:val="center"/>
        </w:trPr>
        <w:tc>
          <w:tcPr>
            <w:tcW w:w="600" w:type="pct"/>
          </w:tcPr>
          <w:p w14:paraId="0AE8CE6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237499" w:rsidRPr="000F139C">
              <w:rPr>
                <w:rFonts w:asciiTheme="minorEastAsia" w:eastAsiaTheme="minorEastAsia" w:hAnsiTheme="minorEastAsia"/>
                <w:sz w:val="18"/>
              </w:rPr>
              <w:t>8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2049" w:type="pct"/>
            <w:gridSpan w:val="2"/>
          </w:tcPr>
          <w:p w14:paraId="2042CF7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b’</w:t>
            </w:r>
          </w:p>
        </w:tc>
        <w:tc>
          <w:tcPr>
            <w:tcW w:w="2351" w:type="pct"/>
          </w:tcPr>
          <w:p w14:paraId="3E1DA26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62</w:t>
            </w:r>
          </w:p>
        </w:tc>
      </w:tr>
      <w:tr w:rsidR="00D71412" w:rsidRPr="000F139C" w14:paraId="27BD5132" w14:textId="77777777" w:rsidTr="00E34AB6">
        <w:trPr>
          <w:jc w:val="center"/>
        </w:trPr>
        <w:tc>
          <w:tcPr>
            <w:tcW w:w="600" w:type="pct"/>
          </w:tcPr>
          <w:p w14:paraId="0AD4BFF2" w14:textId="77777777" w:rsidR="00D71412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Byte8</w:t>
            </w:r>
            <w:r w:rsidR="00D71412" w:rsidRPr="000F139C"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2049" w:type="pct"/>
            <w:gridSpan w:val="2"/>
          </w:tcPr>
          <w:p w14:paraId="1ED4699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</w:t>
            </w:r>
          </w:p>
        </w:tc>
        <w:tc>
          <w:tcPr>
            <w:tcW w:w="2351" w:type="pct"/>
          </w:tcPr>
          <w:p w14:paraId="55E405B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63</w:t>
            </w:r>
          </w:p>
        </w:tc>
      </w:tr>
      <w:tr w:rsidR="00D71412" w:rsidRPr="000F139C" w14:paraId="77697B5D" w14:textId="77777777" w:rsidTr="00E34AB6">
        <w:trPr>
          <w:jc w:val="center"/>
        </w:trPr>
        <w:tc>
          <w:tcPr>
            <w:tcW w:w="600" w:type="pct"/>
          </w:tcPr>
          <w:p w14:paraId="24E0B8B8" w14:textId="77777777" w:rsidR="00D71412" w:rsidRPr="000F139C" w:rsidRDefault="00237499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Byte8</w:t>
            </w:r>
            <w:r w:rsidR="00D71412" w:rsidRPr="000F139C"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2049" w:type="pct"/>
            <w:gridSpan w:val="2"/>
          </w:tcPr>
          <w:p w14:paraId="5C1B1E3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2351" w:type="pct"/>
          </w:tcPr>
          <w:p w14:paraId="1764219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6E</w:t>
            </w:r>
          </w:p>
        </w:tc>
      </w:tr>
    </w:tbl>
    <w:p w14:paraId="24AE9300" w14:textId="06275916" w:rsidR="00D71412" w:rsidRPr="000F139C" w:rsidRDefault="006C695C" w:rsidP="00CC6B52">
      <w:pPr>
        <w:pStyle w:val="afffff9"/>
      </w:pPr>
      <w:r w:rsidRPr="000F139C">
        <w:rPr>
          <w:rFonts w:hint="eastAsia"/>
        </w:rPr>
        <w:t>表</w:t>
      </w:r>
      <w:r w:rsidR="00E34AB6">
        <w:t>50</w:t>
      </w:r>
      <w:r w:rsidR="00D14CC0" w:rsidRPr="000F139C">
        <w:t xml:space="preserve"> </w:t>
      </w:r>
      <w:r w:rsidRPr="000F139C">
        <w:rPr>
          <w:rFonts w:hint="eastAsia"/>
        </w:rPr>
        <w:t>协议报文连接响应范例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4483"/>
        <w:gridCol w:w="3644"/>
      </w:tblGrid>
      <w:tr w:rsidR="00D71412" w:rsidRPr="000F139C" w14:paraId="49C19B69" w14:textId="77777777" w:rsidTr="006E0B46">
        <w:trPr>
          <w:jc w:val="center"/>
        </w:trPr>
        <w:tc>
          <w:tcPr>
            <w:tcW w:w="754" w:type="pct"/>
            <w:tcBorders>
              <w:top w:val="single" w:sz="12" w:space="0" w:color="auto"/>
              <w:bottom w:val="single" w:sz="12" w:space="0" w:color="auto"/>
            </w:tcBorders>
          </w:tcPr>
          <w:p w14:paraId="584A3659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2342" w:type="pct"/>
            <w:tcBorders>
              <w:top w:val="single" w:sz="12" w:space="0" w:color="auto"/>
              <w:bottom w:val="single" w:sz="12" w:space="0" w:color="auto"/>
            </w:tcBorders>
          </w:tcPr>
          <w:p w14:paraId="3213DBE2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说明</w:t>
            </w:r>
          </w:p>
        </w:tc>
        <w:tc>
          <w:tcPr>
            <w:tcW w:w="1904" w:type="pct"/>
            <w:tcBorders>
              <w:top w:val="single" w:sz="12" w:space="0" w:color="auto"/>
              <w:bottom w:val="single" w:sz="12" w:space="0" w:color="auto"/>
            </w:tcBorders>
          </w:tcPr>
          <w:p w14:paraId="3EE747FD" w14:textId="77777777" w:rsidR="00D71412" w:rsidRPr="000F139C" w:rsidRDefault="00D71412" w:rsidP="00D14CC0">
            <w:pPr>
              <w:pStyle w:val="aff4"/>
              <w:ind w:firstLineChars="0" w:firstLine="0"/>
              <w:jc w:val="center"/>
              <w:rPr>
                <w:sz w:val="18"/>
              </w:rPr>
            </w:pPr>
            <w:r w:rsidRPr="000F139C">
              <w:rPr>
                <w:sz w:val="18"/>
              </w:rPr>
              <w:t>H</w:t>
            </w:r>
            <w:r w:rsidRPr="000F139C">
              <w:rPr>
                <w:rFonts w:hint="eastAsia"/>
                <w:sz w:val="18"/>
              </w:rPr>
              <w:t>ex数值</w:t>
            </w:r>
          </w:p>
        </w:tc>
      </w:tr>
      <w:tr w:rsidR="00D71412" w:rsidRPr="000F139C" w14:paraId="4FF746CF" w14:textId="77777777" w:rsidTr="006E0B46">
        <w:trPr>
          <w:jc w:val="center"/>
        </w:trPr>
        <w:tc>
          <w:tcPr>
            <w:tcW w:w="754" w:type="pct"/>
            <w:tcBorders>
              <w:top w:val="single" w:sz="12" w:space="0" w:color="auto"/>
            </w:tcBorders>
          </w:tcPr>
          <w:p w14:paraId="2373F791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</w:t>
            </w:r>
          </w:p>
        </w:tc>
        <w:tc>
          <w:tcPr>
            <w:tcW w:w="2342" w:type="pct"/>
            <w:tcBorders>
              <w:top w:val="single" w:sz="12" w:space="0" w:color="auto"/>
            </w:tcBorders>
          </w:tcPr>
          <w:p w14:paraId="32ED4926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报文类型</w:t>
            </w:r>
          </w:p>
        </w:tc>
        <w:tc>
          <w:tcPr>
            <w:tcW w:w="1904" w:type="pct"/>
            <w:tcBorders>
              <w:top w:val="single" w:sz="12" w:space="0" w:color="auto"/>
            </w:tcBorders>
          </w:tcPr>
          <w:p w14:paraId="541BF79E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</w:tr>
      <w:tr w:rsidR="00D71412" w:rsidRPr="000F139C" w14:paraId="174B3F03" w14:textId="77777777" w:rsidTr="006E0B46">
        <w:trPr>
          <w:jc w:val="center"/>
        </w:trPr>
        <w:tc>
          <w:tcPr>
            <w:tcW w:w="754" w:type="pct"/>
          </w:tcPr>
          <w:p w14:paraId="5C6447F1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Byte2-8</w:t>
            </w:r>
          </w:p>
        </w:tc>
        <w:tc>
          <w:tcPr>
            <w:tcW w:w="2342" w:type="pct"/>
          </w:tcPr>
          <w:p w14:paraId="0E28D31A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产品唯一编号</w:t>
            </w:r>
          </w:p>
        </w:tc>
        <w:tc>
          <w:tcPr>
            <w:tcW w:w="1904" w:type="pct"/>
          </w:tcPr>
          <w:p w14:paraId="4F374B29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A0C11609000001</w:t>
            </w:r>
          </w:p>
        </w:tc>
      </w:tr>
      <w:tr w:rsidR="00D71412" w:rsidRPr="000F139C" w14:paraId="10C6A675" w14:textId="77777777" w:rsidTr="006E0B46">
        <w:trPr>
          <w:jc w:val="center"/>
        </w:trPr>
        <w:tc>
          <w:tcPr>
            <w:tcW w:w="754" w:type="pct"/>
          </w:tcPr>
          <w:p w14:paraId="3CBD04C5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Byte9</w:t>
            </w:r>
          </w:p>
        </w:tc>
        <w:tc>
          <w:tcPr>
            <w:tcW w:w="2342" w:type="pct"/>
          </w:tcPr>
          <w:p w14:paraId="3A6CD9A0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标识</w:t>
            </w:r>
          </w:p>
        </w:tc>
        <w:tc>
          <w:tcPr>
            <w:tcW w:w="1904" w:type="pct"/>
          </w:tcPr>
          <w:p w14:paraId="7CE5A3B7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</w:tr>
      <w:tr w:rsidR="00D71412" w:rsidRPr="000F139C" w14:paraId="1E656A5F" w14:textId="77777777" w:rsidTr="006E0B46">
        <w:trPr>
          <w:jc w:val="center"/>
        </w:trPr>
        <w:tc>
          <w:tcPr>
            <w:tcW w:w="754" w:type="pct"/>
          </w:tcPr>
          <w:p w14:paraId="7C21FA0C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Byte10</w:t>
            </w:r>
          </w:p>
        </w:tc>
        <w:tc>
          <w:tcPr>
            <w:tcW w:w="2342" w:type="pct"/>
          </w:tcPr>
          <w:p w14:paraId="3E829A11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报文流水号MSB</w:t>
            </w:r>
          </w:p>
        </w:tc>
        <w:tc>
          <w:tcPr>
            <w:tcW w:w="1904" w:type="pct"/>
          </w:tcPr>
          <w:p w14:paraId="335D53D2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</w:tr>
      <w:tr w:rsidR="00D71412" w:rsidRPr="000F139C" w14:paraId="77C2BDF2" w14:textId="77777777" w:rsidTr="006E0B46">
        <w:trPr>
          <w:jc w:val="center"/>
        </w:trPr>
        <w:tc>
          <w:tcPr>
            <w:tcW w:w="754" w:type="pct"/>
          </w:tcPr>
          <w:p w14:paraId="33AE7223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Byte11</w:t>
            </w:r>
          </w:p>
        </w:tc>
        <w:tc>
          <w:tcPr>
            <w:tcW w:w="2342" w:type="pct"/>
          </w:tcPr>
          <w:p w14:paraId="465D8853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报文流水号LSB</w:t>
            </w:r>
          </w:p>
        </w:tc>
        <w:tc>
          <w:tcPr>
            <w:tcW w:w="1904" w:type="pct"/>
          </w:tcPr>
          <w:p w14:paraId="0D43A94E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</w:tr>
      <w:tr w:rsidR="00D71412" w:rsidRPr="000F139C" w14:paraId="74525DE5" w14:textId="77777777" w:rsidTr="006E0B46">
        <w:trPr>
          <w:jc w:val="center"/>
        </w:trPr>
        <w:tc>
          <w:tcPr>
            <w:tcW w:w="754" w:type="pct"/>
          </w:tcPr>
          <w:p w14:paraId="04FDD7FE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Byte12</w:t>
            </w:r>
          </w:p>
        </w:tc>
        <w:tc>
          <w:tcPr>
            <w:tcW w:w="2342" w:type="pct"/>
          </w:tcPr>
          <w:p w14:paraId="1953CE1E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剩余长度MSB</w:t>
            </w:r>
          </w:p>
        </w:tc>
        <w:tc>
          <w:tcPr>
            <w:tcW w:w="1904" w:type="pct"/>
          </w:tcPr>
          <w:p w14:paraId="3F171A22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</w:tr>
      <w:tr w:rsidR="00D71412" w:rsidRPr="000F139C" w14:paraId="244DFA7D" w14:textId="77777777" w:rsidTr="006E0B46">
        <w:trPr>
          <w:jc w:val="center"/>
        </w:trPr>
        <w:tc>
          <w:tcPr>
            <w:tcW w:w="754" w:type="pct"/>
          </w:tcPr>
          <w:p w14:paraId="16E90857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Byte13</w:t>
            </w:r>
          </w:p>
        </w:tc>
        <w:tc>
          <w:tcPr>
            <w:tcW w:w="2342" w:type="pct"/>
          </w:tcPr>
          <w:p w14:paraId="04F1A5AF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剩余长度LSB</w:t>
            </w:r>
          </w:p>
        </w:tc>
        <w:tc>
          <w:tcPr>
            <w:tcW w:w="1904" w:type="pct"/>
          </w:tcPr>
          <w:p w14:paraId="456DE744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02</w:t>
            </w:r>
          </w:p>
        </w:tc>
      </w:tr>
      <w:tr w:rsidR="00D71412" w:rsidRPr="000F139C" w14:paraId="0485B781" w14:textId="77777777" w:rsidTr="006E0B46">
        <w:trPr>
          <w:jc w:val="center"/>
        </w:trPr>
        <w:tc>
          <w:tcPr>
            <w:tcW w:w="754" w:type="pct"/>
          </w:tcPr>
          <w:p w14:paraId="5E8F5EA2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Byte14</w:t>
            </w:r>
          </w:p>
        </w:tc>
        <w:tc>
          <w:tcPr>
            <w:tcW w:w="2342" w:type="pct"/>
          </w:tcPr>
          <w:p w14:paraId="3D2E42CB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连接返回码：</w:t>
            </w:r>
          </w:p>
          <w:p w14:paraId="32C54CB3" w14:textId="77777777" w:rsidR="00D71412" w:rsidRPr="000F139C" w:rsidRDefault="00D71412" w:rsidP="00D71412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0</w:t>
            </w:r>
            <w:r w:rsidRPr="000F139C">
              <w:rPr>
                <w:rFonts w:hint="eastAsia"/>
                <w:sz w:val="18"/>
                <w:szCs w:val="18"/>
              </w:rPr>
              <w:t>：连接成功；</w:t>
            </w:r>
          </w:p>
          <w:p w14:paraId="561C3888" w14:textId="77777777" w:rsidR="00D71412" w:rsidRPr="000F139C" w:rsidRDefault="00D71412" w:rsidP="00D71412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1</w:t>
            </w:r>
            <w:r w:rsidRPr="000F139C">
              <w:rPr>
                <w:rFonts w:hint="eastAsia"/>
                <w:sz w:val="18"/>
                <w:szCs w:val="18"/>
              </w:rPr>
              <w:t>：连接已拒绝，不支持的协议版本；</w:t>
            </w:r>
          </w:p>
          <w:p w14:paraId="13B19A84" w14:textId="77777777" w:rsidR="00D71412" w:rsidRPr="000F139C" w:rsidRDefault="00D71412" w:rsidP="00D71412">
            <w:pPr>
              <w:rPr>
                <w:sz w:val="18"/>
                <w:szCs w:val="18"/>
              </w:rPr>
            </w:pPr>
            <w:r w:rsidRPr="000F139C">
              <w:rPr>
                <w:sz w:val="18"/>
                <w:szCs w:val="18"/>
              </w:rPr>
              <w:t>2</w:t>
            </w:r>
            <w:r w:rsidRPr="000F139C">
              <w:rPr>
                <w:rFonts w:hint="eastAsia"/>
                <w:sz w:val="18"/>
                <w:szCs w:val="18"/>
              </w:rPr>
              <w:t>：连接已拒绝</w:t>
            </w:r>
            <w:r w:rsidRPr="000F139C">
              <w:rPr>
                <w:sz w:val="18"/>
                <w:szCs w:val="18"/>
              </w:rPr>
              <w:t>-</w:t>
            </w:r>
            <w:r w:rsidRPr="000F139C">
              <w:rPr>
                <w:rFonts w:hint="eastAsia"/>
                <w:sz w:val="18"/>
                <w:szCs w:val="18"/>
              </w:rPr>
              <w:t>鉴权失败；</w:t>
            </w:r>
          </w:p>
          <w:p w14:paraId="1F817D04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 xml:space="preserve">3 </w:t>
            </w:r>
            <w:r w:rsidRPr="000F139C">
              <w:rPr>
                <w:rFonts w:hint="eastAsia"/>
                <w:sz w:val="18"/>
              </w:rPr>
              <w:t>-255：保留值；</w:t>
            </w:r>
          </w:p>
        </w:tc>
        <w:tc>
          <w:tcPr>
            <w:tcW w:w="1904" w:type="pct"/>
          </w:tcPr>
          <w:p w14:paraId="45A5CBBC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00</w:t>
            </w:r>
          </w:p>
        </w:tc>
      </w:tr>
      <w:tr w:rsidR="00D71412" w:rsidRPr="000F139C" w14:paraId="6B62381D" w14:textId="77777777" w:rsidTr="006E0B46">
        <w:trPr>
          <w:jc w:val="center"/>
        </w:trPr>
        <w:tc>
          <w:tcPr>
            <w:tcW w:w="754" w:type="pct"/>
          </w:tcPr>
          <w:p w14:paraId="18DD78ED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sz w:val="18"/>
              </w:rPr>
              <w:t>Byte15</w:t>
            </w:r>
          </w:p>
        </w:tc>
        <w:tc>
          <w:tcPr>
            <w:tcW w:w="2342" w:type="pct"/>
          </w:tcPr>
          <w:p w14:paraId="0374E442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  <w:r w:rsidRPr="000F139C">
              <w:rPr>
                <w:rFonts w:hint="eastAsia"/>
                <w:sz w:val="18"/>
              </w:rPr>
              <w:t>此字节前所有字节校验和</w:t>
            </w:r>
          </w:p>
        </w:tc>
        <w:tc>
          <w:tcPr>
            <w:tcW w:w="1904" w:type="pct"/>
          </w:tcPr>
          <w:p w14:paraId="36656862" w14:textId="77777777" w:rsidR="00D71412" w:rsidRPr="000F139C" w:rsidRDefault="00D71412" w:rsidP="00D71412">
            <w:pPr>
              <w:pStyle w:val="aff4"/>
              <w:ind w:firstLineChars="0" w:firstLine="0"/>
              <w:rPr>
                <w:sz w:val="18"/>
              </w:rPr>
            </w:pPr>
          </w:p>
        </w:tc>
      </w:tr>
    </w:tbl>
    <w:p w14:paraId="320F9970" w14:textId="77777777" w:rsidR="00D71412" w:rsidRPr="000F139C" w:rsidRDefault="00D71412" w:rsidP="007F67C7">
      <w:pPr>
        <w:pStyle w:val="a5"/>
        <w:spacing w:before="156" w:after="156"/>
        <w:outlineLvl w:val="1"/>
      </w:pPr>
      <w:bookmarkStart w:id="776" w:name="_Toc42593651"/>
      <w:bookmarkStart w:id="777" w:name="_Toc42620533"/>
      <w:bookmarkStart w:id="778" w:name="_Toc42624741"/>
      <w:bookmarkStart w:id="779" w:name="_Toc42625224"/>
      <w:bookmarkStart w:id="780" w:name="_Toc42764133"/>
      <w:bookmarkStart w:id="781" w:name="_Toc42593652"/>
      <w:bookmarkStart w:id="782" w:name="_Toc42620534"/>
      <w:bookmarkStart w:id="783" w:name="_Toc42624742"/>
      <w:bookmarkStart w:id="784" w:name="_Toc42625225"/>
      <w:bookmarkStart w:id="785" w:name="_Toc42764134"/>
      <w:bookmarkStart w:id="786" w:name="_Toc42875720"/>
      <w:bookmarkStart w:id="787" w:name="_Toc44167646"/>
      <w:bookmarkStart w:id="788" w:name="_Toc44578770"/>
      <w:bookmarkStart w:id="789" w:name="_Toc62542431"/>
      <w:bookmarkEnd w:id="776"/>
      <w:bookmarkEnd w:id="777"/>
      <w:bookmarkEnd w:id="778"/>
      <w:bookmarkEnd w:id="779"/>
      <w:bookmarkEnd w:id="780"/>
      <w:r w:rsidRPr="000F139C">
        <w:rPr>
          <w:rFonts w:hint="eastAsia"/>
        </w:rPr>
        <w:t>数据发送</w:t>
      </w:r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14:paraId="1B7E1C8E" w14:textId="77777777" w:rsidR="00D71412" w:rsidRPr="000F139C" w:rsidRDefault="0019385C" w:rsidP="00D71412">
      <w:pPr>
        <w:pStyle w:val="aff4"/>
      </w:pPr>
      <w:r w:rsidRPr="000F139C">
        <w:rPr>
          <w:rFonts w:hint="eastAsia"/>
        </w:rPr>
        <w:lastRenderedPageBreak/>
        <w:t>协议报文数据发送过程见图2。</w:t>
      </w:r>
    </w:p>
    <w:p w14:paraId="501A3645" w14:textId="14E0C93F" w:rsidR="00D71412" w:rsidRPr="000F139C" w:rsidRDefault="00E34AB6">
      <w:pPr>
        <w:pStyle w:val="aff4"/>
        <w:jc w:val="center"/>
      </w:pPr>
      <w:r w:rsidRPr="000F139C">
        <w:object w:dxaOrig="5320" w:dyaOrig="6750" w14:anchorId="4F9227BF">
          <v:shape id="_x0000_i1026" type="#_x0000_t75" style="width:236.75pt;height:274.35pt" o:ole="">
            <v:imagedata r:id="rId18" o:title="" croptop="3975f" cropbottom="2618f"/>
          </v:shape>
          <o:OLEObject Type="Embed" ProgID="Visio.Drawing.15" ShapeID="_x0000_i1026" DrawAspect="Content" ObjectID="_1673179922" r:id="rId19"/>
        </w:object>
      </w:r>
    </w:p>
    <w:p w14:paraId="18A0E83C" w14:textId="77777777" w:rsidR="00B530A7" w:rsidRPr="000F139C" w:rsidRDefault="00B530A7" w:rsidP="00B530A7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</w:t>
      </w:r>
      <w:r w:rsidR="0087385E" w:rsidRPr="000F139C">
        <w:t>2</w:t>
      </w:r>
      <w:r w:rsidRPr="000F139C">
        <w:rPr>
          <w:rFonts w:hint="eastAsia"/>
        </w:rPr>
        <w:t>协议报文</w:t>
      </w:r>
      <w:r w:rsidR="0087385E" w:rsidRPr="000F139C">
        <w:rPr>
          <w:rFonts w:hint="eastAsia"/>
        </w:rPr>
        <w:t>数据发送过</w:t>
      </w:r>
      <w:r w:rsidRPr="000F139C">
        <w:rPr>
          <w:rFonts w:hint="eastAsia"/>
        </w:rPr>
        <w:t>程</w:t>
      </w:r>
    </w:p>
    <w:p w14:paraId="6FFA003D" w14:textId="77777777" w:rsidR="00B37086" w:rsidRPr="000F139C" w:rsidRDefault="00B37086" w:rsidP="007F67C7">
      <w:pPr>
        <w:pStyle w:val="a6"/>
        <w:spacing w:before="156" w:after="156"/>
        <w:outlineLvl w:val="2"/>
      </w:pPr>
      <w:bookmarkStart w:id="790" w:name="_Toc42593653"/>
      <w:bookmarkStart w:id="791" w:name="_Toc42620535"/>
      <w:bookmarkStart w:id="792" w:name="_Toc42624743"/>
      <w:bookmarkStart w:id="793" w:name="_Toc42625226"/>
      <w:bookmarkStart w:id="794" w:name="_Toc42764135"/>
      <w:bookmarkStart w:id="795" w:name="_Toc42593654"/>
      <w:bookmarkStart w:id="796" w:name="_Toc42620536"/>
      <w:bookmarkStart w:id="797" w:name="_Toc42624744"/>
      <w:bookmarkStart w:id="798" w:name="_Toc42625227"/>
      <w:bookmarkStart w:id="799" w:name="_Toc42764136"/>
      <w:bookmarkStart w:id="800" w:name="_Toc42875721"/>
      <w:bookmarkStart w:id="801" w:name="_Toc44167647"/>
      <w:bookmarkStart w:id="802" w:name="_Toc44578771"/>
      <w:bookmarkStart w:id="803" w:name="_Toc44667032"/>
      <w:bookmarkStart w:id="804" w:name="_Toc62542432"/>
      <w:bookmarkEnd w:id="790"/>
      <w:bookmarkEnd w:id="791"/>
      <w:bookmarkEnd w:id="792"/>
      <w:bookmarkEnd w:id="793"/>
      <w:bookmarkEnd w:id="794"/>
      <w:r w:rsidRPr="000F139C">
        <w:rPr>
          <w:rFonts w:hint="eastAsia"/>
        </w:rPr>
        <w:t>设备工作参数上传：WP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4E81813" w14:textId="574F3C62" w:rsidR="00D71412" w:rsidRPr="000F139C" w:rsidRDefault="00D71412" w:rsidP="00D71412">
      <w:pPr>
        <w:pStyle w:val="aff4"/>
      </w:pPr>
      <w:r w:rsidRPr="000F139C">
        <w:rPr>
          <w:rFonts w:hint="eastAsia"/>
        </w:rPr>
        <w:t>数据发送范例</w:t>
      </w:r>
      <w:r w:rsidR="0019385C" w:rsidRPr="000F139C">
        <w:rPr>
          <w:rFonts w:hint="eastAsia"/>
        </w:rPr>
        <w:t>见表</w:t>
      </w:r>
      <w:r w:rsidR="00E34AB6">
        <w:t>51</w:t>
      </w:r>
      <w:r w:rsidR="0019385C" w:rsidRPr="000F139C">
        <w:rPr>
          <w:rFonts w:hint="eastAsia"/>
        </w:rPr>
        <w:t>，为</w:t>
      </w:r>
      <w:r w:rsidRPr="000F139C">
        <w:rPr>
          <w:rFonts w:hint="eastAsia"/>
        </w:rPr>
        <w:t>设备工作参数上传</w:t>
      </w:r>
      <w:r w:rsidR="0019385C" w:rsidRPr="000F139C">
        <w:rPr>
          <w:rFonts w:hint="eastAsia"/>
        </w:rPr>
        <w:t>，</w:t>
      </w:r>
      <w:r w:rsidR="0019385C" w:rsidRPr="000F139C">
        <w:t>MESSAGEACK</w:t>
      </w:r>
      <w:r w:rsidR="0019385C" w:rsidRPr="000F139C">
        <w:rPr>
          <w:rFonts w:hint="eastAsia"/>
        </w:rPr>
        <w:t>范例见表</w:t>
      </w:r>
      <w:r w:rsidR="00E34AB6">
        <w:t>52</w:t>
      </w:r>
      <w:r w:rsidR="00235273" w:rsidRPr="000F139C">
        <w:rPr>
          <w:rFonts w:hint="eastAsia"/>
        </w:rPr>
        <w:t>。</w:t>
      </w:r>
    </w:p>
    <w:p w14:paraId="403BCCB2" w14:textId="233AEA29" w:rsidR="00BD4F3A" w:rsidRPr="000F139C" w:rsidRDefault="00BD4F3A" w:rsidP="00CC6B52">
      <w:pPr>
        <w:pStyle w:val="afffff9"/>
      </w:pPr>
      <w:r w:rsidRPr="000F139C">
        <w:rPr>
          <w:rFonts w:hint="eastAsia"/>
        </w:rPr>
        <w:t>表</w:t>
      </w:r>
      <w:r w:rsidR="00E34AB6">
        <w:t>51</w:t>
      </w:r>
      <w:r w:rsidR="003147F5" w:rsidRPr="000F139C">
        <w:t xml:space="preserve"> </w:t>
      </w:r>
      <w:r w:rsidR="00235273" w:rsidRPr="000F139C">
        <w:rPr>
          <w:rFonts w:hint="eastAsia"/>
        </w:rPr>
        <w:t>设备工作参数上传</w:t>
      </w:r>
      <w:r w:rsidR="004B2965" w:rsidRPr="000F139C">
        <w:rPr>
          <w:rFonts w:hint="eastAsia"/>
        </w:rPr>
        <w:t>范例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5160"/>
        <w:gridCol w:w="3355"/>
      </w:tblGrid>
      <w:tr w:rsidR="00D71412" w:rsidRPr="000F139C" w14:paraId="13764EE8" w14:textId="77777777" w:rsidTr="003147F5">
        <w:trPr>
          <w:jc w:val="center"/>
        </w:trPr>
        <w:tc>
          <w:tcPr>
            <w:tcW w:w="551" w:type="pct"/>
            <w:tcBorders>
              <w:top w:val="single" w:sz="12" w:space="0" w:color="000000"/>
              <w:bottom w:val="single" w:sz="12" w:space="0" w:color="000000"/>
            </w:tcBorders>
          </w:tcPr>
          <w:p w14:paraId="5128A20E" w14:textId="77777777" w:rsidR="00D71412" w:rsidRPr="000F139C" w:rsidRDefault="00D71412" w:rsidP="003147F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696" w:type="pct"/>
            <w:tcBorders>
              <w:top w:val="single" w:sz="12" w:space="0" w:color="000000"/>
              <w:bottom w:val="single" w:sz="12" w:space="0" w:color="000000"/>
            </w:tcBorders>
            <w:hideMark/>
          </w:tcPr>
          <w:p w14:paraId="1EDDC150" w14:textId="77777777" w:rsidR="00D71412" w:rsidRPr="000F139C" w:rsidRDefault="00D71412" w:rsidP="003147F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000000"/>
              <w:bottom w:val="single" w:sz="12" w:space="0" w:color="000000"/>
            </w:tcBorders>
            <w:hideMark/>
          </w:tcPr>
          <w:p w14:paraId="3C4DE5D1" w14:textId="77777777" w:rsidR="00D71412" w:rsidRPr="000F139C" w:rsidRDefault="00D71412" w:rsidP="003147F5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D71412" w:rsidRPr="000F139C" w14:paraId="338D4373" w14:textId="77777777" w:rsidTr="003147F5">
        <w:trPr>
          <w:jc w:val="center"/>
        </w:trPr>
        <w:tc>
          <w:tcPr>
            <w:tcW w:w="551" w:type="pct"/>
            <w:tcBorders>
              <w:top w:val="single" w:sz="12" w:space="0" w:color="000000"/>
            </w:tcBorders>
            <w:hideMark/>
          </w:tcPr>
          <w:p w14:paraId="3CBDD4CD" w14:textId="25387B03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696" w:type="pct"/>
            <w:tcBorders>
              <w:top w:val="single" w:sz="12" w:space="0" w:color="000000"/>
            </w:tcBorders>
            <w:hideMark/>
          </w:tcPr>
          <w:p w14:paraId="599990F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753" w:type="pct"/>
            <w:tcBorders>
              <w:top w:val="single" w:sz="12" w:space="0" w:color="000000"/>
            </w:tcBorders>
            <w:hideMark/>
          </w:tcPr>
          <w:p w14:paraId="735C35E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D71412" w:rsidRPr="000F139C" w14:paraId="715B0B7F" w14:textId="77777777" w:rsidTr="003147F5">
        <w:trPr>
          <w:jc w:val="center"/>
        </w:trPr>
        <w:tc>
          <w:tcPr>
            <w:tcW w:w="551" w:type="pct"/>
            <w:hideMark/>
          </w:tcPr>
          <w:p w14:paraId="4D616CEA" w14:textId="02D3D5A5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2-8</w:t>
            </w:r>
          </w:p>
        </w:tc>
        <w:tc>
          <w:tcPr>
            <w:tcW w:w="2696" w:type="pct"/>
            <w:hideMark/>
          </w:tcPr>
          <w:p w14:paraId="2D9C3A8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753" w:type="pct"/>
            <w:hideMark/>
          </w:tcPr>
          <w:p w14:paraId="5D7F227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71412" w:rsidRPr="000F139C" w14:paraId="7AF7F5F2" w14:textId="77777777" w:rsidTr="003147F5">
        <w:trPr>
          <w:jc w:val="center"/>
        </w:trPr>
        <w:tc>
          <w:tcPr>
            <w:tcW w:w="551" w:type="pct"/>
            <w:hideMark/>
          </w:tcPr>
          <w:p w14:paraId="4CD4EB2A" w14:textId="13B7CD39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9</w:t>
            </w:r>
          </w:p>
        </w:tc>
        <w:tc>
          <w:tcPr>
            <w:tcW w:w="2696" w:type="pct"/>
            <w:hideMark/>
          </w:tcPr>
          <w:p w14:paraId="1F4E96F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753" w:type="pct"/>
            <w:hideMark/>
          </w:tcPr>
          <w:p w14:paraId="2502E42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3B3C659C" w14:textId="77777777" w:rsidTr="003147F5">
        <w:trPr>
          <w:jc w:val="center"/>
        </w:trPr>
        <w:tc>
          <w:tcPr>
            <w:tcW w:w="551" w:type="pct"/>
            <w:hideMark/>
          </w:tcPr>
          <w:p w14:paraId="15A34B30" w14:textId="0D48B29E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10</w:t>
            </w:r>
          </w:p>
        </w:tc>
        <w:tc>
          <w:tcPr>
            <w:tcW w:w="2696" w:type="pct"/>
            <w:hideMark/>
          </w:tcPr>
          <w:p w14:paraId="3488371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753" w:type="pct"/>
          </w:tcPr>
          <w:p w14:paraId="68B6789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1F9ED1A4" w14:textId="77777777" w:rsidTr="003147F5">
        <w:trPr>
          <w:jc w:val="center"/>
        </w:trPr>
        <w:tc>
          <w:tcPr>
            <w:tcW w:w="551" w:type="pct"/>
            <w:hideMark/>
          </w:tcPr>
          <w:p w14:paraId="1712F315" w14:textId="38F916A4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11</w:t>
            </w:r>
          </w:p>
        </w:tc>
        <w:tc>
          <w:tcPr>
            <w:tcW w:w="2696" w:type="pct"/>
            <w:hideMark/>
          </w:tcPr>
          <w:p w14:paraId="4D042533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753" w:type="pct"/>
          </w:tcPr>
          <w:p w14:paraId="3313F4B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D71412" w:rsidRPr="000F139C" w14:paraId="6EDA2562" w14:textId="77777777" w:rsidTr="003147F5">
        <w:trPr>
          <w:jc w:val="center"/>
        </w:trPr>
        <w:tc>
          <w:tcPr>
            <w:tcW w:w="551" w:type="pct"/>
            <w:hideMark/>
          </w:tcPr>
          <w:p w14:paraId="2ADD41EB" w14:textId="46E650BE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12</w:t>
            </w:r>
          </w:p>
        </w:tc>
        <w:tc>
          <w:tcPr>
            <w:tcW w:w="2696" w:type="pct"/>
            <w:hideMark/>
          </w:tcPr>
          <w:p w14:paraId="053696D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753" w:type="pct"/>
            <w:hideMark/>
          </w:tcPr>
          <w:p w14:paraId="1A4547A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2479BB55" w14:textId="77777777" w:rsidTr="003147F5">
        <w:trPr>
          <w:jc w:val="center"/>
        </w:trPr>
        <w:tc>
          <w:tcPr>
            <w:tcW w:w="551" w:type="pct"/>
            <w:hideMark/>
          </w:tcPr>
          <w:p w14:paraId="41D91364" w14:textId="0CB46796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13</w:t>
            </w:r>
          </w:p>
        </w:tc>
        <w:tc>
          <w:tcPr>
            <w:tcW w:w="2696" w:type="pct"/>
            <w:hideMark/>
          </w:tcPr>
          <w:p w14:paraId="3FC9C7A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753" w:type="pct"/>
            <w:hideMark/>
          </w:tcPr>
          <w:p w14:paraId="3AFD5A3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58</w:t>
            </w:r>
          </w:p>
        </w:tc>
      </w:tr>
      <w:tr w:rsidR="00D71412" w:rsidRPr="000F139C" w14:paraId="2AEC66F1" w14:textId="77777777" w:rsidTr="003147F5">
        <w:trPr>
          <w:jc w:val="center"/>
        </w:trPr>
        <w:tc>
          <w:tcPr>
            <w:tcW w:w="551" w:type="pct"/>
          </w:tcPr>
          <w:p w14:paraId="6D1461D3" w14:textId="7FF6A1CE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14</w:t>
            </w:r>
          </w:p>
        </w:tc>
        <w:tc>
          <w:tcPr>
            <w:tcW w:w="2696" w:type="pct"/>
          </w:tcPr>
          <w:p w14:paraId="41F9D37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数据类型长度MSB（不含该字节）</w:t>
            </w:r>
          </w:p>
        </w:tc>
        <w:tc>
          <w:tcPr>
            <w:tcW w:w="1753" w:type="pct"/>
          </w:tcPr>
          <w:p w14:paraId="283240C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4BF4A23D" w14:textId="77777777" w:rsidTr="003147F5">
        <w:trPr>
          <w:jc w:val="center"/>
        </w:trPr>
        <w:tc>
          <w:tcPr>
            <w:tcW w:w="551" w:type="pct"/>
          </w:tcPr>
          <w:p w14:paraId="4A35F20F" w14:textId="33AA6482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15</w:t>
            </w:r>
          </w:p>
        </w:tc>
        <w:tc>
          <w:tcPr>
            <w:tcW w:w="2696" w:type="pct"/>
          </w:tcPr>
          <w:p w14:paraId="1294005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数据类型长度LSB（不含该字节）</w:t>
            </w:r>
          </w:p>
        </w:tc>
        <w:tc>
          <w:tcPr>
            <w:tcW w:w="1753" w:type="pct"/>
          </w:tcPr>
          <w:p w14:paraId="52DEE49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D71412" w:rsidRPr="000F139C" w14:paraId="2C3C4B74" w14:textId="77777777" w:rsidTr="003147F5">
        <w:trPr>
          <w:jc w:val="center"/>
        </w:trPr>
        <w:tc>
          <w:tcPr>
            <w:tcW w:w="551" w:type="pct"/>
          </w:tcPr>
          <w:p w14:paraId="0300E424" w14:textId="2ADE8EB1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16</w:t>
            </w:r>
          </w:p>
        </w:tc>
        <w:tc>
          <w:tcPr>
            <w:tcW w:w="2696" w:type="pct"/>
          </w:tcPr>
          <w:p w14:paraId="543CF4B8" w14:textId="5737D806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‘W’working</w:t>
            </w:r>
          </w:p>
        </w:tc>
        <w:tc>
          <w:tcPr>
            <w:tcW w:w="1753" w:type="pct"/>
          </w:tcPr>
          <w:p w14:paraId="4185272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</w:tr>
      <w:tr w:rsidR="00D71412" w:rsidRPr="000F139C" w14:paraId="4E77993B" w14:textId="77777777" w:rsidTr="003147F5">
        <w:trPr>
          <w:jc w:val="center"/>
        </w:trPr>
        <w:tc>
          <w:tcPr>
            <w:tcW w:w="551" w:type="pct"/>
          </w:tcPr>
          <w:p w14:paraId="202768C6" w14:textId="3714F05F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17</w:t>
            </w:r>
          </w:p>
        </w:tc>
        <w:tc>
          <w:tcPr>
            <w:tcW w:w="2696" w:type="pct"/>
          </w:tcPr>
          <w:p w14:paraId="22EB404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 parameters</w:t>
            </w:r>
          </w:p>
        </w:tc>
        <w:tc>
          <w:tcPr>
            <w:tcW w:w="1753" w:type="pct"/>
          </w:tcPr>
          <w:p w14:paraId="360DE78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</w:tr>
      <w:tr w:rsidR="00D71412" w:rsidRPr="000F139C" w14:paraId="1CBF94AF" w14:textId="77777777" w:rsidTr="003147F5">
        <w:trPr>
          <w:jc w:val="center"/>
        </w:trPr>
        <w:tc>
          <w:tcPr>
            <w:tcW w:w="551" w:type="pct"/>
          </w:tcPr>
          <w:p w14:paraId="5D3E43F3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696" w:type="pct"/>
          </w:tcPr>
          <w:p w14:paraId="38C1A11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数据内容长度MSB（不含该字节）</w:t>
            </w:r>
          </w:p>
        </w:tc>
        <w:tc>
          <w:tcPr>
            <w:tcW w:w="1753" w:type="pct"/>
          </w:tcPr>
          <w:p w14:paraId="774E953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7D21EABB" w14:textId="77777777" w:rsidTr="003147F5">
        <w:trPr>
          <w:jc w:val="center"/>
        </w:trPr>
        <w:tc>
          <w:tcPr>
            <w:tcW w:w="551" w:type="pct"/>
          </w:tcPr>
          <w:p w14:paraId="7CB7C37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696" w:type="pct"/>
          </w:tcPr>
          <w:p w14:paraId="30D3319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数据内容长度LSB（不含该字节）</w:t>
            </w:r>
          </w:p>
        </w:tc>
        <w:tc>
          <w:tcPr>
            <w:tcW w:w="1753" w:type="pct"/>
          </w:tcPr>
          <w:p w14:paraId="3121EA2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51</w:t>
            </w:r>
          </w:p>
        </w:tc>
      </w:tr>
    </w:tbl>
    <w:p w14:paraId="7BF05BF1" w14:textId="4479C763" w:rsidR="00B24857" w:rsidRPr="000F139C" w:rsidRDefault="00B24857"/>
    <w:p w14:paraId="0EE2F4D0" w14:textId="4A96D51F" w:rsidR="00B24857" w:rsidRPr="000F139C" w:rsidRDefault="00B24857" w:rsidP="00CC6B52">
      <w:pPr>
        <w:pStyle w:val="afffff9"/>
      </w:pPr>
      <w:r w:rsidRPr="000F139C">
        <w:rPr>
          <w:rFonts w:hint="eastAsia"/>
        </w:rPr>
        <w:t>表</w:t>
      </w:r>
      <w:r w:rsidR="00E34AB6">
        <w:t>51</w:t>
      </w:r>
      <w:r w:rsidRPr="000F139C">
        <w:t xml:space="preserve"> </w:t>
      </w:r>
      <w:r w:rsidRPr="000F139C">
        <w:rPr>
          <w:rFonts w:hint="eastAsia"/>
        </w:rPr>
        <w:t>设备工作参数上传范例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5160"/>
        <w:gridCol w:w="3355"/>
      </w:tblGrid>
      <w:tr w:rsidR="00B24857" w:rsidRPr="000F139C" w14:paraId="0E0E4889" w14:textId="77777777" w:rsidTr="00B24857">
        <w:trPr>
          <w:jc w:val="center"/>
        </w:trPr>
        <w:tc>
          <w:tcPr>
            <w:tcW w:w="551" w:type="pct"/>
            <w:tcBorders>
              <w:top w:val="single" w:sz="12" w:space="0" w:color="000000"/>
              <w:bottom w:val="single" w:sz="12" w:space="0" w:color="000000"/>
            </w:tcBorders>
          </w:tcPr>
          <w:p w14:paraId="1908A55C" w14:textId="77777777" w:rsidR="00B24857" w:rsidRPr="000F139C" w:rsidRDefault="00B24857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696" w:type="pct"/>
            <w:tcBorders>
              <w:top w:val="single" w:sz="12" w:space="0" w:color="000000"/>
              <w:bottom w:val="single" w:sz="12" w:space="0" w:color="000000"/>
            </w:tcBorders>
          </w:tcPr>
          <w:p w14:paraId="7BBC8532" w14:textId="6C31D969" w:rsidR="00B24857" w:rsidRPr="000F139C" w:rsidRDefault="00B24857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000000"/>
              <w:bottom w:val="single" w:sz="12" w:space="0" w:color="000000"/>
            </w:tcBorders>
          </w:tcPr>
          <w:p w14:paraId="0A4EDA03" w14:textId="4F6E7FD0" w:rsidR="00B24857" w:rsidRPr="000F139C" w:rsidRDefault="00B24857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D71412" w:rsidRPr="000F139C" w14:paraId="6F7B4B72" w14:textId="77777777" w:rsidTr="00B24857">
        <w:trPr>
          <w:jc w:val="center"/>
        </w:trPr>
        <w:tc>
          <w:tcPr>
            <w:tcW w:w="551" w:type="pct"/>
            <w:tcBorders>
              <w:top w:val="single" w:sz="12" w:space="0" w:color="000000"/>
            </w:tcBorders>
          </w:tcPr>
          <w:p w14:paraId="19370A1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696" w:type="pct"/>
            <w:tcBorders>
              <w:top w:val="single" w:sz="12" w:space="0" w:color="000000"/>
            </w:tcBorders>
          </w:tcPr>
          <w:p w14:paraId="6F8AB51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</w:t>
            </w:r>
          </w:p>
        </w:tc>
        <w:tc>
          <w:tcPr>
            <w:tcW w:w="1753" w:type="pct"/>
            <w:tcBorders>
              <w:top w:val="single" w:sz="12" w:space="0" w:color="000000"/>
            </w:tcBorders>
          </w:tcPr>
          <w:p w14:paraId="3752686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</w:tr>
      <w:tr w:rsidR="00D71412" w:rsidRPr="000F139C" w14:paraId="2D757C23" w14:textId="77777777" w:rsidTr="00B24857">
        <w:trPr>
          <w:jc w:val="center"/>
        </w:trPr>
        <w:tc>
          <w:tcPr>
            <w:tcW w:w="551" w:type="pct"/>
          </w:tcPr>
          <w:p w14:paraId="680A3811" w14:textId="3CB0898F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B619B3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21-28</w:t>
            </w:r>
          </w:p>
        </w:tc>
        <w:tc>
          <w:tcPr>
            <w:tcW w:w="2696" w:type="pct"/>
          </w:tcPr>
          <w:p w14:paraId="6B15D47E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TLV1-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状态位（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3F85CA54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0AAFC95E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14CCCE41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753" w:type="pct"/>
          </w:tcPr>
          <w:p w14:paraId="1011427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012ED70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3000</w:t>
            </w:r>
          </w:p>
          <w:p w14:paraId="7CFCB3B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05872A7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0000</w:t>
            </w:r>
          </w:p>
        </w:tc>
      </w:tr>
      <w:tr w:rsidR="00D71412" w:rsidRPr="000F139C" w14:paraId="618A1F1B" w14:textId="77777777" w:rsidTr="00B24857">
        <w:trPr>
          <w:jc w:val="center"/>
        </w:trPr>
        <w:tc>
          <w:tcPr>
            <w:tcW w:w="551" w:type="pct"/>
          </w:tcPr>
          <w:p w14:paraId="0F28212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29-51</w:t>
            </w:r>
          </w:p>
        </w:tc>
        <w:tc>
          <w:tcPr>
            <w:tcW w:w="2696" w:type="pct"/>
          </w:tcPr>
          <w:p w14:paraId="118DD315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TLV2-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位置信息单包（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08E7794A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3324C940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25496D06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经纬半球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北纬东经</w:t>
            </w:r>
          </w:p>
          <w:p w14:paraId="0CE851AE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纬度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34.299615</w:t>
            </w:r>
          </w:p>
          <w:p w14:paraId="47923329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经度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117.236173</w:t>
            </w:r>
          </w:p>
          <w:p w14:paraId="4EC19984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速度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32km/h</w:t>
            </w:r>
          </w:p>
          <w:p w14:paraId="742B2CD3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°</w:t>
            </w:r>
          </w:p>
          <w:p w14:paraId="37638C9E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海拔高度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50m</w:t>
            </w:r>
          </w:p>
          <w:p w14:paraId="01166DE2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</w:t>
            </w:r>
            <w:r w:rsidR="00326263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="00326263" w:rsidRPr="000F139C"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09-02</w:t>
            </w:r>
          </w:p>
          <w:p w14:paraId="54821A77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10:11:12</w:t>
            </w:r>
          </w:p>
        </w:tc>
        <w:tc>
          <w:tcPr>
            <w:tcW w:w="1753" w:type="pct"/>
          </w:tcPr>
          <w:p w14:paraId="1E3E3D3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54C05C0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2101</w:t>
            </w:r>
          </w:p>
          <w:p w14:paraId="7298211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0013</w:t>
            </w:r>
          </w:p>
          <w:p w14:paraId="513B067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  <w:p w14:paraId="6073CE3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020B5EDF</w:t>
            </w:r>
          </w:p>
          <w:p w14:paraId="55BBA6D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06FCE1CD</w:t>
            </w:r>
          </w:p>
          <w:p w14:paraId="1AFB83A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20</w:t>
            </w:r>
          </w:p>
          <w:p w14:paraId="3DF694C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  <w:p w14:paraId="37B7755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0032</w:t>
            </w:r>
          </w:p>
          <w:p w14:paraId="141D173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0F0902</w:t>
            </w:r>
          </w:p>
          <w:p w14:paraId="3B0FA06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0A0B0C</w:t>
            </w:r>
          </w:p>
        </w:tc>
      </w:tr>
      <w:tr w:rsidR="00D71412" w:rsidRPr="000F139C" w14:paraId="7D0233D4" w14:textId="77777777" w:rsidTr="00B24857">
        <w:trPr>
          <w:jc w:val="center"/>
        </w:trPr>
        <w:tc>
          <w:tcPr>
            <w:tcW w:w="551" w:type="pct"/>
          </w:tcPr>
          <w:p w14:paraId="0AD840C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52-80</w:t>
            </w:r>
          </w:p>
        </w:tc>
        <w:tc>
          <w:tcPr>
            <w:tcW w:w="2696" w:type="pct"/>
          </w:tcPr>
          <w:p w14:paraId="2539D056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TLV3-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工作参数单包：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总线数据（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35FA3601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5AF69822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Length </w:t>
            </w:r>
          </w:p>
          <w:p w14:paraId="41372D0A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数据包数：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  <w:p w14:paraId="7CC7A68E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CAN ID 1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124D9232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数据包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44EE3E56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CAN ID2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02DA4F99" w14:textId="77777777" w:rsidR="00D71412" w:rsidRPr="000F139C" w:rsidRDefault="00D71412" w:rsidP="00D71412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数据包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1753" w:type="pct"/>
          </w:tcPr>
          <w:p w14:paraId="0C2C58B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C53CD1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2103</w:t>
            </w:r>
          </w:p>
          <w:p w14:paraId="55F05BD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0019</w:t>
            </w:r>
          </w:p>
          <w:p w14:paraId="010120C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  <w:p w14:paraId="2353ABF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18FEF100</w:t>
            </w:r>
          </w:p>
          <w:p w14:paraId="5BF9009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0102030405060708</w:t>
            </w:r>
          </w:p>
          <w:p w14:paraId="7A99833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18FEF200</w:t>
            </w:r>
          </w:p>
          <w:p w14:paraId="6E4C37B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0102030405060708</w:t>
            </w:r>
          </w:p>
        </w:tc>
      </w:tr>
      <w:tr w:rsidR="00AE4A16" w:rsidRPr="000F139C" w14:paraId="2848516F" w14:textId="77777777" w:rsidTr="00E65094">
        <w:trPr>
          <w:jc w:val="center"/>
        </w:trPr>
        <w:tc>
          <w:tcPr>
            <w:tcW w:w="551" w:type="pct"/>
            <w:tcBorders>
              <w:bottom w:val="single" w:sz="4" w:space="0" w:color="000000"/>
            </w:tcBorders>
          </w:tcPr>
          <w:p w14:paraId="071154E0" w14:textId="683AFFB5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81-100</w:t>
            </w:r>
          </w:p>
        </w:tc>
        <w:tc>
          <w:tcPr>
            <w:tcW w:w="2696" w:type="pct"/>
            <w:tcBorders>
              <w:bottom w:val="single" w:sz="4" w:space="0" w:color="000000"/>
            </w:tcBorders>
          </w:tcPr>
          <w:p w14:paraId="3A70B1CC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TLV4-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工作时间段统计表（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0x2108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1061C04B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111AC747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Length </w:t>
            </w:r>
          </w:p>
          <w:p w14:paraId="4B5BB3F4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当天日期：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2016-09-03</w:t>
            </w:r>
          </w:p>
          <w:p w14:paraId="18136438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总段数：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  <w:p w14:paraId="3AF8843F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工段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开始时间：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6:00:00</w:t>
            </w:r>
          </w:p>
          <w:p w14:paraId="6AF63ECC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工段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结束时间：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7:00:00</w:t>
            </w:r>
          </w:p>
          <w:p w14:paraId="03D4171E" w14:textId="77777777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工段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开始时间：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8:00:00</w:t>
            </w:r>
          </w:p>
          <w:p w14:paraId="3EF1D01F" w14:textId="7A8788E0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工段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结束时间：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9:00:00</w:t>
            </w:r>
          </w:p>
        </w:tc>
        <w:tc>
          <w:tcPr>
            <w:tcW w:w="1753" w:type="pct"/>
            <w:tcBorders>
              <w:bottom w:val="single" w:sz="4" w:space="0" w:color="000000"/>
            </w:tcBorders>
          </w:tcPr>
          <w:p w14:paraId="3C9AF54F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FC19BF6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2108</w:t>
            </w:r>
          </w:p>
          <w:p w14:paraId="6188F20C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000F</w:t>
            </w:r>
          </w:p>
          <w:p w14:paraId="5DBAB3B7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100903</w:t>
            </w:r>
          </w:p>
          <w:p w14:paraId="5E8D48E6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  <w:p w14:paraId="6D327C17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060000</w:t>
            </w:r>
          </w:p>
          <w:p w14:paraId="44CF64B5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070000</w:t>
            </w:r>
          </w:p>
          <w:p w14:paraId="63575263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080000</w:t>
            </w:r>
          </w:p>
          <w:p w14:paraId="5DC9F852" w14:textId="2800899E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090000</w:t>
            </w:r>
          </w:p>
        </w:tc>
      </w:tr>
      <w:tr w:rsidR="00AE4A16" w:rsidRPr="000F139C" w14:paraId="0A7C4415" w14:textId="77777777" w:rsidTr="00E65094">
        <w:trPr>
          <w:jc w:val="center"/>
        </w:trPr>
        <w:tc>
          <w:tcPr>
            <w:tcW w:w="551" w:type="pct"/>
            <w:tcBorders>
              <w:top w:val="single" w:sz="4" w:space="0" w:color="000000"/>
              <w:bottom w:val="single" w:sz="12" w:space="0" w:color="000000"/>
            </w:tcBorders>
          </w:tcPr>
          <w:p w14:paraId="610B24BC" w14:textId="3EA0EF48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101</w:t>
            </w:r>
          </w:p>
        </w:tc>
        <w:tc>
          <w:tcPr>
            <w:tcW w:w="2696" w:type="pct"/>
            <w:tcBorders>
              <w:top w:val="single" w:sz="4" w:space="0" w:color="000000"/>
              <w:bottom w:val="single" w:sz="12" w:space="0" w:color="000000"/>
            </w:tcBorders>
          </w:tcPr>
          <w:p w14:paraId="038D25FB" w14:textId="3F086636" w:rsidR="00AE4A16" w:rsidRPr="000F139C" w:rsidRDefault="00AE4A16" w:rsidP="00AE4A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753" w:type="pct"/>
            <w:tcBorders>
              <w:top w:val="single" w:sz="4" w:space="0" w:color="000000"/>
              <w:bottom w:val="single" w:sz="12" w:space="0" w:color="000000"/>
            </w:tcBorders>
          </w:tcPr>
          <w:p w14:paraId="58F6ADF4" w14:textId="77777777" w:rsidR="00AE4A16" w:rsidRPr="000F139C" w:rsidRDefault="00AE4A16" w:rsidP="00AE4A16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DA27137" w14:textId="1B7A49E5" w:rsidR="00D71412" w:rsidRPr="000F139C" w:rsidRDefault="004B7B1D" w:rsidP="00CC6B52">
      <w:pPr>
        <w:pStyle w:val="afffff9"/>
      </w:pPr>
      <w:r w:rsidRPr="000F139C">
        <w:rPr>
          <w:rFonts w:hint="eastAsia"/>
        </w:rPr>
        <w:t>表</w:t>
      </w:r>
      <w:r w:rsidR="00E34AB6">
        <w:t xml:space="preserve">52 </w:t>
      </w:r>
      <w:r w:rsidR="007F63D8" w:rsidRPr="000F139C">
        <w:t>MESSAGEACK</w:t>
      </w:r>
      <w:r w:rsidR="007F63D8" w:rsidRPr="000F139C">
        <w:rPr>
          <w:rFonts w:hint="eastAsia"/>
        </w:rPr>
        <w:t>范例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4888"/>
        <w:gridCol w:w="3355"/>
      </w:tblGrid>
      <w:tr w:rsidR="00D71412" w:rsidRPr="000F139C" w14:paraId="61206F40" w14:textId="77777777" w:rsidTr="00E65094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0BDE3143" w14:textId="77777777" w:rsidR="00D71412" w:rsidRPr="000F139C" w:rsidRDefault="00D71412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54" w:type="pct"/>
            <w:tcBorders>
              <w:top w:val="single" w:sz="12" w:space="0" w:color="auto"/>
              <w:bottom w:val="single" w:sz="12" w:space="0" w:color="auto"/>
            </w:tcBorders>
          </w:tcPr>
          <w:p w14:paraId="66148891" w14:textId="77777777" w:rsidR="00D71412" w:rsidRPr="000F139C" w:rsidRDefault="00D71412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3CC8097A" w14:textId="77777777" w:rsidR="00D71412" w:rsidRPr="000F139C" w:rsidRDefault="00D71412" w:rsidP="00437F92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71412" w:rsidRPr="000F139C" w14:paraId="12C4E206" w14:textId="77777777" w:rsidTr="00E65094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3458D39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554" w:type="pct"/>
            <w:tcBorders>
              <w:top w:val="single" w:sz="12" w:space="0" w:color="auto"/>
            </w:tcBorders>
          </w:tcPr>
          <w:p w14:paraId="4EBA7D4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63641D4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</w:tbl>
    <w:p w14:paraId="66645507" w14:textId="77777777" w:rsidR="00946E99" w:rsidRDefault="00946E99" w:rsidP="00CC6B52">
      <w:pPr>
        <w:pStyle w:val="afffff9"/>
      </w:pPr>
    </w:p>
    <w:p w14:paraId="6BC3A36B" w14:textId="64A26982" w:rsidR="00E65094" w:rsidRPr="000F139C" w:rsidRDefault="00E65094" w:rsidP="00CC6B52">
      <w:pPr>
        <w:pStyle w:val="afffff9"/>
      </w:pPr>
      <w:r w:rsidRPr="000F139C">
        <w:rPr>
          <w:rFonts w:hint="eastAsia"/>
        </w:rPr>
        <w:t>表</w:t>
      </w:r>
      <w:r w:rsidR="00E34AB6">
        <w:t>52</w:t>
      </w:r>
      <w:r w:rsidRPr="000F139C">
        <w:t xml:space="preserve"> MESSAGEACK</w:t>
      </w:r>
      <w:r w:rsidRPr="000F139C">
        <w:rPr>
          <w:rFonts w:hint="eastAsia"/>
        </w:rPr>
        <w:t>范例 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4888"/>
        <w:gridCol w:w="3355"/>
      </w:tblGrid>
      <w:tr w:rsidR="00E65094" w:rsidRPr="000F139C" w14:paraId="060342A0" w14:textId="77777777" w:rsidTr="00BF7434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0C635138" w14:textId="77777777" w:rsidR="00E65094" w:rsidRPr="000F139C" w:rsidRDefault="00E65094" w:rsidP="00BF743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54" w:type="pct"/>
            <w:tcBorders>
              <w:top w:val="single" w:sz="12" w:space="0" w:color="auto"/>
              <w:bottom w:val="single" w:sz="12" w:space="0" w:color="auto"/>
            </w:tcBorders>
          </w:tcPr>
          <w:p w14:paraId="592F91EE" w14:textId="116B9521" w:rsidR="00E65094" w:rsidRPr="000F139C" w:rsidRDefault="00E65094" w:rsidP="00BF743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10FE4755" w14:textId="6744CB42" w:rsidR="00E65094" w:rsidRPr="000F139C" w:rsidRDefault="00E65094" w:rsidP="00BF7434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E65094" w:rsidRPr="000F139C" w14:paraId="7169EEC9" w14:textId="77777777" w:rsidTr="00BF7434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542727E4" w14:textId="4AB0DC69" w:rsidR="00E65094" w:rsidRPr="000F139C" w:rsidRDefault="00E65094" w:rsidP="00E650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554" w:type="pct"/>
            <w:tcBorders>
              <w:top w:val="single" w:sz="12" w:space="0" w:color="auto"/>
            </w:tcBorders>
          </w:tcPr>
          <w:p w14:paraId="7D3236DB" w14:textId="7E047A90" w:rsidR="00E65094" w:rsidRPr="000F139C" w:rsidRDefault="00E65094" w:rsidP="00E650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0A6F7862" w14:textId="0CDEDF07" w:rsidR="00E65094" w:rsidRPr="000F139C" w:rsidRDefault="00E65094" w:rsidP="00E6509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71412" w:rsidRPr="000F139C" w14:paraId="104EC422" w14:textId="77777777" w:rsidTr="00BF7434">
        <w:trPr>
          <w:jc w:val="center"/>
        </w:trPr>
        <w:tc>
          <w:tcPr>
            <w:tcW w:w="693" w:type="pct"/>
          </w:tcPr>
          <w:p w14:paraId="676E4F0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554" w:type="pct"/>
          </w:tcPr>
          <w:p w14:paraId="0DDB127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753" w:type="pct"/>
          </w:tcPr>
          <w:p w14:paraId="2860454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5DB29C6B" w14:textId="77777777" w:rsidTr="00BF7434">
        <w:trPr>
          <w:jc w:val="center"/>
        </w:trPr>
        <w:tc>
          <w:tcPr>
            <w:tcW w:w="693" w:type="pct"/>
          </w:tcPr>
          <w:p w14:paraId="38C7122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bookmarkStart w:id="805" w:name="_Hlk42522727"/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554" w:type="pct"/>
          </w:tcPr>
          <w:p w14:paraId="48117A0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753" w:type="pct"/>
          </w:tcPr>
          <w:p w14:paraId="6182458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1F3613F6" w14:textId="77777777" w:rsidTr="00BF7434">
        <w:trPr>
          <w:jc w:val="center"/>
        </w:trPr>
        <w:tc>
          <w:tcPr>
            <w:tcW w:w="693" w:type="pct"/>
          </w:tcPr>
          <w:p w14:paraId="2827942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554" w:type="pct"/>
          </w:tcPr>
          <w:p w14:paraId="116C845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753" w:type="pct"/>
          </w:tcPr>
          <w:p w14:paraId="0B1E29C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</w:tr>
      <w:tr w:rsidR="00D71412" w:rsidRPr="000F139C" w14:paraId="42B43BAB" w14:textId="77777777" w:rsidTr="00BF7434">
        <w:trPr>
          <w:jc w:val="center"/>
        </w:trPr>
        <w:tc>
          <w:tcPr>
            <w:tcW w:w="693" w:type="pct"/>
          </w:tcPr>
          <w:p w14:paraId="78A8753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554" w:type="pct"/>
          </w:tcPr>
          <w:p w14:paraId="71A5CFA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753" w:type="pct"/>
          </w:tcPr>
          <w:p w14:paraId="011CA36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34B5695D" w14:textId="77777777" w:rsidTr="00BF7434">
        <w:trPr>
          <w:jc w:val="center"/>
        </w:trPr>
        <w:tc>
          <w:tcPr>
            <w:tcW w:w="693" w:type="pct"/>
          </w:tcPr>
          <w:p w14:paraId="1761E5E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554" w:type="pct"/>
          </w:tcPr>
          <w:p w14:paraId="21BD27C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753" w:type="pct"/>
          </w:tcPr>
          <w:p w14:paraId="70ACEAB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D71412" w:rsidRPr="000F139C" w14:paraId="66C0595E" w14:textId="77777777" w:rsidTr="00BF7434">
        <w:trPr>
          <w:jc w:val="center"/>
        </w:trPr>
        <w:tc>
          <w:tcPr>
            <w:tcW w:w="693" w:type="pct"/>
          </w:tcPr>
          <w:p w14:paraId="2E97EA6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554" w:type="pct"/>
          </w:tcPr>
          <w:p w14:paraId="1509490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被响应报文的报文流水号MSB</w:t>
            </w:r>
          </w:p>
        </w:tc>
        <w:tc>
          <w:tcPr>
            <w:tcW w:w="1753" w:type="pct"/>
          </w:tcPr>
          <w:p w14:paraId="2043DEA0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13A20C95" w14:textId="77777777" w:rsidTr="00BF7434">
        <w:trPr>
          <w:jc w:val="center"/>
        </w:trPr>
        <w:tc>
          <w:tcPr>
            <w:tcW w:w="693" w:type="pct"/>
          </w:tcPr>
          <w:p w14:paraId="7C3162A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554" w:type="pct"/>
          </w:tcPr>
          <w:p w14:paraId="0DA2BC5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被响应报文的报文流水号LSB</w:t>
            </w:r>
          </w:p>
        </w:tc>
        <w:tc>
          <w:tcPr>
            <w:tcW w:w="1753" w:type="pct"/>
          </w:tcPr>
          <w:p w14:paraId="37214D5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D71412" w:rsidRPr="000F139C" w14:paraId="6ED0EC85" w14:textId="77777777" w:rsidTr="00BF7434">
        <w:trPr>
          <w:jc w:val="center"/>
        </w:trPr>
        <w:tc>
          <w:tcPr>
            <w:tcW w:w="693" w:type="pct"/>
          </w:tcPr>
          <w:p w14:paraId="4AC9662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554" w:type="pct"/>
          </w:tcPr>
          <w:p w14:paraId="2B60BE9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被响应的报文类型</w:t>
            </w:r>
          </w:p>
        </w:tc>
        <w:tc>
          <w:tcPr>
            <w:tcW w:w="1753" w:type="pct"/>
          </w:tcPr>
          <w:p w14:paraId="397C40D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D71412" w:rsidRPr="000F139C" w14:paraId="21095B87" w14:textId="77777777" w:rsidTr="00BF7434">
        <w:trPr>
          <w:jc w:val="center"/>
        </w:trPr>
        <w:tc>
          <w:tcPr>
            <w:tcW w:w="693" w:type="pct"/>
          </w:tcPr>
          <w:p w14:paraId="600E97C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554" w:type="pct"/>
          </w:tcPr>
          <w:p w14:paraId="2AE1E26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处理结果：</w:t>
            </w:r>
          </w:p>
          <w:p w14:paraId="36B7178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：成功</w:t>
            </w:r>
          </w:p>
          <w:p w14:paraId="290D8F6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：失败</w:t>
            </w:r>
          </w:p>
          <w:p w14:paraId="0843063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0x1X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：报文校验错误，需重发</w:t>
            </w:r>
          </w:p>
        </w:tc>
        <w:tc>
          <w:tcPr>
            <w:tcW w:w="1753" w:type="pct"/>
          </w:tcPr>
          <w:p w14:paraId="0E52FEE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5C381B11" w14:textId="77777777" w:rsidTr="00BF7434">
        <w:trPr>
          <w:jc w:val="center"/>
        </w:trPr>
        <w:tc>
          <w:tcPr>
            <w:tcW w:w="693" w:type="pct"/>
          </w:tcPr>
          <w:p w14:paraId="7F0916B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554" w:type="pct"/>
          </w:tcPr>
          <w:p w14:paraId="1AB87D8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753" w:type="pct"/>
          </w:tcPr>
          <w:p w14:paraId="32B4C6B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F734B0B" w14:textId="77777777" w:rsidR="00B37086" w:rsidRPr="000F139C" w:rsidRDefault="00B37086" w:rsidP="007F67C7">
      <w:pPr>
        <w:pStyle w:val="a6"/>
        <w:spacing w:before="156" w:after="156"/>
        <w:outlineLvl w:val="2"/>
      </w:pPr>
      <w:bookmarkStart w:id="806" w:name="_Toc42593655"/>
      <w:bookmarkStart w:id="807" w:name="_Toc42620537"/>
      <w:bookmarkStart w:id="808" w:name="_Toc42624745"/>
      <w:bookmarkStart w:id="809" w:name="_Toc42625228"/>
      <w:bookmarkStart w:id="810" w:name="_Toc42764137"/>
      <w:bookmarkStart w:id="811" w:name="_Toc42875722"/>
      <w:bookmarkStart w:id="812" w:name="_Toc44167648"/>
      <w:bookmarkStart w:id="813" w:name="_Toc44578772"/>
      <w:bookmarkStart w:id="814" w:name="_Toc44667033"/>
      <w:bookmarkStart w:id="815" w:name="_Toc62542433"/>
      <w:bookmarkEnd w:id="805"/>
      <w:r w:rsidRPr="000F139C">
        <w:rPr>
          <w:rFonts w:hint="eastAsia"/>
        </w:rPr>
        <w:t>终端基本状态同步：SS</w:t>
      </w:r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14:paraId="3512C61B" w14:textId="566E4FB9" w:rsidR="0019385C" w:rsidRPr="000F139C" w:rsidRDefault="0019385C" w:rsidP="00920E43">
      <w:pPr>
        <w:pStyle w:val="aff4"/>
      </w:pPr>
      <w:bookmarkStart w:id="816" w:name="_Toc42593656"/>
      <w:r w:rsidRPr="000F139C">
        <w:rPr>
          <w:rFonts w:hint="eastAsia"/>
        </w:rPr>
        <w:t>终端基本状态同步见表</w:t>
      </w:r>
      <w:r w:rsidR="00E34AB6">
        <w:t>53</w:t>
      </w:r>
      <w:r w:rsidRPr="000F139C">
        <w:rPr>
          <w:rFonts w:hint="eastAsia"/>
        </w:rPr>
        <w:t>。</w:t>
      </w:r>
    </w:p>
    <w:p w14:paraId="2C46BCDF" w14:textId="421FEE90" w:rsidR="008842A7" w:rsidRPr="000F139C" w:rsidRDefault="008842A7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53</w:t>
      </w:r>
      <w:r w:rsidR="000D0355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终端基本状态同步</w:t>
      </w:r>
      <w:bookmarkEnd w:id="816"/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6"/>
        <w:gridCol w:w="4879"/>
        <w:gridCol w:w="3355"/>
      </w:tblGrid>
      <w:tr w:rsidR="00B37086" w:rsidRPr="000F139C" w14:paraId="3E0F230C" w14:textId="77777777" w:rsidTr="004360F1">
        <w:trPr>
          <w:trHeight w:val="395"/>
          <w:jc w:val="center"/>
        </w:trPr>
        <w:tc>
          <w:tcPr>
            <w:tcW w:w="698" w:type="pct"/>
            <w:tcBorders>
              <w:top w:val="single" w:sz="12" w:space="0" w:color="000000"/>
              <w:bottom w:val="single" w:sz="12" w:space="0" w:color="000000"/>
            </w:tcBorders>
          </w:tcPr>
          <w:p w14:paraId="30C8804B" w14:textId="77777777" w:rsidR="00B37086" w:rsidRPr="000F139C" w:rsidRDefault="00B37086" w:rsidP="00404414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bookmarkStart w:id="817" w:name="_Hlk42522706"/>
          </w:p>
        </w:tc>
        <w:tc>
          <w:tcPr>
            <w:tcW w:w="2549" w:type="pct"/>
            <w:tcBorders>
              <w:top w:val="single" w:sz="12" w:space="0" w:color="000000"/>
              <w:bottom w:val="single" w:sz="12" w:space="0" w:color="000000"/>
            </w:tcBorders>
            <w:hideMark/>
          </w:tcPr>
          <w:p w14:paraId="16EE8973" w14:textId="77777777" w:rsidR="00B37086" w:rsidRPr="000F139C" w:rsidRDefault="00B37086" w:rsidP="00404414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000000"/>
              <w:bottom w:val="single" w:sz="12" w:space="0" w:color="000000"/>
            </w:tcBorders>
            <w:hideMark/>
          </w:tcPr>
          <w:p w14:paraId="581BD033" w14:textId="77777777" w:rsidR="00B37086" w:rsidRPr="000F139C" w:rsidRDefault="00B37086" w:rsidP="00404414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B37086" w:rsidRPr="000F139C" w14:paraId="498F0D48" w14:textId="77777777" w:rsidTr="004360F1">
        <w:trPr>
          <w:jc w:val="center"/>
        </w:trPr>
        <w:tc>
          <w:tcPr>
            <w:tcW w:w="698" w:type="pct"/>
            <w:tcBorders>
              <w:top w:val="single" w:sz="12" w:space="0" w:color="000000"/>
            </w:tcBorders>
            <w:hideMark/>
          </w:tcPr>
          <w:p w14:paraId="65C05A20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549" w:type="pct"/>
            <w:tcBorders>
              <w:top w:val="single" w:sz="12" w:space="0" w:color="000000"/>
            </w:tcBorders>
            <w:hideMark/>
          </w:tcPr>
          <w:p w14:paraId="1F4E6481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753" w:type="pct"/>
            <w:tcBorders>
              <w:top w:val="single" w:sz="12" w:space="0" w:color="000000"/>
            </w:tcBorders>
            <w:hideMark/>
          </w:tcPr>
          <w:p w14:paraId="1D726B67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B37086" w:rsidRPr="000F139C" w14:paraId="4E77DDBE" w14:textId="77777777" w:rsidTr="004360F1">
        <w:trPr>
          <w:jc w:val="center"/>
        </w:trPr>
        <w:tc>
          <w:tcPr>
            <w:tcW w:w="698" w:type="pct"/>
            <w:hideMark/>
          </w:tcPr>
          <w:p w14:paraId="0FFD6C3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549" w:type="pct"/>
            <w:hideMark/>
          </w:tcPr>
          <w:p w14:paraId="082CFA0F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753" w:type="pct"/>
            <w:hideMark/>
          </w:tcPr>
          <w:p w14:paraId="4081CBE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404414" w:rsidRPr="000F139C" w14:paraId="7BA3B037" w14:textId="77777777" w:rsidTr="004360F1">
        <w:trPr>
          <w:jc w:val="center"/>
        </w:trPr>
        <w:tc>
          <w:tcPr>
            <w:tcW w:w="698" w:type="pct"/>
          </w:tcPr>
          <w:p w14:paraId="3C41E08D" w14:textId="737CFF57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549" w:type="pct"/>
          </w:tcPr>
          <w:p w14:paraId="46505B36" w14:textId="1D5CB341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753" w:type="pct"/>
          </w:tcPr>
          <w:p w14:paraId="13C8063B" w14:textId="085587D4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404414" w:rsidRPr="000F139C" w14:paraId="35AF40E6" w14:textId="77777777" w:rsidTr="004360F1">
        <w:trPr>
          <w:jc w:val="center"/>
        </w:trPr>
        <w:tc>
          <w:tcPr>
            <w:tcW w:w="698" w:type="pct"/>
          </w:tcPr>
          <w:p w14:paraId="51AC2351" w14:textId="544880DE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549" w:type="pct"/>
          </w:tcPr>
          <w:p w14:paraId="53D3C5A6" w14:textId="7C84AEF8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753" w:type="pct"/>
          </w:tcPr>
          <w:p w14:paraId="7E52485E" w14:textId="093956A2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404414" w:rsidRPr="000F139C" w14:paraId="5FB7C854" w14:textId="77777777" w:rsidTr="004360F1">
        <w:trPr>
          <w:jc w:val="center"/>
        </w:trPr>
        <w:tc>
          <w:tcPr>
            <w:tcW w:w="698" w:type="pct"/>
          </w:tcPr>
          <w:p w14:paraId="436556EC" w14:textId="77BD461C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549" w:type="pct"/>
          </w:tcPr>
          <w:p w14:paraId="21C48084" w14:textId="3337A865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753" w:type="pct"/>
          </w:tcPr>
          <w:p w14:paraId="0A830732" w14:textId="7943E6DB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404414" w:rsidRPr="000F139C" w14:paraId="02BE8A28" w14:textId="77777777" w:rsidTr="004360F1">
        <w:trPr>
          <w:jc w:val="center"/>
        </w:trPr>
        <w:tc>
          <w:tcPr>
            <w:tcW w:w="698" w:type="pct"/>
          </w:tcPr>
          <w:p w14:paraId="288D1D14" w14:textId="3CFC5A4B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549" w:type="pct"/>
          </w:tcPr>
          <w:p w14:paraId="48A14495" w14:textId="3820B71A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753" w:type="pct"/>
          </w:tcPr>
          <w:p w14:paraId="6DD0EA6F" w14:textId="5A1D41B3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404414" w:rsidRPr="000F139C" w14:paraId="1FE25BC9" w14:textId="77777777" w:rsidTr="004360F1">
        <w:trPr>
          <w:jc w:val="center"/>
        </w:trPr>
        <w:tc>
          <w:tcPr>
            <w:tcW w:w="698" w:type="pct"/>
          </w:tcPr>
          <w:p w14:paraId="4A778CD3" w14:textId="5F198776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549" w:type="pct"/>
          </w:tcPr>
          <w:p w14:paraId="67626652" w14:textId="716E9640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753" w:type="pct"/>
          </w:tcPr>
          <w:p w14:paraId="44FC58AA" w14:textId="3A871408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</w:tr>
      <w:tr w:rsidR="00404414" w:rsidRPr="000F139C" w14:paraId="63D44D4F" w14:textId="77777777" w:rsidTr="004360F1">
        <w:trPr>
          <w:jc w:val="center"/>
        </w:trPr>
        <w:tc>
          <w:tcPr>
            <w:tcW w:w="698" w:type="pct"/>
          </w:tcPr>
          <w:p w14:paraId="49E7E252" w14:textId="6B183744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549" w:type="pct"/>
          </w:tcPr>
          <w:p w14:paraId="5FE23562" w14:textId="1B0D2D08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数据类型长度MSB（不含该字节）</w:t>
            </w:r>
          </w:p>
        </w:tc>
        <w:tc>
          <w:tcPr>
            <w:tcW w:w="1753" w:type="pct"/>
          </w:tcPr>
          <w:p w14:paraId="0426E964" w14:textId="63855329" w:rsidR="00404414" w:rsidRPr="000F139C" w:rsidRDefault="00404414" w:rsidP="00404414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</w:tbl>
    <w:p w14:paraId="67829BC9" w14:textId="77777777" w:rsidR="00767FEF" w:rsidRPr="000F139C" w:rsidRDefault="00767FEF"/>
    <w:p w14:paraId="189F5F17" w14:textId="452DCD74" w:rsidR="00767FEF" w:rsidRPr="000F139C" w:rsidRDefault="00767FEF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53</w:t>
      </w:r>
      <w:r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 w:hint="eastAsia"/>
          <w:kern w:val="0"/>
          <w:szCs w:val="20"/>
        </w:rPr>
        <w:t>终端基本状态同步（续）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6"/>
        <w:gridCol w:w="4879"/>
        <w:gridCol w:w="3355"/>
      </w:tblGrid>
      <w:tr w:rsidR="00767FEF" w:rsidRPr="000F139C" w14:paraId="608C49B2" w14:textId="77777777" w:rsidTr="009B0C0A">
        <w:trPr>
          <w:jc w:val="center"/>
        </w:trPr>
        <w:tc>
          <w:tcPr>
            <w:tcW w:w="698" w:type="pct"/>
            <w:tcBorders>
              <w:top w:val="single" w:sz="12" w:space="0" w:color="000000"/>
              <w:bottom w:val="single" w:sz="12" w:space="0" w:color="000000"/>
            </w:tcBorders>
          </w:tcPr>
          <w:p w14:paraId="350FAC81" w14:textId="77777777" w:rsidR="00767FEF" w:rsidRPr="000F139C" w:rsidRDefault="00767FEF" w:rsidP="009B0C0A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49" w:type="pct"/>
            <w:tcBorders>
              <w:top w:val="single" w:sz="12" w:space="0" w:color="000000"/>
              <w:bottom w:val="single" w:sz="12" w:space="0" w:color="000000"/>
            </w:tcBorders>
          </w:tcPr>
          <w:p w14:paraId="35599EB7" w14:textId="77777777" w:rsidR="00767FEF" w:rsidRPr="000F139C" w:rsidRDefault="00767FEF" w:rsidP="009B0C0A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000000"/>
              <w:bottom w:val="single" w:sz="12" w:space="0" w:color="000000"/>
            </w:tcBorders>
          </w:tcPr>
          <w:p w14:paraId="4A2AA1C1" w14:textId="77777777" w:rsidR="00767FEF" w:rsidRPr="000F139C" w:rsidRDefault="00767FEF" w:rsidP="009B0C0A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767FEF" w:rsidRPr="000F139C" w14:paraId="630E5FF7" w14:textId="77777777" w:rsidTr="009B0C0A">
        <w:trPr>
          <w:jc w:val="center"/>
        </w:trPr>
        <w:tc>
          <w:tcPr>
            <w:tcW w:w="698" w:type="pct"/>
            <w:tcBorders>
              <w:top w:val="single" w:sz="12" w:space="0" w:color="000000"/>
            </w:tcBorders>
          </w:tcPr>
          <w:p w14:paraId="144BF234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549" w:type="pct"/>
            <w:tcBorders>
              <w:top w:val="single" w:sz="12" w:space="0" w:color="000000"/>
            </w:tcBorders>
          </w:tcPr>
          <w:p w14:paraId="4097794D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数据类型长度LSB（不含该字节）</w:t>
            </w:r>
          </w:p>
        </w:tc>
        <w:tc>
          <w:tcPr>
            <w:tcW w:w="1753" w:type="pct"/>
            <w:tcBorders>
              <w:top w:val="single" w:sz="12" w:space="0" w:color="000000"/>
            </w:tcBorders>
          </w:tcPr>
          <w:p w14:paraId="0E155299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767FEF" w:rsidRPr="000F139C" w14:paraId="48903C55" w14:textId="77777777" w:rsidTr="009B0C0A">
        <w:trPr>
          <w:jc w:val="center"/>
        </w:trPr>
        <w:tc>
          <w:tcPr>
            <w:tcW w:w="698" w:type="pct"/>
          </w:tcPr>
          <w:p w14:paraId="39848343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549" w:type="pct"/>
          </w:tcPr>
          <w:p w14:paraId="2BAC76D6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‘S’status</w:t>
            </w:r>
          </w:p>
        </w:tc>
        <w:tc>
          <w:tcPr>
            <w:tcW w:w="1753" w:type="pct"/>
          </w:tcPr>
          <w:p w14:paraId="1257ACE3" w14:textId="77777777" w:rsidR="00767FEF" w:rsidRPr="000F139C" w:rsidRDefault="00767FEF" w:rsidP="00767FE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53</w:t>
            </w:r>
          </w:p>
        </w:tc>
      </w:tr>
      <w:bookmarkEnd w:id="817"/>
      <w:tr w:rsidR="006705FF" w:rsidRPr="000F139C" w14:paraId="57F2E6C7" w14:textId="77777777" w:rsidTr="009B0C0A">
        <w:trPr>
          <w:jc w:val="center"/>
        </w:trPr>
        <w:tc>
          <w:tcPr>
            <w:tcW w:w="698" w:type="pct"/>
          </w:tcPr>
          <w:p w14:paraId="606767BD" w14:textId="77777777" w:rsidR="006705FF" w:rsidRPr="000F139C" w:rsidRDefault="006705FF" w:rsidP="006705F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549" w:type="pct"/>
          </w:tcPr>
          <w:p w14:paraId="7A0395D9" w14:textId="77777777" w:rsidR="006705FF" w:rsidRPr="000F139C" w:rsidRDefault="006705FF" w:rsidP="006705F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S’ Sync</w:t>
            </w:r>
          </w:p>
        </w:tc>
        <w:tc>
          <w:tcPr>
            <w:tcW w:w="1753" w:type="pct"/>
          </w:tcPr>
          <w:p w14:paraId="76989E04" w14:textId="77777777" w:rsidR="006705FF" w:rsidRPr="000F139C" w:rsidRDefault="006705FF" w:rsidP="006705FF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53</w:t>
            </w:r>
          </w:p>
        </w:tc>
      </w:tr>
      <w:tr w:rsidR="00B37086" w:rsidRPr="000F139C" w14:paraId="2648A08D" w14:textId="77777777" w:rsidTr="009B0C0A">
        <w:trPr>
          <w:jc w:val="center"/>
        </w:trPr>
        <w:tc>
          <w:tcPr>
            <w:tcW w:w="698" w:type="pct"/>
          </w:tcPr>
          <w:p w14:paraId="1C8C4CB7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549" w:type="pct"/>
          </w:tcPr>
          <w:p w14:paraId="4D67DBF3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数据内容长度MSB（不含该字节）</w:t>
            </w:r>
          </w:p>
        </w:tc>
        <w:tc>
          <w:tcPr>
            <w:tcW w:w="1753" w:type="pct"/>
          </w:tcPr>
          <w:p w14:paraId="246DE07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B37086" w:rsidRPr="000F139C" w14:paraId="3190F520" w14:textId="77777777" w:rsidTr="009B0C0A">
        <w:trPr>
          <w:jc w:val="center"/>
        </w:trPr>
        <w:tc>
          <w:tcPr>
            <w:tcW w:w="698" w:type="pct"/>
          </w:tcPr>
          <w:p w14:paraId="4B4415F7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549" w:type="pct"/>
          </w:tcPr>
          <w:p w14:paraId="0E0B8F48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数据内容长度LSB（不含该字节）</w:t>
            </w:r>
          </w:p>
        </w:tc>
        <w:tc>
          <w:tcPr>
            <w:tcW w:w="1753" w:type="pct"/>
          </w:tcPr>
          <w:p w14:paraId="6C847BDE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4D</w:t>
            </w:r>
          </w:p>
        </w:tc>
      </w:tr>
      <w:tr w:rsidR="00B37086" w:rsidRPr="000F139C" w14:paraId="32B666F3" w14:textId="77777777" w:rsidTr="009B0C0A">
        <w:trPr>
          <w:jc w:val="center"/>
        </w:trPr>
        <w:tc>
          <w:tcPr>
            <w:tcW w:w="698" w:type="pct"/>
          </w:tcPr>
          <w:p w14:paraId="2118A1AC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549" w:type="pct"/>
          </w:tcPr>
          <w:p w14:paraId="48FEFD2E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状态同步TLV个数</w:t>
            </w:r>
          </w:p>
        </w:tc>
        <w:tc>
          <w:tcPr>
            <w:tcW w:w="1753" w:type="pct"/>
          </w:tcPr>
          <w:p w14:paraId="7943A24D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09</w:t>
            </w:r>
          </w:p>
        </w:tc>
      </w:tr>
      <w:tr w:rsidR="00B37086" w:rsidRPr="000F139C" w14:paraId="1E224DB1" w14:textId="77777777" w:rsidTr="009B0C0A">
        <w:trPr>
          <w:jc w:val="center"/>
        </w:trPr>
        <w:tc>
          <w:tcPr>
            <w:tcW w:w="698" w:type="pct"/>
          </w:tcPr>
          <w:p w14:paraId="1A983F3D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21-28</w:t>
            </w:r>
          </w:p>
        </w:tc>
        <w:tc>
          <w:tcPr>
            <w:tcW w:w="2549" w:type="pct"/>
          </w:tcPr>
          <w:p w14:paraId="5DBEBB29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TLV1-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状态位（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791EEFFA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32E95317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3C256A34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753" w:type="pct"/>
          </w:tcPr>
          <w:p w14:paraId="0268265C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70944640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3000</w:t>
            </w:r>
          </w:p>
          <w:p w14:paraId="0357F340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601B9B51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00000000</w:t>
            </w:r>
          </w:p>
        </w:tc>
      </w:tr>
      <w:tr w:rsidR="00BE4320" w:rsidRPr="000F139C" w14:paraId="3A3F3118" w14:textId="77777777" w:rsidTr="009B0C0A">
        <w:trPr>
          <w:jc w:val="center"/>
        </w:trPr>
        <w:tc>
          <w:tcPr>
            <w:tcW w:w="698" w:type="pct"/>
          </w:tcPr>
          <w:p w14:paraId="2EEF198F" w14:textId="3E979ED2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29-51</w:t>
            </w:r>
          </w:p>
        </w:tc>
        <w:tc>
          <w:tcPr>
            <w:tcW w:w="2549" w:type="pct"/>
          </w:tcPr>
          <w:p w14:paraId="59B4AB50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TLV2-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位置信息单包（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0x2101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031D11C7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0D3FC07C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61C80992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经纬半球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北纬东经</w:t>
            </w:r>
          </w:p>
          <w:p w14:paraId="52242389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纬度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34.299615</w:t>
            </w:r>
          </w:p>
          <w:p w14:paraId="4F7412D7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经度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117.236173</w:t>
            </w:r>
          </w:p>
          <w:p w14:paraId="3303944E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速度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32km/h</w:t>
            </w:r>
          </w:p>
          <w:p w14:paraId="2B5D31C7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°</w:t>
            </w:r>
          </w:p>
          <w:p w14:paraId="314B7709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海拔高度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50m</w:t>
            </w:r>
          </w:p>
          <w:p w14:paraId="372262A5" w14:textId="77777777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-09-02</w:t>
            </w:r>
          </w:p>
          <w:p w14:paraId="25B44C9B" w14:textId="3D2F2DA2" w:rsidR="00BE4320" w:rsidRPr="000F139C" w:rsidRDefault="00BE4320" w:rsidP="00BE4320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10:11:12</w:t>
            </w:r>
          </w:p>
        </w:tc>
        <w:tc>
          <w:tcPr>
            <w:tcW w:w="1753" w:type="pct"/>
          </w:tcPr>
          <w:p w14:paraId="55F66396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6857531F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2101</w:t>
            </w:r>
          </w:p>
          <w:p w14:paraId="791CC019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0013</w:t>
            </w:r>
          </w:p>
          <w:p w14:paraId="5F02783D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  <w:p w14:paraId="7CCBB16B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020B5EDF</w:t>
            </w:r>
          </w:p>
          <w:p w14:paraId="2D626057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06FCE1CD</w:t>
            </w:r>
          </w:p>
          <w:p w14:paraId="3216B6DC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20</w:t>
            </w:r>
          </w:p>
          <w:p w14:paraId="2C71D3D0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  <w:p w14:paraId="25D7ADC1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0032</w:t>
            </w:r>
          </w:p>
          <w:p w14:paraId="5E317AC3" w14:textId="7777777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0F0902</w:t>
            </w:r>
          </w:p>
          <w:p w14:paraId="10EB9EFE" w14:textId="2B3F66C7" w:rsidR="00BE4320" w:rsidRPr="000F139C" w:rsidRDefault="00BE4320" w:rsidP="00BE4320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0A0B0C</w:t>
            </w:r>
          </w:p>
        </w:tc>
      </w:tr>
    </w:tbl>
    <w:p w14:paraId="4BD7DDCB" w14:textId="77777777" w:rsidR="00370D43" w:rsidRPr="000F139C" w:rsidRDefault="00370D43">
      <w:pPr>
        <w:sectPr w:rsidR="00370D43" w:rsidRPr="000F139C" w:rsidSect="0035604F">
          <w:pgSz w:w="11906" w:h="16838" w:code="9"/>
          <w:pgMar w:top="567" w:right="1134" w:bottom="1134" w:left="1418" w:header="1418" w:footer="1134" w:gutter="0"/>
          <w:pgNumType w:start="1"/>
          <w:cols w:space="425"/>
          <w:formProt w:val="0"/>
          <w:titlePg/>
          <w:docGrid w:type="lines" w:linePitch="312"/>
        </w:sectPr>
      </w:pPr>
    </w:p>
    <w:p w14:paraId="0323CCC9" w14:textId="703C4647" w:rsidR="00767FEF" w:rsidRPr="000F139C" w:rsidRDefault="00767FEF" w:rsidP="00370D43">
      <w:pPr>
        <w:widowControl/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53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终端基本状态同步 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4879"/>
        <w:gridCol w:w="3355"/>
      </w:tblGrid>
      <w:tr w:rsidR="00767FEF" w:rsidRPr="000F139C" w14:paraId="03E5B8E6" w14:textId="77777777" w:rsidTr="00370D43">
        <w:trPr>
          <w:jc w:val="center"/>
        </w:trPr>
        <w:tc>
          <w:tcPr>
            <w:tcW w:w="698" w:type="pct"/>
            <w:tcBorders>
              <w:top w:val="single" w:sz="12" w:space="0" w:color="auto"/>
              <w:bottom w:val="single" w:sz="12" w:space="0" w:color="auto"/>
            </w:tcBorders>
          </w:tcPr>
          <w:p w14:paraId="0F73EA3A" w14:textId="77777777" w:rsidR="00767FEF" w:rsidRPr="000F139C" w:rsidRDefault="00767FEF" w:rsidP="00370D43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49" w:type="pct"/>
            <w:tcBorders>
              <w:top w:val="single" w:sz="12" w:space="0" w:color="auto"/>
              <w:bottom w:val="single" w:sz="12" w:space="0" w:color="auto"/>
            </w:tcBorders>
          </w:tcPr>
          <w:p w14:paraId="6CED772E" w14:textId="77777777" w:rsidR="00767FEF" w:rsidRPr="000F139C" w:rsidRDefault="00767FEF" w:rsidP="00370D43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6D0214D2" w14:textId="77777777" w:rsidR="00767FEF" w:rsidRPr="000F139C" w:rsidRDefault="00767FEF" w:rsidP="00370D43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B37086" w:rsidRPr="000F139C" w14:paraId="461F058B" w14:textId="77777777" w:rsidTr="00370D43">
        <w:trPr>
          <w:jc w:val="center"/>
        </w:trPr>
        <w:tc>
          <w:tcPr>
            <w:tcW w:w="698" w:type="pct"/>
            <w:tcBorders>
              <w:top w:val="single" w:sz="12" w:space="0" w:color="auto"/>
            </w:tcBorders>
          </w:tcPr>
          <w:p w14:paraId="03F400AA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52-57</w:t>
            </w:r>
          </w:p>
        </w:tc>
        <w:tc>
          <w:tcPr>
            <w:tcW w:w="2549" w:type="pct"/>
            <w:tcBorders>
              <w:top w:val="single" w:sz="12" w:space="0" w:color="auto"/>
            </w:tcBorders>
          </w:tcPr>
          <w:p w14:paraId="42CA2DD5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TLV3-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外部电源电压（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614D276F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67EEAC1B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4A4D7F65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电压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24.0V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1A1D1BA3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69B9FCCD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3004</w:t>
            </w:r>
          </w:p>
          <w:p w14:paraId="1F243458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4AF8CEB6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00F0</w:t>
            </w:r>
          </w:p>
        </w:tc>
      </w:tr>
      <w:tr w:rsidR="00B37086" w:rsidRPr="000F139C" w14:paraId="08FE0C9B" w14:textId="77777777" w:rsidTr="00370D43">
        <w:trPr>
          <w:jc w:val="center"/>
        </w:trPr>
        <w:tc>
          <w:tcPr>
            <w:tcW w:w="698" w:type="pct"/>
          </w:tcPr>
          <w:p w14:paraId="2F246EC7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58-63</w:t>
            </w:r>
          </w:p>
        </w:tc>
        <w:tc>
          <w:tcPr>
            <w:tcW w:w="2549" w:type="pct"/>
          </w:tcPr>
          <w:p w14:paraId="23BA947F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TLV4-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终端内置电池电压（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47DF9B90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685FAB77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3941F15D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电压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3.7V</w:t>
            </w:r>
          </w:p>
        </w:tc>
        <w:tc>
          <w:tcPr>
            <w:tcW w:w="1753" w:type="pct"/>
          </w:tcPr>
          <w:p w14:paraId="31D53D4D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5C9D7582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3005</w:t>
            </w:r>
          </w:p>
          <w:p w14:paraId="1FB1E17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06230832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0025</w:t>
            </w:r>
          </w:p>
        </w:tc>
      </w:tr>
      <w:tr w:rsidR="00B37086" w:rsidRPr="000F139C" w14:paraId="0FABFC09" w14:textId="77777777" w:rsidTr="00370D43">
        <w:trPr>
          <w:jc w:val="center"/>
        </w:trPr>
        <w:tc>
          <w:tcPr>
            <w:tcW w:w="698" w:type="pct"/>
          </w:tcPr>
          <w:p w14:paraId="153650C1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Byte64-68</w:t>
            </w:r>
          </w:p>
        </w:tc>
        <w:tc>
          <w:tcPr>
            <w:tcW w:w="2549" w:type="pct"/>
          </w:tcPr>
          <w:p w14:paraId="5FC4C9AA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TLV5-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本地信号场强（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0x3007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1B795886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1945D763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2764A81D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信号值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</w:t>
            </w:r>
          </w:p>
        </w:tc>
        <w:tc>
          <w:tcPr>
            <w:tcW w:w="1753" w:type="pct"/>
          </w:tcPr>
          <w:p w14:paraId="5B922E62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20A5B3E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3007</w:t>
            </w:r>
          </w:p>
          <w:p w14:paraId="325B13BE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6B113F08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14</w:t>
            </w:r>
          </w:p>
        </w:tc>
      </w:tr>
      <w:tr w:rsidR="00E36C35" w:rsidRPr="000F139C" w14:paraId="6C1AA2E0" w14:textId="77777777" w:rsidTr="00370D43">
        <w:trPr>
          <w:jc w:val="center"/>
        </w:trPr>
        <w:tc>
          <w:tcPr>
            <w:tcW w:w="698" w:type="pct"/>
          </w:tcPr>
          <w:p w14:paraId="55D507FB" w14:textId="5DFFFD1C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Byte69-73</w:t>
            </w:r>
          </w:p>
        </w:tc>
        <w:tc>
          <w:tcPr>
            <w:tcW w:w="2549" w:type="pct"/>
          </w:tcPr>
          <w:p w14:paraId="409E1468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TLV6-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卫星颗数（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0x3008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0B81AF94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0939736C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68A01DF8" w14:textId="7C0DA19D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卫星颗数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14</w:t>
            </w:r>
          </w:p>
        </w:tc>
        <w:tc>
          <w:tcPr>
            <w:tcW w:w="1753" w:type="pct"/>
          </w:tcPr>
          <w:p w14:paraId="31FE0AC2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79EF7EBA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3008</w:t>
            </w:r>
          </w:p>
          <w:p w14:paraId="73DDA5FF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61AAAF79" w14:textId="19360E5E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0E</w:t>
            </w:r>
          </w:p>
        </w:tc>
      </w:tr>
      <w:tr w:rsidR="00E36C35" w:rsidRPr="000F139C" w14:paraId="466FE158" w14:textId="77777777" w:rsidTr="00370D43">
        <w:trPr>
          <w:jc w:val="center"/>
        </w:trPr>
        <w:tc>
          <w:tcPr>
            <w:tcW w:w="698" w:type="pct"/>
          </w:tcPr>
          <w:p w14:paraId="43A09CF8" w14:textId="707A7E30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74-81</w:t>
            </w:r>
          </w:p>
        </w:tc>
        <w:tc>
          <w:tcPr>
            <w:tcW w:w="2549" w:type="pct"/>
          </w:tcPr>
          <w:p w14:paraId="2647F804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TLV7-ACC ON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累计时间（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32027F9B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24E62218" w14:textId="77777777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03B2B63B" w14:textId="2BB6C2D2" w:rsidR="00E36C35" w:rsidRPr="000F139C" w:rsidRDefault="00E36C35" w:rsidP="00E36C35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 ON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累计时间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3600s</w:t>
            </w:r>
          </w:p>
        </w:tc>
        <w:tc>
          <w:tcPr>
            <w:tcW w:w="1753" w:type="pct"/>
          </w:tcPr>
          <w:p w14:paraId="1D5CAC70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074FF65E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3016</w:t>
            </w:r>
          </w:p>
          <w:p w14:paraId="21AB3809" w14:textId="77777777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0004</w:t>
            </w:r>
          </w:p>
          <w:p w14:paraId="7A05AAA1" w14:textId="40917A7A" w:rsidR="00E36C35" w:rsidRPr="000F139C" w:rsidRDefault="00E36C35" w:rsidP="00E36C35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0E10</w:t>
            </w:r>
          </w:p>
        </w:tc>
      </w:tr>
    </w:tbl>
    <w:p w14:paraId="3D638A46" w14:textId="77777777" w:rsidR="00E36C35" w:rsidRPr="000F139C" w:rsidRDefault="00E36C35">
      <w:pPr>
        <w:sectPr w:rsidR="00E36C35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</w:p>
    <w:p w14:paraId="116CED7A" w14:textId="11D49979" w:rsidR="00767FEF" w:rsidRPr="000F139C" w:rsidRDefault="00767FEF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53</w:t>
      </w:r>
      <w:r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终端基本状态同步 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4879"/>
        <w:gridCol w:w="3355"/>
      </w:tblGrid>
      <w:tr w:rsidR="00767FEF" w:rsidRPr="000F139C" w14:paraId="39A650C5" w14:textId="77777777" w:rsidTr="00DC006B">
        <w:trPr>
          <w:jc w:val="center"/>
        </w:trPr>
        <w:tc>
          <w:tcPr>
            <w:tcW w:w="698" w:type="pct"/>
            <w:tcBorders>
              <w:top w:val="single" w:sz="12" w:space="0" w:color="auto"/>
              <w:bottom w:val="single" w:sz="12" w:space="0" w:color="auto"/>
            </w:tcBorders>
          </w:tcPr>
          <w:p w14:paraId="1ADF2B5A" w14:textId="77777777" w:rsidR="00767FEF" w:rsidRPr="000F139C" w:rsidRDefault="00767FEF" w:rsidP="00DC006B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49" w:type="pct"/>
            <w:tcBorders>
              <w:top w:val="single" w:sz="12" w:space="0" w:color="auto"/>
              <w:bottom w:val="single" w:sz="12" w:space="0" w:color="auto"/>
            </w:tcBorders>
          </w:tcPr>
          <w:p w14:paraId="7E8EE0DA" w14:textId="77777777" w:rsidR="00767FEF" w:rsidRPr="000F139C" w:rsidRDefault="00767FEF" w:rsidP="00DC006B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4A54FE23" w14:textId="77777777" w:rsidR="00767FEF" w:rsidRPr="000F139C" w:rsidRDefault="00767FEF" w:rsidP="00DC006B">
            <w:pPr>
              <w:pStyle w:val="aff4"/>
              <w:spacing w:before="156" w:after="156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Hex数值</w:t>
            </w:r>
          </w:p>
        </w:tc>
      </w:tr>
      <w:tr w:rsidR="00B37086" w:rsidRPr="000F139C" w14:paraId="014A9E9C" w14:textId="77777777" w:rsidTr="00DC006B">
        <w:trPr>
          <w:jc w:val="center"/>
        </w:trPr>
        <w:tc>
          <w:tcPr>
            <w:tcW w:w="698" w:type="pct"/>
            <w:tcBorders>
              <w:top w:val="single" w:sz="12" w:space="0" w:color="auto"/>
            </w:tcBorders>
          </w:tcPr>
          <w:p w14:paraId="75FA4BC9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82-86</w:t>
            </w:r>
          </w:p>
        </w:tc>
        <w:tc>
          <w:tcPr>
            <w:tcW w:w="2549" w:type="pct"/>
            <w:tcBorders>
              <w:top w:val="single" w:sz="12" w:space="0" w:color="auto"/>
            </w:tcBorders>
          </w:tcPr>
          <w:p w14:paraId="1E3A5708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TLV7- 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（端对端协议）状态（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0x3017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3F298EDF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385AC6FF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0D90F124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状态：与中心通讯正常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0C7FB704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A9CCC21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3017</w:t>
            </w:r>
          </w:p>
          <w:p w14:paraId="0C4FBFE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6A81669E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B37086" w:rsidRPr="000F139C" w14:paraId="113F44C5" w14:textId="77777777" w:rsidTr="00DC006B">
        <w:trPr>
          <w:jc w:val="center"/>
        </w:trPr>
        <w:tc>
          <w:tcPr>
            <w:tcW w:w="698" w:type="pct"/>
          </w:tcPr>
          <w:p w14:paraId="26B366AB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87-91</w:t>
            </w:r>
          </w:p>
        </w:tc>
        <w:tc>
          <w:tcPr>
            <w:tcW w:w="2549" w:type="pct"/>
          </w:tcPr>
          <w:p w14:paraId="4B76771A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TLV8-GSM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0x3018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1AC402A4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6CA615CE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3A9F83EF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注册状态：已注册，本地网络</w:t>
            </w:r>
          </w:p>
        </w:tc>
        <w:tc>
          <w:tcPr>
            <w:tcW w:w="1753" w:type="pct"/>
          </w:tcPr>
          <w:p w14:paraId="14954AA8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3E5DD8E9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3018</w:t>
            </w:r>
          </w:p>
          <w:p w14:paraId="3157403B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7B47EC40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B37086" w:rsidRPr="000F139C" w14:paraId="253F48B0" w14:textId="77777777" w:rsidTr="00DC006B">
        <w:trPr>
          <w:jc w:val="center"/>
        </w:trPr>
        <w:tc>
          <w:tcPr>
            <w:tcW w:w="698" w:type="pct"/>
          </w:tcPr>
          <w:p w14:paraId="433DF43C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92-96</w:t>
            </w:r>
          </w:p>
        </w:tc>
        <w:tc>
          <w:tcPr>
            <w:tcW w:w="2549" w:type="pct"/>
          </w:tcPr>
          <w:p w14:paraId="3ACF8441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TLV9-GPRS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0x3019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46117F04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28428848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1B73051B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注册状态：已注册，本地网络</w:t>
            </w:r>
          </w:p>
        </w:tc>
        <w:tc>
          <w:tcPr>
            <w:tcW w:w="1753" w:type="pct"/>
          </w:tcPr>
          <w:p w14:paraId="26979335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FF72D26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3019</w:t>
            </w:r>
          </w:p>
          <w:p w14:paraId="688BDCED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58A74CEF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B37086" w:rsidRPr="000F139C" w14:paraId="4C1CA7D4" w14:textId="77777777" w:rsidTr="00DC006B">
        <w:trPr>
          <w:jc w:val="center"/>
        </w:trPr>
        <w:tc>
          <w:tcPr>
            <w:tcW w:w="698" w:type="pct"/>
          </w:tcPr>
          <w:p w14:paraId="07D455F1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97-101</w:t>
            </w:r>
          </w:p>
        </w:tc>
        <w:tc>
          <w:tcPr>
            <w:tcW w:w="2549" w:type="pct"/>
          </w:tcPr>
          <w:p w14:paraId="77F1B565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TLV10-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与平台连接状态（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0x301A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0EC8E266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  <w:p w14:paraId="4BA21C86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  <w:p w14:paraId="252D26BC" w14:textId="77777777" w:rsidR="00B37086" w:rsidRPr="000F139C" w:rsidRDefault="00B37086" w:rsidP="00B37086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与平台连接状态：在线</w:t>
            </w:r>
          </w:p>
        </w:tc>
        <w:tc>
          <w:tcPr>
            <w:tcW w:w="1753" w:type="pct"/>
          </w:tcPr>
          <w:p w14:paraId="5033BCE8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6BE2FC7A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301A</w:t>
            </w:r>
          </w:p>
          <w:p w14:paraId="7DFCB93F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0001</w:t>
            </w:r>
          </w:p>
          <w:p w14:paraId="635B9980" w14:textId="77777777" w:rsidR="00B37086" w:rsidRPr="000F139C" w:rsidRDefault="00B37086" w:rsidP="00B37086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6329D1" w:rsidRPr="000F139C" w14:paraId="62E186EC" w14:textId="77777777" w:rsidTr="00DC006B">
        <w:trPr>
          <w:jc w:val="center"/>
        </w:trPr>
        <w:tc>
          <w:tcPr>
            <w:tcW w:w="698" w:type="pct"/>
          </w:tcPr>
          <w:p w14:paraId="6F8E23F3" w14:textId="1BEF7314" w:rsidR="006329D1" w:rsidRPr="000F139C" w:rsidRDefault="006329D1" w:rsidP="006329D1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102</w:t>
            </w:r>
          </w:p>
        </w:tc>
        <w:tc>
          <w:tcPr>
            <w:tcW w:w="2549" w:type="pct"/>
          </w:tcPr>
          <w:p w14:paraId="3B062467" w14:textId="4C1E8C40" w:rsidR="006329D1" w:rsidRPr="000F139C" w:rsidRDefault="006329D1" w:rsidP="006329D1">
            <w:pPr>
              <w:pStyle w:val="affffff8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753" w:type="pct"/>
          </w:tcPr>
          <w:p w14:paraId="75AF5875" w14:textId="77777777" w:rsidR="006329D1" w:rsidRPr="000F139C" w:rsidRDefault="006329D1" w:rsidP="006329D1">
            <w:pPr>
              <w:pStyle w:val="aff4"/>
              <w:spacing w:before="156" w:after="156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529EEED7" w14:textId="77777777" w:rsidR="00B37086" w:rsidRPr="000F139C" w:rsidRDefault="00B37086" w:rsidP="007F67C7">
      <w:pPr>
        <w:pStyle w:val="a5"/>
        <w:spacing w:before="156" w:after="156"/>
        <w:outlineLvl w:val="1"/>
      </w:pPr>
      <w:bookmarkStart w:id="818" w:name="_Toc42593657"/>
      <w:bookmarkStart w:id="819" w:name="_Toc42620538"/>
      <w:bookmarkStart w:id="820" w:name="_Toc42624746"/>
      <w:bookmarkStart w:id="821" w:name="_Toc42625229"/>
      <w:bookmarkStart w:id="822" w:name="_Toc42764138"/>
      <w:bookmarkStart w:id="823" w:name="_Toc42593658"/>
      <w:bookmarkStart w:id="824" w:name="_Toc42620539"/>
      <w:bookmarkStart w:id="825" w:name="_Toc42624747"/>
      <w:bookmarkStart w:id="826" w:name="_Toc42625230"/>
      <w:bookmarkStart w:id="827" w:name="_Toc42764139"/>
      <w:bookmarkStart w:id="828" w:name="_Toc42593659"/>
      <w:bookmarkStart w:id="829" w:name="_Toc42620540"/>
      <w:bookmarkStart w:id="830" w:name="_Toc42624748"/>
      <w:bookmarkStart w:id="831" w:name="_Toc42625231"/>
      <w:bookmarkStart w:id="832" w:name="_Toc42764140"/>
      <w:bookmarkStart w:id="833" w:name="_Toc42875723"/>
      <w:bookmarkStart w:id="834" w:name="_Toc44167649"/>
      <w:bookmarkStart w:id="835" w:name="_Toc44578773"/>
      <w:bookmarkStart w:id="836" w:name="_Toc62542434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r w:rsidRPr="000F139C">
        <w:rPr>
          <w:rFonts w:hint="eastAsia"/>
        </w:rPr>
        <w:t>提醒</w:t>
      </w:r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</w:p>
    <w:p w14:paraId="363D7DAE" w14:textId="77777777"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协议报文提醒流程见图3。</w:t>
      </w:r>
    </w:p>
    <w:p w14:paraId="700B524D" w14:textId="77777777" w:rsidR="00D71412" w:rsidRPr="000F139C" w:rsidRDefault="00BF0C35" w:rsidP="007F67C7">
      <w:pPr>
        <w:pStyle w:val="aff4"/>
        <w:jc w:val="center"/>
      </w:pPr>
      <w:r w:rsidRPr="000F139C">
        <w:object w:dxaOrig="5320" w:dyaOrig="6750" w14:anchorId="350BAD98">
          <v:shape id="_x0000_i1027" type="#_x0000_t75" style="width:263.45pt;height:305.45pt" o:ole="">
            <v:imagedata r:id="rId20" o:title="" croptop="3495f" cropbottom="3204f"/>
          </v:shape>
          <o:OLEObject Type="Embed" ProgID="Visio.Drawing.15" ShapeID="_x0000_i1027" DrawAspect="Content" ObjectID="_1673179923" r:id="rId21"/>
        </w:object>
      </w:r>
    </w:p>
    <w:p w14:paraId="7D6148DB" w14:textId="77777777" w:rsidR="00976825" w:rsidRPr="000F139C" w:rsidRDefault="00976825" w:rsidP="00976825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图3协议报文</w:t>
      </w:r>
      <w:r w:rsidR="00F95062" w:rsidRPr="000F139C">
        <w:rPr>
          <w:rFonts w:hint="eastAsia"/>
        </w:rPr>
        <w:t>提醒流</w:t>
      </w:r>
      <w:r w:rsidRPr="000F139C">
        <w:rPr>
          <w:rFonts w:hint="eastAsia"/>
        </w:rPr>
        <w:t>程</w:t>
      </w:r>
    </w:p>
    <w:p w14:paraId="1835078D" w14:textId="3D418812" w:rsidR="00EB3775" w:rsidRPr="000F139C" w:rsidRDefault="00EB3775" w:rsidP="007F67C7">
      <w:pPr>
        <w:pStyle w:val="aff4"/>
      </w:pPr>
      <w:r w:rsidRPr="000F139C">
        <w:rPr>
          <w:rFonts w:hint="eastAsia"/>
        </w:rPr>
        <w:t>终端异常告警范例“DA”见表</w:t>
      </w:r>
      <w:r w:rsidR="00E34AB6">
        <w:t>54</w:t>
      </w:r>
      <w:r w:rsidRPr="000F139C">
        <w:rPr>
          <w:rFonts w:hint="eastAsia"/>
        </w:rPr>
        <w:t>。</w:t>
      </w:r>
    </w:p>
    <w:p w14:paraId="456F67CA" w14:textId="2F9F0065" w:rsidR="00D71412" w:rsidRPr="000F139C" w:rsidRDefault="00E65495" w:rsidP="00CD6E41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54</w:t>
      </w:r>
      <w:r w:rsidR="00D94C7C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</w:t>
      </w:r>
      <w:r w:rsidR="004A2159" w:rsidRPr="000F139C">
        <w:rPr>
          <w:rFonts w:ascii="黑体" w:eastAsia="黑体" w:hAnsi="黑体" w:hint="eastAsia"/>
        </w:rPr>
        <w:t>异常告警范例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4888"/>
        <w:gridCol w:w="3355"/>
      </w:tblGrid>
      <w:tr w:rsidR="00D71412" w:rsidRPr="000F139C" w14:paraId="037D50B1" w14:textId="77777777" w:rsidTr="00CD6E41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5DED99BB" w14:textId="77777777" w:rsidR="00D71412" w:rsidRPr="000F139C" w:rsidRDefault="00D71412" w:rsidP="00040F3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54" w:type="pct"/>
            <w:tcBorders>
              <w:top w:val="single" w:sz="12" w:space="0" w:color="auto"/>
              <w:bottom w:val="single" w:sz="12" w:space="0" w:color="auto"/>
            </w:tcBorders>
          </w:tcPr>
          <w:p w14:paraId="7F2F839B" w14:textId="77777777" w:rsidR="00D71412" w:rsidRPr="000F139C" w:rsidRDefault="00D71412" w:rsidP="00040F3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5CD8C7FE" w14:textId="77777777" w:rsidR="00D71412" w:rsidRPr="000F139C" w:rsidRDefault="00D71412" w:rsidP="00040F3A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71412" w:rsidRPr="000F139C" w14:paraId="4B43CE09" w14:textId="77777777" w:rsidTr="00CD6E41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798D3B9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554" w:type="pct"/>
            <w:tcBorders>
              <w:top w:val="single" w:sz="12" w:space="0" w:color="auto"/>
            </w:tcBorders>
          </w:tcPr>
          <w:p w14:paraId="3A34E16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19B837D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04</w:t>
            </w:r>
          </w:p>
        </w:tc>
      </w:tr>
      <w:tr w:rsidR="00D71412" w:rsidRPr="000F139C" w14:paraId="0C9F532D" w14:textId="77777777" w:rsidTr="00CD6E41">
        <w:trPr>
          <w:jc w:val="center"/>
        </w:trPr>
        <w:tc>
          <w:tcPr>
            <w:tcW w:w="693" w:type="pct"/>
          </w:tcPr>
          <w:p w14:paraId="0344045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554" w:type="pct"/>
          </w:tcPr>
          <w:p w14:paraId="6366511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753" w:type="pct"/>
          </w:tcPr>
          <w:p w14:paraId="6742E6D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71412" w:rsidRPr="000F139C" w14:paraId="564B9BE8" w14:textId="77777777" w:rsidTr="00CD6E41">
        <w:trPr>
          <w:jc w:val="center"/>
        </w:trPr>
        <w:tc>
          <w:tcPr>
            <w:tcW w:w="693" w:type="pct"/>
          </w:tcPr>
          <w:p w14:paraId="5746A33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554" w:type="pct"/>
          </w:tcPr>
          <w:p w14:paraId="4BF1365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753" w:type="pct"/>
          </w:tcPr>
          <w:p w14:paraId="7FBED05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4533083B" w14:textId="77777777" w:rsidTr="00CD6E41">
        <w:trPr>
          <w:jc w:val="center"/>
        </w:trPr>
        <w:tc>
          <w:tcPr>
            <w:tcW w:w="693" w:type="pct"/>
          </w:tcPr>
          <w:p w14:paraId="2DA8E85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554" w:type="pct"/>
          </w:tcPr>
          <w:p w14:paraId="43E5983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753" w:type="pct"/>
          </w:tcPr>
          <w:p w14:paraId="5A0D243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7C8CF6DE" w14:textId="77777777" w:rsidTr="00CD6E41">
        <w:trPr>
          <w:jc w:val="center"/>
        </w:trPr>
        <w:tc>
          <w:tcPr>
            <w:tcW w:w="693" w:type="pct"/>
          </w:tcPr>
          <w:p w14:paraId="51CF866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554" w:type="pct"/>
          </w:tcPr>
          <w:p w14:paraId="216384B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753" w:type="pct"/>
          </w:tcPr>
          <w:p w14:paraId="01E6566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D71412" w:rsidRPr="000F139C" w14:paraId="54471DF5" w14:textId="77777777" w:rsidTr="00CD6E41">
        <w:trPr>
          <w:jc w:val="center"/>
        </w:trPr>
        <w:tc>
          <w:tcPr>
            <w:tcW w:w="693" w:type="pct"/>
          </w:tcPr>
          <w:p w14:paraId="46E799DD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554" w:type="pct"/>
          </w:tcPr>
          <w:p w14:paraId="3E067D6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753" w:type="pct"/>
          </w:tcPr>
          <w:p w14:paraId="1A05317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67BB2FEF" w14:textId="77777777" w:rsidTr="00CD6E41">
        <w:trPr>
          <w:jc w:val="center"/>
        </w:trPr>
        <w:tc>
          <w:tcPr>
            <w:tcW w:w="693" w:type="pct"/>
          </w:tcPr>
          <w:p w14:paraId="475532A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554" w:type="pct"/>
          </w:tcPr>
          <w:p w14:paraId="2A84BA56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753" w:type="pct"/>
          </w:tcPr>
          <w:p w14:paraId="40ED394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0D</w:t>
            </w:r>
          </w:p>
        </w:tc>
      </w:tr>
      <w:tr w:rsidR="00040F3A" w:rsidRPr="000F139C" w14:paraId="4DD9E249" w14:textId="77777777" w:rsidTr="00CD6E41">
        <w:trPr>
          <w:jc w:val="center"/>
        </w:trPr>
        <w:tc>
          <w:tcPr>
            <w:tcW w:w="693" w:type="pct"/>
          </w:tcPr>
          <w:p w14:paraId="36D6AEBD" w14:textId="13DF6D8C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554" w:type="pct"/>
          </w:tcPr>
          <w:p w14:paraId="64FA4BF2" w14:textId="7D7A4D2D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提醒类型长度MSB（不含该字节）</w:t>
            </w:r>
          </w:p>
        </w:tc>
        <w:tc>
          <w:tcPr>
            <w:tcW w:w="1753" w:type="pct"/>
          </w:tcPr>
          <w:p w14:paraId="71406119" w14:textId="57EFB5D3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040F3A" w:rsidRPr="000F139C" w14:paraId="6D68B840" w14:textId="77777777" w:rsidTr="00CD6E41">
        <w:trPr>
          <w:jc w:val="center"/>
        </w:trPr>
        <w:tc>
          <w:tcPr>
            <w:tcW w:w="693" w:type="pct"/>
          </w:tcPr>
          <w:p w14:paraId="3ACADB11" w14:textId="221F50DF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554" w:type="pct"/>
          </w:tcPr>
          <w:p w14:paraId="1342FF22" w14:textId="266E4019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提醒类型长度LSB（不含该字节）</w:t>
            </w:r>
          </w:p>
        </w:tc>
        <w:tc>
          <w:tcPr>
            <w:tcW w:w="1753" w:type="pct"/>
          </w:tcPr>
          <w:p w14:paraId="0C427AAB" w14:textId="6E9DC4B0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040F3A" w:rsidRPr="000F139C" w14:paraId="45BBF461" w14:textId="77777777" w:rsidTr="00CD6E41">
        <w:trPr>
          <w:jc w:val="center"/>
        </w:trPr>
        <w:tc>
          <w:tcPr>
            <w:tcW w:w="693" w:type="pct"/>
          </w:tcPr>
          <w:p w14:paraId="6571700D" w14:textId="358F8A53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554" w:type="pct"/>
          </w:tcPr>
          <w:p w14:paraId="4BE485DA" w14:textId="5EBA6BB1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 xml:space="preserve">‘D’： device </w:t>
            </w:r>
          </w:p>
        </w:tc>
        <w:tc>
          <w:tcPr>
            <w:tcW w:w="1753" w:type="pct"/>
          </w:tcPr>
          <w:p w14:paraId="18EFE1F3" w14:textId="30C24177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4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</w:tr>
      <w:tr w:rsidR="00040F3A" w:rsidRPr="000F139C" w14:paraId="4F354576" w14:textId="77777777" w:rsidTr="00CD6E41">
        <w:trPr>
          <w:jc w:val="center"/>
        </w:trPr>
        <w:tc>
          <w:tcPr>
            <w:tcW w:w="693" w:type="pct"/>
          </w:tcPr>
          <w:p w14:paraId="569B038E" w14:textId="275635BE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554" w:type="pct"/>
          </w:tcPr>
          <w:p w14:paraId="13E44205" w14:textId="315886C0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‘A’：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 alert</w:t>
            </w:r>
          </w:p>
        </w:tc>
        <w:tc>
          <w:tcPr>
            <w:tcW w:w="1753" w:type="pct"/>
          </w:tcPr>
          <w:p w14:paraId="36C56EB7" w14:textId="2C364D97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41</w:t>
            </w:r>
          </w:p>
        </w:tc>
      </w:tr>
      <w:tr w:rsidR="00040F3A" w:rsidRPr="000F139C" w14:paraId="41F62ED0" w14:textId="77777777" w:rsidTr="00CD6E41">
        <w:trPr>
          <w:jc w:val="center"/>
        </w:trPr>
        <w:tc>
          <w:tcPr>
            <w:tcW w:w="693" w:type="pct"/>
          </w:tcPr>
          <w:p w14:paraId="49B697AF" w14:textId="3A4B6B87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554" w:type="pct"/>
          </w:tcPr>
          <w:p w14:paraId="7CE5E9EA" w14:textId="7A68F36E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提醒内容长度MSB（不含该字节）</w:t>
            </w:r>
          </w:p>
        </w:tc>
        <w:tc>
          <w:tcPr>
            <w:tcW w:w="1753" w:type="pct"/>
          </w:tcPr>
          <w:p w14:paraId="1B4BB1F1" w14:textId="274FB78D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040F3A" w:rsidRPr="000F139C" w14:paraId="39741612" w14:textId="77777777" w:rsidTr="00CD6E41">
        <w:trPr>
          <w:jc w:val="center"/>
        </w:trPr>
        <w:tc>
          <w:tcPr>
            <w:tcW w:w="693" w:type="pct"/>
          </w:tcPr>
          <w:p w14:paraId="1C6EA740" w14:textId="384167FA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554" w:type="pct"/>
          </w:tcPr>
          <w:p w14:paraId="5C12F2E1" w14:textId="403EADCC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提醒内容长度LSB（不含该字节）</w:t>
            </w:r>
          </w:p>
        </w:tc>
        <w:tc>
          <w:tcPr>
            <w:tcW w:w="1753" w:type="pct"/>
          </w:tcPr>
          <w:p w14:paraId="5DFC7728" w14:textId="3F9E4BFE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</w:t>
            </w:r>
          </w:p>
        </w:tc>
      </w:tr>
      <w:tr w:rsidR="00040F3A" w:rsidRPr="000F139C" w14:paraId="2DE1A18B" w14:textId="77777777" w:rsidTr="00CD6E41">
        <w:trPr>
          <w:jc w:val="center"/>
        </w:trPr>
        <w:tc>
          <w:tcPr>
            <w:tcW w:w="693" w:type="pct"/>
          </w:tcPr>
          <w:p w14:paraId="357F7087" w14:textId="36D623CB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554" w:type="pct"/>
          </w:tcPr>
          <w:p w14:paraId="750CC986" w14:textId="5027F863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TAG-0x300D</w:t>
            </w:r>
          </w:p>
        </w:tc>
        <w:tc>
          <w:tcPr>
            <w:tcW w:w="1753" w:type="pct"/>
          </w:tcPr>
          <w:p w14:paraId="069C1BC2" w14:textId="2870DF68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30</w:t>
            </w:r>
          </w:p>
        </w:tc>
      </w:tr>
      <w:tr w:rsidR="00040F3A" w:rsidRPr="000F139C" w14:paraId="0AB22C82" w14:textId="77777777" w:rsidTr="00CD6E41">
        <w:trPr>
          <w:jc w:val="center"/>
        </w:trPr>
        <w:tc>
          <w:tcPr>
            <w:tcW w:w="693" w:type="pct"/>
          </w:tcPr>
          <w:p w14:paraId="2A7A6BE5" w14:textId="0D3772C6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554" w:type="pct"/>
          </w:tcPr>
          <w:p w14:paraId="3589F32E" w14:textId="233ACF2D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TAG-0x300D</w:t>
            </w:r>
          </w:p>
        </w:tc>
        <w:tc>
          <w:tcPr>
            <w:tcW w:w="1753" w:type="pct"/>
          </w:tcPr>
          <w:p w14:paraId="0842EE07" w14:textId="222AC27F" w:rsidR="00040F3A" w:rsidRPr="000F139C" w:rsidRDefault="00040F3A" w:rsidP="00040F3A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0D</w:t>
            </w:r>
          </w:p>
        </w:tc>
      </w:tr>
    </w:tbl>
    <w:p w14:paraId="6B280401" w14:textId="20142E02" w:rsidR="00767FEF" w:rsidRPr="000F139C" w:rsidRDefault="00767FEF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54</w:t>
      </w:r>
      <w:r w:rsidR="00CD6E41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终端异常告警范例（续）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4888"/>
        <w:gridCol w:w="3355"/>
      </w:tblGrid>
      <w:tr w:rsidR="00767FEF" w:rsidRPr="000F139C" w14:paraId="7D80745F" w14:textId="77777777" w:rsidTr="00A665B6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792E8176" w14:textId="77777777" w:rsidR="00767FEF" w:rsidRPr="000F139C" w:rsidRDefault="00767FEF" w:rsidP="00A665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554" w:type="pct"/>
            <w:tcBorders>
              <w:top w:val="single" w:sz="12" w:space="0" w:color="auto"/>
              <w:bottom w:val="single" w:sz="12" w:space="0" w:color="auto"/>
            </w:tcBorders>
          </w:tcPr>
          <w:p w14:paraId="082989AD" w14:textId="77777777" w:rsidR="00767FEF" w:rsidRPr="000F139C" w:rsidRDefault="00767FEF" w:rsidP="00A665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753" w:type="pct"/>
            <w:tcBorders>
              <w:top w:val="single" w:sz="12" w:space="0" w:color="auto"/>
              <w:bottom w:val="single" w:sz="12" w:space="0" w:color="auto"/>
            </w:tcBorders>
          </w:tcPr>
          <w:p w14:paraId="3C93646D" w14:textId="77777777" w:rsidR="00767FEF" w:rsidRPr="000F139C" w:rsidRDefault="00767FEF" w:rsidP="00A665B6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71412" w:rsidRPr="000F139C" w14:paraId="70AD3043" w14:textId="77777777" w:rsidTr="00A665B6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4901FBA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554" w:type="pct"/>
            <w:tcBorders>
              <w:top w:val="single" w:sz="12" w:space="0" w:color="auto"/>
            </w:tcBorders>
          </w:tcPr>
          <w:p w14:paraId="6C20603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Length=N </w:t>
            </w:r>
          </w:p>
        </w:tc>
        <w:tc>
          <w:tcPr>
            <w:tcW w:w="1753" w:type="pct"/>
            <w:tcBorders>
              <w:top w:val="single" w:sz="12" w:space="0" w:color="auto"/>
            </w:tcBorders>
          </w:tcPr>
          <w:p w14:paraId="3117949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71412" w:rsidRPr="000F139C" w14:paraId="1F923D98" w14:textId="77777777" w:rsidTr="00A665B6">
        <w:trPr>
          <w:jc w:val="center"/>
        </w:trPr>
        <w:tc>
          <w:tcPr>
            <w:tcW w:w="693" w:type="pct"/>
          </w:tcPr>
          <w:p w14:paraId="3F216364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554" w:type="pct"/>
          </w:tcPr>
          <w:p w14:paraId="7EEEC04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Length=N 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此处示例为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753" w:type="pct"/>
          </w:tcPr>
          <w:p w14:paraId="2853528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D71412" w:rsidRPr="000F139C" w14:paraId="4E7F959E" w14:textId="77777777" w:rsidTr="00A665B6">
        <w:trPr>
          <w:jc w:val="center"/>
        </w:trPr>
        <w:tc>
          <w:tcPr>
            <w:tcW w:w="693" w:type="pct"/>
          </w:tcPr>
          <w:p w14:paraId="4851B24E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554" w:type="pct"/>
          </w:tcPr>
          <w:p w14:paraId="01323C1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0x0B——GPS信号强度弱(终端设备硬件报警)</w:t>
            </w:r>
          </w:p>
        </w:tc>
        <w:tc>
          <w:tcPr>
            <w:tcW w:w="1753" w:type="pct"/>
          </w:tcPr>
          <w:p w14:paraId="7F39264F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0B</w:t>
            </w:r>
          </w:p>
        </w:tc>
      </w:tr>
      <w:tr w:rsidR="00D71412" w:rsidRPr="000F139C" w14:paraId="014BD072" w14:textId="77777777" w:rsidTr="00A665B6">
        <w:trPr>
          <w:jc w:val="center"/>
        </w:trPr>
        <w:tc>
          <w:tcPr>
            <w:tcW w:w="693" w:type="pct"/>
          </w:tcPr>
          <w:p w14:paraId="0F9BA99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554" w:type="pct"/>
          </w:tcPr>
          <w:p w14:paraId="61C5BB81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</w:rPr>
              <w:t>0x0C——G</w:t>
            </w: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PRS信号强度弱(终端设备硬件报警)</w:t>
            </w:r>
          </w:p>
        </w:tc>
        <w:tc>
          <w:tcPr>
            <w:tcW w:w="1753" w:type="pct"/>
          </w:tcPr>
          <w:p w14:paraId="79B71FC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0C</w:t>
            </w:r>
          </w:p>
        </w:tc>
      </w:tr>
      <w:tr w:rsidR="00D71412" w:rsidRPr="000F139C" w14:paraId="5D8A62A5" w14:textId="77777777" w:rsidTr="00A665B6">
        <w:trPr>
          <w:jc w:val="center"/>
        </w:trPr>
        <w:tc>
          <w:tcPr>
            <w:tcW w:w="693" w:type="pct"/>
          </w:tcPr>
          <w:p w14:paraId="5488584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554" w:type="pct"/>
          </w:tcPr>
          <w:p w14:paraId="0DAFF58A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753" w:type="pct"/>
          </w:tcPr>
          <w:p w14:paraId="326B683B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71ED5C1D" w14:textId="77777777" w:rsidR="00D71412" w:rsidRPr="000F139C" w:rsidRDefault="00D71412" w:rsidP="007F67C7">
      <w:pPr>
        <w:pStyle w:val="a5"/>
        <w:spacing w:before="156" w:after="156"/>
        <w:outlineLvl w:val="1"/>
      </w:pPr>
      <w:bookmarkStart w:id="837" w:name="_Toc42593660"/>
      <w:bookmarkStart w:id="838" w:name="_Toc42620541"/>
      <w:bookmarkStart w:id="839" w:name="_Toc42624749"/>
      <w:bookmarkStart w:id="840" w:name="_Toc42625232"/>
      <w:bookmarkStart w:id="841" w:name="_Toc42764141"/>
      <w:bookmarkStart w:id="842" w:name="_Toc42593661"/>
      <w:bookmarkStart w:id="843" w:name="_Toc42620542"/>
      <w:bookmarkStart w:id="844" w:name="_Toc42624750"/>
      <w:bookmarkStart w:id="845" w:name="_Toc42625233"/>
      <w:bookmarkStart w:id="846" w:name="_Toc42764142"/>
      <w:bookmarkStart w:id="847" w:name="_Toc42593662"/>
      <w:bookmarkStart w:id="848" w:name="_Toc42620543"/>
      <w:bookmarkStart w:id="849" w:name="_Toc42624751"/>
      <w:bookmarkStart w:id="850" w:name="_Toc42625234"/>
      <w:bookmarkStart w:id="851" w:name="_Toc42764143"/>
      <w:bookmarkStart w:id="852" w:name="_Toc42593663"/>
      <w:bookmarkStart w:id="853" w:name="_Toc42620544"/>
      <w:bookmarkStart w:id="854" w:name="_Toc42624752"/>
      <w:bookmarkStart w:id="855" w:name="_Toc42625235"/>
      <w:bookmarkStart w:id="856" w:name="_Toc42764144"/>
      <w:bookmarkStart w:id="857" w:name="_Toc42875724"/>
      <w:bookmarkStart w:id="858" w:name="_Toc44167650"/>
      <w:bookmarkStart w:id="859" w:name="_Toc44578774"/>
      <w:bookmarkStart w:id="860" w:name="_Toc62542435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r w:rsidRPr="000F139C">
        <w:rPr>
          <w:rFonts w:hint="eastAsia"/>
        </w:rPr>
        <w:t>命令请求及响应</w:t>
      </w:r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</w:p>
    <w:p w14:paraId="39F3BA06" w14:textId="77777777" w:rsidR="0019385C" w:rsidRPr="000F139C" w:rsidRDefault="0019385C" w:rsidP="00920E43">
      <w:pPr>
        <w:pStyle w:val="aff4"/>
      </w:pPr>
      <w:r w:rsidRPr="000F139C">
        <w:rPr>
          <w:rFonts w:hint="eastAsia"/>
        </w:rPr>
        <w:t>协议报文命令请求及响应流程见图4。</w:t>
      </w:r>
    </w:p>
    <w:p w14:paraId="56344AD3" w14:textId="77777777" w:rsidR="00D71412" w:rsidRPr="000F139C" w:rsidRDefault="00BF0C35" w:rsidP="00187056">
      <w:pPr>
        <w:pStyle w:val="aff4"/>
        <w:jc w:val="center"/>
      </w:pPr>
      <w:r w:rsidRPr="000F139C">
        <w:object w:dxaOrig="5320" w:dyaOrig="6750" w14:anchorId="1C0F6694">
          <v:shape id="_x0000_i1028" type="#_x0000_t75" style="width:263.45pt;height:318pt" o:ole="">
            <v:imagedata r:id="rId22" o:title="" croptop="776f" cropbottom="2811f"/>
          </v:shape>
          <o:OLEObject Type="Embed" ProgID="Visio.Drawing.15" ShapeID="_x0000_i1028" DrawAspect="Content" ObjectID="_1673179924" r:id="rId23"/>
        </w:object>
      </w:r>
    </w:p>
    <w:p w14:paraId="2F2767E8" w14:textId="77777777" w:rsidR="00845611" w:rsidRPr="000F139C" w:rsidRDefault="00845611" w:rsidP="00845611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图4协议报文命令请求及响应流程</w:t>
      </w:r>
    </w:p>
    <w:p w14:paraId="15C9EE4D" w14:textId="77777777" w:rsidR="004113D5" w:rsidRPr="000F139C" w:rsidRDefault="004113D5" w:rsidP="004113D5">
      <w:pPr>
        <w:pStyle w:val="a6"/>
        <w:spacing w:before="156" w:after="156"/>
        <w:outlineLvl w:val="2"/>
      </w:pPr>
      <w:bookmarkStart w:id="861" w:name="_Toc42593664"/>
      <w:bookmarkStart w:id="862" w:name="_Toc42620545"/>
      <w:bookmarkStart w:id="863" w:name="_Toc42624753"/>
      <w:bookmarkStart w:id="864" w:name="_Toc42625236"/>
      <w:bookmarkStart w:id="865" w:name="_Toc42764145"/>
      <w:bookmarkStart w:id="866" w:name="_Toc42764146"/>
      <w:bookmarkStart w:id="867" w:name="_Toc42875725"/>
      <w:bookmarkStart w:id="868" w:name="_Toc44167651"/>
      <w:bookmarkStart w:id="869" w:name="_Toc44578775"/>
      <w:bookmarkStart w:id="870" w:name="_Toc44667036"/>
      <w:bookmarkStart w:id="871" w:name="_Toc62542436"/>
      <w:bookmarkEnd w:id="861"/>
      <w:bookmarkEnd w:id="862"/>
      <w:bookmarkEnd w:id="863"/>
      <w:bookmarkEnd w:id="864"/>
      <w:bookmarkEnd w:id="865"/>
      <w:r w:rsidRPr="000F139C">
        <w:rPr>
          <w:rFonts w:hint="eastAsia"/>
        </w:rPr>
        <w:t>‘P</w:t>
      </w:r>
      <w:r w:rsidRPr="000F139C">
        <w:t>W</w:t>
      </w:r>
      <w:r w:rsidRPr="000F139C">
        <w:rPr>
          <w:rFonts w:hint="eastAsia"/>
        </w:rPr>
        <w:t>’设定参数命令</w:t>
      </w:r>
      <w:bookmarkEnd w:id="866"/>
      <w:bookmarkEnd w:id="867"/>
      <w:bookmarkEnd w:id="868"/>
      <w:bookmarkEnd w:id="869"/>
      <w:bookmarkEnd w:id="870"/>
      <w:bookmarkEnd w:id="871"/>
    </w:p>
    <w:p w14:paraId="7EC7AA3B" w14:textId="6359BE51" w:rsidR="004113D5" w:rsidRPr="000F139C" w:rsidRDefault="0019385C" w:rsidP="00920E43">
      <w:pPr>
        <w:pStyle w:val="aff4"/>
      </w:pPr>
      <w:r w:rsidRPr="000F139C">
        <w:rPr>
          <w:rFonts w:hint="eastAsia"/>
        </w:rPr>
        <w:t>‘PW’设定参数命令请求见表</w:t>
      </w:r>
      <w:r w:rsidR="00E34AB6">
        <w:t>55</w:t>
      </w:r>
      <w:r w:rsidRPr="000F139C">
        <w:rPr>
          <w:rFonts w:hint="eastAsia"/>
        </w:rPr>
        <w:t>，‘PW’设定参数命令响应见表</w:t>
      </w:r>
      <w:r w:rsidR="00E34AB6">
        <w:t>56</w:t>
      </w:r>
      <w:r w:rsidRPr="000F139C">
        <w:rPr>
          <w:rFonts w:hint="eastAsia"/>
        </w:rPr>
        <w:t>。</w:t>
      </w:r>
    </w:p>
    <w:p w14:paraId="4CDA845B" w14:textId="1CA33C8E" w:rsidR="00D71412" w:rsidRPr="000F139C" w:rsidRDefault="00C93B91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bookmarkStart w:id="872" w:name="_Toc42593666"/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55</w:t>
      </w:r>
      <w:r w:rsidR="000D0355" w:rsidRPr="000F139C">
        <w:rPr>
          <w:rFonts w:ascii="黑体" w:eastAsia="黑体" w:hAnsi="黑体"/>
          <w:kern w:val="0"/>
          <w:szCs w:val="20"/>
        </w:rPr>
        <w:t xml:space="preserve"> </w:t>
      </w:r>
      <w:r w:rsidR="00A64760" w:rsidRPr="000F139C">
        <w:rPr>
          <w:rFonts w:ascii="黑体" w:eastAsia="黑体" w:hAnsi="黑体"/>
          <w:kern w:val="0"/>
          <w:szCs w:val="20"/>
        </w:rPr>
        <w:t>‘PW’</w:t>
      </w:r>
      <w:r w:rsidR="00A64760" w:rsidRPr="000F139C">
        <w:rPr>
          <w:rFonts w:ascii="黑体" w:eastAsia="黑体" w:hAnsi="黑体" w:hint="eastAsia"/>
          <w:kern w:val="0"/>
          <w:szCs w:val="20"/>
        </w:rPr>
        <w:t>设定参数命令请求</w:t>
      </w:r>
      <w:bookmarkEnd w:id="87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D71412" w:rsidRPr="000F139C" w14:paraId="495F74EC" w14:textId="77777777" w:rsidTr="00164623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761478B0" w14:textId="77777777" w:rsidR="00D71412" w:rsidRPr="000F139C" w:rsidRDefault="00D71412" w:rsidP="0016462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0A66EBC8" w14:textId="77777777" w:rsidR="00D71412" w:rsidRPr="000F139C" w:rsidRDefault="00D71412" w:rsidP="0016462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2970043E" w14:textId="77777777" w:rsidR="00D71412" w:rsidRPr="000F139C" w:rsidRDefault="00D71412" w:rsidP="00164623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71412" w:rsidRPr="000F139C" w14:paraId="309F3017" w14:textId="77777777" w:rsidTr="00164623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6E1556A0" w14:textId="7D3B586C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642796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43A9309C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4CBAAD82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D71412" w:rsidRPr="000F139C" w14:paraId="73687889" w14:textId="77777777" w:rsidTr="00164623">
        <w:trPr>
          <w:jc w:val="center"/>
        </w:trPr>
        <w:tc>
          <w:tcPr>
            <w:tcW w:w="693" w:type="pct"/>
          </w:tcPr>
          <w:p w14:paraId="6604B05B" w14:textId="33090CC3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642796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2-8</w:t>
            </w:r>
          </w:p>
        </w:tc>
        <w:tc>
          <w:tcPr>
            <w:tcW w:w="2411" w:type="pct"/>
          </w:tcPr>
          <w:p w14:paraId="5CEE7045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4255DF68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71412" w:rsidRPr="000F139C" w14:paraId="6400BB8C" w14:textId="77777777" w:rsidTr="00164623">
        <w:trPr>
          <w:jc w:val="center"/>
        </w:trPr>
        <w:tc>
          <w:tcPr>
            <w:tcW w:w="693" w:type="pct"/>
          </w:tcPr>
          <w:p w14:paraId="09E52538" w14:textId="1EF1885D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</w:t>
            </w:r>
            <w:r w:rsidR="00642796" w:rsidRPr="000F139C"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9</w:t>
            </w:r>
          </w:p>
        </w:tc>
        <w:tc>
          <w:tcPr>
            <w:tcW w:w="2411" w:type="pct"/>
          </w:tcPr>
          <w:p w14:paraId="36D19C27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22605099" w14:textId="77777777" w:rsidR="00D71412" w:rsidRPr="000F139C" w:rsidRDefault="00D71412" w:rsidP="00D71412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</w:tbl>
    <w:p w14:paraId="45AE838F" w14:textId="15D950D4" w:rsidR="00767FEF" w:rsidRPr="000F139C" w:rsidRDefault="00767FEF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  <w:kern w:val="0"/>
          <w:szCs w:val="20"/>
        </w:rPr>
        <w:lastRenderedPageBreak/>
        <w:t>表</w:t>
      </w:r>
      <w:r w:rsidR="00E34AB6">
        <w:rPr>
          <w:rFonts w:ascii="黑体" w:eastAsia="黑体" w:hAnsi="黑体"/>
          <w:kern w:val="0"/>
          <w:szCs w:val="20"/>
        </w:rPr>
        <w:t>55</w:t>
      </w:r>
      <w:r w:rsidRPr="000F139C">
        <w:rPr>
          <w:rFonts w:ascii="黑体" w:eastAsia="黑体" w:hAnsi="黑体"/>
          <w:kern w:val="0"/>
          <w:szCs w:val="20"/>
        </w:rPr>
        <w:t xml:space="preserve"> ‘PW’</w:t>
      </w:r>
      <w:r w:rsidRPr="000F139C">
        <w:rPr>
          <w:rFonts w:ascii="黑体" w:eastAsia="黑体" w:hAnsi="黑体" w:hint="eastAsia"/>
          <w:kern w:val="0"/>
          <w:szCs w:val="20"/>
        </w:rPr>
        <w:t>设定参数命令请求（续）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767FEF" w:rsidRPr="000F139C" w14:paraId="6214A7F1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52F9D3D9" w14:textId="77777777" w:rsidR="00767FEF" w:rsidRPr="000F139C" w:rsidRDefault="00767FEF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55410FEF" w14:textId="77777777" w:rsidR="00767FEF" w:rsidRPr="000F139C" w:rsidRDefault="00767FEF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3C0D3770" w14:textId="77777777" w:rsidR="00767FEF" w:rsidRPr="000F139C" w:rsidRDefault="00767FEF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946E99" w:rsidRPr="000F139C" w14:paraId="4AE7F27F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D2DCF87" w14:textId="3B8E6C8E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10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17F50E1" w14:textId="61E7510F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5C4E8242" w14:textId="021DA59D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263396B2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21F48C84" w14:textId="4667207F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11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3DBF73E7" w14:textId="7D568546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74CE377C" w14:textId="7B43B6CD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</w:t>
            </w:r>
          </w:p>
        </w:tc>
      </w:tr>
      <w:tr w:rsidR="00946E99" w:rsidRPr="000F139C" w14:paraId="7C47F7EC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20AB5A77" w14:textId="6FC8D7B9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12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68BA58E6" w14:textId="0708BACA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4FF16F4F" w14:textId="74F27E1E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7521A8AC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D54B834" w14:textId="15DD4195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13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662B820C" w14:textId="6429AE32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2E28FA93" w14:textId="2E0C8F6E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14</w:t>
            </w:r>
          </w:p>
        </w:tc>
      </w:tr>
      <w:tr w:rsidR="00946E99" w:rsidRPr="000F139C" w14:paraId="0FA097D2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7F3DE29E" w14:textId="32E72B94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14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042BC98E" w14:textId="697FA494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1EDFED55" w14:textId="60D9BD78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639C35E5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AAD3F17" w14:textId="1C46A08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15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35A4F91" w14:textId="5C891F2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0AAB2AF9" w14:textId="137CF948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946E99" w:rsidRPr="000F139C" w14:paraId="401AB322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41B34BFA" w14:textId="3C73F80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16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6768267" w14:textId="47FEF936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P’parameter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5B755A6B" w14:textId="1BAB7033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</w:tr>
      <w:tr w:rsidR="00946E99" w:rsidRPr="000F139C" w14:paraId="2534D6A0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4EECABF5" w14:textId="1AFC175E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17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688DB1CA" w14:textId="54192586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1EEA7FC8" w14:textId="63C15E3E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</w:tr>
      <w:tr w:rsidR="00946E99" w:rsidRPr="000F139C" w14:paraId="3D4E7013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14225960" w14:textId="0C496531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18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04CB73E6" w14:textId="76BBB528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0C29DEA1" w14:textId="1A21ADC1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10801A7F" w14:textId="77777777" w:rsidTr="00BC7D65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19A5EB31" w14:textId="01ED1F52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19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0D3C69AE" w14:textId="00D74151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61AEF87F" w14:textId="5CF18091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0D</w:t>
            </w:r>
          </w:p>
        </w:tc>
      </w:tr>
      <w:tr w:rsidR="00946E99" w:rsidRPr="000F139C" w14:paraId="7CEE1661" w14:textId="77777777" w:rsidTr="00BC7D65">
        <w:trPr>
          <w:jc w:val="center"/>
        </w:trPr>
        <w:tc>
          <w:tcPr>
            <w:tcW w:w="693" w:type="pct"/>
          </w:tcPr>
          <w:p w14:paraId="68F9884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20</w:t>
            </w:r>
          </w:p>
        </w:tc>
        <w:tc>
          <w:tcPr>
            <w:tcW w:w="2411" w:type="pct"/>
          </w:tcPr>
          <w:p w14:paraId="47ED6AC0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1896" w:type="pct"/>
          </w:tcPr>
          <w:p w14:paraId="7A251D9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946E99" w:rsidRPr="000F139C" w14:paraId="759D34B0" w14:textId="77777777" w:rsidTr="00BC7D65">
        <w:trPr>
          <w:trHeight w:val="1773"/>
          <w:jc w:val="center"/>
        </w:trPr>
        <w:tc>
          <w:tcPr>
            <w:tcW w:w="693" w:type="pct"/>
          </w:tcPr>
          <w:p w14:paraId="54DD7B4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21-26</w:t>
            </w:r>
          </w:p>
          <w:p w14:paraId="4FD020BF" w14:textId="77777777" w:rsidR="00946E99" w:rsidRPr="000F139C" w:rsidRDefault="00946E99" w:rsidP="00946E99">
            <w:pPr>
              <w:pStyle w:val="aff4"/>
              <w:ind w:firstLine="36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</w:tcPr>
          <w:p w14:paraId="7E852F2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TLV1-进入休眠时间（0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x010B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）</w:t>
            </w:r>
          </w:p>
          <w:p w14:paraId="566FD1D9" w14:textId="77777777" w:rsidR="00946E99" w:rsidRPr="000F139C" w:rsidRDefault="00946E99" w:rsidP="00946E99">
            <w:pPr>
              <w:pStyle w:val="aff4"/>
              <w:tabs>
                <w:tab w:val="clear" w:pos="4201"/>
                <w:tab w:val="clear" w:pos="9298"/>
                <w:tab w:val="left" w:pos="806"/>
              </w:tabs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Tag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ab/>
            </w:r>
          </w:p>
          <w:p w14:paraId="1AD25F74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2bytes</w:t>
            </w:r>
          </w:p>
          <w:p w14:paraId="13A4B504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进入休眠时间：</w:t>
            </w: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300s</w:t>
            </w:r>
          </w:p>
        </w:tc>
        <w:tc>
          <w:tcPr>
            <w:tcW w:w="1896" w:type="pct"/>
          </w:tcPr>
          <w:p w14:paraId="30C1260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7CDDCB7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010B</w:t>
            </w:r>
          </w:p>
          <w:p w14:paraId="63D4638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65FB529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012C</w:t>
            </w:r>
          </w:p>
        </w:tc>
      </w:tr>
      <w:tr w:rsidR="00946E99" w:rsidRPr="000F139C" w14:paraId="1FB8B562" w14:textId="77777777" w:rsidTr="00BC7D65">
        <w:trPr>
          <w:trHeight w:val="1912"/>
          <w:jc w:val="center"/>
        </w:trPr>
        <w:tc>
          <w:tcPr>
            <w:tcW w:w="693" w:type="pct"/>
          </w:tcPr>
          <w:p w14:paraId="2AFB341B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27-32</w:t>
            </w:r>
          </w:p>
          <w:p w14:paraId="020AC681" w14:textId="77777777" w:rsidR="00946E99" w:rsidRPr="000F139C" w:rsidRDefault="00946E99" w:rsidP="00946E99">
            <w:pPr>
              <w:pStyle w:val="aff4"/>
              <w:ind w:firstLine="36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</w:tcPr>
          <w:p w14:paraId="726DFC68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color w:val="000000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</w:t>
            </w: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休眠期间定时唤醒间隔（0x010C）</w:t>
            </w:r>
          </w:p>
          <w:p w14:paraId="00790ECF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Tag：</w:t>
            </w:r>
          </w:p>
          <w:p w14:paraId="3F39CA54" w14:textId="77777777" w:rsidR="00946E99" w:rsidRPr="000F139C" w:rsidRDefault="00946E99" w:rsidP="00946E9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2bytes</w:t>
            </w:r>
          </w:p>
          <w:p w14:paraId="2713DC0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休眠期间定时唤醒间隔：60min</w:t>
            </w:r>
          </w:p>
        </w:tc>
        <w:tc>
          <w:tcPr>
            <w:tcW w:w="1896" w:type="pct"/>
          </w:tcPr>
          <w:p w14:paraId="3FEC998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72CA0D6E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010C</w:t>
            </w:r>
          </w:p>
          <w:p w14:paraId="4C7222CE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51AE1DC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003C</w:t>
            </w:r>
          </w:p>
        </w:tc>
      </w:tr>
      <w:tr w:rsidR="00946E99" w:rsidRPr="000F139C" w14:paraId="4AEEF951" w14:textId="77777777" w:rsidTr="00BC7D65">
        <w:trPr>
          <w:jc w:val="center"/>
        </w:trPr>
        <w:tc>
          <w:tcPr>
            <w:tcW w:w="693" w:type="pct"/>
          </w:tcPr>
          <w:p w14:paraId="0C132787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33</w:t>
            </w:r>
          </w:p>
        </w:tc>
        <w:tc>
          <w:tcPr>
            <w:tcW w:w="2411" w:type="pct"/>
          </w:tcPr>
          <w:p w14:paraId="55E01EF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1211AB8D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358B1138" w14:textId="288A7016" w:rsidR="006F0D79" w:rsidRPr="000F139C" w:rsidRDefault="00A64760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bookmarkStart w:id="873" w:name="_Hlk44162280"/>
      <w:r w:rsidR="00E34AB6">
        <w:rPr>
          <w:rFonts w:ascii="黑体" w:eastAsia="黑体" w:hAnsi="黑体"/>
        </w:rPr>
        <w:t>56</w:t>
      </w:r>
      <w:r w:rsidR="007441DF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‘PW’</w:t>
      </w:r>
      <w:r w:rsidRPr="000F139C">
        <w:rPr>
          <w:rFonts w:ascii="黑体" w:eastAsia="黑体" w:hAnsi="黑体" w:hint="eastAsia"/>
        </w:rPr>
        <w:t>设定参数命令</w:t>
      </w:r>
      <w:r w:rsidR="00B86248" w:rsidRPr="000F139C">
        <w:rPr>
          <w:rFonts w:ascii="黑体" w:eastAsia="黑体" w:hAnsi="黑体" w:hint="eastAsia"/>
        </w:rPr>
        <w:t>响应</w:t>
      </w:r>
      <w:bookmarkEnd w:id="87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6F0D79" w:rsidRPr="000F139C" w14:paraId="723D9062" w14:textId="77777777" w:rsidTr="0061603E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3320554E" w14:textId="77777777" w:rsidR="006F0D79" w:rsidRPr="000F139C" w:rsidRDefault="006F0D79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7A756182" w14:textId="77777777" w:rsidR="006F0D79" w:rsidRPr="000F139C" w:rsidRDefault="006F0D79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042A9FB5" w14:textId="77777777" w:rsidR="006F0D79" w:rsidRPr="000F139C" w:rsidRDefault="006F0D79" w:rsidP="00B42A3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6F0D79" w:rsidRPr="000F139C" w14:paraId="13EC1316" w14:textId="77777777" w:rsidTr="0061603E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3ED8F131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23A9CCBA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441FD2F0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</w:t>
            </w:r>
          </w:p>
        </w:tc>
      </w:tr>
      <w:tr w:rsidR="006F0D79" w:rsidRPr="000F139C" w14:paraId="30BD0373" w14:textId="77777777" w:rsidTr="007441DF">
        <w:trPr>
          <w:jc w:val="center"/>
        </w:trPr>
        <w:tc>
          <w:tcPr>
            <w:tcW w:w="693" w:type="pct"/>
          </w:tcPr>
          <w:p w14:paraId="62A4FAEC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6E3B17F5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6C13053E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6F0D79" w:rsidRPr="000F139C" w14:paraId="64DB8445" w14:textId="77777777" w:rsidTr="007441DF">
        <w:trPr>
          <w:jc w:val="center"/>
        </w:trPr>
        <w:tc>
          <w:tcPr>
            <w:tcW w:w="693" w:type="pct"/>
          </w:tcPr>
          <w:p w14:paraId="5E3A2A38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78727F35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5B86FE6D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6F0D79" w:rsidRPr="000F139C" w14:paraId="4A25D232" w14:textId="77777777" w:rsidTr="007441DF">
        <w:trPr>
          <w:jc w:val="center"/>
        </w:trPr>
        <w:tc>
          <w:tcPr>
            <w:tcW w:w="693" w:type="pct"/>
          </w:tcPr>
          <w:p w14:paraId="546E41C0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24DD582A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5A8C0EEF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6F0D79" w:rsidRPr="000F139C" w14:paraId="42EFDBD5" w14:textId="77777777" w:rsidTr="007441DF">
        <w:trPr>
          <w:jc w:val="center"/>
        </w:trPr>
        <w:tc>
          <w:tcPr>
            <w:tcW w:w="693" w:type="pct"/>
          </w:tcPr>
          <w:p w14:paraId="27FDAD2B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11" w:type="pct"/>
          </w:tcPr>
          <w:p w14:paraId="49E91EC4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0F4E1E5F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08</w:t>
            </w:r>
          </w:p>
        </w:tc>
      </w:tr>
      <w:tr w:rsidR="006F0D79" w:rsidRPr="000F139C" w14:paraId="405C6C08" w14:textId="77777777" w:rsidTr="007441DF">
        <w:trPr>
          <w:jc w:val="center"/>
        </w:trPr>
        <w:tc>
          <w:tcPr>
            <w:tcW w:w="693" w:type="pct"/>
          </w:tcPr>
          <w:p w14:paraId="06D15280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</w:tcPr>
          <w:p w14:paraId="27569CFE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</w:tcPr>
          <w:p w14:paraId="40D1815C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6F0D79" w:rsidRPr="000F139C" w14:paraId="57B0D4C4" w14:textId="77777777" w:rsidTr="007441DF">
        <w:trPr>
          <w:jc w:val="center"/>
        </w:trPr>
        <w:tc>
          <w:tcPr>
            <w:tcW w:w="693" w:type="pct"/>
          </w:tcPr>
          <w:p w14:paraId="34A93EEE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</w:tcPr>
          <w:p w14:paraId="5BE00A00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</w:tcPr>
          <w:p w14:paraId="3CEC7E2A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</w:tr>
      <w:tr w:rsidR="006F0D79" w:rsidRPr="000F139C" w14:paraId="76C09925" w14:textId="77777777" w:rsidTr="007441DF">
        <w:trPr>
          <w:jc w:val="center"/>
        </w:trPr>
        <w:tc>
          <w:tcPr>
            <w:tcW w:w="693" w:type="pct"/>
          </w:tcPr>
          <w:p w14:paraId="35DF564B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</w:tcPr>
          <w:p w14:paraId="53FE5516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1896" w:type="pct"/>
          </w:tcPr>
          <w:p w14:paraId="5F12FEAA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6F0D79" w:rsidRPr="000F139C" w14:paraId="41393765" w14:textId="77777777" w:rsidTr="007441DF">
        <w:trPr>
          <w:jc w:val="center"/>
        </w:trPr>
        <w:tc>
          <w:tcPr>
            <w:tcW w:w="693" w:type="pct"/>
          </w:tcPr>
          <w:p w14:paraId="55C01507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</w:tcPr>
          <w:p w14:paraId="44F39FA9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1896" w:type="pct"/>
          </w:tcPr>
          <w:p w14:paraId="5140E25F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</w:t>
            </w:r>
          </w:p>
        </w:tc>
      </w:tr>
      <w:tr w:rsidR="006F0D79" w:rsidRPr="000F139C" w14:paraId="79C812DB" w14:textId="77777777" w:rsidTr="007441DF">
        <w:trPr>
          <w:jc w:val="center"/>
        </w:trPr>
        <w:tc>
          <w:tcPr>
            <w:tcW w:w="693" w:type="pct"/>
          </w:tcPr>
          <w:p w14:paraId="4B0EF236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</w:tcPr>
          <w:p w14:paraId="176ED743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</w:tcPr>
          <w:p w14:paraId="1244F06C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6F0D79" w:rsidRPr="000F139C" w14:paraId="5B347E05" w14:textId="77777777" w:rsidTr="007441DF">
        <w:trPr>
          <w:jc w:val="center"/>
        </w:trPr>
        <w:tc>
          <w:tcPr>
            <w:tcW w:w="693" w:type="pct"/>
          </w:tcPr>
          <w:p w14:paraId="0B886189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</w:tcPr>
          <w:p w14:paraId="0A126F8F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</w:tcPr>
          <w:p w14:paraId="004E6991" w14:textId="77777777" w:rsidR="006F0D79" w:rsidRPr="000F139C" w:rsidRDefault="006F0D79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</w:tbl>
    <w:p w14:paraId="18B8C9F7" w14:textId="1F8A82C1" w:rsidR="00767FEF" w:rsidRPr="00946E99" w:rsidRDefault="00946E99" w:rsidP="00946E99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56</w:t>
      </w:r>
      <w:r w:rsidRPr="000F139C">
        <w:rPr>
          <w:rFonts w:ascii="黑体" w:eastAsia="黑体" w:hAnsi="黑体"/>
        </w:rPr>
        <w:t xml:space="preserve"> ‘PW’</w:t>
      </w:r>
      <w:r w:rsidRPr="000F139C">
        <w:rPr>
          <w:rFonts w:ascii="黑体" w:eastAsia="黑体" w:hAnsi="黑体" w:hint="eastAsia"/>
        </w:rPr>
        <w:t>设定参数命令响应</w:t>
      </w:r>
      <w:r>
        <w:rPr>
          <w:rFonts w:ascii="黑体" w:eastAsia="黑体" w:hAnsi="黑体" w:hint="eastAsia"/>
        </w:rPr>
        <w:t>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946E99" w:rsidRPr="000F139C" w14:paraId="79B3D217" w14:textId="77777777" w:rsidTr="00946E99">
        <w:trPr>
          <w:jc w:val="center"/>
        </w:trPr>
        <w:tc>
          <w:tcPr>
            <w:tcW w:w="69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40A796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FC43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F56DA" w14:textId="77777777" w:rsidR="00946E99" w:rsidRPr="000F139C" w:rsidRDefault="00946E99" w:rsidP="00946E9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946E99" w:rsidRPr="000F139C" w14:paraId="33407696" w14:textId="77777777" w:rsidTr="00751F59">
        <w:trPr>
          <w:jc w:val="center"/>
        </w:trPr>
        <w:tc>
          <w:tcPr>
            <w:tcW w:w="693" w:type="pct"/>
          </w:tcPr>
          <w:p w14:paraId="1A324A31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</w:tcPr>
          <w:p w14:paraId="1655033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1896" w:type="pct"/>
          </w:tcPr>
          <w:p w14:paraId="5669C89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</w:tr>
      <w:tr w:rsidR="00946E99" w:rsidRPr="000F139C" w14:paraId="138AD170" w14:textId="77777777" w:rsidTr="00751F59">
        <w:trPr>
          <w:jc w:val="center"/>
        </w:trPr>
        <w:tc>
          <w:tcPr>
            <w:tcW w:w="693" w:type="pct"/>
          </w:tcPr>
          <w:p w14:paraId="4B122166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</w:tcPr>
          <w:p w14:paraId="119815C8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W’write</w:t>
            </w:r>
          </w:p>
        </w:tc>
        <w:tc>
          <w:tcPr>
            <w:tcW w:w="1896" w:type="pct"/>
          </w:tcPr>
          <w:p w14:paraId="1288575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57</w:t>
            </w:r>
          </w:p>
        </w:tc>
      </w:tr>
      <w:tr w:rsidR="00946E99" w:rsidRPr="000F139C" w14:paraId="239FE0C2" w14:textId="77777777" w:rsidTr="00751F59">
        <w:trPr>
          <w:jc w:val="center"/>
        </w:trPr>
        <w:tc>
          <w:tcPr>
            <w:tcW w:w="693" w:type="pct"/>
          </w:tcPr>
          <w:p w14:paraId="4F9177B3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</w:tcPr>
          <w:p w14:paraId="1AA9E8D8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命令响应内容长度MSB（不含该字节）</w:t>
            </w:r>
          </w:p>
        </w:tc>
        <w:tc>
          <w:tcPr>
            <w:tcW w:w="1896" w:type="pct"/>
          </w:tcPr>
          <w:p w14:paraId="03565FA5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7132CEEE" w14:textId="77777777" w:rsidTr="00751F59">
        <w:trPr>
          <w:jc w:val="center"/>
        </w:trPr>
        <w:tc>
          <w:tcPr>
            <w:tcW w:w="693" w:type="pct"/>
          </w:tcPr>
          <w:p w14:paraId="477E459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411" w:type="pct"/>
          </w:tcPr>
          <w:p w14:paraId="523FDCBC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命令响应内容长度LSB（不含该字节）</w:t>
            </w:r>
          </w:p>
        </w:tc>
        <w:tc>
          <w:tcPr>
            <w:tcW w:w="1896" w:type="pct"/>
          </w:tcPr>
          <w:p w14:paraId="77040B4F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946E99" w:rsidRPr="000F139C" w14:paraId="4BEB5080" w14:textId="77777777" w:rsidTr="00751F59">
        <w:trPr>
          <w:jc w:val="center"/>
        </w:trPr>
        <w:tc>
          <w:tcPr>
            <w:tcW w:w="693" w:type="pct"/>
          </w:tcPr>
          <w:p w14:paraId="45397CC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22</w:t>
            </w:r>
          </w:p>
        </w:tc>
        <w:tc>
          <w:tcPr>
            <w:tcW w:w="2411" w:type="pct"/>
          </w:tcPr>
          <w:p w14:paraId="4974523B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</w:p>
          <w:p w14:paraId="0E8371E9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：成功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：失败,即没有全部执行成功</w:t>
            </w:r>
          </w:p>
        </w:tc>
        <w:tc>
          <w:tcPr>
            <w:tcW w:w="1896" w:type="pct"/>
          </w:tcPr>
          <w:p w14:paraId="63B5AE44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946E99" w:rsidRPr="000F139C" w14:paraId="250F1EC7" w14:textId="77777777" w:rsidTr="00751F59">
        <w:trPr>
          <w:jc w:val="center"/>
        </w:trPr>
        <w:tc>
          <w:tcPr>
            <w:tcW w:w="693" w:type="pct"/>
          </w:tcPr>
          <w:p w14:paraId="1D7C2AA0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 23</w:t>
            </w:r>
          </w:p>
        </w:tc>
        <w:tc>
          <w:tcPr>
            <w:tcW w:w="2411" w:type="pct"/>
          </w:tcPr>
          <w:p w14:paraId="3F7BF3B9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1141D182" w14:textId="77777777" w:rsidR="00946E99" w:rsidRPr="000F139C" w:rsidRDefault="00946E99" w:rsidP="00751F59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11C5E91F" w14:textId="77777777" w:rsidR="00F65894" w:rsidRPr="000F139C" w:rsidRDefault="00F65894" w:rsidP="007F67C7">
      <w:pPr>
        <w:pStyle w:val="a6"/>
        <w:spacing w:before="156" w:after="156"/>
        <w:outlineLvl w:val="2"/>
      </w:pPr>
      <w:bookmarkStart w:id="874" w:name="_Toc42593667"/>
      <w:bookmarkStart w:id="875" w:name="_Toc42620547"/>
      <w:bookmarkStart w:id="876" w:name="_Toc42624755"/>
      <w:bookmarkStart w:id="877" w:name="_Toc42625238"/>
      <w:bookmarkStart w:id="878" w:name="_Toc42764147"/>
      <w:bookmarkStart w:id="879" w:name="_Toc42875726"/>
      <w:bookmarkStart w:id="880" w:name="_Toc44167652"/>
      <w:bookmarkStart w:id="881" w:name="_Toc44578776"/>
      <w:bookmarkStart w:id="882" w:name="_Toc44667037"/>
      <w:bookmarkStart w:id="883" w:name="_Toc62542437"/>
      <w:r w:rsidRPr="000F139C">
        <w:rPr>
          <w:rFonts w:hint="eastAsia"/>
        </w:rPr>
        <w:t>‘PR’读取参数命令</w:t>
      </w:r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14:paraId="708D1749" w14:textId="61D78219" w:rsidR="0019385C" w:rsidRPr="000F139C" w:rsidRDefault="0019385C" w:rsidP="00920E43">
      <w:pPr>
        <w:pStyle w:val="aff4"/>
      </w:pPr>
      <w:r w:rsidRPr="000F139C">
        <w:t>‘</w:t>
      </w:r>
      <w:r w:rsidRPr="000F139C">
        <w:t>PR</w:t>
      </w:r>
      <w:r w:rsidRPr="000F139C">
        <w:t>’</w:t>
      </w:r>
      <w:r w:rsidRPr="000F139C">
        <w:rPr>
          <w:rFonts w:hint="eastAsia"/>
        </w:rPr>
        <w:t>读取参数命令请求见表</w:t>
      </w:r>
      <w:r w:rsidR="00E34AB6">
        <w:t>57</w:t>
      </w:r>
      <w:r w:rsidRPr="000F139C">
        <w:rPr>
          <w:rFonts w:hint="eastAsia"/>
        </w:rPr>
        <w:t>，‘PR’读取参数命令响应见表</w:t>
      </w:r>
      <w:r w:rsidR="00E34AB6">
        <w:t>58</w:t>
      </w:r>
      <w:r w:rsidRPr="000F139C">
        <w:rPr>
          <w:rFonts w:hint="eastAsia"/>
        </w:rPr>
        <w:t>。</w:t>
      </w:r>
    </w:p>
    <w:p w14:paraId="6FC3413B" w14:textId="330E1670" w:rsidR="00F7784B" w:rsidRPr="000F139C" w:rsidRDefault="00F7784B" w:rsidP="00326263">
      <w:pPr>
        <w:pStyle w:val="aff4"/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57</w:t>
      </w:r>
      <w:r w:rsidR="0061603E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‘PR’</w:t>
      </w:r>
      <w:r w:rsidRPr="000F139C">
        <w:rPr>
          <w:rFonts w:ascii="黑体" w:eastAsia="黑体" w:hAnsi="黑体" w:hint="eastAsia"/>
        </w:rPr>
        <w:t>读取参数命令请求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F65894" w:rsidRPr="000F139C" w14:paraId="6F79822A" w14:textId="77777777" w:rsidTr="006E571B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30AA5C10" w14:textId="77777777" w:rsidR="00F65894" w:rsidRPr="000F139C" w:rsidRDefault="00F6589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29A8D62" w14:textId="77777777" w:rsidR="00F65894" w:rsidRPr="000F139C" w:rsidRDefault="00F6589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4E2EAB96" w14:textId="77777777" w:rsidR="00F65894" w:rsidRPr="000F139C" w:rsidRDefault="00F6589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F65894" w:rsidRPr="000F139C" w14:paraId="2D693D28" w14:textId="77777777" w:rsidTr="006E571B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23837BF2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0636C1F8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7DBBEC68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F65894" w:rsidRPr="000F139C" w14:paraId="416F110E" w14:textId="77777777" w:rsidTr="006E571B">
        <w:trPr>
          <w:jc w:val="center"/>
        </w:trPr>
        <w:tc>
          <w:tcPr>
            <w:tcW w:w="693" w:type="pct"/>
          </w:tcPr>
          <w:p w14:paraId="395BE63F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159CDA01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3D64070B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F65894" w:rsidRPr="000F139C" w14:paraId="353E1509" w14:textId="77777777" w:rsidTr="006E571B">
        <w:trPr>
          <w:jc w:val="center"/>
        </w:trPr>
        <w:tc>
          <w:tcPr>
            <w:tcW w:w="693" w:type="pct"/>
          </w:tcPr>
          <w:p w14:paraId="5CEE1AAE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358261D3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65EFA29C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65894" w:rsidRPr="000F139C" w14:paraId="5A89A63B" w14:textId="77777777" w:rsidTr="006E571B">
        <w:trPr>
          <w:jc w:val="center"/>
        </w:trPr>
        <w:tc>
          <w:tcPr>
            <w:tcW w:w="693" w:type="pct"/>
          </w:tcPr>
          <w:p w14:paraId="29B9D65C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596143F6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03792B95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65894" w:rsidRPr="000F139C" w14:paraId="74797B65" w14:textId="77777777" w:rsidTr="006E571B">
        <w:trPr>
          <w:jc w:val="center"/>
        </w:trPr>
        <w:tc>
          <w:tcPr>
            <w:tcW w:w="693" w:type="pct"/>
          </w:tcPr>
          <w:p w14:paraId="6DBAFAA0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11" w:type="pct"/>
          </w:tcPr>
          <w:p w14:paraId="392DBA1F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2A4A039E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</w:t>
            </w:r>
            <w:r w:rsidR="00D52674" w:rsidRPr="000F139C">
              <w:rPr>
                <w:rFonts w:asciiTheme="minorEastAsia" w:eastAsiaTheme="minorEastAsia" w:hAnsiTheme="minorEastAsia"/>
                <w:sz w:val="18"/>
              </w:rPr>
              <w:t>9</w:t>
            </w:r>
          </w:p>
        </w:tc>
      </w:tr>
      <w:tr w:rsidR="00F65894" w:rsidRPr="000F139C" w14:paraId="288B20AE" w14:textId="77777777" w:rsidTr="006E571B">
        <w:trPr>
          <w:jc w:val="center"/>
        </w:trPr>
        <w:tc>
          <w:tcPr>
            <w:tcW w:w="693" w:type="pct"/>
          </w:tcPr>
          <w:p w14:paraId="737FB7F7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</w:tcPr>
          <w:p w14:paraId="05C17CB0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</w:tcPr>
          <w:p w14:paraId="6AD92C73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65894" w:rsidRPr="000F139C" w14:paraId="35031B9A" w14:textId="77777777" w:rsidTr="006E571B">
        <w:trPr>
          <w:jc w:val="center"/>
        </w:trPr>
        <w:tc>
          <w:tcPr>
            <w:tcW w:w="693" w:type="pct"/>
          </w:tcPr>
          <w:p w14:paraId="7C717213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</w:tcPr>
          <w:p w14:paraId="27322BF4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</w:tcPr>
          <w:p w14:paraId="4ACCFC97" w14:textId="77777777" w:rsidR="00F6589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0C</w:t>
            </w:r>
          </w:p>
        </w:tc>
      </w:tr>
      <w:tr w:rsidR="00F65894" w:rsidRPr="000F139C" w14:paraId="38091BF8" w14:textId="77777777" w:rsidTr="006E571B">
        <w:trPr>
          <w:jc w:val="center"/>
        </w:trPr>
        <w:tc>
          <w:tcPr>
            <w:tcW w:w="693" w:type="pct"/>
          </w:tcPr>
          <w:p w14:paraId="5346A841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</w:tcPr>
          <w:p w14:paraId="58B1A020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</w:tcPr>
          <w:p w14:paraId="3158D5A6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65894" w:rsidRPr="000F139C" w14:paraId="41B89BF7" w14:textId="77777777" w:rsidTr="006E571B">
        <w:trPr>
          <w:jc w:val="center"/>
        </w:trPr>
        <w:tc>
          <w:tcPr>
            <w:tcW w:w="693" w:type="pct"/>
          </w:tcPr>
          <w:p w14:paraId="5082CAB1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</w:tcPr>
          <w:p w14:paraId="44A6BAB9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</w:tcPr>
          <w:p w14:paraId="4B561D8E" w14:textId="77777777" w:rsidR="00F65894" w:rsidRPr="000F139C" w:rsidRDefault="00F6589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D52674" w:rsidRPr="000F139C" w14:paraId="5186EE8B" w14:textId="77777777" w:rsidTr="006E571B">
        <w:trPr>
          <w:jc w:val="center"/>
        </w:trPr>
        <w:tc>
          <w:tcPr>
            <w:tcW w:w="693" w:type="pct"/>
          </w:tcPr>
          <w:p w14:paraId="6244223A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</w:tcPr>
          <w:p w14:paraId="6AE2008E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1896" w:type="pct"/>
          </w:tcPr>
          <w:p w14:paraId="7B3C409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</w:tr>
      <w:tr w:rsidR="00D52674" w:rsidRPr="000F139C" w14:paraId="31C2D391" w14:textId="77777777" w:rsidTr="006E571B">
        <w:trPr>
          <w:jc w:val="center"/>
        </w:trPr>
        <w:tc>
          <w:tcPr>
            <w:tcW w:w="693" w:type="pct"/>
          </w:tcPr>
          <w:p w14:paraId="407A36EB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</w:tcPr>
          <w:p w14:paraId="2B99A8D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R’read</w:t>
            </w:r>
          </w:p>
        </w:tc>
        <w:tc>
          <w:tcPr>
            <w:tcW w:w="1896" w:type="pct"/>
          </w:tcPr>
          <w:p w14:paraId="40EF274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</w:tr>
      <w:tr w:rsidR="00D52674" w:rsidRPr="000F139C" w14:paraId="7D5B3776" w14:textId="77777777" w:rsidTr="006E571B">
        <w:trPr>
          <w:jc w:val="center"/>
        </w:trPr>
        <w:tc>
          <w:tcPr>
            <w:tcW w:w="693" w:type="pct"/>
          </w:tcPr>
          <w:p w14:paraId="1A3B366C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</w:tcPr>
          <w:p w14:paraId="6CA3916B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1896" w:type="pct"/>
          </w:tcPr>
          <w:p w14:paraId="5A0E9AF3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52674" w:rsidRPr="000F139C" w14:paraId="44A0B3D5" w14:textId="77777777" w:rsidTr="006E571B">
        <w:trPr>
          <w:jc w:val="center"/>
        </w:trPr>
        <w:tc>
          <w:tcPr>
            <w:tcW w:w="693" w:type="pct"/>
          </w:tcPr>
          <w:p w14:paraId="2F6BAC3E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</w:tcPr>
          <w:p w14:paraId="50BBA276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1896" w:type="pct"/>
          </w:tcPr>
          <w:p w14:paraId="49545DD6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D52674" w:rsidRPr="000F139C" w14:paraId="630745A7" w14:textId="77777777" w:rsidTr="006E571B">
        <w:trPr>
          <w:jc w:val="center"/>
        </w:trPr>
        <w:tc>
          <w:tcPr>
            <w:tcW w:w="693" w:type="pct"/>
          </w:tcPr>
          <w:p w14:paraId="641FCB1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</w:tcPr>
          <w:p w14:paraId="32BF33F5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1896" w:type="pct"/>
          </w:tcPr>
          <w:p w14:paraId="6C39087B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D52674" w:rsidRPr="000F139C" w14:paraId="11F2645C" w14:textId="77777777" w:rsidTr="006E571B">
        <w:trPr>
          <w:trHeight w:val="312"/>
          <w:jc w:val="center"/>
        </w:trPr>
        <w:tc>
          <w:tcPr>
            <w:tcW w:w="693" w:type="pct"/>
          </w:tcPr>
          <w:p w14:paraId="2907F1F5" w14:textId="77777777" w:rsidR="00D52674" w:rsidRPr="000F139C" w:rsidRDefault="00D52674" w:rsidP="00D5267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Byte21-22</w:t>
            </w:r>
          </w:p>
        </w:tc>
        <w:tc>
          <w:tcPr>
            <w:tcW w:w="2411" w:type="pct"/>
          </w:tcPr>
          <w:p w14:paraId="30DA1920" w14:textId="77777777" w:rsidR="00D52674" w:rsidRPr="000F139C" w:rsidRDefault="00D52674" w:rsidP="00D5274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TLV1-TAG</w:t>
            </w:r>
            <w:r w:rsidR="00D52744"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-</w:t>
            </w:r>
            <w:r w:rsidR="00D5274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进入休眠时间（</w:t>
            </w:r>
            <w:r w:rsidR="00D52744"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0x010B</w:t>
            </w:r>
            <w:r w:rsidR="00D52744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896" w:type="pct"/>
          </w:tcPr>
          <w:p w14:paraId="3A02A14A" w14:textId="77777777" w:rsidR="00D52674" w:rsidRPr="000F139C" w:rsidRDefault="00D5274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010B</w:t>
            </w:r>
          </w:p>
        </w:tc>
      </w:tr>
      <w:tr w:rsidR="00D52674" w:rsidRPr="000F139C" w14:paraId="007C289D" w14:textId="77777777" w:rsidTr="006E571B">
        <w:trPr>
          <w:trHeight w:val="417"/>
          <w:jc w:val="center"/>
        </w:trPr>
        <w:tc>
          <w:tcPr>
            <w:tcW w:w="693" w:type="pct"/>
          </w:tcPr>
          <w:p w14:paraId="1B00D40C" w14:textId="77777777" w:rsidR="00D52674" w:rsidRPr="000F139C" w:rsidRDefault="00D52674" w:rsidP="00D5267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Byte23-24</w:t>
            </w:r>
          </w:p>
        </w:tc>
        <w:tc>
          <w:tcPr>
            <w:tcW w:w="2411" w:type="pct"/>
          </w:tcPr>
          <w:p w14:paraId="09D393CC" w14:textId="77777777" w:rsidR="00D52674" w:rsidRPr="000F139C" w:rsidRDefault="00D52674" w:rsidP="00D5267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TLV2-TAG</w:t>
            </w:r>
            <w:r w:rsidR="00D52744" w:rsidRPr="000F139C">
              <w:rPr>
                <w:rFonts w:asciiTheme="minorEastAsia" w:eastAsiaTheme="minorEastAsia" w:hAnsiTheme="minorEastAsia"/>
                <w:sz w:val="18"/>
              </w:rPr>
              <w:t>-</w:t>
            </w:r>
            <w:r w:rsidR="00D52744"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休眠期间定时唤醒间隔（0x010C）</w:t>
            </w:r>
          </w:p>
        </w:tc>
        <w:tc>
          <w:tcPr>
            <w:tcW w:w="1896" w:type="pct"/>
          </w:tcPr>
          <w:p w14:paraId="14D9BEDF" w14:textId="77777777" w:rsidR="00D52674" w:rsidRPr="000F139C" w:rsidRDefault="00D5274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010C</w:t>
            </w:r>
          </w:p>
        </w:tc>
      </w:tr>
      <w:tr w:rsidR="00D52674" w:rsidRPr="000F139C" w14:paraId="6CC27541" w14:textId="77777777" w:rsidTr="006E571B">
        <w:trPr>
          <w:jc w:val="center"/>
        </w:trPr>
        <w:tc>
          <w:tcPr>
            <w:tcW w:w="693" w:type="pct"/>
          </w:tcPr>
          <w:p w14:paraId="362EB9F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411" w:type="pct"/>
          </w:tcPr>
          <w:p w14:paraId="39A13C02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7987E0A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7B1931ED" w14:textId="3815DB4B" w:rsidR="00F65894" w:rsidRPr="000F139C" w:rsidRDefault="00F7784B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58</w:t>
      </w:r>
      <w:r w:rsidR="006E571B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‘PR’</w:t>
      </w:r>
      <w:r w:rsidRPr="000F139C">
        <w:rPr>
          <w:rFonts w:ascii="黑体" w:eastAsia="黑体" w:hAnsi="黑体" w:hint="eastAsia"/>
        </w:rPr>
        <w:t>读取参数命令响应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D52674" w:rsidRPr="000F139C" w14:paraId="2058B51B" w14:textId="77777777" w:rsidTr="006E571B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109D3FEB" w14:textId="77777777" w:rsidR="00D52674" w:rsidRPr="000F139C" w:rsidRDefault="00D5267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7BA9E6B8" w14:textId="77777777" w:rsidR="00D52674" w:rsidRPr="000F139C" w:rsidRDefault="00D5267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40052491" w14:textId="77777777" w:rsidR="00D52674" w:rsidRPr="000F139C" w:rsidRDefault="00D52674" w:rsidP="006E571B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D52674" w:rsidRPr="000F139C" w14:paraId="40905474" w14:textId="77777777" w:rsidTr="006E571B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06288BE7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5C8BCE25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7A70483D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</w:t>
            </w:r>
          </w:p>
        </w:tc>
      </w:tr>
      <w:tr w:rsidR="00D52674" w:rsidRPr="000F139C" w14:paraId="2628FD6C" w14:textId="77777777" w:rsidTr="006E571B">
        <w:trPr>
          <w:jc w:val="center"/>
        </w:trPr>
        <w:tc>
          <w:tcPr>
            <w:tcW w:w="693" w:type="pct"/>
          </w:tcPr>
          <w:p w14:paraId="7C04CF90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5F9BB6F4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73C6A15A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D52674" w:rsidRPr="000F139C" w14:paraId="42340838" w14:textId="77777777" w:rsidTr="006E571B">
        <w:trPr>
          <w:jc w:val="center"/>
        </w:trPr>
        <w:tc>
          <w:tcPr>
            <w:tcW w:w="693" w:type="pct"/>
          </w:tcPr>
          <w:p w14:paraId="0D8ED84D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3C0CC110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50575A67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52674" w:rsidRPr="000F139C" w14:paraId="4ACD887E" w14:textId="77777777" w:rsidTr="006E571B">
        <w:trPr>
          <w:jc w:val="center"/>
        </w:trPr>
        <w:tc>
          <w:tcPr>
            <w:tcW w:w="693" w:type="pct"/>
          </w:tcPr>
          <w:p w14:paraId="612C2E46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76F81CC7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2774E6F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D52674" w:rsidRPr="000F139C" w14:paraId="42159B53" w14:textId="77777777" w:rsidTr="006E571B">
        <w:trPr>
          <w:jc w:val="center"/>
        </w:trPr>
        <w:tc>
          <w:tcPr>
            <w:tcW w:w="693" w:type="pct"/>
          </w:tcPr>
          <w:p w14:paraId="49FA1FCA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11" w:type="pct"/>
          </w:tcPr>
          <w:p w14:paraId="1BA2764E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42A153B8" w14:textId="77777777" w:rsidR="00D52674" w:rsidRPr="000F139C" w:rsidRDefault="00D52674" w:rsidP="00D52744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</w:tr>
    </w:tbl>
    <w:p w14:paraId="5A09713D" w14:textId="1D7EDE8A" w:rsidR="00767FEF" w:rsidRPr="000F139C" w:rsidRDefault="00767FEF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58</w:t>
      </w:r>
      <w:r w:rsidR="00DC35F8" w:rsidRPr="000F139C">
        <w:rPr>
          <w:rFonts w:ascii="黑体" w:eastAsia="黑体" w:hAnsi="黑体"/>
        </w:rPr>
        <w:t>1</w:t>
      </w:r>
      <w:r w:rsidRPr="000F139C">
        <w:rPr>
          <w:rFonts w:ascii="黑体" w:eastAsia="黑体" w:hAnsi="黑体"/>
        </w:rPr>
        <w:t xml:space="preserve"> ‘PR’</w:t>
      </w:r>
      <w:r w:rsidRPr="000F139C">
        <w:rPr>
          <w:rFonts w:ascii="黑体" w:eastAsia="黑体" w:hAnsi="黑体" w:hint="eastAsia"/>
        </w:rPr>
        <w:t>读取参数命令响应 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767FEF" w:rsidRPr="000F139C" w14:paraId="44CF18BD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374A1F02" w14:textId="77777777" w:rsidR="00767FEF" w:rsidRPr="000F139C" w:rsidRDefault="00767FEF" w:rsidP="00DC35F8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31944E25" w14:textId="77777777" w:rsidR="00767FEF" w:rsidRPr="000F139C" w:rsidRDefault="00767FEF" w:rsidP="00DC35F8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2186A0AF" w14:textId="77777777" w:rsidR="00767FEF" w:rsidRPr="000F139C" w:rsidRDefault="00767FEF" w:rsidP="00DC35F8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E564D3" w:rsidRPr="000F139C" w14:paraId="323928D5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6FC2812" w14:textId="5467A518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729A3784" w14:textId="27357D69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2150C242" w14:textId="4A18EA01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E564D3" w:rsidRPr="000F139C" w14:paraId="6D95476E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32E1BC34" w14:textId="38D5FF6E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8FDEEDC" w14:textId="04B4FB5A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60C12AD6" w14:textId="2E1B5DC0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16</w:t>
            </w:r>
          </w:p>
        </w:tc>
      </w:tr>
      <w:tr w:rsidR="00E564D3" w:rsidRPr="000F139C" w14:paraId="166C206D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815B63A" w14:textId="6AE84F1C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23FCC755" w14:textId="6D2FE67F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3377CFD0" w14:textId="61AA83C1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E564D3" w:rsidRPr="000F139C" w14:paraId="72B1D9F7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1F38A3CE" w14:textId="658D796C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5AF0E7F5" w14:textId="7F781D2A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66FF7ED7" w14:textId="3E03DAE8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09</w:t>
            </w:r>
          </w:p>
        </w:tc>
      </w:tr>
      <w:tr w:rsidR="00E564D3" w:rsidRPr="000F139C" w14:paraId="436E1BD9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526B4937" w14:textId="34F1B97E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78E49746" w14:textId="3865EDFE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748C3F87" w14:textId="3967ED3C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E564D3" w:rsidRPr="000F139C" w14:paraId="545D5311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5B1C35B4" w14:textId="6304E6F8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64452AEE" w14:textId="4E1D9F92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4C8CE5EB" w14:textId="617F77F5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E564D3" w:rsidRPr="000F139C" w14:paraId="028A0CBF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111DD484" w14:textId="7229DCA0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406E81D4" w14:textId="4B01D22C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‘P’parameter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6A776C7E" w14:textId="1FE8B921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50</w:t>
            </w:r>
          </w:p>
        </w:tc>
      </w:tr>
      <w:tr w:rsidR="00E564D3" w:rsidRPr="000F139C" w14:paraId="17D16604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70011FD2" w14:textId="3E12E3FB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762EAE60" w14:textId="75C0E87A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R’read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77E49913" w14:textId="04A3776D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</w:tr>
      <w:tr w:rsidR="00E564D3" w:rsidRPr="000F139C" w14:paraId="48842103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99752DF" w14:textId="0E2941AE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6D531BE3" w14:textId="5FC962B6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命令响应内容长度MSB（不含该字节）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2861BC5E" w14:textId="4BDCCA4A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E564D3" w:rsidRPr="000F139C" w14:paraId="73F8DBA4" w14:textId="77777777" w:rsidTr="00DC35F8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5C708F6E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653B4580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命令响应内容长度LSB（不含该字节）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2DE637D6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0D</w:t>
            </w:r>
          </w:p>
        </w:tc>
      </w:tr>
      <w:tr w:rsidR="00E564D3" w:rsidRPr="000F139C" w14:paraId="40B3AD78" w14:textId="77777777" w:rsidTr="00DC35F8">
        <w:trPr>
          <w:jc w:val="center"/>
        </w:trPr>
        <w:tc>
          <w:tcPr>
            <w:tcW w:w="693" w:type="pct"/>
          </w:tcPr>
          <w:p w14:paraId="2D0F06AF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411" w:type="pct"/>
          </w:tcPr>
          <w:p w14:paraId="348034D4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个数（1字节）例：2个</w:t>
            </w:r>
          </w:p>
        </w:tc>
        <w:tc>
          <w:tcPr>
            <w:tcW w:w="1896" w:type="pct"/>
          </w:tcPr>
          <w:p w14:paraId="357766E8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E564D3" w:rsidRPr="000F139C" w14:paraId="0FBA92AA" w14:textId="77777777" w:rsidTr="00DC35F8">
        <w:trPr>
          <w:jc w:val="center"/>
        </w:trPr>
        <w:tc>
          <w:tcPr>
            <w:tcW w:w="693" w:type="pct"/>
          </w:tcPr>
          <w:p w14:paraId="4812B09B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Byte23-28</w:t>
            </w:r>
          </w:p>
        </w:tc>
        <w:tc>
          <w:tcPr>
            <w:tcW w:w="2411" w:type="pct"/>
          </w:tcPr>
          <w:p w14:paraId="100E0640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TLV1-进入休眠时间（0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x010B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）</w:t>
            </w:r>
          </w:p>
          <w:p w14:paraId="051273DC" w14:textId="77777777" w:rsidR="00E564D3" w:rsidRPr="000F139C" w:rsidRDefault="00E564D3" w:rsidP="00E564D3">
            <w:pPr>
              <w:pStyle w:val="aff4"/>
              <w:tabs>
                <w:tab w:val="clear" w:pos="4201"/>
                <w:tab w:val="clear" w:pos="9298"/>
                <w:tab w:val="left" w:pos="806"/>
              </w:tabs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Tag</w:t>
            </w:r>
          </w:p>
          <w:p w14:paraId="2FF371A6" w14:textId="77777777" w:rsidR="00E564D3" w:rsidRPr="000F139C" w:rsidRDefault="00E564D3" w:rsidP="00E564D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2bytes</w:t>
            </w:r>
          </w:p>
          <w:p w14:paraId="295BC606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进入休眠时间：300s</w:t>
            </w:r>
          </w:p>
        </w:tc>
        <w:tc>
          <w:tcPr>
            <w:tcW w:w="1896" w:type="pct"/>
          </w:tcPr>
          <w:p w14:paraId="40C88A0E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68650590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010B</w:t>
            </w:r>
          </w:p>
          <w:p w14:paraId="06935449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5D15285E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012C</w:t>
            </w:r>
          </w:p>
        </w:tc>
      </w:tr>
      <w:tr w:rsidR="00E564D3" w:rsidRPr="000F139C" w14:paraId="79E51D87" w14:textId="77777777" w:rsidTr="00DC35F8">
        <w:trPr>
          <w:jc w:val="center"/>
        </w:trPr>
        <w:tc>
          <w:tcPr>
            <w:tcW w:w="693" w:type="pct"/>
          </w:tcPr>
          <w:p w14:paraId="0399488C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Byte29-34</w:t>
            </w:r>
          </w:p>
        </w:tc>
        <w:tc>
          <w:tcPr>
            <w:tcW w:w="2411" w:type="pct"/>
          </w:tcPr>
          <w:p w14:paraId="2A80CC99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color w:val="000000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TLV2-</w:t>
            </w: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休眠期间定时唤醒间隔（0x010C）</w:t>
            </w:r>
          </w:p>
          <w:p w14:paraId="2A35C3BA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Tag：</w:t>
            </w:r>
          </w:p>
          <w:p w14:paraId="6BA28E9C" w14:textId="77777777" w:rsidR="00E564D3" w:rsidRPr="000F139C" w:rsidRDefault="00E564D3" w:rsidP="00E564D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2bytes</w:t>
            </w:r>
          </w:p>
          <w:p w14:paraId="5645E0EB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</w:rPr>
              <w:t>休眠期间定时唤醒间隔：60min</w:t>
            </w:r>
          </w:p>
        </w:tc>
        <w:tc>
          <w:tcPr>
            <w:tcW w:w="1896" w:type="pct"/>
          </w:tcPr>
          <w:p w14:paraId="51D28717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14955087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010C</w:t>
            </w:r>
          </w:p>
          <w:p w14:paraId="3F3F1659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0002</w:t>
            </w:r>
          </w:p>
          <w:p w14:paraId="72491CDC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003C</w:t>
            </w:r>
          </w:p>
        </w:tc>
      </w:tr>
      <w:tr w:rsidR="00E564D3" w:rsidRPr="000F139C" w14:paraId="14385E73" w14:textId="77777777" w:rsidTr="00DC35F8">
        <w:trPr>
          <w:jc w:val="center"/>
        </w:trPr>
        <w:tc>
          <w:tcPr>
            <w:tcW w:w="693" w:type="pct"/>
          </w:tcPr>
          <w:p w14:paraId="65AABCC0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Byte35</w:t>
            </w:r>
          </w:p>
        </w:tc>
        <w:tc>
          <w:tcPr>
            <w:tcW w:w="2411" w:type="pct"/>
          </w:tcPr>
          <w:p w14:paraId="62180390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4E4DA824" w14:textId="77777777" w:rsidR="00E564D3" w:rsidRPr="000F139C" w:rsidRDefault="00E564D3" w:rsidP="00E564D3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518C0E6F" w14:textId="77777777" w:rsidR="00550EAC" w:rsidRPr="000F139C" w:rsidRDefault="00550EAC" w:rsidP="007F67C7">
      <w:pPr>
        <w:pStyle w:val="a6"/>
        <w:spacing w:before="156" w:after="156"/>
        <w:outlineLvl w:val="2"/>
      </w:pPr>
      <w:bookmarkStart w:id="884" w:name="_Toc42593668"/>
      <w:bookmarkStart w:id="885" w:name="_Toc42620548"/>
      <w:bookmarkStart w:id="886" w:name="_Toc42624756"/>
      <w:bookmarkStart w:id="887" w:name="_Toc42625239"/>
      <w:bookmarkStart w:id="888" w:name="_Toc42764148"/>
      <w:bookmarkStart w:id="889" w:name="_Toc42875727"/>
      <w:bookmarkStart w:id="890" w:name="_Toc44167653"/>
      <w:bookmarkStart w:id="891" w:name="_Toc44578777"/>
      <w:bookmarkStart w:id="892" w:name="_Toc44667038"/>
      <w:bookmarkStart w:id="893" w:name="_Toc62542438"/>
      <w:r w:rsidRPr="000F139C">
        <w:rPr>
          <w:rFonts w:hint="eastAsia"/>
        </w:rPr>
        <w:t>‘LT’位置追踪命令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05129C0F" w14:textId="0EF2C953" w:rsidR="0019385C" w:rsidRPr="000F139C" w:rsidRDefault="0019385C" w:rsidP="00920E43">
      <w:pPr>
        <w:pStyle w:val="aff4"/>
      </w:pPr>
      <w:r w:rsidRPr="000F139C">
        <w:rPr>
          <w:rFonts w:hint="eastAsia"/>
        </w:rPr>
        <w:t>追踪指令交互流程见图5，‘LT’位置追踪命令请求见表</w:t>
      </w:r>
      <w:r w:rsidR="00E34AB6">
        <w:t>59</w:t>
      </w:r>
      <w:r w:rsidRPr="000F139C">
        <w:rPr>
          <w:rFonts w:hint="eastAsia"/>
        </w:rPr>
        <w:t>，‘LT’位置追踪命令响应见表</w:t>
      </w:r>
      <w:r w:rsidR="00E34AB6">
        <w:t>60</w:t>
      </w:r>
      <w:r w:rsidRPr="000F139C">
        <w:rPr>
          <w:rFonts w:hint="eastAsia"/>
        </w:rPr>
        <w:t>。</w:t>
      </w:r>
    </w:p>
    <w:p w14:paraId="35F995DC" w14:textId="167C83A2" w:rsidR="00580BA2" w:rsidRPr="000F139C" w:rsidRDefault="00103C4F" w:rsidP="007C5FEF">
      <w:pPr>
        <w:pStyle w:val="aff4"/>
        <w:jc w:val="center"/>
      </w:pPr>
      <w:r w:rsidRPr="000F139C">
        <w:object w:dxaOrig="5320" w:dyaOrig="7110" w14:anchorId="15DF04C0">
          <v:shape id="_x0000_i1029" type="#_x0000_t75" style="width:282pt;height:351.8pt" o:ole="">
            <v:imagedata r:id="rId24" o:title="" croptop="1197f" cropbottom="2761f"/>
          </v:shape>
          <o:OLEObject Type="Embed" ProgID="Visio.Drawing.15" ShapeID="_x0000_i1029" DrawAspect="Content" ObjectID="_1673179925" r:id="rId25"/>
        </w:object>
      </w:r>
    </w:p>
    <w:p w14:paraId="490E5AE3" w14:textId="77777777" w:rsidR="00103C4F" w:rsidRPr="000F139C" w:rsidRDefault="00494DCB" w:rsidP="00494DCB">
      <w:pPr>
        <w:pStyle w:val="af7"/>
        <w:numPr>
          <w:ilvl w:val="0"/>
          <w:numId w:val="0"/>
        </w:numPr>
        <w:spacing w:before="156" w:after="156"/>
        <w:sectPr w:rsidR="00103C4F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  <w:r w:rsidRPr="000F139C">
        <w:rPr>
          <w:rFonts w:hint="eastAsia"/>
        </w:rPr>
        <w:t>图5追踪指令交互流程</w:t>
      </w:r>
    </w:p>
    <w:p w14:paraId="15B24130" w14:textId="56A2DBC0" w:rsidR="00550EAC" w:rsidRPr="000F139C" w:rsidRDefault="008F7C30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bookmarkStart w:id="894" w:name="_Hlk44162377"/>
      <w:r w:rsidR="00E34AB6">
        <w:rPr>
          <w:rFonts w:ascii="黑体" w:eastAsia="黑体" w:hAnsi="黑体"/>
        </w:rPr>
        <w:t>59</w:t>
      </w:r>
      <w:r w:rsidR="00103C4F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‘LT’</w:t>
      </w:r>
      <w:r w:rsidRPr="000F139C">
        <w:rPr>
          <w:rFonts w:ascii="黑体" w:eastAsia="黑体" w:hAnsi="黑体" w:hint="eastAsia"/>
        </w:rPr>
        <w:t>位置追踪命令请求</w:t>
      </w:r>
      <w:bookmarkEnd w:id="89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550EAC" w:rsidRPr="000F139C" w14:paraId="02AC0A72" w14:textId="77777777" w:rsidTr="001B71FC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727B95B1" w14:textId="77777777" w:rsidR="00550EAC" w:rsidRPr="000F139C" w:rsidRDefault="00550EAC" w:rsidP="001B71F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0A2A9D8B" w14:textId="77777777" w:rsidR="00550EAC" w:rsidRPr="000F139C" w:rsidRDefault="00550EAC" w:rsidP="001B71F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1FEA82E3" w14:textId="77777777" w:rsidR="00550EAC" w:rsidRPr="000F139C" w:rsidRDefault="00550EAC" w:rsidP="001B71FC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550EAC" w:rsidRPr="000F139C" w14:paraId="46925D8F" w14:textId="77777777" w:rsidTr="001B71FC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1D1971EF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7434B25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24AAC69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550EAC" w:rsidRPr="000F139C" w14:paraId="7AAA97C3" w14:textId="77777777" w:rsidTr="001B71FC">
        <w:trPr>
          <w:jc w:val="center"/>
        </w:trPr>
        <w:tc>
          <w:tcPr>
            <w:tcW w:w="693" w:type="pct"/>
          </w:tcPr>
          <w:p w14:paraId="781C1FB2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69F8ED51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0DB52DC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550EAC" w:rsidRPr="000F139C" w14:paraId="2C4ADC58" w14:textId="77777777" w:rsidTr="001B71FC">
        <w:trPr>
          <w:jc w:val="center"/>
        </w:trPr>
        <w:tc>
          <w:tcPr>
            <w:tcW w:w="693" w:type="pct"/>
          </w:tcPr>
          <w:p w14:paraId="7D8D1DE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29C22AA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18EBE20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6FC2644B" w14:textId="77777777" w:rsidTr="001B71FC">
        <w:trPr>
          <w:jc w:val="center"/>
        </w:trPr>
        <w:tc>
          <w:tcPr>
            <w:tcW w:w="693" w:type="pct"/>
          </w:tcPr>
          <w:p w14:paraId="4EF3DF7B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7CD13E6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02541BF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7E672AFE" w14:textId="77777777" w:rsidTr="001B71FC">
        <w:trPr>
          <w:jc w:val="center"/>
        </w:trPr>
        <w:tc>
          <w:tcPr>
            <w:tcW w:w="693" w:type="pct"/>
          </w:tcPr>
          <w:p w14:paraId="0F8E719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11" w:type="pct"/>
          </w:tcPr>
          <w:p w14:paraId="66A9287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028333CF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0B</w:t>
            </w:r>
          </w:p>
        </w:tc>
      </w:tr>
      <w:tr w:rsidR="00550EAC" w:rsidRPr="000F139C" w14:paraId="68AD1A6A" w14:textId="77777777" w:rsidTr="001B71FC">
        <w:trPr>
          <w:jc w:val="center"/>
        </w:trPr>
        <w:tc>
          <w:tcPr>
            <w:tcW w:w="693" w:type="pct"/>
          </w:tcPr>
          <w:p w14:paraId="56E9453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</w:tcPr>
          <w:p w14:paraId="4E1131F6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</w:tcPr>
          <w:p w14:paraId="04B6823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71A83798" w14:textId="77777777" w:rsidTr="001B71FC">
        <w:trPr>
          <w:jc w:val="center"/>
        </w:trPr>
        <w:tc>
          <w:tcPr>
            <w:tcW w:w="693" w:type="pct"/>
          </w:tcPr>
          <w:p w14:paraId="53DB507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</w:tcPr>
          <w:p w14:paraId="1FA9C32A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</w:tcPr>
          <w:p w14:paraId="4EB0DA01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</w:tr>
      <w:tr w:rsidR="00550EAC" w:rsidRPr="000F139C" w14:paraId="11219D81" w14:textId="77777777" w:rsidTr="001B71FC">
        <w:trPr>
          <w:jc w:val="center"/>
        </w:trPr>
        <w:tc>
          <w:tcPr>
            <w:tcW w:w="693" w:type="pct"/>
          </w:tcPr>
          <w:p w14:paraId="5D69BD4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</w:tcPr>
          <w:p w14:paraId="3C8E23FB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</w:tcPr>
          <w:p w14:paraId="340724F5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638C58E1" w14:textId="77777777" w:rsidTr="001B71FC">
        <w:trPr>
          <w:jc w:val="center"/>
        </w:trPr>
        <w:tc>
          <w:tcPr>
            <w:tcW w:w="693" w:type="pct"/>
          </w:tcPr>
          <w:p w14:paraId="51A410D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</w:tcPr>
          <w:p w14:paraId="1E25E92F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</w:tcPr>
          <w:p w14:paraId="2F6F7FF3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550EAC" w:rsidRPr="000F139C" w14:paraId="3AD1B815" w14:textId="77777777" w:rsidTr="001B71FC">
        <w:trPr>
          <w:jc w:val="center"/>
        </w:trPr>
        <w:tc>
          <w:tcPr>
            <w:tcW w:w="693" w:type="pct"/>
          </w:tcPr>
          <w:p w14:paraId="1A3A9425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</w:tcPr>
          <w:p w14:paraId="54521234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‘L’Location</w:t>
            </w:r>
          </w:p>
        </w:tc>
        <w:tc>
          <w:tcPr>
            <w:tcW w:w="1896" w:type="pct"/>
          </w:tcPr>
          <w:p w14:paraId="6B9128A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4C</w:t>
            </w:r>
          </w:p>
        </w:tc>
      </w:tr>
      <w:tr w:rsidR="00550EAC" w:rsidRPr="000F139C" w14:paraId="6A20B0E8" w14:textId="77777777" w:rsidTr="001B71FC">
        <w:trPr>
          <w:jc w:val="center"/>
        </w:trPr>
        <w:tc>
          <w:tcPr>
            <w:tcW w:w="693" w:type="pct"/>
          </w:tcPr>
          <w:p w14:paraId="1A8FCBA2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</w:tcPr>
          <w:p w14:paraId="1983BCB4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T’Tracking</w:t>
            </w:r>
          </w:p>
        </w:tc>
        <w:tc>
          <w:tcPr>
            <w:tcW w:w="1896" w:type="pct"/>
          </w:tcPr>
          <w:p w14:paraId="6DEAF75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</w:tr>
      <w:tr w:rsidR="00550EAC" w:rsidRPr="000F139C" w14:paraId="1226DFD0" w14:textId="77777777" w:rsidTr="001B71FC">
        <w:trPr>
          <w:jc w:val="center"/>
        </w:trPr>
        <w:tc>
          <w:tcPr>
            <w:tcW w:w="693" w:type="pct"/>
          </w:tcPr>
          <w:p w14:paraId="032F9385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</w:tcPr>
          <w:p w14:paraId="533B039F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1896" w:type="pct"/>
          </w:tcPr>
          <w:p w14:paraId="1A06CE59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5F802F90" w14:textId="77777777" w:rsidTr="001B71FC">
        <w:trPr>
          <w:jc w:val="center"/>
        </w:trPr>
        <w:tc>
          <w:tcPr>
            <w:tcW w:w="693" w:type="pct"/>
          </w:tcPr>
          <w:p w14:paraId="7864D9D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</w:tcPr>
          <w:p w14:paraId="5007196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1896" w:type="pct"/>
          </w:tcPr>
          <w:p w14:paraId="3B6652B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03</w:t>
            </w:r>
          </w:p>
        </w:tc>
      </w:tr>
      <w:tr w:rsidR="001B71FC" w:rsidRPr="000F139C" w14:paraId="053C062F" w14:textId="77777777" w:rsidTr="001B71FC">
        <w:trPr>
          <w:jc w:val="center"/>
        </w:trPr>
        <w:tc>
          <w:tcPr>
            <w:tcW w:w="693" w:type="pct"/>
          </w:tcPr>
          <w:p w14:paraId="4E66A2B8" w14:textId="13A0F56F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</w:tcPr>
          <w:p w14:paraId="20F46E7B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追踪模式：</w:t>
            </w:r>
          </w:p>
          <w:p w14:paraId="5C3F1F47" w14:textId="77777777" w:rsidR="001B71FC" w:rsidRPr="000F139C" w:rsidRDefault="001B71FC" w:rsidP="001B71F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noProof/>
                <w:kern w:val="0"/>
                <w:sz w:val="18"/>
                <w:szCs w:val="18"/>
              </w:rPr>
              <w:t>：等时间间隔追踪</w:t>
            </w:r>
          </w:p>
          <w:p w14:paraId="7C9FC247" w14:textId="77777777" w:rsidR="001B71FC" w:rsidRPr="000F139C" w:rsidRDefault="001B71FC" w:rsidP="001B71F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noProof/>
                <w:kern w:val="0"/>
                <w:sz w:val="18"/>
                <w:szCs w:val="18"/>
              </w:rPr>
              <w:t>：等距离间隔追踪</w:t>
            </w:r>
          </w:p>
          <w:p w14:paraId="527D5EBC" w14:textId="17ED15AE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：单次追踪</w:t>
            </w:r>
          </w:p>
        </w:tc>
        <w:tc>
          <w:tcPr>
            <w:tcW w:w="1896" w:type="pct"/>
          </w:tcPr>
          <w:p w14:paraId="2EA82FBC" w14:textId="7D657FA9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1B71FC" w:rsidRPr="000F139C" w14:paraId="056D10EC" w14:textId="77777777" w:rsidTr="001B71FC">
        <w:trPr>
          <w:jc w:val="center"/>
        </w:trPr>
        <w:tc>
          <w:tcPr>
            <w:tcW w:w="693" w:type="pct"/>
          </w:tcPr>
          <w:p w14:paraId="6AC5E61B" w14:textId="39DF733A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411" w:type="pct"/>
          </w:tcPr>
          <w:p w14:paraId="4C544339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追踪间隔：</w:t>
            </w:r>
          </w:p>
          <w:p w14:paraId="57A3C2AA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00时，表示时间，单位：1秒</w:t>
            </w:r>
          </w:p>
          <w:p w14:paraId="406FCF3F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01时，表示距离，单位：0.1千米</w:t>
            </w:r>
          </w:p>
          <w:p w14:paraId="45197A04" w14:textId="1C6E7569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追踪模式为：0xFF时，该值无效。</w:t>
            </w:r>
          </w:p>
        </w:tc>
        <w:tc>
          <w:tcPr>
            <w:tcW w:w="1896" w:type="pct"/>
          </w:tcPr>
          <w:p w14:paraId="7D6ACDFB" w14:textId="549B0899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0A</w:t>
            </w:r>
          </w:p>
        </w:tc>
      </w:tr>
      <w:tr w:rsidR="001B71FC" w:rsidRPr="000F139C" w14:paraId="5B00A0FD" w14:textId="77777777" w:rsidTr="001B71FC">
        <w:trPr>
          <w:jc w:val="center"/>
        </w:trPr>
        <w:tc>
          <w:tcPr>
            <w:tcW w:w="693" w:type="pct"/>
          </w:tcPr>
          <w:p w14:paraId="442ECF3A" w14:textId="5AA5AC0C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411" w:type="pct"/>
          </w:tcPr>
          <w:p w14:paraId="20C639BA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追踪有效区间：</w:t>
            </w:r>
          </w:p>
          <w:p w14:paraId="6FA16797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00时，表示时间，单位：1分</w:t>
            </w:r>
          </w:p>
          <w:p w14:paraId="1E0FEF96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0x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01时，表示距离，单位：1千米</w:t>
            </w:r>
          </w:p>
          <w:p w14:paraId="64671E57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追踪模式为0xFF，该值无效</w:t>
            </w:r>
          </w:p>
          <w:p w14:paraId="52D0C554" w14:textId="6303C911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该数值为0x00时，表示关闭追踪功能。</w:t>
            </w:r>
          </w:p>
        </w:tc>
        <w:tc>
          <w:tcPr>
            <w:tcW w:w="1896" w:type="pct"/>
          </w:tcPr>
          <w:p w14:paraId="2E2EF884" w14:textId="23458CBC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</w:t>
            </w:r>
          </w:p>
        </w:tc>
      </w:tr>
      <w:tr w:rsidR="001B71FC" w:rsidRPr="000F139C" w14:paraId="4B96334A" w14:textId="77777777" w:rsidTr="001B71FC">
        <w:trPr>
          <w:jc w:val="center"/>
        </w:trPr>
        <w:tc>
          <w:tcPr>
            <w:tcW w:w="693" w:type="pct"/>
          </w:tcPr>
          <w:p w14:paraId="422CFD3A" w14:textId="3E34CFEE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411" w:type="pct"/>
          </w:tcPr>
          <w:p w14:paraId="52FB6273" w14:textId="0B19A9D1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10FCC174" w14:textId="77777777" w:rsidR="001B71FC" w:rsidRPr="000F139C" w:rsidRDefault="001B71FC" w:rsidP="001B71FC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7023590" w14:textId="68E106E6" w:rsidR="000276C6" w:rsidRPr="000F139C" w:rsidRDefault="000276C6" w:rsidP="00326263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t>表</w:t>
      </w:r>
      <w:r w:rsidR="00E34AB6">
        <w:rPr>
          <w:rFonts w:ascii="黑体" w:eastAsia="黑体" w:hAnsi="黑体"/>
        </w:rPr>
        <w:t>60</w:t>
      </w:r>
      <w:r w:rsidR="00213A4F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/>
        </w:rPr>
        <w:t>‘LT’</w:t>
      </w:r>
      <w:r w:rsidRPr="000F139C">
        <w:rPr>
          <w:rFonts w:ascii="黑体" w:eastAsia="黑体" w:hAnsi="黑体" w:hint="eastAsia"/>
        </w:rPr>
        <w:t>位置追踪命令响应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550EAC" w:rsidRPr="000F139C" w14:paraId="31271737" w14:textId="77777777" w:rsidTr="002A78A2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1ACDA051" w14:textId="77777777" w:rsidR="00550EAC" w:rsidRPr="000F139C" w:rsidRDefault="00550EAC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5D8C1672" w14:textId="77777777" w:rsidR="00550EAC" w:rsidRPr="000F139C" w:rsidRDefault="00550EAC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6245F724" w14:textId="77777777" w:rsidR="00550EAC" w:rsidRPr="000F139C" w:rsidRDefault="00550EAC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550EAC" w:rsidRPr="000F139C" w14:paraId="4A3CD5D5" w14:textId="77777777" w:rsidTr="002A78A2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43B26B7A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2ED200A3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496F3479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</w:t>
            </w:r>
          </w:p>
        </w:tc>
      </w:tr>
      <w:tr w:rsidR="00550EAC" w:rsidRPr="000F139C" w14:paraId="4802342B" w14:textId="77777777" w:rsidTr="00213A4F">
        <w:trPr>
          <w:jc w:val="center"/>
        </w:trPr>
        <w:tc>
          <w:tcPr>
            <w:tcW w:w="693" w:type="pct"/>
          </w:tcPr>
          <w:p w14:paraId="1AE417F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3B78DC9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26B34F9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550EAC" w:rsidRPr="000F139C" w14:paraId="54D0409C" w14:textId="77777777" w:rsidTr="00213A4F">
        <w:trPr>
          <w:jc w:val="center"/>
        </w:trPr>
        <w:tc>
          <w:tcPr>
            <w:tcW w:w="693" w:type="pct"/>
          </w:tcPr>
          <w:p w14:paraId="1798324F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44CECEA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4CD9A65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0565273E" w14:textId="77777777" w:rsidTr="00213A4F">
        <w:trPr>
          <w:jc w:val="center"/>
        </w:trPr>
        <w:tc>
          <w:tcPr>
            <w:tcW w:w="693" w:type="pct"/>
          </w:tcPr>
          <w:p w14:paraId="544B800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6F7C7BB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15A210A4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04987AD6" w14:textId="77777777" w:rsidTr="00213A4F">
        <w:trPr>
          <w:jc w:val="center"/>
        </w:trPr>
        <w:tc>
          <w:tcPr>
            <w:tcW w:w="693" w:type="pct"/>
          </w:tcPr>
          <w:p w14:paraId="149F29D4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11" w:type="pct"/>
          </w:tcPr>
          <w:p w14:paraId="39145540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5C174AAB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0C</w:t>
            </w:r>
          </w:p>
        </w:tc>
      </w:tr>
      <w:tr w:rsidR="00550EAC" w:rsidRPr="000F139C" w14:paraId="6251F88F" w14:textId="77777777" w:rsidTr="00213A4F">
        <w:trPr>
          <w:jc w:val="center"/>
        </w:trPr>
        <w:tc>
          <w:tcPr>
            <w:tcW w:w="693" w:type="pct"/>
          </w:tcPr>
          <w:p w14:paraId="68AD08C1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</w:tcPr>
          <w:p w14:paraId="5135C9FA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</w:tcPr>
          <w:p w14:paraId="17924AF3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577EDEB6" w14:textId="77777777" w:rsidTr="00213A4F">
        <w:trPr>
          <w:jc w:val="center"/>
        </w:trPr>
        <w:tc>
          <w:tcPr>
            <w:tcW w:w="693" w:type="pct"/>
          </w:tcPr>
          <w:p w14:paraId="7DB96D32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</w:tcPr>
          <w:p w14:paraId="4D9F22E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</w:tcPr>
          <w:p w14:paraId="6D0AEEFA" w14:textId="77777777" w:rsidR="00550EAC" w:rsidRPr="000F139C" w:rsidRDefault="00580BA2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07</w:t>
            </w:r>
          </w:p>
        </w:tc>
      </w:tr>
      <w:tr w:rsidR="00550EAC" w:rsidRPr="000F139C" w14:paraId="62108B31" w14:textId="77777777" w:rsidTr="00213A4F">
        <w:trPr>
          <w:jc w:val="center"/>
        </w:trPr>
        <w:tc>
          <w:tcPr>
            <w:tcW w:w="693" w:type="pct"/>
          </w:tcPr>
          <w:p w14:paraId="3932C98E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</w:tcPr>
          <w:p w14:paraId="6C6B137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1896" w:type="pct"/>
          </w:tcPr>
          <w:p w14:paraId="62D6B5F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0742492F" w14:textId="77777777" w:rsidTr="00213A4F">
        <w:trPr>
          <w:jc w:val="center"/>
        </w:trPr>
        <w:tc>
          <w:tcPr>
            <w:tcW w:w="693" w:type="pct"/>
          </w:tcPr>
          <w:p w14:paraId="2FB8C04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</w:tcPr>
          <w:p w14:paraId="5DB61A38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1896" w:type="pct"/>
          </w:tcPr>
          <w:p w14:paraId="2E18C4CA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0B</w:t>
            </w:r>
          </w:p>
        </w:tc>
      </w:tr>
    </w:tbl>
    <w:p w14:paraId="72740570" w14:textId="2D55C885" w:rsidR="00213A4F" w:rsidRPr="000F139C" w:rsidRDefault="002A78A2" w:rsidP="002A78A2">
      <w:pPr>
        <w:pStyle w:val="aff4"/>
        <w:spacing w:beforeLines="50" w:before="156" w:afterLines="50" w:after="156"/>
        <w:ind w:firstLineChars="0" w:firstLine="0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="00E34AB6">
        <w:rPr>
          <w:rFonts w:ascii="黑体" w:eastAsia="黑体" w:hAnsi="黑体"/>
        </w:rPr>
        <w:t>60</w:t>
      </w:r>
      <w:r w:rsidRPr="000F139C">
        <w:rPr>
          <w:rFonts w:ascii="黑体" w:eastAsia="黑体" w:hAnsi="黑体"/>
        </w:rPr>
        <w:t xml:space="preserve"> ‘LT’</w:t>
      </w:r>
      <w:r w:rsidRPr="000F139C">
        <w:rPr>
          <w:rFonts w:ascii="黑体" w:eastAsia="黑体" w:hAnsi="黑体" w:hint="eastAsia"/>
        </w:rPr>
        <w:t>位置追踪命令响应 （续）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213A4F" w:rsidRPr="000F139C" w14:paraId="58C39D69" w14:textId="77777777" w:rsidTr="002A78A2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34AF0676" w14:textId="77777777" w:rsidR="00213A4F" w:rsidRPr="000F139C" w:rsidRDefault="00213A4F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39979E6E" w14:textId="7E07D28E" w:rsidR="00213A4F" w:rsidRPr="000F139C" w:rsidRDefault="00213A4F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08A5B955" w14:textId="0D257E89" w:rsidR="00213A4F" w:rsidRPr="000F139C" w:rsidRDefault="00213A4F" w:rsidP="00213A4F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550EAC" w:rsidRPr="000F139C" w14:paraId="206573F1" w14:textId="77777777" w:rsidTr="002A78A2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14FE54B6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7C048C4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5586688B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550EAC" w:rsidRPr="000F139C" w14:paraId="176E78F9" w14:textId="77777777" w:rsidTr="00213A4F">
        <w:trPr>
          <w:jc w:val="center"/>
        </w:trPr>
        <w:tc>
          <w:tcPr>
            <w:tcW w:w="693" w:type="pct"/>
          </w:tcPr>
          <w:p w14:paraId="6F1D970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</w:tcPr>
          <w:p w14:paraId="5D38B7E5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</w:tcPr>
          <w:p w14:paraId="63F3B4DD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550EAC" w:rsidRPr="000F139C" w14:paraId="346249E3" w14:textId="77777777" w:rsidTr="00213A4F">
        <w:trPr>
          <w:jc w:val="center"/>
        </w:trPr>
        <w:tc>
          <w:tcPr>
            <w:tcW w:w="693" w:type="pct"/>
          </w:tcPr>
          <w:p w14:paraId="0423B783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</w:tcPr>
          <w:p w14:paraId="6943C1E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L’Location</w:t>
            </w:r>
          </w:p>
        </w:tc>
        <w:tc>
          <w:tcPr>
            <w:tcW w:w="1896" w:type="pct"/>
          </w:tcPr>
          <w:p w14:paraId="6772A64A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4C</w:t>
            </w:r>
          </w:p>
        </w:tc>
      </w:tr>
      <w:tr w:rsidR="00550EAC" w:rsidRPr="000F139C" w14:paraId="53034CB6" w14:textId="77777777" w:rsidTr="00213A4F">
        <w:trPr>
          <w:jc w:val="center"/>
        </w:trPr>
        <w:tc>
          <w:tcPr>
            <w:tcW w:w="693" w:type="pct"/>
          </w:tcPr>
          <w:p w14:paraId="39B95D9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</w:tcPr>
          <w:p w14:paraId="174902D7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T’Tracking</w:t>
            </w:r>
          </w:p>
        </w:tc>
        <w:tc>
          <w:tcPr>
            <w:tcW w:w="1896" w:type="pct"/>
          </w:tcPr>
          <w:p w14:paraId="66FEAB6C" w14:textId="77777777" w:rsidR="00550EAC" w:rsidRPr="000F139C" w:rsidRDefault="00550EAC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54</w:t>
            </w:r>
          </w:p>
        </w:tc>
      </w:tr>
      <w:tr w:rsidR="00580BA2" w:rsidRPr="000F139C" w14:paraId="28230EA6" w14:textId="77777777" w:rsidTr="00213A4F">
        <w:trPr>
          <w:jc w:val="center"/>
        </w:trPr>
        <w:tc>
          <w:tcPr>
            <w:tcW w:w="693" w:type="pct"/>
          </w:tcPr>
          <w:p w14:paraId="40A2D356" w14:textId="77777777" w:rsidR="00580BA2" w:rsidRPr="000F139C" w:rsidRDefault="00580BA2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</w:tcPr>
          <w:p w14:paraId="41924F54" w14:textId="77777777" w:rsidR="00580BA2" w:rsidRPr="000F139C" w:rsidRDefault="00580BA2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24FA0F20" w14:textId="77777777" w:rsidR="00580BA2" w:rsidRPr="000F139C" w:rsidRDefault="00580BA2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63F5CFD8" w14:textId="77777777" w:rsidR="00F65894" w:rsidRPr="000F139C" w:rsidRDefault="00580BA2" w:rsidP="00F65894">
      <w:pPr>
        <w:pStyle w:val="aff4"/>
      </w:pPr>
      <w:r w:rsidRPr="000F139C">
        <w:rPr>
          <w:rFonts w:hint="eastAsia"/>
        </w:rPr>
        <w:t>响应该指令后，开始以指定条件使用PUSH_DATA：SS回传位置信息</w:t>
      </w:r>
    </w:p>
    <w:p w14:paraId="7603952B" w14:textId="03EC62C4" w:rsidR="003E2087" w:rsidRPr="000F139C" w:rsidRDefault="00E34AB6" w:rsidP="007F67C7">
      <w:pPr>
        <w:pStyle w:val="a6"/>
        <w:spacing w:before="156" w:after="156"/>
        <w:outlineLvl w:val="2"/>
      </w:pPr>
      <w:bookmarkStart w:id="895" w:name="_Toc42593670"/>
      <w:bookmarkStart w:id="896" w:name="_Toc42620550"/>
      <w:bookmarkStart w:id="897" w:name="_Toc42624758"/>
      <w:bookmarkStart w:id="898" w:name="_Toc42625241"/>
      <w:bookmarkStart w:id="899" w:name="_Toc42764150"/>
      <w:bookmarkStart w:id="900" w:name="_Toc42593671"/>
      <w:bookmarkStart w:id="901" w:name="_Toc42620551"/>
      <w:bookmarkStart w:id="902" w:name="_Toc42624759"/>
      <w:bookmarkStart w:id="903" w:name="_Toc42625242"/>
      <w:bookmarkStart w:id="904" w:name="_Toc42764151"/>
      <w:bookmarkStart w:id="905" w:name="_Toc42875729"/>
      <w:bookmarkStart w:id="906" w:name="_Toc44167655"/>
      <w:bookmarkStart w:id="907" w:name="_Toc44578779"/>
      <w:bookmarkStart w:id="908" w:name="_Toc44667040"/>
      <w:bookmarkEnd w:id="895"/>
      <w:bookmarkEnd w:id="896"/>
      <w:bookmarkEnd w:id="897"/>
      <w:bookmarkEnd w:id="898"/>
      <w:bookmarkEnd w:id="899"/>
      <w:r w:rsidRPr="000F139C">
        <w:rPr>
          <w:rFonts w:hint="eastAsia"/>
        </w:rPr>
        <w:t xml:space="preserve"> </w:t>
      </w:r>
      <w:bookmarkStart w:id="909" w:name="_Toc62542439"/>
      <w:r w:rsidR="003E2087" w:rsidRPr="000F139C">
        <w:rPr>
          <w:rFonts w:hint="eastAsia"/>
        </w:rPr>
        <w:t>‘RC’</w:t>
      </w:r>
      <w:r w:rsidR="003E2087" w:rsidRPr="000F139C">
        <w:t>响应远程控制命令</w:t>
      </w:r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</w:p>
    <w:p w14:paraId="027E8770" w14:textId="04FDBF3B" w:rsidR="0019385C" w:rsidRPr="000F139C" w:rsidRDefault="0019385C" w:rsidP="0019385C">
      <w:pPr>
        <w:pStyle w:val="aff4"/>
      </w:pPr>
      <w:bookmarkStart w:id="910" w:name="_Toc42593672"/>
      <w:r w:rsidRPr="000F139C">
        <w:rPr>
          <w:rFonts w:hint="eastAsia"/>
        </w:rPr>
        <w:t>‘RC’响应远程控制命令请求见表</w:t>
      </w:r>
      <w:r w:rsidR="00E34AB6">
        <w:t>61</w:t>
      </w:r>
      <w:r w:rsidRPr="000F139C">
        <w:rPr>
          <w:rFonts w:hint="eastAsia"/>
        </w:rPr>
        <w:t>，</w:t>
      </w:r>
      <w:r w:rsidRPr="000F139C">
        <w:t>‘</w:t>
      </w:r>
      <w:r w:rsidRPr="000F139C">
        <w:t>RC</w:t>
      </w:r>
      <w:r w:rsidRPr="000F139C">
        <w:t>’</w:t>
      </w:r>
      <w:r w:rsidRPr="000F139C">
        <w:rPr>
          <w:rFonts w:hint="eastAsia"/>
        </w:rPr>
        <w:t>响应远程控制命令响应见表</w:t>
      </w:r>
      <w:r w:rsidR="00E34AB6">
        <w:t>62</w:t>
      </w:r>
      <w:r w:rsidRPr="000F139C">
        <w:rPr>
          <w:rFonts w:hint="eastAsia"/>
        </w:rPr>
        <w:t>。</w:t>
      </w:r>
    </w:p>
    <w:p w14:paraId="4B1E8E0E" w14:textId="65F3B630" w:rsidR="003E2087" w:rsidRPr="000F139C" w:rsidRDefault="009003B8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  <w:kern w:val="0"/>
          <w:szCs w:val="20"/>
        </w:rPr>
        <w:t>表</w:t>
      </w:r>
      <w:r w:rsidR="00E34AB6">
        <w:rPr>
          <w:rFonts w:ascii="黑体" w:eastAsia="黑体" w:hAnsi="黑体"/>
          <w:kern w:val="0"/>
          <w:szCs w:val="20"/>
        </w:rPr>
        <w:t>61</w:t>
      </w:r>
      <w:r w:rsidR="000D0355" w:rsidRPr="000F139C">
        <w:rPr>
          <w:rFonts w:ascii="黑体" w:eastAsia="黑体" w:hAnsi="黑体"/>
          <w:kern w:val="0"/>
          <w:szCs w:val="20"/>
        </w:rPr>
        <w:t xml:space="preserve"> </w:t>
      </w:r>
      <w:r w:rsidRPr="000F139C">
        <w:rPr>
          <w:rFonts w:ascii="黑体" w:eastAsia="黑体" w:hAnsi="黑体"/>
          <w:kern w:val="0"/>
          <w:szCs w:val="20"/>
        </w:rPr>
        <w:t>‘RC’</w:t>
      </w:r>
      <w:r w:rsidRPr="000F139C">
        <w:rPr>
          <w:rFonts w:ascii="黑体" w:eastAsia="黑体" w:hAnsi="黑体" w:hint="eastAsia"/>
          <w:kern w:val="0"/>
          <w:szCs w:val="20"/>
        </w:rPr>
        <w:t>响应远程控制命令请求</w:t>
      </w:r>
      <w:bookmarkEnd w:id="910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4689"/>
        <w:gridCol w:w="3531"/>
      </w:tblGrid>
      <w:tr w:rsidR="00F3185D" w:rsidRPr="000F139C" w14:paraId="4720F05E" w14:textId="77777777" w:rsidTr="003557F1">
        <w:trPr>
          <w:jc w:val="center"/>
        </w:trPr>
        <w:tc>
          <w:tcPr>
            <w:tcW w:w="705" w:type="pct"/>
            <w:tcBorders>
              <w:top w:val="single" w:sz="12" w:space="0" w:color="auto"/>
              <w:bottom w:val="single" w:sz="12" w:space="0" w:color="auto"/>
            </w:tcBorders>
          </w:tcPr>
          <w:p w14:paraId="6E3C9C08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50" w:type="pct"/>
            <w:tcBorders>
              <w:top w:val="single" w:sz="12" w:space="0" w:color="auto"/>
              <w:bottom w:val="single" w:sz="12" w:space="0" w:color="auto"/>
            </w:tcBorders>
          </w:tcPr>
          <w:p w14:paraId="263AD3CC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45" w:type="pct"/>
            <w:tcBorders>
              <w:top w:val="single" w:sz="12" w:space="0" w:color="auto"/>
              <w:bottom w:val="single" w:sz="12" w:space="0" w:color="auto"/>
            </w:tcBorders>
          </w:tcPr>
          <w:p w14:paraId="39DBFA5F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F3185D" w:rsidRPr="000F139C" w14:paraId="5D283AA8" w14:textId="77777777" w:rsidTr="003557F1">
        <w:trPr>
          <w:jc w:val="center"/>
        </w:trPr>
        <w:tc>
          <w:tcPr>
            <w:tcW w:w="705" w:type="pct"/>
            <w:tcBorders>
              <w:top w:val="single" w:sz="12" w:space="0" w:color="auto"/>
            </w:tcBorders>
          </w:tcPr>
          <w:p w14:paraId="55B22887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50" w:type="pct"/>
            <w:tcBorders>
              <w:top w:val="single" w:sz="12" w:space="0" w:color="auto"/>
            </w:tcBorders>
          </w:tcPr>
          <w:p w14:paraId="2EC9AFD7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45" w:type="pct"/>
            <w:tcBorders>
              <w:top w:val="single" w:sz="12" w:space="0" w:color="auto"/>
            </w:tcBorders>
          </w:tcPr>
          <w:p w14:paraId="0A6B9B0F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F3185D" w:rsidRPr="000F139C" w14:paraId="49E6E165" w14:textId="77777777" w:rsidTr="003557F1">
        <w:trPr>
          <w:jc w:val="center"/>
        </w:trPr>
        <w:tc>
          <w:tcPr>
            <w:tcW w:w="705" w:type="pct"/>
          </w:tcPr>
          <w:p w14:paraId="6B5F1F50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50" w:type="pct"/>
          </w:tcPr>
          <w:p w14:paraId="3B412990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45" w:type="pct"/>
          </w:tcPr>
          <w:p w14:paraId="4DE4498F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F3185D" w:rsidRPr="000F139C" w14:paraId="5F2E2029" w14:textId="77777777" w:rsidTr="003557F1">
        <w:trPr>
          <w:jc w:val="center"/>
        </w:trPr>
        <w:tc>
          <w:tcPr>
            <w:tcW w:w="705" w:type="pct"/>
          </w:tcPr>
          <w:p w14:paraId="3961AF7E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50" w:type="pct"/>
          </w:tcPr>
          <w:p w14:paraId="73963968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45" w:type="pct"/>
          </w:tcPr>
          <w:p w14:paraId="6525334E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FA1B13B" w14:textId="77777777" w:rsidTr="003557F1">
        <w:trPr>
          <w:jc w:val="center"/>
        </w:trPr>
        <w:tc>
          <w:tcPr>
            <w:tcW w:w="705" w:type="pct"/>
          </w:tcPr>
          <w:p w14:paraId="0794A328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50" w:type="pct"/>
          </w:tcPr>
          <w:p w14:paraId="6C43FC56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45" w:type="pct"/>
          </w:tcPr>
          <w:p w14:paraId="07346209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949C4F1" w14:textId="77777777" w:rsidTr="003557F1">
        <w:trPr>
          <w:jc w:val="center"/>
        </w:trPr>
        <w:tc>
          <w:tcPr>
            <w:tcW w:w="705" w:type="pct"/>
          </w:tcPr>
          <w:p w14:paraId="79192CF3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Byte11</w:t>
            </w:r>
          </w:p>
        </w:tc>
        <w:tc>
          <w:tcPr>
            <w:tcW w:w="2450" w:type="pct"/>
          </w:tcPr>
          <w:p w14:paraId="55DE64AE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45" w:type="pct"/>
          </w:tcPr>
          <w:p w14:paraId="4FC95189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0E</w:t>
            </w:r>
          </w:p>
        </w:tc>
      </w:tr>
      <w:tr w:rsidR="00F3185D" w:rsidRPr="000F139C" w14:paraId="3070A359" w14:textId="77777777" w:rsidTr="003557F1">
        <w:trPr>
          <w:jc w:val="center"/>
        </w:trPr>
        <w:tc>
          <w:tcPr>
            <w:tcW w:w="705" w:type="pct"/>
          </w:tcPr>
          <w:p w14:paraId="1E153907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50" w:type="pct"/>
          </w:tcPr>
          <w:p w14:paraId="2F39958A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45" w:type="pct"/>
          </w:tcPr>
          <w:p w14:paraId="4F2A9A5C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684D28A3" w14:textId="77777777" w:rsidTr="003557F1">
        <w:trPr>
          <w:jc w:val="center"/>
        </w:trPr>
        <w:tc>
          <w:tcPr>
            <w:tcW w:w="705" w:type="pct"/>
          </w:tcPr>
          <w:p w14:paraId="6C3764B2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50" w:type="pct"/>
          </w:tcPr>
          <w:p w14:paraId="241EF8ED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45" w:type="pct"/>
          </w:tcPr>
          <w:p w14:paraId="5340641A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17</w:t>
            </w:r>
          </w:p>
        </w:tc>
      </w:tr>
      <w:tr w:rsidR="00F3185D" w:rsidRPr="000F139C" w14:paraId="10B8F034" w14:textId="77777777" w:rsidTr="003557F1">
        <w:trPr>
          <w:jc w:val="center"/>
        </w:trPr>
        <w:tc>
          <w:tcPr>
            <w:tcW w:w="705" w:type="pct"/>
          </w:tcPr>
          <w:p w14:paraId="731CE455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50" w:type="pct"/>
          </w:tcPr>
          <w:p w14:paraId="36707908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45" w:type="pct"/>
          </w:tcPr>
          <w:p w14:paraId="13DFEDF8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4A62D787" w14:textId="77777777" w:rsidTr="003557F1">
        <w:trPr>
          <w:jc w:val="center"/>
        </w:trPr>
        <w:tc>
          <w:tcPr>
            <w:tcW w:w="705" w:type="pct"/>
          </w:tcPr>
          <w:p w14:paraId="21E3BBB5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50" w:type="pct"/>
          </w:tcPr>
          <w:p w14:paraId="38A4C6CD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45" w:type="pct"/>
          </w:tcPr>
          <w:p w14:paraId="246B7B38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F3185D" w:rsidRPr="000F139C" w14:paraId="5252B96E" w14:textId="77777777" w:rsidTr="003557F1">
        <w:trPr>
          <w:jc w:val="center"/>
        </w:trPr>
        <w:tc>
          <w:tcPr>
            <w:tcW w:w="705" w:type="pct"/>
          </w:tcPr>
          <w:p w14:paraId="4CF33B1F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50" w:type="pct"/>
          </w:tcPr>
          <w:p w14:paraId="2A2FEF6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1845" w:type="pct"/>
          </w:tcPr>
          <w:p w14:paraId="0BFF0AEC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</w:tr>
      <w:tr w:rsidR="00F3185D" w:rsidRPr="000F139C" w14:paraId="53D92B69" w14:textId="77777777" w:rsidTr="003557F1">
        <w:trPr>
          <w:jc w:val="center"/>
        </w:trPr>
        <w:tc>
          <w:tcPr>
            <w:tcW w:w="705" w:type="pct"/>
          </w:tcPr>
          <w:p w14:paraId="4AA0858E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50" w:type="pct"/>
          </w:tcPr>
          <w:p w14:paraId="0B307533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1845" w:type="pct"/>
          </w:tcPr>
          <w:p w14:paraId="5D0CEC7C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</w:tr>
      <w:tr w:rsidR="00F3185D" w:rsidRPr="000F139C" w14:paraId="39278AAE" w14:textId="77777777" w:rsidTr="003557F1">
        <w:trPr>
          <w:jc w:val="center"/>
        </w:trPr>
        <w:tc>
          <w:tcPr>
            <w:tcW w:w="705" w:type="pct"/>
          </w:tcPr>
          <w:p w14:paraId="4D63373B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50" w:type="pct"/>
          </w:tcPr>
          <w:p w14:paraId="724AB55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命令内容长度MSB（不含该字节）</w:t>
            </w:r>
          </w:p>
        </w:tc>
        <w:tc>
          <w:tcPr>
            <w:tcW w:w="1845" w:type="pct"/>
          </w:tcPr>
          <w:p w14:paraId="371B9B7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CE46523" w14:textId="77777777" w:rsidTr="003557F1">
        <w:trPr>
          <w:jc w:val="center"/>
        </w:trPr>
        <w:tc>
          <w:tcPr>
            <w:tcW w:w="705" w:type="pct"/>
          </w:tcPr>
          <w:p w14:paraId="3D00116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50" w:type="pct"/>
          </w:tcPr>
          <w:p w14:paraId="46A75363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命令内容长度LSB（不含该字节）</w:t>
            </w:r>
          </w:p>
        </w:tc>
        <w:tc>
          <w:tcPr>
            <w:tcW w:w="1845" w:type="pct"/>
          </w:tcPr>
          <w:p w14:paraId="1C36C9B2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10</w:t>
            </w:r>
          </w:p>
        </w:tc>
      </w:tr>
      <w:tr w:rsidR="00F3185D" w:rsidRPr="000F139C" w14:paraId="5B5763F2" w14:textId="77777777" w:rsidTr="003557F1">
        <w:trPr>
          <w:jc w:val="center"/>
        </w:trPr>
        <w:tc>
          <w:tcPr>
            <w:tcW w:w="705" w:type="pct"/>
          </w:tcPr>
          <w:p w14:paraId="6108E7C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Byte20-35</w:t>
            </w:r>
          </w:p>
        </w:tc>
        <w:tc>
          <w:tcPr>
            <w:tcW w:w="2450" w:type="pct"/>
          </w:tcPr>
          <w:p w14:paraId="2DAF8A4A" w14:textId="77777777" w:rsidR="00F3185D" w:rsidRPr="000F139C" w:rsidRDefault="00F3185D" w:rsidP="00F318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noProof/>
                <w:kern w:val="0"/>
                <w:sz w:val="18"/>
                <w:szCs w:val="18"/>
              </w:rPr>
              <w:t>TLV-透传CAN控制报文（0x4003）</w:t>
            </w:r>
          </w:p>
          <w:p w14:paraId="4259150B" w14:textId="77777777" w:rsidR="00F3185D" w:rsidRPr="000F139C" w:rsidRDefault="00F3185D" w:rsidP="00F318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Tag</w:t>
            </w:r>
          </w:p>
          <w:p w14:paraId="6E8930DE" w14:textId="77777777" w:rsidR="00F3185D" w:rsidRPr="000F139C" w:rsidRDefault="00F3185D" w:rsidP="00F318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 xml:space="preserve">Length </w:t>
            </w:r>
          </w:p>
          <w:p w14:paraId="2024A7BE" w14:textId="77777777" w:rsidR="00F3185D" w:rsidRPr="000F139C" w:rsidRDefault="00F3185D" w:rsidP="00F318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  <w:t>CAN ID</w:t>
            </w:r>
            <w:r w:rsidRPr="000F139C">
              <w:rPr>
                <w:rFonts w:asciiTheme="minorEastAsia" w:eastAsiaTheme="minorEastAsia" w:hAnsiTheme="minorEastAsia" w:hint="eastAsia"/>
                <w:noProof/>
                <w:kern w:val="0"/>
                <w:sz w:val="18"/>
                <w:szCs w:val="18"/>
              </w:rPr>
              <w:t>：</w:t>
            </w:r>
          </w:p>
          <w:p w14:paraId="3943D780" w14:textId="77777777" w:rsidR="00F3185D" w:rsidRPr="000F139C" w:rsidRDefault="00F3185D" w:rsidP="00F318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noProof/>
                <w:kern w:val="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noProof/>
                <w:kern w:val="0"/>
                <w:sz w:val="18"/>
                <w:szCs w:val="18"/>
              </w:rPr>
              <w:t xml:space="preserve">CAN控制报文内容： </w:t>
            </w:r>
          </w:p>
        </w:tc>
        <w:tc>
          <w:tcPr>
            <w:tcW w:w="1845" w:type="pct"/>
          </w:tcPr>
          <w:p w14:paraId="7AAF1B2B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  <w:p w14:paraId="2AB2406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4003</w:t>
            </w:r>
          </w:p>
          <w:p w14:paraId="135C712E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000C</w:t>
            </w:r>
          </w:p>
          <w:p w14:paraId="5C6E9E11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18FEF800</w:t>
            </w:r>
          </w:p>
          <w:p w14:paraId="1AB2E06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0102030405060708</w:t>
            </w:r>
          </w:p>
        </w:tc>
      </w:tr>
      <w:tr w:rsidR="00F3185D" w:rsidRPr="000F139C" w14:paraId="7E14DB42" w14:textId="77777777" w:rsidTr="003557F1">
        <w:trPr>
          <w:jc w:val="center"/>
        </w:trPr>
        <w:tc>
          <w:tcPr>
            <w:tcW w:w="705" w:type="pct"/>
          </w:tcPr>
          <w:p w14:paraId="42A23246" w14:textId="77777777" w:rsidR="00F3185D" w:rsidRPr="000F139C" w:rsidRDefault="00F3185D" w:rsidP="00F3185D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Byte36</w:t>
            </w:r>
          </w:p>
        </w:tc>
        <w:tc>
          <w:tcPr>
            <w:tcW w:w="2450" w:type="pct"/>
          </w:tcPr>
          <w:p w14:paraId="636F8ED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45" w:type="pct"/>
          </w:tcPr>
          <w:p w14:paraId="49C74E5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1E37E0E5" w14:textId="7880D8E3" w:rsidR="00F3185D" w:rsidRPr="000F139C" w:rsidRDefault="000B404C" w:rsidP="003557F1">
      <w:pPr>
        <w:spacing w:beforeLines="50" w:before="156" w:afterLines="50" w:after="156"/>
        <w:jc w:val="center"/>
        <w:rPr>
          <w:rFonts w:ascii="黑体" w:eastAsia="黑体" w:hAnsi="黑体"/>
          <w:bCs/>
        </w:rPr>
      </w:pPr>
      <w:bookmarkStart w:id="911" w:name="_Toc42593673"/>
      <w:bookmarkStart w:id="912" w:name="_Toc42620552"/>
      <w:bookmarkStart w:id="913" w:name="_Toc42624760"/>
      <w:bookmarkStart w:id="914" w:name="_Toc42625243"/>
      <w:bookmarkStart w:id="915" w:name="_Toc42764152"/>
      <w:bookmarkStart w:id="916" w:name="_Toc42875730"/>
      <w:bookmarkStart w:id="917" w:name="_Toc44167656"/>
      <w:r w:rsidRPr="000F139C">
        <w:rPr>
          <w:rFonts w:ascii="黑体" w:eastAsia="黑体" w:hAnsi="黑体" w:hint="eastAsia"/>
          <w:bCs/>
        </w:rPr>
        <w:t>表</w:t>
      </w:r>
      <w:r w:rsidR="00E34AB6">
        <w:rPr>
          <w:rFonts w:ascii="黑体" w:eastAsia="黑体" w:hAnsi="黑体"/>
          <w:bCs/>
        </w:rPr>
        <w:t>62</w:t>
      </w:r>
      <w:r w:rsidR="004F7DA2" w:rsidRPr="000F139C">
        <w:rPr>
          <w:rFonts w:ascii="黑体" w:eastAsia="黑体" w:hAnsi="黑体" w:hint="eastAsia"/>
          <w:bCs/>
        </w:rPr>
        <w:t xml:space="preserve"> </w:t>
      </w:r>
      <w:r w:rsidRPr="000F139C">
        <w:rPr>
          <w:rFonts w:ascii="黑体" w:eastAsia="黑体" w:hAnsi="黑体"/>
          <w:bCs/>
        </w:rPr>
        <w:t>‘RC’</w:t>
      </w:r>
      <w:r w:rsidRPr="000F139C">
        <w:rPr>
          <w:rFonts w:ascii="黑体" w:eastAsia="黑体" w:hAnsi="黑体" w:hint="eastAsia"/>
          <w:bCs/>
        </w:rPr>
        <w:t>响应远程控制命令响应</w:t>
      </w:r>
      <w:bookmarkEnd w:id="911"/>
      <w:bookmarkEnd w:id="912"/>
      <w:bookmarkEnd w:id="913"/>
      <w:bookmarkEnd w:id="914"/>
      <w:bookmarkEnd w:id="915"/>
      <w:bookmarkEnd w:id="916"/>
      <w:bookmarkEnd w:id="91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4615"/>
        <w:gridCol w:w="3629"/>
      </w:tblGrid>
      <w:tr w:rsidR="00F3185D" w:rsidRPr="000F139C" w14:paraId="37C387BF" w14:textId="77777777" w:rsidTr="0034260D">
        <w:trPr>
          <w:jc w:val="center"/>
        </w:trPr>
        <w:tc>
          <w:tcPr>
            <w:tcW w:w="693" w:type="pct"/>
            <w:tcBorders>
              <w:top w:val="single" w:sz="12" w:space="0" w:color="auto"/>
              <w:bottom w:val="single" w:sz="12" w:space="0" w:color="auto"/>
            </w:tcBorders>
          </w:tcPr>
          <w:p w14:paraId="60BB7BD2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11" w:type="pct"/>
            <w:tcBorders>
              <w:top w:val="single" w:sz="12" w:space="0" w:color="auto"/>
              <w:bottom w:val="single" w:sz="12" w:space="0" w:color="auto"/>
            </w:tcBorders>
          </w:tcPr>
          <w:p w14:paraId="138A0956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</w:tcPr>
          <w:p w14:paraId="3194E28A" w14:textId="77777777" w:rsidR="00F3185D" w:rsidRPr="000F139C" w:rsidRDefault="00F3185D" w:rsidP="003557F1">
            <w:pPr>
              <w:pStyle w:val="aff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H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ex数值</w:t>
            </w:r>
          </w:p>
        </w:tc>
      </w:tr>
      <w:tr w:rsidR="00F3185D" w:rsidRPr="000F139C" w14:paraId="60F046FC" w14:textId="77777777" w:rsidTr="0034260D">
        <w:trPr>
          <w:jc w:val="center"/>
        </w:trPr>
        <w:tc>
          <w:tcPr>
            <w:tcW w:w="693" w:type="pct"/>
            <w:tcBorders>
              <w:top w:val="single" w:sz="12" w:space="0" w:color="auto"/>
            </w:tcBorders>
          </w:tcPr>
          <w:p w14:paraId="633B8C6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</w:t>
            </w:r>
          </w:p>
        </w:tc>
        <w:tc>
          <w:tcPr>
            <w:tcW w:w="2411" w:type="pct"/>
            <w:tcBorders>
              <w:top w:val="single" w:sz="12" w:space="0" w:color="auto"/>
            </w:tcBorders>
          </w:tcPr>
          <w:p w14:paraId="7E85C8A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报文类型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6D6F467E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06</w:t>
            </w:r>
          </w:p>
        </w:tc>
      </w:tr>
      <w:tr w:rsidR="00F3185D" w:rsidRPr="000F139C" w14:paraId="48E04B77" w14:textId="77777777" w:rsidTr="0034260D">
        <w:trPr>
          <w:jc w:val="center"/>
        </w:trPr>
        <w:tc>
          <w:tcPr>
            <w:tcW w:w="693" w:type="pct"/>
          </w:tcPr>
          <w:p w14:paraId="7CE00B15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Byte2-8</w:t>
            </w:r>
          </w:p>
        </w:tc>
        <w:tc>
          <w:tcPr>
            <w:tcW w:w="2411" w:type="pct"/>
          </w:tcPr>
          <w:p w14:paraId="3A162728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产品唯一编号</w:t>
            </w:r>
          </w:p>
        </w:tc>
        <w:tc>
          <w:tcPr>
            <w:tcW w:w="1896" w:type="pct"/>
          </w:tcPr>
          <w:p w14:paraId="7EE8ED3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A0C11609000001</w:t>
            </w:r>
          </w:p>
        </w:tc>
      </w:tr>
      <w:tr w:rsidR="00F3185D" w:rsidRPr="000F139C" w14:paraId="337B1C0E" w14:textId="77777777" w:rsidTr="0034260D">
        <w:trPr>
          <w:jc w:val="center"/>
        </w:trPr>
        <w:tc>
          <w:tcPr>
            <w:tcW w:w="693" w:type="pct"/>
          </w:tcPr>
          <w:p w14:paraId="5FBBE5FA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Byte9</w:t>
            </w:r>
          </w:p>
        </w:tc>
        <w:tc>
          <w:tcPr>
            <w:tcW w:w="2411" w:type="pct"/>
          </w:tcPr>
          <w:p w14:paraId="4672882E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标识</w:t>
            </w:r>
          </w:p>
        </w:tc>
        <w:tc>
          <w:tcPr>
            <w:tcW w:w="1896" w:type="pct"/>
          </w:tcPr>
          <w:p w14:paraId="32DF16D1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3354F2F" w14:textId="77777777" w:rsidTr="0034260D">
        <w:trPr>
          <w:jc w:val="center"/>
        </w:trPr>
        <w:tc>
          <w:tcPr>
            <w:tcW w:w="693" w:type="pct"/>
          </w:tcPr>
          <w:p w14:paraId="14F00D8B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Byte10</w:t>
            </w:r>
          </w:p>
        </w:tc>
        <w:tc>
          <w:tcPr>
            <w:tcW w:w="2411" w:type="pct"/>
          </w:tcPr>
          <w:p w14:paraId="584459C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报文流水号MSB</w:t>
            </w:r>
          </w:p>
        </w:tc>
        <w:tc>
          <w:tcPr>
            <w:tcW w:w="1896" w:type="pct"/>
          </w:tcPr>
          <w:p w14:paraId="5134D752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EBF8D93" w14:textId="77777777" w:rsidTr="0034260D">
        <w:trPr>
          <w:jc w:val="center"/>
        </w:trPr>
        <w:tc>
          <w:tcPr>
            <w:tcW w:w="693" w:type="pct"/>
          </w:tcPr>
          <w:p w14:paraId="5F2BBB9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lastRenderedPageBreak/>
              <w:t>Byte11</w:t>
            </w:r>
          </w:p>
        </w:tc>
        <w:tc>
          <w:tcPr>
            <w:tcW w:w="2411" w:type="pct"/>
          </w:tcPr>
          <w:p w14:paraId="2BC80032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报文流水号LSB</w:t>
            </w:r>
          </w:p>
        </w:tc>
        <w:tc>
          <w:tcPr>
            <w:tcW w:w="1896" w:type="pct"/>
          </w:tcPr>
          <w:p w14:paraId="32BC596E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0F</w:t>
            </w:r>
          </w:p>
        </w:tc>
      </w:tr>
      <w:tr w:rsidR="00F3185D" w:rsidRPr="000F139C" w14:paraId="179F2128" w14:textId="77777777" w:rsidTr="0034260D">
        <w:trPr>
          <w:jc w:val="center"/>
        </w:trPr>
        <w:tc>
          <w:tcPr>
            <w:tcW w:w="693" w:type="pct"/>
          </w:tcPr>
          <w:p w14:paraId="15A73E9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Byte12</w:t>
            </w:r>
          </w:p>
        </w:tc>
        <w:tc>
          <w:tcPr>
            <w:tcW w:w="2411" w:type="pct"/>
          </w:tcPr>
          <w:p w14:paraId="4C18AF79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剩余长度MSB</w:t>
            </w:r>
          </w:p>
        </w:tc>
        <w:tc>
          <w:tcPr>
            <w:tcW w:w="1896" w:type="pct"/>
          </w:tcPr>
          <w:p w14:paraId="6A108A8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73711232" w14:textId="77777777" w:rsidTr="0034260D">
        <w:trPr>
          <w:jc w:val="center"/>
        </w:trPr>
        <w:tc>
          <w:tcPr>
            <w:tcW w:w="693" w:type="pct"/>
          </w:tcPr>
          <w:p w14:paraId="4EC7B347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Byte13</w:t>
            </w:r>
          </w:p>
        </w:tc>
        <w:tc>
          <w:tcPr>
            <w:tcW w:w="2411" w:type="pct"/>
          </w:tcPr>
          <w:p w14:paraId="5E358A0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剩余长度LSB</w:t>
            </w:r>
          </w:p>
        </w:tc>
        <w:tc>
          <w:tcPr>
            <w:tcW w:w="1896" w:type="pct"/>
          </w:tcPr>
          <w:p w14:paraId="46FD0336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0E</w:t>
            </w:r>
          </w:p>
        </w:tc>
      </w:tr>
      <w:tr w:rsidR="00F3185D" w:rsidRPr="000F139C" w14:paraId="78D0A72F" w14:textId="77777777" w:rsidTr="0034260D">
        <w:trPr>
          <w:jc w:val="center"/>
        </w:trPr>
        <w:tc>
          <w:tcPr>
            <w:tcW w:w="693" w:type="pct"/>
          </w:tcPr>
          <w:p w14:paraId="53D3F15D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Byte14</w:t>
            </w:r>
          </w:p>
        </w:tc>
        <w:tc>
          <w:tcPr>
            <w:tcW w:w="2411" w:type="pct"/>
          </w:tcPr>
          <w:p w14:paraId="04DF5787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响应的原报文流水号MSB</w:t>
            </w:r>
          </w:p>
        </w:tc>
        <w:tc>
          <w:tcPr>
            <w:tcW w:w="1896" w:type="pct"/>
          </w:tcPr>
          <w:p w14:paraId="072D884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62205F98" w14:textId="77777777" w:rsidTr="0034260D">
        <w:trPr>
          <w:jc w:val="center"/>
        </w:trPr>
        <w:tc>
          <w:tcPr>
            <w:tcW w:w="693" w:type="pct"/>
          </w:tcPr>
          <w:p w14:paraId="77AAAF28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Byte15</w:t>
            </w:r>
          </w:p>
        </w:tc>
        <w:tc>
          <w:tcPr>
            <w:tcW w:w="2411" w:type="pct"/>
          </w:tcPr>
          <w:p w14:paraId="6A0E7FC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响应的原报文流水号LSB</w:t>
            </w:r>
          </w:p>
        </w:tc>
        <w:tc>
          <w:tcPr>
            <w:tcW w:w="1896" w:type="pct"/>
          </w:tcPr>
          <w:p w14:paraId="4947CA15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0E</w:t>
            </w:r>
          </w:p>
        </w:tc>
      </w:tr>
      <w:tr w:rsidR="00F3185D" w:rsidRPr="000F139C" w14:paraId="49462171" w14:textId="77777777" w:rsidTr="0034260D">
        <w:trPr>
          <w:jc w:val="center"/>
        </w:trPr>
        <w:tc>
          <w:tcPr>
            <w:tcW w:w="693" w:type="pct"/>
          </w:tcPr>
          <w:p w14:paraId="0F002D81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Byte16</w:t>
            </w:r>
          </w:p>
        </w:tc>
        <w:tc>
          <w:tcPr>
            <w:tcW w:w="2411" w:type="pct"/>
          </w:tcPr>
          <w:p w14:paraId="14DE54D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命令类型长度MSB（不含该字节）</w:t>
            </w:r>
          </w:p>
        </w:tc>
        <w:tc>
          <w:tcPr>
            <w:tcW w:w="1896" w:type="pct"/>
          </w:tcPr>
          <w:p w14:paraId="30690DE0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F3185D" w:rsidRPr="000F139C" w14:paraId="004ADFF4" w14:textId="77777777" w:rsidTr="0034260D">
        <w:trPr>
          <w:jc w:val="center"/>
        </w:trPr>
        <w:tc>
          <w:tcPr>
            <w:tcW w:w="693" w:type="pct"/>
          </w:tcPr>
          <w:p w14:paraId="227DC871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Byte17</w:t>
            </w:r>
          </w:p>
        </w:tc>
        <w:tc>
          <w:tcPr>
            <w:tcW w:w="2411" w:type="pct"/>
          </w:tcPr>
          <w:p w14:paraId="4E7F491A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命令类型长度LSB（不含该字节）</w:t>
            </w:r>
          </w:p>
        </w:tc>
        <w:tc>
          <w:tcPr>
            <w:tcW w:w="1896" w:type="pct"/>
          </w:tcPr>
          <w:p w14:paraId="0424512D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02</w:t>
            </w:r>
          </w:p>
        </w:tc>
      </w:tr>
      <w:tr w:rsidR="00F3185D" w:rsidRPr="000F139C" w14:paraId="6E8FA3A9" w14:textId="77777777" w:rsidTr="0034260D">
        <w:trPr>
          <w:jc w:val="center"/>
        </w:trPr>
        <w:tc>
          <w:tcPr>
            <w:tcW w:w="693" w:type="pct"/>
          </w:tcPr>
          <w:p w14:paraId="537E3462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Byte18</w:t>
            </w:r>
          </w:p>
        </w:tc>
        <w:tc>
          <w:tcPr>
            <w:tcW w:w="2411" w:type="pct"/>
          </w:tcPr>
          <w:p w14:paraId="2BAC7BE8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R’Remote</w:t>
            </w:r>
          </w:p>
        </w:tc>
        <w:tc>
          <w:tcPr>
            <w:tcW w:w="1896" w:type="pct"/>
          </w:tcPr>
          <w:p w14:paraId="131A2F27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52</w:t>
            </w:r>
          </w:p>
        </w:tc>
      </w:tr>
      <w:tr w:rsidR="00F3185D" w:rsidRPr="000F139C" w14:paraId="75E7FE04" w14:textId="77777777" w:rsidTr="0034260D">
        <w:trPr>
          <w:jc w:val="center"/>
        </w:trPr>
        <w:tc>
          <w:tcPr>
            <w:tcW w:w="693" w:type="pct"/>
          </w:tcPr>
          <w:p w14:paraId="178688F4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Byte19</w:t>
            </w:r>
          </w:p>
        </w:tc>
        <w:tc>
          <w:tcPr>
            <w:tcW w:w="2411" w:type="pct"/>
          </w:tcPr>
          <w:p w14:paraId="1F40A42D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‘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C’Control</w:t>
            </w:r>
          </w:p>
        </w:tc>
        <w:tc>
          <w:tcPr>
            <w:tcW w:w="1896" w:type="pct"/>
          </w:tcPr>
          <w:p w14:paraId="0DE71A48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43</w:t>
            </w:r>
          </w:p>
        </w:tc>
      </w:tr>
      <w:tr w:rsidR="00F3185D" w:rsidRPr="000F139C" w14:paraId="7E877A95" w14:textId="77777777" w:rsidTr="0034260D">
        <w:trPr>
          <w:jc w:val="center"/>
        </w:trPr>
        <w:tc>
          <w:tcPr>
            <w:tcW w:w="693" w:type="pct"/>
          </w:tcPr>
          <w:p w14:paraId="6008D2B1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Byte20</w:t>
            </w:r>
          </w:p>
        </w:tc>
        <w:tc>
          <w:tcPr>
            <w:tcW w:w="2411" w:type="pct"/>
          </w:tcPr>
          <w:p w14:paraId="4D87B83A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命令响应内容长度MSB（不含该字节）</w:t>
            </w:r>
          </w:p>
        </w:tc>
        <w:tc>
          <w:tcPr>
            <w:tcW w:w="1896" w:type="pct"/>
          </w:tcPr>
          <w:p w14:paraId="6AB3606F" w14:textId="77777777" w:rsidR="00F3185D" w:rsidRPr="000F139C" w:rsidRDefault="00F3185D" w:rsidP="00826E9F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3557F1" w:rsidRPr="000F139C" w14:paraId="2C4F71D7" w14:textId="77777777" w:rsidTr="0034260D">
        <w:trPr>
          <w:jc w:val="center"/>
        </w:trPr>
        <w:tc>
          <w:tcPr>
            <w:tcW w:w="693" w:type="pct"/>
          </w:tcPr>
          <w:p w14:paraId="7AA3B8E5" w14:textId="4EA7828F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Byte21</w:t>
            </w:r>
          </w:p>
        </w:tc>
        <w:tc>
          <w:tcPr>
            <w:tcW w:w="2411" w:type="pct"/>
          </w:tcPr>
          <w:p w14:paraId="75F914EF" w14:textId="0B488C6E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命令响应内容长度LSB（不含该字节）</w:t>
            </w:r>
          </w:p>
        </w:tc>
        <w:tc>
          <w:tcPr>
            <w:tcW w:w="1896" w:type="pct"/>
          </w:tcPr>
          <w:p w14:paraId="6FA51CD1" w14:textId="794021B0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05</w:t>
            </w:r>
          </w:p>
        </w:tc>
      </w:tr>
      <w:tr w:rsidR="003557F1" w:rsidRPr="000F139C" w14:paraId="79E1A624" w14:textId="77777777" w:rsidTr="0034260D">
        <w:trPr>
          <w:jc w:val="center"/>
        </w:trPr>
        <w:tc>
          <w:tcPr>
            <w:tcW w:w="693" w:type="pct"/>
          </w:tcPr>
          <w:p w14:paraId="7ECF1EF1" w14:textId="2C5952F3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Byte22</w:t>
            </w:r>
          </w:p>
        </w:tc>
        <w:tc>
          <w:tcPr>
            <w:tcW w:w="2411" w:type="pct"/>
          </w:tcPr>
          <w:p w14:paraId="79D01169" w14:textId="77777777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执行结果：</w:t>
            </w:r>
          </w:p>
          <w:p w14:paraId="3E38E0E1" w14:textId="77777777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：执行成功</w:t>
            </w:r>
          </w:p>
          <w:p w14:paraId="6AE2FB95" w14:textId="2717FBC5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</w:rPr>
              <w:t>：执行失败</w:t>
            </w:r>
          </w:p>
        </w:tc>
        <w:tc>
          <w:tcPr>
            <w:tcW w:w="1896" w:type="pct"/>
          </w:tcPr>
          <w:p w14:paraId="20DA8309" w14:textId="5E227AD9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00</w:t>
            </w:r>
          </w:p>
        </w:tc>
      </w:tr>
      <w:tr w:rsidR="003557F1" w:rsidRPr="000F139C" w14:paraId="5A749638" w14:textId="77777777" w:rsidTr="0034260D">
        <w:trPr>
          <w:jc w:val="center"/>
        </w:trPr>
        <w:tc>
          <w:tcPr>
            <w:tcW w:w="693" w:type="pct"/>
          </w:tcPr>
          <w:p w14:paraId="60AFA3EB" w14:textId="6BCFBF34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Byte23</w:t>
            </w:r>
          </w:p>
        </w:tc>
        <w:tc>
          <w:tcPr>
            <w:tcW w:w="2411" w:type="pct"/>
          </w:tcPr>
          <w:p w14:paraId="4D305D7D" w14:textId="1BE72F12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896" w:type="pct"/>
          </w:tcPr>
          <w:p w14:paraId="537F6C8F" w14:textId="0F057EB6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57F1" w:rsidRPr="000F139C" w14:paraId="07492163" w14:textId="77777777" w:rsidTr="0034260D">
        <w:trPr>
          <w:jc w:val="center"/>
        </w:trPr>
        <w:tc>
          <w:tcPr>
            <w:tcW w:w="693" w:type="pct"/>
          </w:tcPr>
          <w:p w14:paraId="45B3CE3E" w14:textId="60DAD64B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Byte24</w:t>
            </w:r>
          </w:p>
        </w:tc>
        <w:tc>
          <w:tcPr>
            <w:tcW w:w="2411" w:type="pct"/>
          </w:tcPr>
          <w:p w14:paraId="1DFBE995" w14:textId="465BF4B4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终端状态字2</w:t>
            </w:r>
          </w:p>
        </w:tc>
        <w:tc>
          <w:tcPr>
            <w:tcW w:w="1896" w:type="pct"/>
          </w:tcPr>
          <w:p w14:paraId="643CB06D" w14:textId="50C78816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57F1" w:rsidRPr="000F139C" w14:paraId="5102E8BA" w14:textId="77777777" w:rsidTr="0034260D">
        <w:trPr>
          <w:jc w:val="center"/>
        </w:trPr>
        <w:tc>
          <w:tcPr>
            <w:tcW w:w="693" w:type="pct"/>
          </w:tcPr>
          <w:p w14:paraId="1B929A00" w14:textId="11BCA703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Byte25</w:t>
            </w:r>
          </w:p>
        </w:tc>
        <w:tc>
          <w:tcPr>
            <w:tcW w:w="2411" w:type="pct"/>
          </w:tcPr>
          <w:p w14:paraId="622AACF8" w14:textId="0D5FCA9A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终端状态字3</w:t>
            </w:r>
          </w:p>
        </w:tc>
        <w:tc>
          <w:tcPr>
            <w:tcW w:w="1896" w:type="pct"/>
          </w:tcPr>
          <w:p w14:paraId="1A3A7E10" w14:textId="2EEC2560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57F1" w:rsidRPr="000F139C" w14:paraId="2CF0407A" w14:textId="77777777" w:rsidTr="0034260D">
        <w:trPr>
          <w:jc w:val="center"/>
        </w:trPr>
        <w:tc>
          <w:tcPr>
            <w:tcW w:w="693" w:type="pct"/>
          </w:tcPr>
          <w:p w14:paraId="77A71B42" w14:textId="3462ACE4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Byte26</w:t>
            </w:r>
          </w:p>
        </w:tc>
        <w:tc>
          <w:tcPr>
            <w:tcW w:w="2411" w:type="pct"/>
          </w:tcPr>
          <w:p w14:paraId="60CD9E33" w14:textId="488F7893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终端状态字4</w:t>
            </w:r>
          </w:p>
        </w:tc>
        <w:tc>
          <w:tcPr>
            <w:tcW w:w="1896" w:type="pct"/>
          </w:tcPr>
          <w:p w14:paraId="4B3AE1AB" w14:textId="43117FC3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-</w:t>
            </w:r>
          </w:p>
        </w:tc>
      </w:tr>
      <w:tr w:rsidR="003557F1" w:rsidRPr="000F139C" w14:paraId="2A18FF79" w14:textId="77777777" w:rsidTr="0034260D">
        <w:trPr>
          <w:jc w:val="center"/>
        </w:trPr>
        <w:tc>
          <w:tcPr>
            <w:tcW w:w="693" w:type="pct"/>
          </w:tcPr>
          <w:p w14:paraId="17E65C9E" w14:textId="115F25F2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Byte27</w:t>
            </w:r>
          </w:p>
        </w:tc>
        <w:tc>
          <w:tcPr>
            <w:tcW w:w="2411" w:type="pct"/>
          </w:tcPr>
          <w:p w14:paraId="7B7BDA22" w14:textId="0A3F810B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此字节前所有字节校验和</w:t>
            </w:r>
          </w:p>
        </w:tc>
        <w:tc>
          <w:tcPr>
            <w:tcW w:w="1896" w:type="pct"/>
          </w:tcPr>
          <w:p w14:paraId="596C4828" w14:textId="77777777" w:rsidR="003557F1" w:rsidRPr="000F139C" w:rsidRDefault="003557F1" w:rsidP="003557F1">
            <w:pPr>
              <w:pStyle w:val="aff4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0C683D6E" w14:textId="77777777" w:rsidR="00B500F6" w:rsidRPr="000F139C" w:rsidRDefault="00B500F6">
      <w:pPr>
        <w:widowControl/>
        <w:jc w:val="left"/>
        <w:rPr>
          <w:rFonts w:ascii="宋体"/>
          <w:noProof/>
          <w:kern w:val="0"/>
          <w:szCs w:val="20"/>
        </w:rPr>
      </w:pPr>
      <w:bookmarkStart w:id="918" w:name="_Toc42593675"/>
      <w:bookmarkStart w:id="919" w:name="_Toc42620553"/>
      <w:bookmarkStart w:id="920" w:name="_Toc42624761"/>
      <w:bookmarkStart w:id="921" w:name="_Toc42625244"/>
      <w:bookmarkStart w:id="922" w:name="_Toc42764153"/>
      <w:bookmarkStart w:id="923" w:name="_Toc42593676"/>
      <w:bookmarkStart w:id="924" w:name="_Toc42620554"/>
      <w:bookmarkStart w:id="925" w:name="_Toc42624762"/>
      <w:bookmarkStart w:id="926" w:name="_Toc42625245"/>
      <w:bookmarkStart w:id="927" w:name="_Toc42764154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r w:rsidRPr="000F139C">
        <w:br w:type="page"/>
      </w:r>
    </w:p>
    <w:p w14:paraId="16094BC7" w14:textId="77777777" w:rsidR="00337126" w:rsidRPr="000F139C" w:rsidRDefault="00337126" w:rsidP="00337126">
      <w:pPr>
        <w:pStyle w:val="af8"/>
      </w:pPr>
      <w:bookmarkStart w:id="928" w:name="_Toc42593682"/>
      <w:bookmarkStart w:id="929" w:name="_Toc42620560"/>
      <w:bookmarkStart w:id="930" w:name="_Toc42624768"/>
      <w:bookmarkStart w:id="931" w:name="_Toc42625251"/>
      <w:bookmarkStart w:id="932" w:name="_Toc42764160"/>
      <w:bookmarkEnd w:id="928"/>
      <w:bookmarkEnd w:id="929"/>
      <w:bookmarkEnd w:id="930"/>
      <w:bookmarkEnd w:id="931"/>
      <w:bookmarkEnd w:id="932"/>
      <w:r w:rsidRPr="000F139C">
        <w:lastRenderedPageBreak/>
        <w:br/>
      </w:r>
      <w:bookmarkStart w:id="933" w:name="_Toc42593683"/>
      <w:bookmarkStart w:id="934" w:name="_Toc42620561"/>
      <w:bookmarkStart w:id="935" w:name="_Toc42624769"/>
      <w:bookmarkStart w:id="936" w:name="_Toc42625252"/>
      <w:bookmarkStart w:id="937" w:name="_Toc42764161"/>
      <w:bookmarkStart w:id="938" w:name="_Toc42875731"/>
      <w:bookmarkStart w:id="939" w:name="_Toc44167657"/>
      <w:bookmarkStart w:id="940" w:name="_Toc44578780"/>
      <w:bookmarkStart w:id="941" w:name="_Toc62542440"/>
      <w:r w:rsidRPr="000F139C">
        <w:rPr>
          <w:rFonts w:hint="eastAsia"/>
        </w:rPr>
        <w:t>（规范性附录）</w:t>
      </w:r>
      <w:r w:rsidRPr="000F139C">
        <w:br/>
      </w:r>
      <w:r w:rsidRPr="000F139C">
        <w:rPr>
          <w:rFonts w:hint="eastAsia"/>
        </w:rPr>
        <w:t>TLV说明</w:t>
      </w:r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</w:p>
    <w:p w14:paraId="7DACC836" w14:textId="77777777" w:rsidR="002547F2" w:rsidRPr="000F139C" w:rsidRDefault="002547F2" w:rsidP="007F67C7">
      <w:pPr>
        <w:pStyle w:val="af9"/>
        <w:spacing w:before="312" w:after="312"/>
      </w:pPr>
      <w:bookmarkStart w:id="942" w:name="_Toc42764162"/>
      <w:bookmarkStart w:id="943" w:name="_Toc42875732"/>
      <w:bookmarkStart w:id="944" w:name="_Toc44167658"/>
      <w:bookmarkStart w:id="945" w:name="_Toc44578781"/>
      <w:bookmarkStart w:id="946" w:name="_Toc62542441"/>
      <w:r w:rsidRPr="000F139C">
        <w:t>TLV</w:t>
      </w:r>
      <w:r w:rsidRPr="000F139C">
        <w:rPr>
          <w:rFonts w:hint="eastAsia"/>
        </w:rPr>
        <w:t>格式说明</w:t>
      </w:r>
      <w:bookmarkEnd w:id="942"/>
      <w:bookmarkEnd w:id="943"/>
      <w:bookmarkEnd w:id="944"/>
      <w:bookmarkEnd w:id="945"/>
      <w:bookmarkEnd w:id="946"/>
    </w:p>
    <w:p w14:paraId="6889C549" w14:textId="77777777" w:rsidR="004A43E2" w:rsidRPr="000F139C" w:rsidRDefault="004A43E2" w:rsidP="00454365">
      <w:pPr>
        <w:pStyle w:val="aff4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T</w:t>
      </w:r>
      <w:r w:rsidRPr="000F139C">
        <w:rPr>
          <w:rFonts w:asciiTheme="minorEastAsia" w:eastAsiaTheme="minorEastAsia" w:hAnsiTheme="minorEastAsia"/>
        </w:rPr>
        <w:t>LV</w:t>
      </w:r>
      <w:r w:rsidRPr="000F139C">
        <w:rPr>
          <w:rFonts w:asciiTheme="minorEastAsia" w:eastAsiaTheme="minorEastAsia" w:hAnsiTheme="minorEastAsia" w:hint="eastAsia"/>
        </w:rPr>
        <w:t>格式的具体说明见表A</w:t>
      </w:r>
      <w:r w:rsidRPr="000F139C">
        <w:rPr>
          <w:rFonts w:asciiTheme="minorEastAsia" w:eastAsiaTheme="minorEastAsia" w:hAnsiTheme="minorEastAsia"/>
        </w:rPr>
        <w:t>.1</w:t>
      </w:r>
      <w:r w:rsidRPr="000F139C">
        <w:rPr>
          <w:rFonts w:asciiTheme="minorEastAsia" w:eastAsiaTheme="minorEastAsia" w:hAnsiTheme="minorEastAsia" w:hint="eastAsia"/>
        </w:rPr>
        <w:t>。</w:t>
      </w:r>
    </w:p>
    <w:p w14:paraId="08628386" w14:textId="77777777" w:rsidR="00337126" w:rsidRPr="000F139C" w:rsidRDefault="00081C24" w:rsidP="00CC6B52">
      <w:pPr>
        <w:pStyle w:val="afffff9"/>
      </w:pPr>
      <w:r w:rsidRPr="000F139C">
        <w:rPr>
          <w:rFonts w:hint="eastAsia"/>
        </w:rPr>
        <w:t>表</w:t>
      </w:r>
      <w:r w:rsidRPr="000F139C">
        <w:t xml:space="preserve">A.1 </w:t>
      </w:r>
      <w:r w:rsidRPr="000F139C">
        <w:rPr>
          <w:rFonts w:hint="eastAsia"/>
        </w:rPr>
        <w:t>T</w:t>
      </w:r>
      <w:r w:rsidRPr="000F139C">
        <w:t>LV</w:t>
      </w:r>
      <w:r w:rsidRPr="000F139C">
        <w:rPr>
          <w:rFonts w:hint="eastAsia"/>
        </w:rPr>
        <w:t>格式说明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126"/>
        <w:gridCol w:w="3062"/>
        <w:gridCol w:w="3162"/>
      </w:tblGrid>
      <w:tr w:rsidR="00337126" w:rsidRPr="000F139C" w14:paraId="66262F07" w14:textId="77777777" w:rsidTr="00CC6B52">
        <w:trPr>
          <w:jc w:val="center"/>
        </w:trPr>
        <w:tc>
          <w:tcPr>
            <w:tcW w:w="63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5C64C6" w14:textId="77777777"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11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192E980" w14:textId="77777777"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长度（字节）</w:t>
            </w:r>
          </w:p>
        </w:tc>
        <w:tc>
          <w:tcPr>
            <w:tcW w:w="16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14D114" w14:textId="77777777"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取值范围</w:t>
            </w:r>
          </w:p>
        </w:tc>
        <w:tc>
          <w:tcPr>
            <w:tcW w:w="1652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5A5D697" w14:textId="77777777" w:rsidR="00337126" w:rsidRPr="000F139C" w:rsidRDefault="00337126" w:rsidP="00CC6B52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37126" w:rsidRPr="000F139C" w14:paraId="3FD852BC" w14:textId="77777777" w:rsidTr="00CC6B52">
        <w:trPr>
          <w:jc w:val="center"/>
        </w:trPr>
        <w:tc>
          <w:tcPr>
            <w:tcW w:w="637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E70704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TAG</w:t>
            </w:r>
          </w:p>
        </w:tc>
        <w:tc>
          <w:tcPr>
            <w:tcW w:w="111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7051EBC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A78FCEC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0x0001~0x0FFF</w:t>
            </w:r>
          </w:p>
        </w:tc>
        <w:tc>
          <w:tcPr>
            <w:tcW w:w="1652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E8BAF7E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配置参数相关内容</w:t>
            </w:r>
          </w:p>
        </w:tc>
      </w:tr>
      <w:tr w:rsidR="00337126" w:rsidRPr="000F139C" w14:paraId="2C06685C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68EAC798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11F7EF22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6F9DA7D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0x1001~0x1FFF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0E3BED2C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软件升级相关内容</w:t>
            </w:r>
          </w:p>
        </w:tc>
      </w:tr>
      <w:tr w:rsidR="00337126" w:rsidRPr="000F139C" w14:paraId="44073562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0CDE4DD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475C0DD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318BAC73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0x2001~0x2FFF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56638C38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终端设备统计相关内容</w:t>
            </w:r>
          </w:p>
        </w:tc>
      </w:tr>
      <w:tr w:rsidR="00337126" w:rsidRPr="000F139C" w14:paraId="731C958D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6397BFCD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4FA5F51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2CB83020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0x3001~0x3FFF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311AFB04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终端设备监控相关内容</w:t>
            </w:r>
          </w:p>
        </w:tc>
      </w:tr>
      <w:tr w:rsidR="00337126" w:rsidRPr="000F139C" w14:paraId="3C1EDA58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2AA23EE8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2D540759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0BAABC99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0x4001~0x4FFF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3011F633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控制参数相关内容</w:t>
            </w:r>
          </w:p>
        </w:tc>
      </w:tr>
      <w:tr w:rsidR="00337126" w:rsidRPr="000F139C" w14:paraId="32E0D16D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06AB375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7175CDA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4F5E83F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0x5001~0x7FFF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77F9528D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平台预留</w:t>
            </w:r>
          </w:p>
        </w:tc>
      </w:tr>
      <w:tr w:rsidR="00337126" w:rsidRPr="000F139C" w14:paraId="0F80182A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75CF1325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241E566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3AE54685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0x8001~ 0xDFFF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08CF3064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厂家预留</w:t>
            </w:r>
          </w:p>
        </w:tc>
      </w:tr>
      <w:tr w:rsidR="00337126" w:rsidRPr="000F139C" w14:paraId="619A0642" w14:textId="77777777" w:rsidTr="00CC6B52">
        <w:trPr>
          <w:jc w:val="center"/>
        </w:trPr>
        <w:tc>
          <w:tcPr>
            <w:tcW w:w="637" w:type="pct"/>
            <w:vMerge/>
            <w:shd w:val="clear" w:color="auto" w:fill="auto"/>
            <w:vAlign w:val="center"/>
          </w:tcPr>
          <w:p w14:paraId="402BC0B3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1" w:type="pct"/>
            <w:vMerge/>
            <w:shd w:val="clear" w:color="auto" w:fill="auto"/>
            <w:vAlign w:val="center"/>
          </w:tcPr>
          <w:p w14:paraId="698C6AC4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auto"/>
            <w:vAlign w:val="center"/>
          </w:tcPr>
          <w:p w14:paraId="4AE8D5F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0xE001~0xFFFF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6164583D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安全控制内容</w:t>
            </w:r>
          </w:p>
        </w:tc>
      </w:tr>
      <w:tr w:rsidR="00337126" w:rsidRPr="000F139C" w14:paraId="74F9CA70" w14:textId="77777777" w:rsidTr="00CC6B52">
        <w:trPr>
          <w:jc w:val="center"/>
        </w:trPr>
        <w:tc>
          <w:tcPr>
            <w:tcW w:w="637" w:type="pct"/>
            <w:shd w:val="clear" w:color="auto" w:fill="auto"/>
            <w:vAlign w:val="center"/>
          </w:tcPr>
          <w:p w14:paraId="6CEEF39B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2604752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00" w:type="pct"/>
            <w:shd w:val="clear" w:color="auto" w:fill="auto"/>
            <w:vAlign w:val="center"/>
          </w:tcPr>
          <w:p w14:paraId="140F05C1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SMS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14:paraId="1F5C7383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0x0000 ~ 0x0064</w:t>
            </w:r>
          </w:p>
          <w:p w14:paraId="38C83D7C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分组域承载：</w:t>
            </w:r>
          </w:p>
          <w:p w14:paraId="74EB902A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0x0000 ~ 0x0400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0C069E76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长度，不包括标签、长度的内容。</w:t>
            </w:r>
          </w:p>
        </w:tc>
      </w:tr>
      <w:tr w:rsidR="00337126" w:rsidRPr="000F139C" w14:paraId="443DCBE7" w14:textId="77777777" w:rsidTr="00CC6B52">
        <w:trPr>
          <w:jc w:val="center"/>
        </w:trPr>
        <w:tc>
          <w:tcPr>
            <w:tcW w:w="637" w:type="pct"/>
            <w:shd w:val="clear" w:color="auto" w:fill="auto"/>
            <w:vAlign w:val="center"/>
          </w:tcPr>
          <w:p w14:paraId="2DD82605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111" w:type="pct"/>
            <w:shd w:val="clear" w:color="auto" w:fill="auto"/>
            <w:vAlign w:val="center"/>
          </w:tcPr>
          <w:p w14:paraId="5837670E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SMS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0~100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  <w:p w14:paraId="60796ABC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分组域承载技术：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0~1024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</w:t>
            </w:r>
          </w:p>
        </w:tc>
        <w:tc>
          <w:tcPr>
            <w:tcW w:w="1600" w:type="pct"/>
            <w:shd w:val="clear" w:color="auto" w:fill="auto"/>
            <w:vAlign w:val="center"/>
          </w:tcPr>
          <w:p w14:paraId="2D00A8A8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52" w:type="pct"/>
            <w:shd w:val="clear" w:color="auto" w:fill="auto"/>
            <w:vAlign w:val="center"/>
          </w:tcPr>
          <w:p w14:paraId="0D530043" w14:textId="77777777" w:rsidR="00337126" w:rsidRPr="000F139C" w:rsidRDefault="00337126" w:rsidP="007F67C7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</w:tbl>
    <w:p w14:paraId="11C4344A" w14:textId="77777777" w:rsidR="00316818" w:rsidRPr="000F139C" w:rsidRDefault="00D06B56" w:rsidP="007F67C7">
      <w:pPr>
        <w:pStyle w:val="af9"/>
        <w:spacing w:before="312" w:after="312"/>
      </w:pPr>
      <w:bookmarkStart w:id="947" w:name="_Toc42593685"/>
      <w:bookmarkStart w:id="948" w:name="_Toc42620562"/>
      <w:bookmarkStart w:id="949" w:name="_Toc42624770"/>
      <w:bookmarkStart w:id="950" w:name="_Toc42625253"/>
      <w:bookmarkStart w:id="951" w:name="_Toc42764163"/>
      <w:bookmarkStart w:id="952" w:name="_Toc42875733"/>
      <w:bookmarkStart w:id="953" w:name="_Toc44167659"/>
      <w:bookmarkStart w:id="954" w:name="_Toc44578782"/>
      <w:bookmarkStart w:id="955" w:name="_Toc62542442"/>
      <w:r w:rsidRPr="000F139C">
        <w:t>TLV</w:t>
      </w:r>
      <w:r w:rsidRPr="000F139C">
        <w:rPr>
          <w:rFonts w:hint="eastAsia"/>
        </w:rPr>
        <w:t>的分类和功能说明</w:t>
      </w:r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</w:p>
    <w:p w14:paraId="2F16A66B" w14:textId="77777777" w:rsidR="007C08E5" w:rsidRPr="000F139C" w:rsidRDefault="007C08E5" w:rsidP="00D06B56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配置类的参数和数据类的参数重新分类划分，尽量让数据类的参数和其相对</w:t>
      </w:r>
      <w:r w:rsidR="006C38BE" w:rsidRPr="000F139C">
        <w:rPr>
          <w:rFonts w:asciiTheme="minorEastAsia" w:eastAsiaTheme="minorEastAsia" w:hAnsiTheme="minorEastAsia" w:hint="eastAsia"/>
        </w:rPr>
        <w:t>应的</w:t>
      </w:r>
      <w:r w:rsidRPr="000F139C">
        <w:rPr>
          <w:rFonts w:asciiTheme="minorEastAsia" w:eastAsiaTheme="minorEastAsia" w:hAnsiTheme="minorEastAsia" w:hint="eastAsia"/>
        </w:rPr>
        <w:t>配置类参数的</w:t>
      </w:r>
      <w:r w:rsidRPr="000F139C">
        <w:rPr>
          <w:rFonts w:asciiTheme="minorEastAsia" w:eastAsiaTheme="minorEastAsia" w:hAnsiTheme="minorEastAsia"/>
        </w:rPr>
        <w:t>Tag</w:t>
      </w:r>
      <w:r w:rsidRPr="000F139C">
        <w:rPr>
          <w:rFonts w:asciiTheme="minorEastAsia" w:eastAsiaTheme="minorEastAsia" w:hAnsiTheme="minorEastAsia" w:hint="eastAsia"/>
        </w:rPr>
        <w:t>值对应，如数据类的参数</w:t>
      </w:r>
      <w:r w:rsidRPr="000F139C">
        <w:rPr>
          <w:rFonts w:asciiTheme="minorEastAsia" w:eastAsiaTheme="minorEastAsia" w:hAnsiTheme="minorEastAsia"/>
        </w:rPr>
        <w:t>tag=0x0001</w:t>
      </w:r>
      <w:r w:rsidRPr="000F139C">
        <w:rPr>
          <w:rFonts w:asciiTheme="minorEastAsia" w:eastAsiaTheme="minorEastAsia" w:hAnsiTheme="minorEastAsia" w:hint="eastAsia"/>
        </w:rPr>
        <w:t>，那么其相关的配置类的参数的</w:t>
      </w:r>
      <w:r w:rsidRPr="000F139C">
        <w:rPr>
          <w:rFonts w:asciiTheme="minorEastAsia" w:eastAsiaTheme="minorEastAsia" w:hAnsiTheme="minorEastAsia"/>
        </w:rPr>
        <w:t>tag</w:t>
      </w:r>
      <w:r w:rsidRPr="000F139C">
        <w:rPr>
          <w:rFonts w:asciiTheme="minorEastAsia" w:eastAsiaTheme="minorEastAsia" w:hAnsiTheme="minorEastAsia" w:hint="eastAsia"/>
        </w:rPr>
        <w:t>值为</w:t>
      </w:r>
      <w:r w:rsidRPr="000F139C">
        <w:rPr>
          <w:rFonts w:asciiTheme="minorEastAsia" w:eastAsiaTheme="minorEastAsia" w:hAnsiTheme="minorEastAsia"/>
        </w:rPr>
        <w:t>0x8001</w:t>
      </w:r>
      <w:r w:rsidRPr="000F139C">
        <w:rPr>
          <w:rFonts w:asciiTheme="minorEastAsia" w:eastAsiaTheme="minorEastAsia" w:hAnsiTheme="minorEastAsia" w:hint="eastAsia"/>
        </w:rPr>
        <w:t>（</w:t>
      </w:r>
      <w:r w:rsidRPr="000F139C">
        <w:rPr>
          <w:rFonts w:asciiTheme="minorEastAsia" w:eastAsiaTheme="minorEastAsia" w:hAnsiTheme="minorEastAsia"/>
        </w:rPr>
        <w:t>MSB=1</w:t>
      </w:r>
      <w:r w:rsidRPr="000F139C">
        <w:rPr>
          <w:rFonts w:asciiTheme="minorEastAsia" w:eastAsiaTheme="minorEastAsia" w:hAnsiTheme="minorEastAsia" w:hint="eastAsia"/>
        </w:rPr>
        <w:t>）</w:t>
      </w:r>
      <w:r w:rsidR="00D06B56" w:rsidRPr="000F139C">
        <w:rPr>
          <w:rFonts w:asciiTheme="minorEastAsia" w:eastAsiaTheme="minorEastAsia" w:hAnsiTheme="minorEastAsia" w:hint="eastAsia"/>
        </w:rPr>
        <w:t>。</w:t>
      </w:r>
    </w:p>
    <w:p w14:paraId="12FB1ECE" w14:textId="6A4B9201" w:rsidR="00922729" w:rsidRPr="000F139C" w:rsidRDefault="00922729" w:rsidP="004D05A5">
      <w:pPr>
        <w:pStyle w:val="af7"/>
        <w:numPr>
          <w:ilvl w:val="0"/>
          <w:numId w:val="0"/>
        </w:numPr>
        <w:spacing w:before="156" w:after="156"/>
      </w:pPr>
      <w:r w:rsidRPr="000F139C">
        <w:rPr>
          <w:rFonts w:hint="eastAsia"/>
        </w:rPr>
        <w:t>表</w:t>
      </w:r>
      <w:r w:rsidRPr="000F139C">
        <w:t>A.</w:t>
      </w:r>
      <w:r w:rsidRPr="000F139C">
        <w:rPr>
          <w:rFonts w:hint="eastAsia"/>
        </w:rPr>
        <w:t>2</w:t>
      </w:r>
      <w:r w:rsidR="00CC6B52" w:rsidRPr="000F139C">
        <w:t xml:space="preserve"> </w:t>
      </w:r>
      <w:r w:rsidRPr="000F139C">
        <w:rPr>
          <w:rFonts w:hint="eastAsia"/>
        </w:rPr>
        <w:t>T</w:t>
      </w:r>
      <w:r w:rsidRPr="000F139C">
        <w:t>LV</w:t>
      </w:r>
      <w:r w:rsidRPr="000F139C">
        <w:rPr>
          <w:rFonts w:hint="eastAsia"/>
        </w:rPr>
        <w:t>的分类和功能说明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5"/>
        <w:gridCol w:w="6125"/>
      </w:tblGrid>
      <w:tr w:rsidR="00337126" w:rsidRPr="000F139C" w14:paraId="0CE67EB2" w14:textId="77777777" w:rsidTr="00CC6B52">
        <w:trPr>
          <w:jc w:val="center"/>
        </w:trPr>
        <w:tc>
          <w:tcPr>
            <w:tcW w:w="18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D986B3" w14:textId="77777777" w:rsidR="00337126" w:rsidRPr="000F139C" w:rsidRDefault="00337126" w:rsidP="0033712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</w:tc>
        <w:tc>
          <w:tcPr>
            <w:tcW w:w="32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2114DE8" w14:textId="77777777" w:rsidR="00337126" w:rsidRPr="000F139C" w:rsidRDefault="00337126" w:rsidP="0033712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功能说明</w:t>
            </w:r>
          </w:p>
        </w:tc>
      </w:tr>
      <w:tr w:rsidR="00337126" w:rsidRPr="000F139C" w14:paraId="6307C619" w14:textId="77777777" w:rsidTr="00CC6B52">
        <w:trPr>
          <w:jc w:val="center"/>
        </w:trPr>
        <w:tc>
          <w:tcPr>
            <w:tcW w:w="18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1973C19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配置参数相关内容</w:t>
            </w:r>
          </w:p>
        </w:tc>
        <w:tc>
          <w:tcPr>
            <w:tcW w:w="3200" w:type="pct"/>
            <w:tcBorders>
              <w:top w:val="single" w:sz="12" w:space="0" w:color="000000"/>
            </w:tcBorders>
            <w:shd w:val="clear" w:color="auto" w:fill="auto"/>
          </w:tcPr>
          <w:p w14:paraId="21E93EDC" w14:textId="77777777"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配置终端通信参数</w:t>
            </w:r>
          </w:p>
          <w:p w14:paraId="0C1D451C" w14:textId="77777777"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配置终端外设初始化参数（如总线波特率等）</w:t>
            </w:r>
          </w:p>
          <w:p w14:paraId="59F0F137" w14:textId="77777777"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配置部分报文的传输条件（如工况信息以某一设备参数为变量，实现变频传输。终端只需要预置频率函数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x,y,…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通过参数设置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设定参数值即可实现）</w:t>
            </w:r>
          </w:p>
          <w:p w14:paraId="0B62A95B" w14:textId="77777777" w:rsidR="00337126" w:rsidRPr="000F139C" w:rsidRDefault="00337126" w:rsidP="00C47C3F">
            <w:pPr>
              <w:pStyle w:val="affffff8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配置用户扩展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信息（根据不同设备的差异性，用户可自定义感兴趣的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来打包和传输关注的信息）</w:t>
            </w:r>
          </w:p>
        </w:tc>
      </w:tr>
    </w:tbl>
    <w:p w14:paraId="3C479635" w14:textId="77777777" w:rsidR="00C61A2A" w:rsidRPr="000F139C" w:rsidRDefault="00C61A2A"/>
    <w:p w14:paraId="1ECA19DE" w14:textId="702D2134" w:rsidR="004D05A5" w:rsidRPr="000F139C" w:rsidRDefault="004D05A5" w:rsidP="00CC6B52">
      <w:pPr>
        <w:pStyle w:val="afffff9"/>
      </w:pPr>
      <w:r w:rsidRPr="000F139C">
        <w:rPr>
          <w:rFonts w:hint="eastAsia"/>
        </w:rPr>
        <w:lastRenderedPageBreak/>
        <w:t>表</w:t>
      </w:r>
      <w:r w:rsidRPr="000F139C">
        <w:t>A.</w:t>
      </w:r>
      <w:r w:rsidRPr="000F139C">
        <w:rPr>
          <w:rFonts w:hint="eastAsia"/>
        </w:rPr>
        <w:t>2</w:t>
      </w:r>
      <w:r w:rsidR="00CC6B52" w:rsidRPr="000F139C">
        <w:t xml:space="preserve"> </w:t>
      </w:r>
      <w:r w:rsidRPr="000F139C">
        <w:rPr>
          <w:rFonts w:hint="eastAsia"/>
        </w:rPr>
        <w:t>T</w:t>
      </w:r>
      <w:r w:rsidRPr="000F139C">
        <w:t>LV</w:t>
      </w:r>
      <w:r w:rsidRPr="000F139C">
        <w:rPr>
          <w:rFonts w:hint="eastAsia"/>
        </w:rPr>
        <w:t>的分类和功能说明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5"/>
        <w:gridCol w:w="6125"/>
      </w:tblGrid>
      <w:tr w:rsidR="004D05A5" w:rsidRPr="000F139C" w14:paraId="048E7E68" w14:textId="77777777" w:rsidTr="00E87B4B">
        <w:trPr>
          <w:jc w:val="center"/>
        </w:trPr>
        <w:tc>
          <w:tcPr>
            <w:tcW w:w="18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A4F2793" w14:textId="77777777" w:rsidR="004D05A5" w:rsidRPr="000F139C" w:rsidDel="00C61A2A" w:rsidRDefault="004D05A5" w:rsidP="004D05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类</w:t>
            </w:r>
          </w:p>
        </w:tc>
        <w:tc>
          <w:tcPr>
            <w:tcW w:w="320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9AE08A5" w14:textId="77777777" w:rsidR="004D05A5" w:rsidRPr="000F139C" w:rsidRDefault="004D05A5" w:rsidP="007F67C7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功能说明</w:t>
            </w:r>
          </w:p>
        </w:tc>
      </w:tr>
      <w:tr w:rsidR="004D05A5" w:rsidRPr="000F139C" w14:paraId="081972C3" w14:textId="77777777" w:rsidTr="00E87B4B">
        <w:trPr>
          <w:jc w:val="center"/>
        </w:trPr>
        <w:tc>
          <w:tcPr>
            <w:tcW w:w="1800" w:type="pc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99414CD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软件升级相关内容</w:t>
            </w:r>
          </w:p>
        </w:tc>
        <w:tc>
          <w:tcPr>
            <w:tcW w:w="3200" w:type="pct"/>
            <w:tcBorders>
              <w:top w:val="single" w:sz="12" w:space="0" w:color="000000"/>
            </w:tcBorders>
            <w:shd w:val="clear" w:color="auto" w:fill="auto"/>
          </w:tcPr>
          <w:p w14:paraId="70EEDF13" w14:textId="77777777"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配置终端升级的通信参数（如下载协议、升级服务器地址端口登录密码）</w:t>
            </w:r>
          </w:p>
          <w:p w14:paraId="16F0DD9B" w14:textId="77777777"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升级执行方式（升级发起方式、程序下载条件配置、升级操作是否强制执行等）</w:t>
            </w:r>
          </w:p>
          <w:p w14:paraId="317246F8" w14:textId="77777777" w:rsidR="00337126" w:rsidRPr="000F139C" w:rsidRDefault="00337126" w:rsidP="00C47C3F">
            <w:pPr>
              <w:pStyle w:val="affffff8"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软件信息（长度、版本号、原软件版本号、发布时间等）</w:t>
            </w:r>
          </w:p>
        </w:tc>
      </w:tr>
      <w:tr w:rsidR="004D05A5" w:rsidRPr="000F139C" w14:paraId="486CD33D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53544E13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终端设备统计相关内容</w:t>
            </w:r>
          </w:p>
        </w:tc>
        <w:tc>
          <w:tcPr>
            <w:tcW w:w="3200" w:type="pct"/>
            <w:shd w:val="clear" w:color="auto" w:fill="auto"/>
          </w:tcPr>
          <w:p w14:paraId="64440152" w14:textId="77777777"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统计数据存储管理（存储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清除条件，数据云备份等功能配置）</w:t>
            </w:r>
          </w:p>
          <w:p w14:paraId="1FF39F80" w14:textId="77777777"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统计方式（各类别统计功能开启设置、自动上报设置、时间周期、各类别通信成功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失败（可有效考查各通道通信稳定性和可靠性）明细等）</w:t>
            </w:r>
          </w:p>
          <w:p w14:paraId="603ABCE0" w14:textId="77777777" w:rsidR="00337126" w:rsidRPr="000F139C" w:rsidRDefault="00337126" w:rsidP="00C47C3F">
            <w:pPr>
              <w:pStyle w:val="affffff8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通信类业务开通情况</w:t>
            </w:r>
          </w:p>
        </w:tc>
      </w:tr>
      <w:tr w:rsidR="004D05A5" w:rsidRPr="000F139C" w14:paraId="67315662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11F09A4A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终端设备监控相关内容</w:t>
            </w:r>
          </w:p>
        </w:tc>
        <w:tc>
          <w:tcPr>
            <w:tcW w:w="3200" w:type="pct"/>
            <w:shd w:val="clear" w:color="auto" w:fill="auto"/>
          </w:tcPr>
          <w:p w14:paraId="565BB52A" w14:textId="77777777"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终端设备及其外设通信的协议版本（如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通信协议、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通信协议、串口通信协议等）</w:t>
            </w:r>
          </w:p>
          <w:p w14:paraId="1741F383" w14:textId="77777777"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终端设备的当前状态（通信信号强度、异常报警信息、系统时间、导航状态等）</w:t>
            </w:r>
          </w:p>
          <w:p w14:paraId="5827A79A" w14:textId="77777777"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终端设备的外设相关信息（如外设型号、外设异常信息、外设通信数据等）</w:t>
            </w:r>
          </w:p>
          <w:p w14:paraId="0455B5EF" w14:textId="77777777" w:rsidR="00337126" w:rsidRPr="000F139C" w:rsidRDefault="00337126" w:rsidP="00C47C3F">
            <w:pPr>
              <w:pStyle w:val="affffff8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</w:t>
            </w:r>
          </w:p>
        </w:tc>
      </w:tr>
      <w:tr w:rsidR="004D05A5" w:rsidRPr="000F139C" w14:paraId="0AD93B19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6ACBCF28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控制参数相关内容</w:t>
            </w:r>
          </w:p>
        </w:tc>
        <w:tc>
          <w:tcPr>
            <w:tcW w:w="3200" w:type="pct"/>
            <w:shd w:val="clear" w:color="auto" w:fill="auto"/>
          </w:tcPr>
          <w:p w14:paraId="27D71E67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下发各类报文的回传请求</w:t>
            </w:r>
          </w:p>
          <w:p w14:paraId="02B62C6A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终端数据存储管理</w:t>
            </w:r>
          </w:p>
          <w:p w14:paraId="21D28D91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恢复出厂设置</w:t>
            </w:r>
          </w:p>
          <w:p w14:paraId="258DA9DA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切换终端通信参数及传输层应用层协议（如切换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，当前连接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和端口，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TCP/UDP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模式切换等，预设值由【配置参数相关内容】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定义）</w:t>
            </w:r>
          </w:p>
          <w:p w14:paraId="46B9E730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外设控制（可控外设的开关状态或省电模式激活关闭等）</w:t>
            </w:r>
          </w:p>
          <w:p w14:paraId="64E6F1DB" w14:textId="77777777" w:rsidR="00337126" w:rsidRPr="000F139C" w:rsidRDefault="00337126" w:rsidP="00C47C3F">
            <w:pPr>
              <w:pStyle w:val="affffff8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用户定义的其他远程控制行为</w:t>
            </w:r>
          </w:p>
        </w:tc>
      </w:tr>
      <w:tr w:rsidR="004D05A5" w:rsidRPr="000F139C" w14:paraId="7B484CE3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4ABCEE12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平台预留</w:t>
            </w:r>
          </w:p>
        </w:tc>
        <w:tc>
          <w:tcPr>
            <w:tcW w:w="3200" w:type="pct"/>
            <w:shd w:val="clear" w:color="auto" w:fill="auto"/>
          </w:tcPr>
          <w:p w14:paraId="4D060706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平台因业务或管理需要，如需增加新的交互逻辑，可自定义。</w:t>
            </w:r>
          </w:p>
        </w:tc>
      </w:tr>
      <w:tr w:rsidR="004D05A5" w:rsidRPr="000F139C" w14:paraId="1CC84FA4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1FBAAD42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分公司预留</w:t>
            </w:r>
          </w:p>
        </w:tc>
        <w:tc>
          <w:tcPr>
            <w:tcW w:w="3200" w:type="pct"/>
            <w:shd w:val="clear" w:color="auto" w:fill="auto"/>
          </w:tcPr>
          <w:p w14:paraId="57957C24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开放给各事业部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子公司，可根据不同需求，自定义</w:t>
            </w:r>
          </w:p>
        </w:tc>
      </w:tr>
      <w:tr w:rsidR="004D05A5" w:rsidRPr="000F139C" w14:paraId="086B1FF0" w14:textId="77777777" w:rsidTr="00E87B4B">
        <w:trPr>
          <w:jc w:val="center"/>
        </w:trPr>
        <w:tc>
          <w:tcPr>
            <w:tcW w:w="1800" w:type="pct"/>
            <w:shd w:val="clear" w:color="auto" w:fill="auto"/>
            <w:vAlign w:val="center"/>
          </w:tcPr>
          <w:p w14:paraId="4BA402E5" w14:textId="77777777" w:rsidR="00337126" w:rsidRPr="000F139C" w:rsidRDefault="00337126" w:rsidP="00E87B4B">
            <w:pPr>
              <w:pStyle w:val="affffff8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安全控制内容</w:t>
            </w:r>
          </w:p>
        </w:tc>
        <w:tc>
          <w:tcPr>
            <w:tcW w:w="3200" w:type="pct"/>
            <w:shd w:val="clear" w:color="auto" w:fill="auto"/>
          </w:tcPr>
          <w:p w14:paraId="6E0FED7F" w14:textId="77777777"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卡相关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参数</w:t>
            </w:r>
          </w:p>
          <w:p w14:paraId="741706F6" w14:textId="77777777"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上下行接入密码相关参数</w:t>
            </w:r>
          </w:p>
          <w:p w14:paraId="327305E0" w14:textId="77777777"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基础密钥相关参数</w:t>
            </w:r>
          </w:p>
          <w:p w14:paraId="01B53B9E" w14:textId="77777777"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会话密钥相关参数</w:t>
            </w:r>
          </w:p>
          <w:p w14:paraId="20BCDCB0" w14:textId="77777777" w:rsidR="00337126" w:rsidRPr="000F139C" w:rsidRDefault="00337126" w:rsidP="00C47C3F">
            <w:pPr>
              <w:pStyle w:val="affffff8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加密方式配置</w:t>
            </w:r>
          </w:p>
        </w:tc>
      </w:tr>
    </w:tbl>
    <w:p w14:paraId="10B4F60F" w14:textId="77777777" w:rsidR="00F52B1F" w:rsidRPr="000F139C" w:rsidRDefault="00F52B1F"/>
    <w:p w14:paraId="095055F3" w14:textId="77777777" w:rsidR="00F52B1F" w:rsidRPr="000F139C" w:rsidRDefault="00F52B1F">
      <w:pPr>
        <w:widowControl/>
        <w:jc w:val="left"/>
      </w:pPr>
      <w:r w:rsidRPr="000F139C">
        <w:br w:type="page"/>
      </w:r>
    </w:p>
    <w:p w14:paraId="69FDFD1A" w14:textId="77777777" w:rsidR="00316818" w:rsidRPr="000F139C" w:rsidRDefault="00337126" w:rsidP="007F67C7">
      <w:pPr>
        <w:pStyle w:val="af9"/>
        <w:spacing w:before="312" w:after="312"/>
      </w:pPr>
      <w:bookmarkStart w:id="956" w:name="_Toc42593686"/>
      <w:bookmarkStart w:id="957" w:name="_Toc42593687"/>
      <w:bookmarkStart w:id="958" w:name="_Toc42593688"/>
      <w:bookmarkStart w:id="959" w:name="_Toc42593689"/>
      <w:bookmarkStart w:id="960" w:name="_Toc42593690"/>
      <w:bookmarkStart w:id="961" w:name="_Toc42620563"/>
      <w:bookmarkStart w:id="962" w:name="_Toc42624771"/>
      <w:bookmarkStart w:id="963" w:name="_Toc42625254"/>
      <w:bookmarkStart w:id="964" w:name="_Toc42593691"/>
      <w:bookmarkStart w:id="965" w:name="_Toc42764164"/>
      <w:bookmarkStart w:id="966" w:name="_Toc42875734"/>
      <w:bookmarkStart w:id="967" w:name="_Toc44167660"/>
      <w:bookmarkStart w:id="968" w:name="_Toc44578783"/>
      <w:bookmarkStart w:id="969" w:name="_Toc62542443"/>
      <w:bookmarkEnd w:id="956"/>
      <w:bookmarkEnd w:id="957"/>
      <w:bookmarkEnd w:id="958"/>
      <w:bookmarkEnd w:id="959"/>
      <w:bookmarkEnd w:id="960"/>
      <w:r w:rsidRPr="000F139C">
        <w:rPr>
          <w:rFonts w:hint="eastAsia"/>
        </w:rPr>
        <w:lastRenderedPageBreak/>
        <w:t>G配置参数（0x0001~0x0FFF</w:t>
      </w:r>
      <w:r w:rsidRPr="000F139C">
        <w:t>）</w:t>
      </w:r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</w:p>
    <w:p w14:paraId="4FE3C6A1" w14:textId="77777777" w:rsidR="00ED4873" w:rsidRPr="000F139C" w:rsidRDefault="00EC2427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表A</w:t>
      </w:r>
      <w:r w:rsidRPr="000F139C">
        <w:rPr>
          <w:rFonts w:ascii="黑体" w:eastAsia="黑体" w:hAnsi="黑体"/>
        </w:rPr>
        <w:t xml:space="preserve">.3 </w:t>
      </w:r>
      <w:r w:rsidRPr="000F139C">
        <w:rPr>
          <w:rFonts w:ascii="黑体" w:eastAsia="黑体" w:hAnsi="黑体" w:hint="eastAsia"/>
        </w:rPr>
        <w:t>G配置参数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922729" w:rsidRPr="000F139C" w14:paraId="53A7097A" w14:textId="77777777" w:rsidTr="000C235D">
        <w:trPr>
          <w:trHeight w:val="309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047F5D0" w14:textId="77777777"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3AE18E9" w14:textId="77777777"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FE6F4D" w14:textId="77777777"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400897A" w14:textId="77777777" w:rsidR="00337126" w:rsidRPr="000F139C" w:rsidRDefault="00337126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75149C7A" w14:textId="77777777" w:rsidTr="000C235D">
        <w:trPr>
          <w:trHeight w:val="523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4A236669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4B1CA2DC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24A0AE29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14:paraId="43462560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终端产品唯一编号（终端设备序列号），唯一标识该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终端设备。</w:t>
            </w:r>
          </w:p>
        </w:tc>
      </w:tr>
      <w:tr w:rsidR="00922729" w:rsidRPr="000F139C" w14:paraId="6E950EF0" w14:textId="77777777" w:rsidTr="000C235D">
        <w:trPr>
          <w:trHeight w:val="261"/>
          <w:jc w:val="center"/>
        </w:trPr>
        <w:tc>
          <w:tcPr>
            <w:tcW w:w="573" w:type="pct"/>
            <w:shd w:val="clear" w:color="auto" w:fill="auto"/>
          </w:tcPr>
          <w:p w14:paraId="32C3F4E6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0x0001</w:t>
            </w:r>
          </w:p>
        </w:tc>
        <w:tc>
          <w:tcPr>
            <w:tcW w:w="655" w:type="pct"/>
            <w:shd w:val="clear" w:color="auto" w:fill="auto"/>
          </w:tcPr>
          <w:p w14:paraId="2296E9B5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1290898B" w14:textId="77777777" w:rsidR="002E4FEC" w:rsidRPr="000F139C" w:rsidRDefault="002E4FEC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14:paraId="4DF9433B" w14:textId="77777777" w:rsidR="002E4FEC" w:rsidRPr="000F139C" w:rsidRDefault="001A7779" w:rsidP="00C40D9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只读，</w:t>
            </w:r>
            <w:r w:rsidR="002E4FEC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终端设备软件版本号</w:t>
            </w:r>
          </w:p>
        </w:tc>
      </w:tr>
      <w:tr w:rsidR="00922729" w:rsidRPr="000F139C" w14:paraId="43D598AF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676B0B9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0x0002</w:t>
            </w:r>
          </w:p>
        </w:tc>
        <w:tc>
          <w:tcPr>
            <w:tcW w:w="655" w:type="pct"/>
            <w:shd w:val="clear" w:color="auto" w:fill="auto"/>
          </w:tcPr>
          <w:p w14:paraId="10A88A2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2CC9D6E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14:paraId="5645839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平台网络接入点名称（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922729" w:rsidRPr="000F139C" w14:paraId="37F1CCAD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744F5C32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0x0003</w:t>
            </w:r>
          </w:p>
        </w:tc>
        <w:tc>
          <w:tcPr>
            <w:tcW w:w="655" w:type="pct"/>
            <w:shd w:val="clear" w:color="auto" w:fill="auto"/>
          </w:tcPr>
          <w:p w14:paraId="2390D63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0676ACC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14:paraId="11CE71D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平台登录用户名</w:t>
            </w:r>
          </w:p>
        </w:tc>
      </w:tr>
      <w:tr w:rsidR="00922729" w:rsidRPr="000F139C" w14:paraId="6B1D5BC5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5245C99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0" w:name="tlv_0x00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0x0004</w:t>
            </w:r>
            <w:bookmarkEnd w:id="970"/>
          </w:p>
        </w:tc>
        <w:tc>
          <w:tcPr>
            <w:tcW w:w="655" w:type="pct"/>
            <w:shd w:val="clear" w:color="auto" w:fill="auto"/>
          </w:tcPr>
          <w:p w14:paraId="5A5356E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4A3AE7B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3279" w:type="pct"/>
            <w:shd w:val="clear" w:color="auto" w:fill="auto"/>
          </w:tcPr>
          <w:p w14:paraId="50D7351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平台登录密码</w:t>
            </w:r>
          </w:p>
        </w:tc>
      </w:tr>
      <w:tr w:rsidR="00922729" w:rsidRPr="000F139C" w14:paraId="6118015E" w14:textId="77777777" w:rsidTr="000C235D">
        <w:trPr>
          <w:trHeight w:val="294"/>
          <w:jc w:val="center"/>
        </w:trPr>
        <w:tc>
          <w:tcPr>
            <w:tcW w:w="573" w:type="pct"/>
            <w:shd w:val="clear" w:color="auto" w:fill="auto"/>
          </w:tcPr>
          <w:p w14:paraId="6056844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1" w:name="tlv_0x00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0x0005</w:t>
            </w:r>
            <w:bookmarkEnd w:id="971"/>
          </w:p>
        </w:tc>
        <w:tc>
          <w:tcPr>
            <w:tcW w:w="655" w:type="pct"/>
            <w:shd w:val="clear" w:color="auto" w:fill="auto"/>
          </w:tcPr>
          <w:p w14:paraId="721DB7C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791FAC7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9" w:type="pct"/>
            <w:shd w:val="clear" w:color="auto" w:fill="auto"/>
          </w:tcPr>
          <w:p w14:paraId="4F2888E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短信中心号码</w:t>
            </w:r>
          </w:p>
        </w:tc>
      </w:tr>
      <w:tr w:rsidR="00922729" w:rsidRPr="000F139C" w14:paraId="6A404B2E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70F966F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0x0006</w:t>
            </w:r>
          </w:p>
        </w:tc>
        <w:tc>
          <w:tcPr>
            <w:tcW w:w="655" w:type="pct"/>
            <w:shd w:val="clear" w:color="auto" w:fill="auto"/>
          </w:tcPr>
          <w:p w14:paraId="2AF0CAB5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729D50A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14:paraId="182BFAC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922729" w:rsidRPr="000F139C" w14:paraId="252BFA1A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3F9107F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2" w:name="tlv_0x00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0x0007</w:t>
            </w:r>
            <w:bookmarkEnd w:id="972"/>
          </w:p>
        </w:tc>
        <w:tc>
          <w:tcPr>
            <w:tcW w:w="655" w:type="pct"/>
            <w:shd w:val="clear" w:color="auto" w:fill="auto"/>
          </w:tcPr>
          <w:p w14:paraId="39EB69E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174B386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14:paraId="3BBEE38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922729" w:rsidRPr="000F139C" w14:paraId="3A9CE0C2" w14:textId="77777777" w:rsidTr="000C235D">
        <w:trPr>
          <w:trHeight w:val="326"/>
          <w:jc w:val="center"/>
        </w:trPr>
        <w:tc>
          <w:tcPr>
            <w:tcW w:w="573" w:type="pct"/>
            <w:shd w:val="clear" w:color="auto" w:fill="auto"/>
          </w:tcPr>
          <w:p w14:paraId="2326908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3" w:name="tlv_0x00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0x0008</w:t>
            </w:r>
            <w:bookmarkEnd w:id="973"/>
          </w:p>
        </w:tc>
        <w:tc>
          <w:tcPr>
            <w:tcW w:w="655" w:type="pct"/>
            <w:shd w:val="clear" w:color="auto" w:fill="auto"/>
          </w:tcPr>
          <w:p w14:paraId="1983B07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6C166148" w14:textId="77777777" w:rsidR="00337126" w:rsidRPr="000F139C" w:rsidRDefault="00977E0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319EF800" w14:textId="77777777" w:rsidR="00337126" w:rsidRPr="000F139C" w:rsidRDefault="00337126" w:rsidP="00977E0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端口</w:t>
            </w:r>
            <w:r w:rsidR="00977E0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922729" w:rsidRPr="000F139C" w14:paraId="5E502661" w14:textId="77777777" w:rsidTr="000C235D">
        <w:trPr>
          <w:trHeight w:val="287"/>
          <w:jc w:val="center"/>
        </w:trPr>
        <w:tc>
          <w:tcPr>
            <w:tcW w:w="573" w:type="pct"/>
            <w:shd w:val="clear" w:color="auto" w:fill="auto"/>
          </w:tcPr>
          <w:p w14:paraId="2F67344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4" w:name="tlv_0x0009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0x0009</w:t>
            </w:r>
            <w:bookmarkEnd w:id="974"/>
          </w:p>
        </w:tc>
        <w:tc>
          <w:tcPr>
            <w:tcW w:w="655" w:type="pct"/>
            <w:shd w:val="clear" w:color="auto" w:fill="auto"/>
          </w:tcPr>
          <w:p w14:paraId="254CDA9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106B7E92" w14:textId="77777777" w:rsidR="00337126" w:rsidRPr="000F139C" w:rsidRDefault="00977E0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06E37019" w14:textId="77777777" w:rsidR="00337126" w:rsidRPr="000F139C" w:rsidRDefault="00337126" w:rsidP="00977E0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副中心端口</w:t>
            </w:r>
            <w:r w:rsidR="00977E0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0~65535</w:t>
            </w:r>
          </w:p>
        </w:tc>
      </w:tr>
      <w:tr w:rsidR="00922729" w:rsidRPr="000F139C" w14:paraId="73CC9736" w14:textId="77777777" w:rsidTr="000C235D">
        <w:trPr>
          <w:trHeight w:val="928"/>
          <w:jc w:val="center"/>
        </w:trPr>
        <w:tc>
          <w:tcPr>
            <w:tcW w:w="573" w:type="pct"/>
            <w:shd w:val="clear" w:color="auto" w:fill="auto"/>
          </w:tcPr>
          <w:p w14:paraId="43DD330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5" w:name="tlv_0x000A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0x000A</w:t>
            </w:r>
            <w:bookmarkEnd w:id="975"/>
          </w:p>
        </w:tc>
        <w:tc>
          <w:tcPr>
            <w:tcW w:w="655" w:type="pct"/>
            <w:shd w:val="clear" w:color="auto" w:fill="auto"/>
          </w:tcPr>
          <w:p w14:paraId="17FB5A9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20CE9AB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14:paraId="3112F64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心跳间隔，单位：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3F7E4B9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不发送心跳</w:t>
            </w:r>
          </w:p>
          <w:p w14:paraId="6B27E01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默认心跳间隔为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14:paraId="063D7097" w14:textId="77777777" w:rsidTr="000C235D">
        <w:trPr>
          <w:trHeight w:val="1252"/>
          <w:jc w:val="center"/>
        </w:trPr>
        <w:tc>
          <w:tcPr>
            <w:tcW w:w="573" w:type="pct"/>
            <w:shd w:val="clear" w:color="auto" w:fill="auto"/>
          </w:tcPr>
          <w:p w14:paraId="0AD1F02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6" w:name="tlv_0x000B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bookmarkEnd w:id="976"/>
          </w:p>
        </w:tc>
        <w:tc>
          <w:tcPr>
            <w:tcW w:w="655" w:type="pct"/>
            <w:shd w:val="clear" w:color="auto" w:fill="auto"/>
          </w:tcPr>
          <w:p w14:paraId="32F5B8B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17BB399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049C2C4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最大登录重复次数参数</w:t>
            </w:r>
          </w:p>
          <w:p w14:paraId="765C110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0x01~0xFE—1~254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  <w:p w14:paraId="4507682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</w:t>
            </w:r>
          </w:p>
          <w:p w14:paraId="48339C2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—一直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重试直到完成登录</w:t>
            </w:r>
          </w:p>
          <w:p w14:paraId="7EFB356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922729" w:rsidRPr="000F139C" w14:paraId="54467361" w14:textId="77777777" w:rsidTr="000C235D">
        <w:trPr>
          <w:trHeight w:val="1547"/>
          <w:jc w:val="center"/>
        </w:trPr>
        <w:tc>
          <w:tcPr>
            <w:tcW w:w="573" w:type="pct"/>
            <w:shd w:val="clear" w:color="auto" w:fill="auto"/>
          </w:tcPr>
          <w:p w14:paraId="7E150A2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7" w:name="tlv_0x000C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0x000C</w:t>
            </w:r>
            <w:bookmarkEnd w:id="977"/>
          </w:p>
        </w:tc>
        <w:tc>
          <w:tcPr>
            <w:tcW w:w="655" w:type="pct"/>
            <w:shd w:val="clear" w:color="auto" w:fill="auto"/>
          </w:tcPr>
          <w:p w14:paraId="0834387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666F815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279" w:type="pct"/>
            <w:shd w:val="clear" w:color="auto" w:fill="auto"/>
          </w:tcPr>
          <w:p w14:paraId="4748291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登录失败重试间隔参数</w:t>
            </w:r>
          </w:p>
          <w:p w14:paraId="365CA9E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1~4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字节：登录失败最小重试间隔，单位：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1BEDC66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5~8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字节：登录失败最大重试间隔：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0BE1109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默认值为：最小间隔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秒，最大间隔为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14:paraId="092DD4FF" w14:textId="77777777" w:rsidTr="000C235D">
        <w:trPr>
          <w:trHeight w:val="309"/>
          <w:jc w:val="center"/>
        </w:trPr>
        <w:tc>
          <w:tcPr>
            <w:tcW w:w="573" w:type="pct"/>
            <w:shd w:val="clear" w:color="auto" w:fill="auto"/>
          </w:tcPr>
          <w:p w14:paraId="2DC53A1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78" w:name="tlv_0x000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0x000D</w:t>
            </w:r>
            <w:bookmarkEnd w:id="978"/>
          </w:p>
        </w:tc>
        <w:tc>
          <w:tcPr>
            <w:tcW w:w="655" w:type="pct"/>
            <w:shd w:val="clear" w:color="auto" w:fill="auto"/>
          </w:tcPr>
          <w:p w14:paraId="0253374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4D7BDF2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242DB96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短信接收超时时间，单位：秒</w:t>
            </w:r>
          </w:p>
        </w:tc>
      </w:tr>
      <w:tr w:rsidR="00922729" w:rsidRPr="000F139C" w14:paraId="369AEA75" w14:textId="77777777" w:rsidTr="000C235D">
        <w:trPr>
          <w:trHeight w:val="942"/>
          <w:jc w:val="center"/>
        </w:trPr>
        <w:tc>
          <w:tcPr>
            <w:tcW w:w="573" w:type="pct"/>
            <w:shd w:val="clear" w:color="auto" w:fill="auto"/>
          </w:tcPr>
          <w:p w14:paraId="3E50FFC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0x000E</w:t>
            </w:r>
            <w:bookmarkStart w:id="979" w:name="tlv_0x000E"/>
            <w:bookmarkEnd w:id="979"/>
          </w:p>
        </w:tc>
        <w:tc>
          <w:tcPr>
            <w:tcW w:w="655" w:type="pct"/>
            <w:shd w:val="clear" w:color="auto" w:fill="auto"/>
          </w:tcPr>
          <w:p w14:paraId="447201B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64B788D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14:paraId="70097A0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终端设备需与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平台登录同步的核心配置参数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升序排列（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初始化终端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）。</w:t>
            </w:r>
          </w:p>
        </w:tc>
      </w:tr>
    </w:tbl>
    <w:p w14:paraId="70215FD8" w14:textId="77777777" w:rsidR="006C7FF6" w:rsidRPr="000F139C" w:rsidRDefault="006C7FF6"/>
    <w:p w14:paraId="4B66DD66" w14:textId="77777777" w:rsidR="006C7FF6" w:rsidRPr="000F139C" w:rsidRDefault="006C7FF6"/>
    <w:p w14:paraId="44487CAD" w14:textId="77777777" w:rsidR="006C7FF6" w:rsidRPr="000F139C" w:rsidRDefault="006C7FF6"/>
    <w:p w14:paraId="2BE3E4E5" w14:textId="77777777" w:rsidR="006C7FF6" w:rsidRPr="000F139C" w:rsidRDefault="006C7FF6"/>
    <w:p w14:paraId="60D0FC2E" w14:textId="77777777" w:rsidR="006C7FF6" w:rsidRPr="000F139C" w:rsidRDefault="006C7FF6"/>
    <w:p w14:paraId="4C676C7E" w14:textId="77777777" w:rsidR="006C7FF6" w:rsidRPr="000F139C" w:rsidRDefault="006C7FF6"/>
    <w:p w14:paraId="36B9FA50" w14:textId="77777777" w:rsidR="006C7FF6" w:rsidRPr="000F139C" w:rsidRDefault="006C7FF6"/>
    <w:p w14:paraId="1A6400F8" w14:textId="77777777" w:rsidR="008548E2" w:rsidRPr="000F139C" w:rsidRDefault="006C7FF6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8548E2" w:rsidRPr="000F139C" w14:paraId="479426C1" w14:textId="77777777" w:rsidTr="000C235D">
        <w:trPr>
          <w:trHeight w:val="990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985EA29" w14:textId="77777777"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174E5FB" w14:textId="77777777"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CA7CC24" w14:textId="77777777"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C4F4198" w14:textId="77777777" w:rsidR="008548E2" w:rsidRPr="000F139C" w:rsidRDefault="008548E2" w:rsidP="000C235D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082324FE" w14:textId="77777777" w:rsidTr="000C235D">
        <w:trPr>
          <w:trHeight w:val="3447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199F9F5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0" w:name="tlv_0x01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0x0101</w:t>
            </w:r>
            <w:bookmarkEnd w:id="980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1BB0B5A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6535BAD5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14:paraId="594D5E2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终端串口波特率配置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4800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9600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19200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38400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57600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115200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&lt; 255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，定制波特率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其他无效</w:t>
            </w:r>
          </w:p>
        </w:tc>
      </w:tr>
      <w:tr w:rsidR="00922729" w:rsidRPr="000F139C" w14:paraId="61DFDB14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474ED7A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bookmarkStart w:id="981" w:name="tlv_0x010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0102</w:t>
            </w:r>
            <w:bookmarkEnd w:id="981"/>
          </w:p>
        </w:tc>
        <w:tc>
          <w:tcPr>
            <w:tcW w:w="655" w:type="pct"/>
            <w:shd w:val="clear" w:color="auto" w:fill="auto"/>
          </w:tcPr>
          <w:p w14:paraId="36B4D28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1FE48B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2339222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本地串口工作方式数据位：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分别表示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8bit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22729" w:rsidRPr="000F139C" w14:paraId="011BE0F4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63E46ED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0x0103</w:t>
            </w:r>
            <w:bookmarkStart w:id="982" w:name="tlv_0x0103"/>
            <w:bookmarkEnd w:id="982"/>
          </w:p>
        </w:tc>
        <w:tc>
          <w:tcPr>
            <w:tcW w:w="655" w:type="pct"/>
            <w:shd w:val="clear" w:color="auto" w:fill="auto"/>
          </w:tcPr>
          <w:p w14:paraId="4D7D59D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CEC733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760D8E6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 xml:space="preserve">0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1.5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位停止位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其余保留，缺省为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922729" w:rsidRPr="000F139C" w14:paraId="63FEDA2A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2591AFA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3" w:name="tlv_0x01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0x0104</w:t>
            </w:r>
            <w:bookmarkEnd w:id="983"/>
          </w:p>
        </w:tc>
        <w:tc>
          <w:tcPr>
            <w:tcW w:w="655" w:type="pct"/>
            <w:shd w:val="clear" w:color="auto" w:fill="auto"/>
          </w:tcPr>
          <w:p w14:paraId="610C90A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3A164D1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04985B9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表示无校验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表示奇校验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偶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校验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mark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space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其余保留</w:t>
            </w:r>
          </w:p>
        </w:tc>
      </w:tr>
      <w:tr w:rsidR="00922729" w:rsidRPr="000F139C" w14:paraId="6320D84F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4304787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4" w:name="tlv_0x01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bookmarkStart w:id="985" w:name="tlv_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0105</w:t>
            </w:r>
            <w:bookmarkEnd w:id="984"/>
            <w:bookmarkEnd w:id="985"/>
          </w:p>
        </w:tc>
        <w:tc>
          <w:tcPr>
            <w:tcW w:w="655" w:type="pct"/>
            <w:shd w:val="clear" w:color="auto" w:fill="auto"/>
          </w:tcPr>
          <w:p w14:paraId="1D8D5235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19775D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3A90E152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本地串口扫描间隔，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100ms)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1~100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其余无效</w:t>
            </w:r>
          </w:p>
        </w:tc>
      </w:tr>
    </w:tbl>
    <w:p w14:paraId="7E174083" w14:textId="77777777" w:rsidR="0041148F" w:rsidRPr="000F139C" w:rsidRDefault="0041148F"/>
    <w:p w14:paraId="5D12DE6B" w14:textId="77777777" w:rsidR="0041148F" w:rsidRPr="000F139C" w:rsidRDefault="0041148F"/>
    <w:p w14:paraId="37EBA063" w14:textId="77777777" w:rsidR="0041148F" w:rsidRPr="000F139C" w:rsidRDefault="0041148F" w:rsidP="00326263">
      <w:pPr>
        <w:spacing w:beforeLines="50" w:before="156" w:afterLines="50" w:after="156"/>
        <w:jc w:val="center"/>
      </w:pPr>
      <w:r w:rsidRPr="000F139C">
        <w:br w:type="column"/>
      </w: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41148F" w:rsidRPr="000F139C" w14:paraId="1ABDC3EF" w14:textId="77777777" w:rsidTr="000C235D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574D6EC" w14:textId="77777777"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E65F739" w14:textId="77777777"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8CA173B" w14:textId="77777777"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BE9FDE3" w14:textId="77777777" w:rsidR="0041148F" w:rsidRPr="000F139C" w:rsidRDefault="0041148F" w:rsidP="00A14BC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6BCE070B" w14:textId="77777777" w:rsidTr="000C235D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7D1272D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6" w:name="tlv_0x01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0x0106</w:t>
            </w:r>
            <w:bookmarkEnd w:id="986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47CC020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7876F6F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14:paraId="06EE8BC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总线波特率：</w:t>
            </w:r>
          </w:p>
          <w:p w14:paraId="0874FD94" w14:textId="77777777" w:rsidR="00FE214A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——默认波特率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125K</w:t>
            </w:r>
          </w:p>
          <w:p w14:paraId="0B30D7A8" w14:textId="77777777" w:rsidR="00337126" w:rsidRPr="000F139C" w:rsidRDefault="00FE214A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250K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500K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其他，自定义波特率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</w:t>
            </w:r>
          </w:p>
        </w:tc>
      </w:tr>
      <w:tr w:rsidR="00922729" w:rsidRPr="000F139C" w14:paraId="5CE2BDEB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59F127F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7" w:name="tlv_0x01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0x0107</w:t>
            </w:r>
            <w:bookmarkEnd w:id="987"/>
          </w:p>
        </w:tc>
        <w:tc>
          <w:tcPr>
            <w:tcW w:w="655" w:type="pct"/>
            <w:shd w:val="clear" w:color="auto" w:fill="auto"/>
          </w:tcPr>
          <w:p w14:paraId="1397B31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3DBEF45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61B180A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报文格式：</w:t>
            </w:r>
          </w:p>
          <w:p w14:paraId="71A183F2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——默认为标准格式（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14:paraId="5C4FCFB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——扩展格式（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p w14:paraId="7CE0F34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种格式都存在。</w:t>
            </w:r>
          </w:p>
        </w:tc>
      </w:tr>
      <w:tr w:rsidR="00922729" w:rsidRPr="000F139C" w14:paraId="66E0B77A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019CBE6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8" w:name="tlv_0x01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0x0108</w:t>
            </w:r>
            <w:bookmarkEnd w:id="988"/>
          </w:p>
        </w:tc>
        <w:tc>
          <w:tcPr>
            <w:tcW w:w="655" w:type="pct"/>
            <w:shd w:val="clear" w:color="auto" w:fill="auto"/>
          </w:tcPr>
          <w:p w14:paraId="7541740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6B0DC92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14:paraId="0AEAA5A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过滤配置，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字节一组，组间首位相连。终端将仅收取并传输该配置中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组的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数据。</w:t>
            </w:r>
          </w:p>
        </w:tc>
      </w:tr>
      <w:tr w:rsidR="00922729" w:rsidRPr="000F139C" w14:paraId="572263B5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55EBA0A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89" w:name="tlv_0x0109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0x0109</w:t>
            </w:r>
            <w:bookmarkEnd w:id="989"/>
          </w:p>
        </w:tc>
        <w:tc>
          <w:tcPr>
            <w:tcW w:w="655" w:type="pct"/>
            <w:shd w:val="clear" w:color="auto" w:fill="auto"/>
          </w:tcPr>
          <w:p w14:paraId="4B80197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0C5EA7E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265D0EE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非注册与登录报文应答超时参数</w:t>
            </w:r>
          </w:p>
          <w:p w14:paraId="5B12A683" w14:textId="77777777" w:rsidR="00FE214A" w:rsidRPr="000F139C" w:rsidRDefault="00337126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：通信方式</w:t>
            </w:r>
            <w:r w:rsidR="00FE214A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0x01</w:t>
            </w:r>
            <w:r w:rsidR="00FE214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SMS</w:t>
            </w:r>
          </w:p>
          <w:p w14:paraId="758AD890" w14:textId="77777777" w:rsidR="00FE214A" w:rsidRPr="000F139C" w:rsidRDefault="00337126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="00FE214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="00FE214A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</w:p>
          <w:p w14:paraId="6AA2F882" w14:textId="77777777" w:rsidR="00D10A91" w:rsidRPr="000F139C" w:rsidRDefault="00D10A91" w:rsidP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其他：预留</w:t>
            </w:r>
          </w:p>
          <w:p w14:paraId="09247829" w14:textId="77777777" w:rsidR="006C6D53" w:rsidRPr="000F139C" w:rsidRDefault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：时间单位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：秒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：分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：小时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3~4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：超时门限值</w:t>
            </w:r>
          </w:p>
        </w:tc>
      </w:tr>
      <w:tr w:rsidR="00922729" w:rsidRPr="000F139C" w14:paraId="79978E31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5D57F40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0" w:name="tlv_0x010A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0x010A</w:t>
            </w:r>
            <w:bookmarkEnd w:id="990"/>
          </w:p>
        </w:tc>
        <w:tc>
          <w:tcPr>
            <w:tcW w:w="655" w:type="pct"/>
            <w:shd w:val="clear" w:color="auto" w:fill="auto"/>
          </w:tcPr>
          <w:p w14:paraId="123A02F2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68FB33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61DA17E5" w14:textId="77777777" w:rsidR="00FE214A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非注册与登录传输失败最大允许重发次数，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value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取值范围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单位次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1~254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重发</w:t>
            </w:r>
          </w:p>
          <w:p w14:paraId="06D395C5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——一直重发</w:t>
            </w:r>
          </w:p>
          <w:p w14:paraId="7E25576B" w14:textId="77777777" w:rsidR="006C6D53" w:rsidRPr="000F139C" w:rsidRDefault="00FE214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默认值：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次</w:t>
            </w:r>
          </w:p>
        </w:tc>
      </w:tr>
      <w:tr w:rsidR="00922729" w:rsidRPr="000F139C" w14:paraId="6FFDE938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4636E46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1" w:name="tlv_0x010B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0x010B</w:t>
            </w:r>
            <w:bookmarkEnd w:id="991"/>
          </w:p>
        </w:tc>
        <w:tc>
          <w:tcPr>
            <w:tcW w:w="655" w:type="pct"/>
            <w:shd w:val="clear" w:color="auto" w:fill="auto"/>
          </w:tcPr>
          <w:p w14:paraId="42E57EA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7939168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1E21F98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进入休眠时间，单位：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186FA590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关闭后进入休眠的时间。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最小为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。</w:t>
            </w:r>
          </w:p>
          <w:p w14:paraId="0E2F4B26" w14:textId="77777777" w:rsidR="00337126" w:rsidRPr="000F139C" w:rsidRDefault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特殊值说明：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="0033712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600</w:t>
            </w:r>
            <w:r w:rsidR="00C71F3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14:paraId="4762AF5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：关闭休眠功能</w:t>
            </w:r>
          </w:p>
          <w:p w14:paraId="2FEE9CB0" w14:textId="77777777" w:rsidR="006C6D53" w:rsidRPr="000F139C" w:rsidRDefault="00337126" w:rsidP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</w:t>
            </w:r>
            <w:r w:rsidR="008206EA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小于</w:t>
            </w:r>
            <w:r w:rsidRPr="000F139C">
              <w:rPr>
                <w:rFonts w:asciiTheme="minorEastAsia" w:eastAsiaTheme="minorEastAsia" w:hAnsiTheme="minorEastAsia"/>
                <w:strike/>
                <w:color w:val="000000" w:themeColor="text1"/>
                <w:sz w:val="18"/>
                <w:szCs w:val="18"/>
              </w:rPr>
              <w:t>600s</w:t>
            </w:r>
            <w:r w:rsidRPr="000F139C">
              <w:rPr>
                <w:rFonts w:asciiTheme="minorEastAsia" w:eastAsiaTheme="minorEastAsia" w:hAnsiTheme="minorEastAsia" w:hint="eastAsia"/>
                <w:strike/>
                <w:color w:val="000000" w:themeColor="text1"/>
                <w:sz w:val="18"/>
                <w:szCs w:val="18"/>
              </w:rPr>
              <w:t>将自动配置为默认值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922729" w:rsidRPr="000F139C" w14:paraId="0DE90CBE" w14:textId="77777777" w:rsidTr="000C235D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7AE90F03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0x010C</w:t>
            </w:r>
          </w:p>
        </w:tc>
        <w:tc>
          <w:tcPr>
            <w:tcW w:w="655" w:type="pct"/>
            <w:shd w:val="clear" w:color="auto" w:fill="auto"/>
          </w:tcPr>
          <w:p w14:paraId="59F1E817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306199E4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2B598A02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休眠期间定时唤醒间隔，单位：分</w:t>
            </w:r>
          </w:p>
          <w:p w14:paraId="251041D3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关闭后，终端前后两次定时唤醒间隔。</w:t>
            </w:r>
          </w:p>
          <w:p w14:paraId="7BB9FFFC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特殊值：</w:t>
            </w:r>
          </w:p>
          <w:p w14:paraId="299E5990" w14:textId="77777777" w:rsidR="008206EA" w:rsidRPr="000F139C" w:rsidRDefault="008206E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="00C71F3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180</w:t>
            </w:r>
            <w:r w:rsidR="00C71F3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：进入休眠后，不定时唤醒</w:t>
            </w:r>
          </w:p>
          <w:p w14:paraId="3ADEBC42" w14:textId="77777777" w:rsidR="008206EA" w:rsidRPr="000F139C" w:rsidRDefault="008206EA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其他：自定义时间。</w:t>
            </w:r>
          </w:p>
        </w:tc>
      </w:tr>
    </w:tbl>
    <w:p w14:paraId="02B5B0B6" w14:textId="77777777" w:rsidR="00340DE1" w:rsidRPr="000F139C" w:rsidRDefault="00340DE1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340DE1" w:rsidRPr="000F139C" w14:paraId="7769CEFB" w14:textId="77777777" w:rsidTr="00E853E5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F48EC98" w14:textId="77777777"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BA938B7" w14:textId="77777777"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5F1CFD9" w14:textId="77777777"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8BF8BFA" w14:textId="77777777" w:rsidR="00340DE1" w:rsidRPr="000F139C" w:rsidRDefault="00340DE1" w:rsidP="00E853E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175EA1B0" w14:textId="77777777" w:rsidTr="00E853E5">
        <w:trPr>
          <w:trHeight w:val="144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3136793B" w14:textId="77777777"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0x010D</w:t>
            </w:r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11D5A4A1" w14:textId="77777777"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4C195FF2" w14:textId="77777777"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14:paraId="0482AE3E" w14:textId="77777777"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终端基本状态同步数据自动发送间隔</w:t>
            </w:r>
          </w:p>
          <w:p w14:paraId="24634682" w14:textId="77777777" w:rsidR="00043246" w:rsidRPr="000F139C" w:rsidRDefault="0004324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570C8BDE" w14:textId="5D3683BB" w:rsidR="00043246" w:rsidRPr="000F139C" w:rsidRDefault="00043246" w:rsidP="0075331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自动发送</w:t>
            </w:r>
            <w:r w:rsidR="0075331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 w:rsidR="0075331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0x05:5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</w:tc>
      </w:tr>
      <w:tr w:rsidR="00922729" w:rsidRPr="000F139C" w14:paraId="19F0307E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246D8ED7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55" w:type="pct"/>
            <w:shd w:val="clear" w:color="auto" w:fill="auto"/>
          </w:tcPr>
          <w:p w14:paraId="1A0DA6E6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18C88266" w14:textId="77777777" w:rsidR="006D5326" w:rsidRPr="000F139C" w:rsidRDefault="000C7D7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79" w:type="pct"/>
            <w:shd w:val="clear" w:color="auto" w:fill="auto"/>
          </w:tcPr>
          <w:p w14:paraId="5F3F4969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卡号</w:t>
            </w:r>
            <w:r w:rsidR="000C7D7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，不足高位补</w:t>
            </w:r>
            <w:r w:rsidR="000C7D7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0,</w:t>
            </w:r>
          </w:p>
        </w:tc>
      </w:tr>
      <w:tr w:rsidR="00922729" w:rsidRPr="000F139C" w14:paraId="32630273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2E81021B" w14:textId="77777777"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2" w:name="OLE_LINK21"/>
            <w:bookmarkStart w:id="993" w:name="OLE_LINK2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bookmarkEnd w:id="992"/>
            <w:bookmarkEnd w:id="993"/>
          </w:p>
        </w:tc>
        <w:tc>
          <w:tcPr>
            <w:tcW w:w="655" w:type="pct"/>
            <w:shd w:val="clear" w:color="auto" w:fill="auto"/>
          </w:tcPr>
          <w:p w14:paraId="263A7F5B" w14:textId="77777777" w:rsidR="006D5326" w:rsidRPr="000F139C" w:rsidRDefault="00891AE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2D348CB8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3279" w:type="pct"/>
            <w:shd w:val="clear" w:color="auto" w:fill="auto"/>
          </w:tcPr>
          <w:p w14:paraId="54072D55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ICCID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</w:p>
        </w:tc>
      </w:tr>
      <w:tr w:rsidR="00922729" w:rsidRPr="000F139C" w14:paraId="05EC58F6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1B61D730" w14:textId="77777777"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5" w:type="pct"/>
            <w:shd w:val="clear" w:color="auto" w:fill="auto"/>
          </w:tcPr>
          <w:p w14:paraId="13890503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0A91FCE4" w14:textId="77777777" w:rsidR="006D5326" w:rsidRPr="000F139C" w:rsidRDefault="000C7D7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3279" w:type="pct"/>
            <w:shd w:val="clear" w:color="auto" w:fill="auto"/>
          </w:tcPr>
          <w:p w14:paraId="1D9F5E2B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IMSI 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只读</w:t>
            </w:r>
            <w:r w:rsidR="000C7D7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不足高位补</w:t>
            </w:r>
            <w:r w:rsidR="000C7D7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922729" w:rsidRPr="000F139C" w14:paraId="162830D9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571D97D4" w14:textId="77777777"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5" w:type="pct"/>
            <w:shd w:val="clear" w:color="auto" w:fill="auto"/>
          </w:tcPr>
          <w:p w14:paraId="25567E47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0237309B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14:paraId="1A505060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域名</w:t>
            </w:r>
          </w:p>
        </w:tc>
      </w:tr>
      <w:tr w:rsidR="00922729" w:rsidRPr="000F139C" w14:paraId="52AC6B83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1EE6A144" w14:textId="77777777"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5" w:type="pct"/>
            <w:shd w:val="clear" w:color="auto" w:fill="auto"/>
          </w:tcPr>
          <w:p w14:paraId="10C57C88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494" w:type="pct"/>
            <w:shd w:val="clear" w:color="auto" w:fill="auto"/>
          </w:tcPr>
          <w:p w14:paraId="0347242F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79" w:type="pct"/>
            <w:shd w:val="clear" w:color="auto" w:fill="auto"/>
          </w:tcPr>
          <w:p w14:paraId="5B43CA15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副中心域名</w:t>
            </w:r>
          </w:p>
        </w:tc>
      </w:tr>
      <w:tr w:rsidR="00922729" w:rsidRPr="000F139C" w14:paraId="0E7F9CD9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3BA54FF1" w14:textId="77777777" w:rsidR="006D5326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5" w:type="pct"/>
            <w:shd w:val="clear" w:color="auto" w:fill="auto"/>
          </w:tcPr>
          <w:p w14:paraId="4FF891BD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</w:t>
            </w:r>
          </w:p>
        </w:tc>
        <w:tc>
          <w:tcPr>
            <w:tcW w:w="494" w:type="pct"/>
            <w:shd w:val="clear" w:color="auto" w:fill="auto"/>
          </w:tcPr>
          <w:p w14:paraId="0DFBDA8D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79" w:type="pct"/>
            <w:shd w:val="clear" w:color="auto" w:fill="auto"/>
          </w:tcPr>
          <w:p w14:paraId="11FC135D" w14:textId="77777777" w:rsidR="006D5326" w:rsidRPr="000F139C" w:rsidRDefault="006D53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DNS</w:t>
            </w:r>
          </w:p>
        </w:tc>
      </w:tr>
      <w:tr w:rsidR="00922729" w:rsidRPr="000F139C" w14:paraId="2B871F18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50B0DDF0" w14:textId="77777777"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28276B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5" w:type="pct"/>
            <w:shd w:val="clear" w:color="auto" w:fill="auto"/>
          </w:tcPr>
          <w:p w14:paraId="2C3F275E" w14:textId="77777777"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0DD5F933" w14:textId="77777777"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64C5C7E8" w14:textId="77777777"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硬件版本号，如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V1.5</w:t>
            </w:r>
          </w:p>
          <w:p w14:paraId="1292F9D5" w14:textId="77777777" w:rsidR="00835D9D" w:rsidRPr="000F139C" w:rsidRDefault="00835D9D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0x0105</w:t>
            </w:r>
          </w:p>
        </w:tc>
      </w:tr>
      <w:tr w:rsidR="00922729" w:rsidRPr="000F139C" w14:paraId="10A839E6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79C0B6D4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0x0117</w:t>
            </w:r>
          </w:p>
        </w:tc>
        <w:tc>
          <w:tcPr>
            <w:tcW w:w="655" w:type="pct"/>
            <w:shd w:val="clear" w:color="auto" w:fill="auto"/>
          </w:tcPr>
          <w:p w14:paraId="7132DE6B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478BB55E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55B9B2C9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外电源额定电压</w:t>
            </w:r>
          </w:p>
          <w:p w14:paraId="500CA87A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22729" w:rsidRPr="000F139C" w14:paraId="78D5F68E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20C1DD69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0x0118</w:t>
            </w:r>
          </w:p>
        </w:tc>
        <w:tc>
          <w:tcPr>
            <w:tcW w:w="655" w:type="pct"/>
            <w:shd w:val="clear" w:color="auto" w:fill="auto"/>
          </w:tcPr>
          <w:p w14:paraId="4857C91B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6ACAE0FB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0425E4AA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终端电池额定电压</w:t>
            </w:r>
          </w:p>
          <w:p w14:paraId="3CC1FB64" w14:textId="77777777" w:rsidR="00365AA6" w:rsidRPr="000F139C" w:rsidRDefault="00365A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922729" w:rsidRPr="000F139C" w14:paraId="32EBAB43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43608D83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0x0119</w:t>
            </w:r>
          </w:p>
        </w:tc>
        <w:tc>
          <w:tcPr>
            <w:tcW w:w="655" w:type="pct"/>
            <w:shd w:val="clear" w:color="auto" w:fill="auto"/>
          </w:tcPr>
          <w:p w14:paraId="6A21B207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29B7B5C6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07C530BE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主中心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22729" w:rsidRPr="000F139C" w14:paraId="1E1B5413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1615F2B3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0x011A</w:t>
            </w:r>
          </w:p>
        </w:tc>
        <w:tc>
          <w:tcPr>
            <w:tcW w:w="655" w:type="pct"/>
            <w:shd w:val="clear" w:color="auto" w:fill="auto"/>
          </w:tcPr>
          <w:p w14:paraId="630C69D5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6E45020B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9" w:type="pct"/>
            <w:shd w:val="clear" w:color="auto" w:fill="auto"/>
          </w:tcPr>
          <w:p w14:paraId="686C4EE3" w14:textId="77777777" w:rsidR="008A7395" w:rsidRPr="000F139C" w:rsidRDefault="008A739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副中心承载协议类型：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UDP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,1: TCP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</w:t>
            </w:r>
          </w:p>
        </w:tc>
      </w:tr>
      <w:tr w:rsidR="00922729" w:rsidRPr="000F139C" w14:paraId="7B57798B" w14:textId="77777777" w:rsidTr="00E853E5">
        <w:trPr>
          <w:trHeight w:val="144"/>
          <w:jc w:val="center"/>
        </w:trPr>
        <w:tc>
          <w:tcPr>
            <w:tcW w:w="573" w:type="pct"/>
            <w:shd w:val="clear" w:color="auto" w:fill="auto"/>
          </w:tcPr>
          <w:p w14:paraId="19752F2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655" w:type="pct"/>
            <w:shd w:val="clear" w:color="auto" w:fill="auto"/>
          </w:tcPr>
          <w:p w14:paraId="3F9F95C2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14:paraId="68410718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79" w:type="pct"/>
            <w:shd w:val="clear" w:color="auto" w:fill="auto"/>
          </w:tcPr>
          <w:p w14:paraId="21BA18D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22729" w:rsidRPr="000F139C" w14:paraId="2E45F147" w14:textId="77777777" w:rsidTr="00E853E5">
        <w:trPr>
          <w:trHeight w:val="309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65DEC55A" w14:textId="77777777" w:rsidR="00C17E18" w:rsidRPr="000F139C" w:rsidRDefault="00C17E18" w:rsidP="00C17E1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0x0201~0x02FF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终端报警参数设置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</w:p>
        </w:tc>
      </w:tr>
      <w:tr w:rsidR="00922729" w:rsidRPr="000F139C" w14:paraId="3A4C7382" w14:textId="77777777" w:rsidTr="00E853E5">
        <w:trPr>
          <w:trHeight w:val="3074"/>
          <w:jc w:val="center"/>
        </w:trPr>
        <w:tc>
          <w:tcPr>
            <w:tcW w:w="573" w:type="pct"/>
            <w:shd w:val="clear" w:color="auto" w:fill="auto"/>
          </w:tcPr>
          <w:p w14:paraId="4C45F3A1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4" w:name="tlv_0x02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0x0201</w:t>
            </w:r>
            <w:bookmarkEnd w:id="994"/>
          </w:p>
        </w:tc>
        <w:tc>
          <w:tcPr>
            <w:tcW w:w="655" w:type="pct"/>
            <w:shd w:val="clear" w:color="auto" w:fill="auto"/>
          </w:tcPr>
          <w:p w14:paraId="32A0423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491983A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72DBD28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控制器与终端总线通信中断报警（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7627E4AC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，表示总线通信报警时间条件（在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737C88B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未收到控制器数据，则认为发生该故障。</w:t>
            </w:r>
          </w:p>
          <w:p w14:paraId="0B9542B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14:paraId="782D8B3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  <w:p w14:paraId="0643DA2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，表示自动解除该报警时间条件（在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开启的条件下），单位：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74143A11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能够收到控制器数据，则认为该故障解除。</w:t>
            </w:r>
          </w:p>
          <w:p w14:paraId="470497B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</w:p>
          <w:p w14:paraId="163CEC9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*10s</w:t>
            </w:r>
          </w:p>
        </w:tc>
      </w:tr>
      <w:tr w:rsidR="00922729" w:rsidRPr="000F139C" w14:paraId="50DE91E4" w14:textId="77777777" w:rsidTr="00E853E5">
        <w:trPr>
          <w:trHeight w:val="2254"/>
          <w:jc w:val="center"/>
        </w:trPr>
        <w:tc>
          <w:tcPr>
            <w:tcW w:w="573" w:type="pct"/>
            <w:shd w:val="clear" w:color="auto" w:fill="auto"/>
          </w:tcPr>
          <w:p w14:paraId="21F80D3B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5" w:name="tlv_0x020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0x0202</w:t>
            </w:r>
            <w:bookmarkEnd w:id="995"/>
          </w:p>
        </w:tc>
        <w:tc>
          <w:tcPr>
            <w:tcW w:w="655" w:type="pct"/>
            <w:shd w:val="clear" w:color="auto" w:fill="auto"/>
          </w:tcPr>
          <w:p w14:paraId="4420637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29943CD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36F007C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终端外部电源断电报警（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31677C8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，表示终端断电时间条件，单位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6A20AD4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检测到外部供电中断，则认为发生该故障。</w:t>
            </w:r>
          </w:p>
          <w:p w14:paraId="02A3F75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  <w:p w14:paraId="6753FB0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，表示终端断电报警解除时间条件，单位：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1BD2072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检测到外部供电恢复，则认为解除该故障；</w:t>
            </w:r>
          </w:p>
          <w:p w14:paraId="636911D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该字节除调试外，不允许修改。</w:t>
            </w:r>
          </w:p>
        </w:tc>
      </w:tr>
    </w:tbl>
    <w:p w14:paraId="73D687D8" w14:textId="77777777" w:rsidR="00765E38" w:rsidRPr="000F139C" w:rsidRDefault="00765E38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765E38" w:rsidRPr="000F139C" w14:paraId="64AD1755" w14:textId="77777777" w:rsidTr="00753316">
        <w:trPr>
          <w:trHeight w:val="873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82656CB" w14:textId="77777777"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1DC5DD2" w14:textId="77777777"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E082458" w14:textId="77777777"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96722C0" w14:textId="77777777" w:rsidR="00765E38" w:rsidRPr="000F139C" w:rsidRDefault="00765E38" w:rsidP="0075331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305EF425" w14:textId="77777777" w:rsidTr="00753316">
        <w:trPr>
          <w:trHeight w:val="2116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5F65142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6" w:name="tlv_0x0203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0x0203</w:t>
            </w:r>
            <w:bookmarkEnd w:id="996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43C4360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5959740C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79" w:type="pct"/>
            <w:tcBorders>
              <w:top w:val="single" w:sz="12" w:space="0" w:color="000000"/>
            </w:tcBorders>
            <w:shd w:val="clear" w:color="auto" w:fill="auto"/>
          </w:tcPr>
          <w:p w14:paraId="57C5D17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终端外部电源低电压报警（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5B01ABA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1-2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  <w:p w14:paraId="6A23154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EF56A4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14:paraId="07FA8222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其他：设定指定的外部电源低电压报警时间参数</w:t>
            </w:r>
          </w:p>
        </w:tc>
      </w:tr>
      <w:tr w:rsidR="00922729" w:rsidRPr="000F139C" w14:paraId="6ABBF6E2" w14:textId="77777777" w:rsidTr="00753316">
        <w:trPr>
          <w:trHeight w:val="2190"/>
          <w:jc w:val="center"/>
        </w:trPr>
        <w:tc>
          <w:tcPr>
            <w:tcW w:w="573" w:type="pct"/>
            <w:shd w:val="clear" w:color="auto" w:fill="auto"/>
          </w:tcPr>
          <w:p w14:paraId="45C9063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7" w:name="tlv_0x02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0x0204</w:t>
            </w:r>
            <w:bookmarkEnd w:id="997"/>
          </w:p>
        </w:tc>
        <w:tc>
          <w:tcPr>
            <w:tcW w:w="655" w:type="pct"/>
            <w:shd w:val="clear" w:color="auto" w:fill="auto"/>
          </w:tcPr>
          <w:p w14:paraId="4C000621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37F808E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79" w:type="pct"/>
            <w:shd w:val="clear" w:color="auto" w:fill="auto"/>
          </w:tcPr>
          <w:p w14:paraId="4179D1B1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终端内部电源（电池）低电压报警（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796E5C5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1-2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表示内部电源低电压报警阈值，单位：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  <w:p w14:paraId="19D9B580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表示外部电源低电压报警的时间参数，单位：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014AA0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，即超过十秒检测到电压值低于阈值，则触发该报警。同样当连续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检测到电压值超过阈值，解除该报警。</w:t>
            </w:r>
          </w:p>
          <w:p w14:paraId="43CB565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其他：设定指定的内部电源低电压报警时间参数</w:t>
            </w:r>
          </w:p>
        </w:tc>
      </w:tr>
      <w:tr w:rsidR="00922729" w:rsidRPr="000F139C" w14:paraId="5FB50003" w14:textId="77777777" w:rsidTr="00753316">
        <w:trPr>
          <w:trHeight w:val="2055"/>
          <w:jc w:val="center"/>
        </w:trPr>
        <w:tc>
          <w:tcPr>
            <w:tcW w:w="573" w:type="pct"/>
            <w:shd w:val="clear" w:color="auto" w:fill="auto"/>
          </w:tcPr>
          <w:p w14:paraId="47FB2D8B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8" w:name="tlv_0x02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0x0205</w:t>
            </w:r>
            <w:bookmarkEnd w:id="998"/>
          </w:p>
        </w:tc>
        <w:tc>
          <w:tcPr>
            <w:tcW w:w="655" w:type="pct"/>
            <w:shd w:val="clear" w:color="auto" w:fill="auto"/>
          </w:tcPr>
          <w:p w14:paraId="0A0F077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7D9EFFA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57C2A12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天线故障报警（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60AE30C2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1591748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检测到终端天线异常（包括断开和短路），则触发该报警</w:t>
            </w:r>
          </w:p>
          <w:p w14:paraId="082FD75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其他：设定对应的时间值。</w:t>
            </w:r>
          </w:p>
          <w:p w14:paraId="2E647028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为终端天线故障报警的解除时间参数，单位：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E2F82A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检测到终端天线正常，则自动解除该报警。</w:t>
            </w:r>
          </w:p>
        </w:tc>
      </w:tr>
      <w:tr w:rsidR="00922729" w:rsidRPr="000F139C" w14:paraId="2D51AB1D" w14:textId="77777777" w:rsidTr="00753316">
        <w:trPr>
          <w:trHeight w:val="1886"/>
          <w:jc w:val="center"/>
        </w:trPr>
        <w:tc>
          <w:tcPr>
            <w:tcW w:w="573" w:type="pct"/>
            <w:shd w:val="clear" w:color="auto" w:fill="auto"/>
          </w:tcPr>
          <w:p w14:paraId="3DCE52C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999" w:name="tlv_0x02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0x0206</w:t>
            </w:r>
            <w:bookmarkEnd w:id="999"/>
          </w:p>
        </w:tc>
        <w:tc>
          <w:tcPr>
            <w:tcW w:w="655" w:type="pct"/>
            <w:shd w:val="clear" w:color="auto" w:fill="auto"/>
          </w:tcPr>
          <w:p w14:paraId="2F4A4E0C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50A0ED3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48B91C10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定位模块故障报警（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00767DC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CC4580B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模块正常工作条件下，超过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模块的有效输出，则触发该报警。</w:t>
            </w:r>
          </w:p>
          <w:p w14:paraId="7372778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其他：设定其他触发时间。</w:t>
            </w:r>
          </w:p>
          <w:p w14:paraId="0960AA6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模块故障报警解除的时间参数，单位：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5C75C69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读取到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模块有有效输出，则自动解除该报警。</w:t>
            </w:r>
          </w:p>
        </w:tc>
      </w:tr>
      <w:tr w:rsidR="00922729" w:rsidRPr="000F139C" w14:paraId="6C9FB153" w14:textId="77777777" w:rsidTr="00753316">
        <w:trPr>
          <w:trHeight w:val="1689"/>
          <w:jc w:val="center"/>
        </w:trPr>
        <w:tc>
          <w:tcPr>
            <w:tcW w:w="573" w:type="pct"/>
            <w:shd w:val="clear" w:color="auto" w:fill="auto"/>
          </w:tcPr>
          <w:p w14:paraId="311E39D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00" w:name="tlv_0x02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0x0207</w:t>
            </w:r>
            <w:bookmarkEnd w:id="1000"/>
          </w:p>
        </w:tc>
        <w:tc>
          <w:tcPr>
            <w:tcW w:w="655" w:type="pct"/>
            <w:shd w:val="clear" w:color="auto" w:fill="auto"/>
          </w:tcPr>
          <w:p w14:paraId="6F9E0A2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14:paraId="1CF86F9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9" w:type="pct"/>
            <w:shd w:val="clear" w:color="auto" w:fill="auto"/>
          </w:tcPr>
          <w:p w14:paraId="01DD72E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278D141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：默认，暂不支持改动。</w:t>
            </w:r>
          </w:p>
          <w:p w14:paraId="6A48242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终端自检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模块，如发现故障，将重新启动该模块或终端，如果仍然检测到故障，则记录该报警，在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中的增加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。如重启后故障解除，则解除该报警。</w:t>
            </w:r>
          </w:p>
        </w:tc>
      </w:tr>
    </w:tbl>
    <w:p w14:paraId="4562B018" w14:textId="77777777" w:rsidR="007D55D7" w:rsidRPr="000F139C" w:rsidRDefault="007D55D7"/>
    <w:p w14:paraId="760A54C5" w14:textId="77777777" w:rsidR="007D55D7" w:rsidRPr="000F139C" w:rsidRDefault="007D55D7" w:rsidP="00326263">
      <w:pPr>
        <w:spacing w:beforeLines="50" w:before="156" w:afterLines="50" w:after="156"/>
        <w:jc w:val="center"/>
      </w:pPr>
      <w:r w:rsidRPr="000F139C">
        <w:br w:type="column"/>
      </w: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3</w:t>
      </w:r>
      <w:r w:rsidRPr="000F139C">
        <w:rPr>
          <w:rFonts w:ascii="黑体" w:eastAsia="黑体" w:hAnsi="黑体"/>
        </w:rPr>
        <w:t xml:space="preserve"> G</w:t>
      </w:r>
      <w:r w:rsidRPr="000F139C">
        <w:rPr>
          <w:rFonts w:ascii="黑体" w:eastAsia="黑体" w:hAnsi="黑体" w:hint="eastAsia"/>
        </w:rPr>
        <w:t>配置参数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254"/>
        <w:gridCol w:w="946"/>
        <w:gridCol w:w="6274"/>
      </w:tblGrid>
      <w:tr w:rsidR="007D55D7" w:rsidRPr="000F139C" w14:paraId="0EA4C104" w14:textId="77777777" w:rsidTr="00D70566">
        <w:trPr>
          <w:trHeight w:val="860"/>
          <w:jc w:val="center"/>
        </w:trPr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562F16C" w14:textId="77777777"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FD4666B" w14:textId="77777777"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9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269FAD3" w14:textId="77777777"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7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6C85654" w14:textId="77777777" w:rsidR="007D55D7" w:rsidRPr="000F139C" w:rsidRDefault="007D55D7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922729" w:rsidRPr="000F139C" w14:paraId="5C1E4F60" w14:textId="77777777" w:rsidTr="00D70566">
        <w:trPr>
          <w:trHeight w:val="3761"/>
          <w:jc w:val="center"/>
        </w:trPr>
        <w:tc>
          <w:tcPr>
            <w:tcW w:w="573" w:type="pct"/>
            <w:tcBorders>
              <w:top w:val="single" w:sz="12" w:space="0" w:color="000000"/>
            </w:tcBorders>
            <w:shd w:val="clear" w:color="auto" w:fill="auto"/>
          </w:tcPr>
          <w:p w14:paraId="618D6A87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01" w:name="tlv_0x02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0x0208</w:t>
            </w:r>
            <w:bookmarkEnd w:id="1001"/>
          </w:p>
        </w:tc>
        <w:tc>
          <w:tcPr>
            <w:tcW w:w="655" w:type="pct"/>
            <w:tcBorders>
              <w:top w:val="single" w:sz="12" w:space="0" w:color="000000"/>
            </w:tcBorders>
            <w:shd w:val="clear" w:color="auto" w:fill="auto"/>
          </w:tcPr>
          <w:p w14:paraId="093CA01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12" w:space="0" w:color="000000"/>
            </w:tcBorders>
            <w:shd w:val="clear" w:color="auto" w:fill="auto"/>
          </w:tcPr>
          <w:p w14:paraId="75D6BDD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tcBorders>
              <w:top w:val="single" w:sz="12" w:space="0" w:color="000000"/>
            </w:tcBorders>
            <w:shd w:val="clear" w:color="auto" w:fill="auto"/>
          </w:tcPr>
          <w:p w14:paraId="4A3EBED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终端通信故障（非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通信模块故障）报警（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报警）参数</w:t>
            </w:r>
          </w:p>
          <w:p w14:paraId="642D46F4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为通信故障报警触发时间参数，单位：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3807E598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，即终端在非休眠条件下，连续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无法通过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网络收发数据，则认为发生通信故障。</w:t>
            </w:r>
          </w:p>
          <w:p w14:paraId="21FFC1B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其他：设定其他时间值</w:t>
            </w:r>
          </w:p>
          <w:p w14:paraId="6BB7B750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为通信故障报警的后处理参数：</w:t>
            </w:r>
          </w:p>
          <w:p w14:paraId="0200617E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：默认终端重新发送登陆请求，如果达到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规定的最大重复登录次数仍然不能收到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平台回发的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登录成功响应，则终端记录该报警，在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TLV0x300D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中增加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0x000F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报警。</w:t>
            </w:r>
          </w:p>
          <w:p w14:paraId="63A8C1C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如果可以正常登录平台，则自动解除该报警。</w:t>
            </w:r>
          </w:p>
        </w:tc>
      </w:tr>
      <w:tr w:rsidR="00922729" w:rsidRPr="000F139C" w14:paraId="47519AF5" w14:textId="77777777" w:rsidTr="00D70566">
        <w:trPr>
          <w:trHeight w:val="2320"/>
          <w:jc w:val="center"/>
        </w:trPr>
        <w:tc>
          <w:tcPr>
            <w:tcW w:w="573" w:type="pct"/>
            <w:shd w:val="clear" w:color="auto" w:fill="auto"/>
          </w:tcPr>
          <w:p w14:paraId="11D7F82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0x020A</w:t>
            </w:r>
          </w:p>
        </w:tc>
        <w:tc>
          <w:tcPr>
            <w:tcW w:w="655" w:type="pct"/>
            <w:shd w:val="clear" w:color="auto" w:fill="auto"/>
          </w:tcPr>
          <w:p w14:paraId="2558E28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14:paraId="5DF79C33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shd w:val="clear" w:color="auto" w:fill="auto"/>
          </w:tcPr>
          <w:p w14:paraId="7F30491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超速报警（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14:paraId="7A70B4CB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1KM/H</w:t>
            </w:r>
          </w:p>
          <w:p w14:paraId="50D4CDDA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0x50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60KM/H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0EE9F2A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  <w:p w14:paraId="400E849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表示超速报警的时间参数，单位：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1s</w:t>
            </w:r>
          </w:p>
          <w:p w14:paraId="0801C790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秒检测到速度值高于阈值，则触发该报警。同样当连续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检测到速度值低于阈值，解除该报警。</w:t>
            </w:r>
          </w:p>
        </w:tc>
      </w:tr>
      <w:tr w:rsidR="00922729" w:rsidRPr="000F139C" w14:paraId="009B34F3" w14:textId="77777777" w:rsidTr="00D70566">
        <w:trPr>
          <w:trHeight w:val="1403"/>
          <w:jc w:val="center"/>
        </w:trPr>
        <w:tc>
          <w:tcPr>
            <w:tcW w:w="573" w:type="pct"/>
            <w:shd w:val="clear" w:color="auto" w:fill="auto"/>
          </w:tcPr>
          <w:p w14:paraId="20B272F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0x020B</w:t>
            </w:r>
          </w:p>
        </w:tc>
        <w:tc>
          <w:tcPr>
            <w:tcW w:w="655" w:type="pct"/>
            <w:shd w:val="clear" w:color="auto" w:fill="auto"/>
          </w:tcPr>
          <w:p w14:paraId="78F1058E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94" w:type="pct"/>
            <w:shd w:val="clear" w:color="auto" w:fill="auto"/>
          </w:tcPr>
          <w:p w14:paraId="516F0FA5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78" w:type="pct"/>
            <w:shd w:val="clear" w:color="auto" w:fill="auto"/>
          </w:tcPr>
          <w:p w14:paraId="2CB81EE9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拖车报警（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TLV-0x300D-0x01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）报警参数：</w:t>
            </w:r>
          </w:p>
          <w:p w14:paraId="2E868EB0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表示非自主移动（拖车）报警距离阈值，单位：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1KM</w:t>
            </w:r>
          </w:p>
          <w:p w14:paraId="7B1CB8B2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，即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2KM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17E67ECD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该值为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时，表示关闭该报警。</w:t>
            </w:r>
          </w:p>
        </w:tc>
      </w:tr>
      <w:tr w:rsidR="00922729" w:rsidRPr="000F139C" w14:paraId="43F16480" w14:textId="77777777" w:rsidTr="00D70566">
        <w:trPr>
          <w:trHeight w:val="697"/>
          <w:jc w:val="center"/>
        </w:trPr>
        <w:tc>
          <w:tcPr>
            <w:tcW w:w="573" w:type="pct"/>
            <w:shd w:val="clear" w:color="auto" w:fill="auto"/>
          </w:tcPr>
          <w:p w14:paraId="5D4B03C6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0x020C</w:t>
            </w:r>
          </w:p>
        </w:tc>
        <w:tc>
          <w:tcPr>
            <w:tcW w:w="655" w:type="pct"/>
            <w:shd w:val="clear" w:color="auto" w:fill="auto"/>
          </w:tcPr>
          <w:p w14:paraId="21DCB74C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494" w:type="pct"/>
            <w:shd w:val="clear" w:color="auto" w:fill="auto"/>
          </w:tcPr>
          <w:p w14:paraId="2B70A0EC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78" w:type="pct"/>
            <w:shd w:val="clear" w:color="auto" w:fill="auto"/>
          </w:tcPr>
          <w:p w14:paraId="1ADA4E0F" w14:textId="77777777" w:rsidR="00C17E18" w:rsidRPr="000F139C" w:rsidRDefault="00C17E18" w:rsidP="00C17E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无信号锁车时间，终端不能连接服务器持续时间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（单位小时）超过此值，就锁车。</w:t>
            </w:r>
          </w:p>
        </w:tc>
      </w:tr>
    </w:tbl>
    <w:p w14:paraId="1EA94E2E" w14:textId="77777777" w:rsidR="00F52B1F" w:rsidRPr="000F139C" w:rsidRDefault="00F52B1F"/>
    <w:p w14:paraId="6028FFB8" w14:textId="77777777" w:rsidR="00F52B1F" w:rsidRPr="000F139C" w:rsidRDefault="00F52B1F">
      <w:pPr>
        <w:widowControl/>
        <w:jc w:val="left"/>
      </w:pPr>
      <w:r w:rsidRPr="000F139C">
        <w:br w:type="page"/>
      </w:r>
    </w:p>
    <w:p w14:paraId="1FE71AD9" w14:textId="77777777" w:rsidR="00316818" w:rsidRPr="000F139C" w:rsidRDefault="00337126" w:rsidP="007F67C7">
      <w:pPr>
        <w:pStyle w:val="af9"/>
        <w:spacing w:before="312" w:after="312"/>
      </w:pPr>
      <w:bookmarkStart w:id="1002" w:name="_Toc42593693"/>
      <w:bookmarkStart w:id="1003" w:name="_Toc42620564"/>
      <w:bookmarkStart w:id="1004" w:name="_Toc42624772"/>
      <w:bookmarkStart w:id="1005" w:name="_Toc42625255"/>
      <w:bookmarkStart w:id="1006" w:name="_Toc42764165"/>
      <w:bookmarkStart w:id="1007" w:name="_Toc42875735"/>
      <w:bookmarkStart w:id="1008" w:name="_Toc44167661"/>
      <w:bookmarkStart w:id="1009" w:name="_Toc44578784"/>
      <w:bookmarkStart w:id="1010" w:name="_Toc62542444"/>
      <w:r w:rsidRPr="000F139C">
        <w:rPr>
          <w:rFonts w:hint="eastAsia"/>
        </w:rPr>
        <w:lastRenderedPageBreak/>
        <w:t>TAG软件升级</w:t>
      </w:r>
      <w:r w:rsidR="00957B3A" w:rsidRPr="000F139C">
        <w:rPr>
          <w:rFonts w:hint="eastAsia"/>
        </w:rPr>
        <w:t>参数</w:t>
      </w:r>
      <w:r w:rsidRPr="000F139C">
        <w:rPr>
          <w:rFonts w:hint="eastAsia"/>
        </w:rPr>
        <w:t>（0x1001~0x1FFF）</w:t>
      </w:r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</w:p>
    <w:p w14:paraId="7FFDCAF9" w14:textId="77777777" w:rsidR="00B22AE5" w:rsidRPr="000F139C" w:rsidRDefault="00B22AE5" w:rsidP="00326263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表A</w:t>
      </w:r>
      <w:r w:rsidRPr="000F139C">
        <w:rPr>
          <w:rFonts w:ascii="黑体" w:eastAsia="黑体" w:hAnsi="黑体"/>
        </w:rPr>
        <w:t>.4 TAG</w:t>
      </w:r>
      <w:r w:rsidRPr="000F139C">
        <w:rPr>
          <w:rFonts w:ascii="黑体" w:eastAsia="黑体" w:hAnsi="黑体" w:hint="eastAsia"/>
        </w:rPr>
        <w:t>软件升级参数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7"/>
        <w:gridCol w:w="1181"/>
        <w:gridCol w:w="1085"/>
        <w:gridCol w:w="6307"/>
      </w:tblGrid>
      <w:tr w:rsidR="00337126" w:rsidRPr="000F139C" w14:paraId="49B937C1" w14:textId="77777777" w:rsidTr="00D70566">
        <w:trPr>
          <w:trHeight w:val="317"/>
          <w:jc w:val="center"/>
        </w:trPr>
        <w:tc>
          <w:tcPr>
            <w:tcW w:w="52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660B1FC" w14:textId="77777777"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标签值</w:t>
            </w:r>
          </w:p>
        </w:tc>
        <w:tc>
          <w:tcPr>
            <w:tcW w:w="61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698F062" w14:textId="77777777"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56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44A9F4B" w14:textId="77777777"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DCDC2DC" w14:textId="77777777" w:rsidR="00337126" w:rsidRPr="000F139C" w:rsidRDefault="00337126" w:rsidP="00D705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标签说明</w:t>
            </w:r>
          </w:p>
        </w:tc>
      </w:tr>
      <w:tr w:rsidR="00EB0A7A" w:rsidRPr="000F139C" w14:paraId="4E24750C" w14:textId="77777777" w:rsidTr="00D70566">
        <w:trPr>
          <w:trHeight w:val="331"/>
          <w:jc w:val="center"/>
        </w:trPr>
        <w:tc>
          <w:tcPr>
            <w:tcW w:w="521" w:type="pct"/>
            <w:tcBorders>
              <w:top w:val="single" w:sz="12" w:space="0" w:color="000000"/>
            </w:tcBorders>
            <w:shd w:val="clear" w:color="auto" w:fill="auto"/>
          </w:tcPr>
          <w:p w14:paraId="619CCC0A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0x1000</w:t>
            </w:r>
          </w:p>
        </w:tc>
        <w:tc>
          <w:tcPr>
            <w:tcW w:w="617" w:type="pct"/>
            <w:tcBorders>
              <w:top w:val="single" w:sz="12" w:space="0" w:color="000000"/>
            </w:tcBorders>
            <w:shd w:val="clear" w:color="auto" w:fill="auto"/>
          </w:tcPr>
          <w:p w14:paraId="574C8F2C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tcBorders>
              <w:top w:val="single" w:sz="12" w:space="0" w:color="000000"/>
            </w:tcBorders>
            <w:shd w:val="clear" w:color="auto" w:fill="auto"/>
          </w:tcPr>
          <w:p w14:paraId="2F1D684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tcBorders>
              <w:top w:val="single" w:sz="12" w:space="0" w:color="000000"/>
            </w:tcBorders>
            <w:shd w:val="clear" w:color="auto" w:fill="auto"/>
          </w:tcPr>
          <w:p w14:paraId="1635FE61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升级方式下载协议</w:t>
            </w:r>
          </w:p>
          <w:p w14:paraId="306C8483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0x00——</w:t>
            </w:r>
            <w:r w:rsidR="00D70D9E" w:rsidRPr="000F139C">
              <w:rPr>
                <w:rFonts w:asciiTheme="minorEastAsia" w:eastAsiaTheme="minorEastAsia" w:hAnsiTheme="minorEastAsia"/>
                <w:sz w:val="18"/>
                <w:szCs w:val="18"/>
              </w:rPr>
              <w:t>PUSH_DATA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0x01——HTTP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0x02——FTP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其它待定</w:t>
            </w:r>
          </w:p>
        </w:tc>
      </w:tr>
      <w:tr w:rsidR="00EB0A7A" w:rsidRPr="000F139C" w14:paraId="57A57FD3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67AB36EE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0x1001</w:t>
            </w:r>
          </w:p>
        </w:tc>
        <w:tc>
          <w:tcPr>
            <w:tcW w:w="617" w:type="pct"/>
            <w:shd w:val="clear" w:color="auto" w:fill="auto"/>
          </w:tcPr>
          <w:p w14:paraId="2E67460B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4AF6D7F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7AC7A22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URL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地址</w:t>
            </w:r>
          </w:p>
        </w:tc>
      </w:tr>
      <w:tr w:rsidR="00EB0A7A" w:rsidRPr="000F139C" w14:paraId="50C8CC28" w14:textId="77777777" w:rsidTr="00D70566">
        <w:trPr>
          <w:trHeight w:val="301"/>
          <w:jc w:val="center"/>
        </w:trPr>
        <w:tc>
          <w:tcPr>
            <w:tcW w:w="521" w:type="pct"/>
            <w:shd w:val="clear" w:color="auto" w:fill="auto"/>
          </w:tcPr>
          <w:p w14:paraId="032595A7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0x1002</w:t>
            </w:r>
          </w:p>
        </w:tc>
        <w:tc>
          <w:tcPr>
            <w:tcW w:w="617" w:type="pct"/>
            <w:shd w:val="clear" w:color="auto" w:fill="auto"/>
          </w:tcPr>
          <w:p w14:paraId="53EACC88" w14:textId="77777777" w:rsidR="00EB0A7A" w:rsidRPr="000F139C" w:rsidRDefault="00537492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71B56555" w14:textId="77777777" w:rsidR="00EB0A7A" w:rsidRPr="000F139C" w:rsidRDefault="00C70658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56FD5C3F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IP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地址</w:t>
            </w:r>
          </w:p>
        </w:tc>
      </w:tr>
      <w:tr w:rsidR="00EB0A7A" w:rsidRPr="000F139C" w14:paraId="5C087671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424CEA41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0x1003</w:t>
            </w:r>
          </w:p>
        </w:tc>
        <w:tc>
          <w:tcPr>
            <w:tcW w:w="617" w:type="pct"/>
            <w:shd w:val="clear" w:color="auto" w:fill="auto"/>
          </w:tcPr>
          <w:p w14:paraId="1BC3A3A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3B69B73A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61A6EE1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下载升级服务器端口</w:t>
            </w:r>
          </w:p>
        </w:tc>
      </w:tr>
      <w:tr w:rsidR="00EB0A7A" w:rsidRPr="000F139C" w14:paraId="44391AC1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4BB4AC9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0x1004</w:t>
            </w:r>
          </w:p>
        </w:tc>
        <w:tc>
          <w:tcPr>
            <w:tcW w:w="617" w:type="pct"/>
            <w:shd w:val="clear" w:color="auto" w:fill="auto"/>
          </w:tcPr>
          <w:p w14:paraId="6D4DC0AB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5AE55994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2BAA6D8A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下载升级服务器登录密码</w:t>
            </w:r>
          </w:p>
        </w:tc>
      </w:tr>
      <w:tr w:rsidR="00EB0A7A" w:rsidRPr="000F139C" w14:paraId="238CA64B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5DC42CD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0x1005</w:t>
            </w:r>
          </w:p>
        </w:tc>
        <w:tc>
          <w:tcPr>
            <w:tcW w:w="617" w:type="pct"/>
            <w:shd w:val="clear" w:color="auto" w:fill="auto"/>
          </w:tcPr>
          <w:p w14:paraId="49F9F074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148A67A3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1CB6955C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下载文件的版本号</w:t>
            </w:r>
          </w:p>
        </w:tc>
      </w:tr>
      <w:tr w:rsidR="00EB0A7A" w:rsidRPr="000F139C" w14:paraId="6F905074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65D443B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0x1006</w:t>
            </w:r>
          </w:p>
        </w:tc>
        <w:tc>
          <w:tcPr>
            <w:tcW w:w="617" w:type="pct"/>
            <w:shd w:val="clear" w:color="auto" w:fill="auto"/>
          </w:tcPr>
          <w:p w14:paraId="1B37A837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413D17C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5FC6FACC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下载文件的总长度</w:t>
            </w:r>
          </w:p>
        </w:tc>
      </w:tr>
      <w:tr w:rsidR="00EB0A7A" w:rsidRPr="000F139C" w14:paraId="3F84A110" w14:textId="77777777" w:rsidTr="00D70566">
        <w:trPr>
          <w:trHeight w:val="317"/>
          <w:jc w:val="center"/>
        </w:trPr>
        <w:tc>
          <w:tcPr>
            <w:tcW w:w="521" w:type="pct"/>
            <w:shd w:val="clear" w:color="auto" w:fill="auto"/>
          </w:tcPr>
          <w:p w14:paraId="0E6B6502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0x1007</w:t>
            </w:r>
          </w:p>
        </w:tc>
        <w:tc>
          <w:tcPr>
            <w:tcW w:w="617" w:type="pct"/>
            <w:shd w:val="clear" w:color="auto" w:fill="auto"/>
          </w:tcPr>
          <w:p w14:paraId="490EC2BC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56518B4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1159DD1F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整个下载文件的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CRC16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EB0A7A" w:rsidRPr="000F139C" w14:paraId="71CA22D1" w14:textId="77777777" w:rsidTr="00D70566">
        <w:trPr>
          <w:trHeight w:val="385"/>
          <w:jc w:val="center"/>
        </w:trPr>
        <w:tc>
          <w:tcPr>
            <w:tcW w:w="521" w:type="pct"/>
            <w:shd w:val="clear" w:color="auto" w:fill="auto"/>
          </w:tcPr>
          <w:p w14:paraId="5E23C27F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0x1008</w:t>
            </w:r>
          </w:p>
        </w:tc>
        <w:tc>
          <w:tcPr>
            <w:tcW w:w="617" w:type="pct"/>
            <w:shd w:val="clear" w:color="auto" w:fill="auto"/>
          </w:tcPr>
          <w:p w14:paraId="1CE95A41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3F383A78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6B27D2A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整个下载文件的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CRC32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EB0A7A" w:rsidRPr="000F139C" w14:paraId="6EC99022" w14:textId="77777777" w:rsidTr="00D70566">
        <w:trPr>
          <w:trHeight w:val="1941"/>
          <w:jc w:val="center"/>
        </w:trPr>
        <w:tc>
          <w:tcPr>
            <w:tcW w:w="521" w:type="pct"/>
            <w:shd w:val="clear" w:color="auto" w:fill="auto"/>
          </w:tcPr>
          <w:p w14:paraId="72A6A262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0x1009</w:t>
            </w:r>
          </w:p>
        </w:tc>
        <w:tc>
          <w:tcPr>
            <w:tcW w:w="617" w:type="pct"/>
            <w:shd w:val="clear" w:color="auto" w:fill="auto"/>
          </w:tcPr>
          <w:p w14:paraId="7DB0908B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79A629F1" w14:textId="77777777" w:rsidR="00EB0A7A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76A3EFB8" w14:textId="77777777" w:rsidR="00EB0A7A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升级状态指示：</w:t>
            </w:r>
          </w:p>
          <w:p w14:paraId="0A3058B6" w14:textId="77777777"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：下载中</w:t>
            </w:r>
          </w:p>
          <w:p w14:paraId="7BC8031F" w14:textId="77777777"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：下载完成开始升级</w:t>
            </w:r>
          </w:p>
          <w:p w14:paraId="432CC7A1" w14:textId="77777777" w:rsidR="00322374" w:rsidRPr="000F139C" w:rsidRDefault="00322374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：下载失败</w:t>
            </w:r>
          </w:p>
          <w:p w14:paraId="27F33FA2" w14:textId="77777777"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 w:rsidR="00322374" w:rsidRPr="000F139C"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：升级完成</w:t>
            </w:r>
          </w:p>
          <w:p w14:paraId="39DD0304" w14:textId="77777777" w:rsidR="00C83636" w:rsidRPr="000F139C" w:rsidRDefault="00C83636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：升级失败</w:t>
            </w:r>
          </w:p>
        </w:tc>
      </w:tr>
      <w:tr w:rsidR="00EB0A7A" w:rsidRPr="000F139C" w14:paraId="17B2C474" w14:textId="77777777" w:rsidTr="00D70566">
        <w:trPr>
          <w:trHeight w:val="2110"/>
          <w:jc w:val="center"/>
        </w:trPr>
        <w:tc>
          <w:tcPr>
            <w:tcW w:w="521" w:type="pct"/>
            <w:shd w:val="clear" w:color="auto" w:fill="auto"/>
          </w:tcPr>
          <w:p w14:paraId="45AB66D5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0x000A</w:t>
            </w:r>
          </w:p>
        </w:tc>
        <w:tc>
          <w:tcPr>
            <w:tcW w:w="617" w:type="pct"/>
            <w:shd w:val="clear" w:color="auto" w:fill="auto"/>
          </w:tcPr>
          <w:p w14:paraId="5B94C43B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7538F6E1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3295" w:type="pct"/>
            <w:shd w:val="clear" w:color="auto" w:fill="auto"/>
          </w:tcPr>
          <w:p w14:paraId="256401B6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下载文件的发布日期</w:t>
            </w:r>
          </w:p>
          <w:p w14:paraId="08A27338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YYYYMMDDHHMM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200808031736</w:t>
            </w:r>
          </w:p>
          <w:p w14:paraId="5B2AE57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YYYY——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年，如：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2008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MM——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月，如：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08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DD——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03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HH——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小时，采用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小时制，如：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17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MM——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分钟，如：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36</w:t>
            </w:r>
          </w:p>
        </w:tc>
      </w:tr>
      <w:tr w:rsidR="00EB0A7A" w:rsidRPr="000F139C" w14:paraId="4D4FFA80" w14:textId="77777777" w:rsidTr="00D70566">
        <w:trPr>
          <w:trHeight w:val="1617"/>
          <w:jc w:val="center"/>
        </w:trPr>
        <w:tc>
          <w:tcPr>
            <w:tcW w:w="521" w:type="pct"/>
            <w:shd w:val="clear" w:color="auto" w:fill="auto"/>
          </w:tcPr>
          <w:p w14:paraId="40275A07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0x100B</w:t>
            </w:r>
          </w:p>
        </w:tc>
        <w:tc>
          <w:tcPr>
            <w:tcW w:w="617" w:type="pct"/>
            <w:shd w:val="clear" w:color="auto" w:fill="auto"/>
          </w:tcPr>
          <w:p w14:paraId="40B587C0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0F2595FD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2FF7B818" w14:textId="77777777" w:rsidR="008E1355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</w:t>
            </w:r>
            <w:r w:rsidR="008E1355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方式</w:t>
            </w:r>
          </w:p>
          <w:p w14:paraId="4D5E3880" w14:textId="77777777" w:rsidR="00EB0A7A" w:rsidRPr="000F139C" w:rsidRDefault="00EB0A7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——非强制，由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终端设备自行决定在何时发起下载及升级过程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br/>
              <w:t>0x01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——强制，无论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终端设备目前是否在执行其它操作，必须发起下载，下载完成后并立即升级</w:t>
            </w:r>
          </w:p>
          <w:p w14:paraId="32AA60CA" w14:textId="77777777" w:rsidR="008E1355" w:rsidRPr="000F139C" w:rsidRDefault="008E1355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0x0F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——本地串口强制升级</w:t>
            </w:r>
          </w:p>
        </w:tc>
      </w:tr>
      <w:tr w:rsidR="00D84DDA" w:rsidRPr="000F139C" w14:paraId="506F818A" w14:textId="77777777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14:paraId="1049E788" w14:textId="77777777"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0x100C</w:t>
            </w:r>
          </w:p>
        </w:tc>
        <w:tc>
          <w:tcPr>
            <w:tcW w:w="617" w:type="pct"/>
            <w:shd w:val="clear" w:color="auto" w:fill="auto"/>
          </w:tcPr>
          <w:p w14:paraId="7E43F683" w14:textId="77777777"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105502F1" w14:textId="77777777"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285E9B10" w14:textId="77777777" w:rsidR="00D84DDA" w:rsidRPr="000F139C" w:rsidRDefault="00D84DDA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升级固件文件的名称，包含后缀，如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LRC20160906V001.bin</w:t>
            </w:r>
          </w:p>
        </w:tc>
      </w:tr>
      <w:tr w:rsidR="00A02DA3" w:rsidRPr="000F139C" w14:paraId="1FFFECFC" w14:textId="77777777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14:paraId="60C964F8" w14:textId="77777777" w:rsidR="00A02DA3" w:rsidRPr="000F139C" w:rsidRDefault="00A02DA3" w:rsidP="00A02DA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0x100D</w:t>
            </w:r>
          </w:p>
        </w:tc>
        <w:tc>
          <w:tcPr>
            <w:tcW w:w="617" w:type="pct"/>
            <w:shd w:val="clear" w:color="auto" w:fill="auto"/>
          </w:tcPr>
          <w:p w14:paraId="29337621" w14:textId="77777777"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</w:t>
            </w:r>
          </w:p>
        </w:tc>
        <w:tc>
          <w:tcPr>
            <w:tcW w:w="567" w:type="pct"/>
            <w:shd w:val="clear" w:color="auto" w:fill="auto"/>
          </w:tcPr>
          <w:p w14:paraId="3647A961" w14:textId="77777777"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7639BC76" w14:textId="77777777" w:rsidR="00A02DA3" w:rsidRPr="000F139C" w:rsidRDefault="00A02DA3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当前固件版本号</w:t>
            </w:r>
          </w:p>
        </w:tc>
      </w:tr>
      <w:tr w:rsidR="004F111F" w:rsidRPr="000F139C" w14:paraId="0D7C51A1" w14:textId="77777777" w:rsidTr="00D70566">
        <w:trPr>
          <w:trHeight w:val="427"/>
          <w:jc w:val="center"/>
        </w:trPr>
        <w:tc>
          <w:tcPr>
            <w:tcW w:w="521" w:type="pct"/>
            <w:shd w:val="clear" w:color="auto" w:fill="auto"/>
          </w:tcPr>
          <w:p w14:paraId="38334B9A" w14:textId="77777777" w:rsidR="004F111F" w:rsidRPr="000F139C" w:rsidRDefault="004F111F" w:rsidP="00A02DA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0x100E</w:t>
            </w:r>
          </w:p>
        </w:tc>
        <w:tc>
          <w:tcPr>
            <w:tcW w:w="617" w:type="pct"/>
            <w:shd w:val="clear" w:color="auto" w:fill="auto"/>
          </w:tcPr>
          <w:p w14:paraId="22E8146F" w14:textId="77777777"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567" w:type="pct"/>
            <w:shd w:val="clear" w:color="auto" w:fill="auto"/>
          </w:tcPr>
          <w:p w14:paraId="3C64B6B9" w14:textId="77777777"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7EC2AD39" w14:textId="77777777" w:rsidR="004F111F" w:rsidRPr="000F139C" w:rsidRDefault="004F111F" w:rsidP="00EB0A7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下载升级服务器通信协议类型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UDP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  <w:r w:rsidR="00014A5F" w:rsidRPr="000F139C">
              <w:rPr>
                <w:rFonts w:asciiTheme="minorEastAsia" w:eastAsiaTheme="minorEastAsia" w:hAnsiTheme="minorEastAsia"/>
                <w:sz w:val="18"/>
                <w:szCs w:val="18"/>
              </w:rPr>
              <w:t>,1: TCP</w:t>
            </w:r>
            <w:r w:rsidR="00014A5F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</w:p>
        </w:tc>
      </w:tr>
    </w:tbl>
    <w:p w14:paraId="755452F2" w14:textId="77777777" w:rsidR="00316818" w:rsidRPr="000F139C" w:rsidRDefault="00337126" w:rsidP="007F67C7">
      <w:pPr>
        <w:pStyle w:val="af9"/>
        <w:spacing w:before="312" w:after="312"/>
      </w:pPr>
      <w:bookmarkStart w:id="1011" w:name="_Toc42593695"/>
      <w:bookmarkStart w:id="1012" w:name="_Toc42620565"/>
      <w:bookmarkStart w:id="1013" w:name="_Toc42624773"/>
      <w:bookmarkStart w:id="1014" w:name="_Toc42625256"/>
      <w:bookmarkStart w:id="1015" w:name="_Toc42764166"/>
      <w:bookmarkStart w:id="1016" w:name="_Toc42875736"/>
      <w:bookmarkStart w:id="1017" w:name="_Toc44167662"/>
      <w:bookmarkStart w:id="1018" w:name="_Toc44578785"/>
      <w:bookmarkStart w:id="1019" w:name="_Toc62542445"/>
      <w:r w:rsidRPr="000F139C">
        <w:rPr>
          <w:rFonts w:hint="eastAsia"/>
        </w:rPr>
        <w:lastRenderedPageBreak/>
        <w:t>TAG</w:t>
      </w:r>
      <w:r w:rsidR="00FA1EA6" w:rsidRPr="000F139C">
        <w:rPr>
          <w:rFonts w:hint="eastAsia"/>
        </w:rPr>
        <w:t>终端及设备工作信息</w:t>
      </w:r>
      <w:r w:rsidR="00957B3A" w:rsidRPr="000F139C">
        <w:rPr>
          <w:rFonts w:hint="eastAsia"/>
        </w:rPr>
        <w:t>参数</w:t>
      </w:r>
      <w:r w:rsidRPr="000F139C">
        <w:rPr>
          <w:rFonts w:hint="eastAsia"/>
        </w:rPr>
        <w:t>（0x2001~0x2FFF）</w:t>
      </w:r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</w:p>
    <w:p w14:paraId="3EFEF65D" w14:textId="77777777" w:rsidR="00407D88" w:rsidRPr="000F139C" w:rsidRDefault="002547F2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407D88" w:rsidRPr="000F139C" w14:paraId="1ADEE42D" w14:textId="77777777" w:rsidTr="00453E01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63E2FB7" w14:textId="77777777" w:rsidR="00337126" w:rsidRPr="000F139C" w:rsidRDefault="00337126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AB968D5" w14:textId="77777777" w:rsidR="00337126" w:rsidRPr="000F139C" w:rsidRDefault="00337126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5F775B1" w14:textId="77777777" w:rsidR="00337126" w:rsidRPr="000F139C" w:rsidRDefault="00337126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16AD7A0" w14:textId="77777777" w:rsidR="00337126" w:rsidRPr="000F139C" w:rsidRDefault="00337126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407D88" w:rsidRPr="000F139C" w14:paraId="1AF7F78E" w14:textId="77777777" w:rsidTr="00453E01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73E45E06" w14:textId="77777777" w:rsidR="00337126" w:rsidRPr="000F139C" w:rsidRDefault="002E4FE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1002EE8D" w14:textId="77777777" w:rsidTr="00453E01">
        <w:trPr>
          <w:trHeight w:val="3472"/>
          <w:jc w:val="center"/>
        </w:trPr>
        <w:tc>
          <w:tcPr>
            <w:tcW w:w="507" w:type="pct"/>
            <w:shd w:val="clear" w:color="auto" w:fill="auto"/>
          </w:tcPr>
          <w:p w14:paraId="35E0C14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0" w:name="tlv_0x2000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0x2000</w:t>
            </w:r>
            <w:bookmarkEnd w:id="1020"/>
          </w:p>
        </w:tc>
        <w:tc>
          <w:tcPr>
            <w:tcW w:w="599" w:type="pct"/>
            <w:shd w:val="clear" w:color="auto" w:fill="auto"/>
          </w:tcPr>
          <w:p w14:paraId="0A64821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4CDF5B09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2FB4485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设备工作时间段统计配置参数：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1247"/>
              <w:gridCol w:w="2551"/>
            </w:tblGrid>
            <w:tr w:rsidR="00337126" w:rsidRPr="000F139C" w14:paraId="30BD5F43" w14:textId="77777777" w:rsidTr="00920E43">
              <w:tc>
                <w:tcPr>
                  <w:tcW w:w="908" w:type="dxa"/>
                  <w:shd w:val="clear" w:color="auto" w:fill="auto"/>
                </w:tcPr>
                <w:p w14:paraId="3247931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7EE375C8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72A66F9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337126" w:rsidRPr="000F139C" w14:paraId="746E75DC" w14:textId="77777777" w:rsidTr="00920E43">
              <w:tc>
                <w:tcPr>
                  <w:tcW w:w="908" w:type="dxa"/>
                  <w:shd w:val="clear" w:color="auto" w:fill="auto"/>
                </w:tcPr>
                <w:p w14:paraId="6BFC4A1B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48B3D390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传输方式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35C80891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：每次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ACC OFF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时传输截止到当次的当日工作时间段。</w:t>
                  </w:r>
                </w:p>
                <w:p w14:paraId="55FD6091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：每天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23:59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传输全天工作时间，如果当时仍在工作，则以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23:59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为当天工作结束时间，以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0:00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为第二天工作起始时间分割。</w:t>
                  </w:r>
                </w:p>
              </w:tc>
            </w:tr>
          </w:tbl>
          <w:p w14:paraId="4CAC7B4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7E4422CC" w14:textId="77777777" w:rsidTr="00453E01">
        <w:trPr>
          <w:trHeight w:val="2623"/>
          <w:jc w:val="center"/>
        </w:trPr>
        <w:tc>
          <w:tcPr>
            <w:tcW w:w="507" w:type="pct"/>
            <w:shd w:val="clear" w:color="auto" w:fill="auto"/>
          </w:tcPr>
          <w:p w14:paraId="5B8645D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1" w:name="tlv_0x20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0x2001</w:t>
            </w:r>
            <w:bookmarkEnd w:id="1021"/>
          </w:p>
        </w:tc>
        <w:tc>
          <w:tcPr>
            <w:tcW w:w="599" w:type="pct"/>
            <w:shd w:val="clear" w:color="auto" w:fill="auto"/>
          </w:tcPr>
          <w:p w14:paraId="4931AF1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1217778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29512BE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表示工作参数（工况）数据单条上传模式。</w:t>
            </w:r>
          </w:p>
          <w:p w14:paraId="2A0EA0D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：默认，等时间间隔上传</w:t>
            </w:r>
          </w:p>
          <w:p w14:paraId="0E3D93C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：其他（如以某工况参数的变频函数为频率发送）</w:t>
            </w:r>
          </w:p>
          <w:p w14:paraId="6B5BF9A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：不以单条上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传模式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传输</w:t>
            </w:r>
          </w:p>
          <w:p w14:paraId="4286A31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</w:p>
          <w:p w14:paraId="422B6E3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时，表示工作参数（工况）传输参数。</w:t>
            </w:r>
          </w:p>
          <w:p w14:paraId="17300B0D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时间，单位：</w:t>
            </w:r>
            <w:r w:rsidR="005F121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14:paraId="2924A7BF" w14:textId="77777777" w:rsidR="00337126" w:rsidRPr="000F139C" w:rsidRDefault="00337126" w:rsidP="005F121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</w:tc>
      </w:tr>
      <w:bookmarkStart w:id="1022" w:name="tlv_0x2002"/>
      <w:tr w:rsidR="00407D88" w:rsidRPr="000F139C" w14:paraId="2E51111A" w14:textId="77777777" w:rsidTr="00453E01">
        <w:trPr>
          <w:trHeight w:val="634"/>
          <w:jc w:val="center"/>
        </w:trPr>
        <w:tc>
          <w:tcPr>
            <w:tcW w:w="507" w:type="pct"/>
            <w:shd w:val="clear" w:color="auto" w:fill="auto"/>
          </w:tcPr>
          <w:p w14:paraId="16F7F934" w14:textId="77777777" w:rsidR="0033712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 xml:space="preserve"> HYPERLINK  \l "c_tlv_0x2002" 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33712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</w:rPr>
              <w:t>0x2002</w:t>
            </w:r>
            <w:bookmarkEnd w:id="102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421FF49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5EF62CC0" w14:textId="77777777" w:rsidR="00337126" w:rsidRPr="000F139C" w:rsidRDefault="00E517C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251FA5E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表示位置信息单条上传模式。</w:t>
            </w:r>
          </w:p>
          <w:p w14:paraId="4A2D6FA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：默认，等时间间隔上传</w:t>
            </w:r>
          </w:p>
          <w:p w14:paraId="4C22465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：等距离间隔上传</w:t>
            </w:r>
          </w:p>
          <w:p w14:paraId="59F1798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：以速度参数的变频函数为频率发送</w:t>
            </w:r>
          </w:p>
          <w:p w14:paraId="1FD02EE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：不以单条上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传模式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传输。</w:t>
            </w:r>
          </w:p>
          <w:p w14:paraId="10A3F4E4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表示位置信息传输间隔：</w:t>
            </w:r>
          </w:p>
          <w:p w14:paraId="7CF67F4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p w14:paraId="177EC12F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60s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74C5E6A3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其他：设定对应时间</w:t>
            </w:r>
          </w:p>
          <w:p w14:paraId="672DEEC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</w:p>
          <w:p w14:paraId="682D3F8C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0.5km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2AEBCB1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其他：设定对应距离</w:t>
            </w:r>
          </w:p>
          <w:p w14:paraId="32DB9E34" w14:textId="77777777" w:rsidR="00E517CC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时，该字节无效</w:t>
            </w:r>
          </w:p>
        </w:tc>
      </w:tr>
    </w:tbl>
    <w:p w14:paraId="7709CE9C" w14:textId="77777777" w:rsidR="008D6E7C" w:rsidRPr="000F139C" w:rsidRDefault="008D6E7C"/>
    <w:p w14:paraId="4E483167" w14:textId="77777777" w:rsidR="008D6E7C" w:rsidRPr="000F139C" w:rsidRDefault="008D6E7C"/>
    <w:p w14:paraId="7C1C9078" w14:textId="77777777" w:rsidR="008D6E7C" w:rsidRPr="000F139C" w:rsidRDefault="008D6E7C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8D6E7C" w:rsidRPr="000F139C" w14:paraId="5F0FB8CC" w14:textId="77777777" w:rsidTr="00453E01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EDF42F4" w14:textId="77777777" w:rsidR="008D6E7C" w:rsidRPr="000F139C" w:rsidRDefault="008D6E7C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618721F" w14:textId="77777777" w:rsidR="008D6E7C" w:rsidRPr="000F139C" w:rsidRDefault="008D6E7C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2DEBCE4" w14:textId="77777777" w:rsidR="008D6E7C" w:rsidRPr="000F139C" w:rsidRDefault="008D6E7C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601686B" w14:textId="77777777" w:rsidR="008D6E7C" w:rsidRPr="000F139C" w:rsidRDefault="008D6E7C" w:rsidP="00453E01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F932CE" w:rsidRPr="000F139C" w14:paraId="71A9B737" w14:textId="77777777" w:rsidTr="00453E01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79314179" w14:textId="77777777" w:rsidR="00F932CE" w:rsidRPr="000F139C" w:rsidRDefault="00F932CE" w:rsidP="008D6E7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49952090" w14:textId="77777777" w:rsidTr="00453E01">
        <w:trPr>
          <w:jc w:val="center"/>
        </w:trPr>
        <w:tc>
          <w:tcPr>
            <w:tcW w:w="507" w:type="pct"/>
            <w:shd w:val="clear" w:color="auto" w:fill="auto"/>
          </w:tcPr>
          <w:p w14:paraId="16E6A75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3" w:name="tlv_0x2003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0x2003</w:t>
            </w:r>
            <w:bookmarkEnd w:id="1023"/>
          </w:p>
        </w:tc>
        <w:tc>
          <w:tcPr>
            <w:tcW w:w="599" w:type="pct"/>
            <w:shd w:val="clear" w:color="auto" w:fill="auto"/>
          </w:tcPr>
          <w:p w14:paraId="29AEF09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375113AB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3C6C6B27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工作参数（工况）数据打包传输设置（仅支持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总线数据）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1247"/>
              <w:gridCol w:w="2551"/>
            </w:tblGrid>
            <w:tr w:rsidR="00337126" w:rsidRPr="000F139C" w14:paraId="3F04DBB8" w14:textId="77777777" w:rsidTr="00920E43">
              <w:tc>
                <w:tcPr>
                  <w:tcW w:w="908" w:type="dxa"/>
                  <w:shd w:val="clear" w:color="auto" w:fill="auto"/>
                </w:tcPr>
                <w:p w14:paraId="26577D74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05748D28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357EBFB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337126" w:rsidRPr="000F139C" w14:paraId="487B645A" w14:textId="77777777" w:rsidTr="00920E43">
              <w:tc>
                <w:tcPr>
                  <w:tcW w:w="908" w:type="dxa"/>
                  <w:shd w:val="clear" w:color="auto" w:fill="auto"/>
                </w:tcPr>
                <w:p w14:paraId="386DEC06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6C047546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打包传输时间间隔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213E922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秒</w:t>
                  </w:r>
                  <w:proofErr w:type="gramEnd"/>
                </w:p>
                <w:p w14:paraId="50E363A4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：默认不使用打包传输；</w:t>
                  </w:r>
                </w:p>
                <w:p w14:paraId="3E725D74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其他：设置对应的时间。</w:t>
                  </w:r>
                </w:p>
                <w:p w14:paraId="4477F19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37126" w:rsidRPr="000F139C" w14:paraId="4245349C" w14:textId="77777777" w:rsidTr="00920E43">
              <w:tc>
                <w:tcPr>
                  <w:tcW w:w="908" w:type="dxa"/>
                  <w:shd w:val="clear" w:color="auto" w:fill="auto"/>
                </w:tcPr>
                <w:p w14:paraId="40C5A344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791547F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1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077780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37126" w:rsidRPr="000F139C" w14:paraId="6E59CBF9" w14:textId="77777777" w:rsidTr="00920E43">
              <w:tc>
                <w:tcPr>
                  <w:tcW w:w="908" w:type="dxa"/>
                  <w:shd w:val="clear" w:color="auto" w:fill="auto"/>
                </w:tcPr>
                <w:p w14:paraId="74000CC0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40F617EA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需要传输的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1" w:type="dxa"/>
                  <w:shd w:val="clear" w:color="auto" w:fill="auto"/>
                </w:tcPr>
                <w:p w14:paraId="3C0030B8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如果对应的字节要传输，则该字节对应的比特位置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，如要传输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18FEFC00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D0,D1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字节，则该字节为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0000 0011.</w:t>
                  </w:r>
                </w:p>
              </w:tc>
            </w:tr>
            <w:tr w:rsidR="00337126" w:rsidRPr="000F139C" w14:paraId="5D06B12C" w14:textId="77777777" w:rsidTr="00920E43">
              <w:tc>
                <w:tcPr>
                  <w:tcW w:w="908" w:type="dxa"/>
                  <w:shd w:val="clear" w:color="auto" w:fill="auto"/>
                </w:tcPr>
                <w:p w14:paraId="05F2F417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548AC7BB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2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B1D45AB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37126" w:rsidRPr="000F139C" w14:paraId="560E19EC" w14:textId="77777777" w:rsidTr="00920E43">
              <w:tc>
                <w:tcPr>
                  <w:tcW w:w="908" w:type="dxa"/>
                  <w:shd w:val="clear" w:color="auto" w:fill="auto"/>
                </w:tcPr>
                <w:p w14:paraId="64C7CF28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60631A21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需要传输的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1" w:type="dxa"/>
                  <w:shd w:val="clear" w:color="auto" w:fill="auto"/>
                </w:tcPr>
                <w:p w14:paraId="54EE53B5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37126" w:rsidRPr="000F139C" w14:paraId="47E98BF3" w14:textId="77777777" w:rsidTr="00920E43">
              <w:tc>
                <w:tcPr>
                  <w:tcW w:w="4706" w:type="dxa"/>
                  <w:gridSpan w:val="3"/>
                  <w:shd w:val="clear" w:color="auto" w:fill="auto"/>
                </w:tcPr>
                <w:p w14:paraId="76056466" w14:textId="77777777" w:rsidR="00337126" w:rsidRPr="000F139C" w:rsidRDefault="00337126" w:rsidP="00337126">
                  <w:pPr>
                    <w:pStyle w:val="affffff8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337126" w:rsidRPr="000F139C" w14:paraId="5270E958" w14:textId="77777777" w:rsidTr="00920E43">
              <w:tc>
                <w:tcPr>
                  <w:tcW w:w="908" w:type="dxa"/>
                  <w:shd w:val="clear" w:color="auto" w:fill="auto"/>
                </w:tcPr>
                <w:p w14:paraId="65AABC85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620F32F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n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C227F0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37126" w:rsidRPr="000F139C" w14:paraId="72C4FFA2" w14:textId="77777777" w:rsidTr="00920E43">
              <w:tc>
                <w:tcPr>
                  <w:tcW w:w="908" w:type="dxa"/>
                  <w:shd w:val="clear" w:color="auto" w:fill="auto"/>
                </w:tcPr>
                <w:p w14:paraId="50B4A3B8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3CF9A00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需要传输的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1" w:type="dxa"/>
                  <w:shd w:val="clear" w:color="auto" w:fill="auto"/>
                </w:tcPr>
                <w:p w14:paraId="4F7C6895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0A8FCC16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bookmarkStart w:id="1024" w:name="tlv_0x2004"/>
      <w:tr w:rsidR="00407D88" w:rsidRPr="000F139C" w14:paraId="76070C22" w14:textId="77777777" w:rsidTr="00453E01">
        <w:trPr>
          <w:jc w:val="center"/>
        </w:trPr>
        <w:tc>
          <w:tcPr>
            <w:tcW w:w="507" w:type="pct"/>
            <w:shd w:val="clear" w:color="auto" w:fill="auto"/>
          </w:tcPr>
          <w:p w14:paraId="790F1378" w14:textId="77777777" w:rsidR="0033712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 w:rsidR="0033712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>HYPERLINK  \l "c_tlv_0x2004"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33712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</w:rPr>
              <w:t>0x2004</w:t>
            </w:r>
            <w:bookmarkEnd w:id="102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526AD6A8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67B9D2CE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5ED918A1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位置信息打包传输设置：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1247"/>
              <w:gridCol w:w="2551"/>
            </w:tblGrid>
            <w:tr w:rsidR="00407D88" w:rsidRPr="000F139C" w14:paraId="59C9980D" w14:textId="77777777" w:rsidTr="00920E43">
              <w:tc>
                <w:tcPr>
                  <w:tcW w:w="908" w:type="dxa"/>
                  <w:shd w:val="clear" w:color="auto" w:fill="auto"/>
                </w:tcPr>
                <w:p w14:paraId="4992B2A0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1BDB91A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1703C64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60AC79AB" w14:textId="77777777" w:rsidTr="00920E43">
              <w:tc>
                <w:tcPr>
                  <w:tcW w:w="908" w:type="dxa"/>
                  <w:shd w:val="clear" w:color="auto" w:fill="auto"/>
                </w:tcPr>
                <w:p w14:paraId="25DB0EC1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5FD1C865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打包传输时间间隔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Tpack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E01B312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Tgps_rec</w:t>
                  </w:r>
                </w:p>
                <w:p w14:paraId="723F6DFC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：默认不使用打包传输；</w:t>
                  </w:r>
                </w:p>
                <w:p w14:paraId="066B627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其他：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0x000m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表示记录了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条位置信息后打包上传，即传输间隔为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m*Tgps_rec</w:t>
                  </w:r>
                </w:p>
              </w:tc>
            </w:tr>
            <w:tr w:rsidR="00407D88" w:rsidRPr="000F139C" w14:paraId="661A1F9D" w14:textId="77777777" w:rsidTr="00920E43">
              <w:tc>
                <w:tcPr>
                  <w:tcW w:w="908" w:type="dxa"/>
                  <w:shd w:val="clear" w:color="auto" w:fill="auto"/>
                </w:tcPr>
                <w:p w14:paraId="53C46F2F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47" w:type="dxa"/>
                  <w:shd w:val="clear" w:color="auto" w:fill="auto"/>
                </w:tcPr>
                <w:p w14:paraId="31EA44A7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位置信息记录间隔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Tgps_rec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35887B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秒</w:t>
                  </w:r>
                  <w:proofErr w:type="gramEnd"/>
                </w:p>
                <w:p w14:paraId="765A8703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：默认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30s</w:t>
                  </w:r>
                </w:p>
                <w:p w14:paraId="09FA65A5" w14:textId="77777777" w:rsidR="00337126" w:rsidRPr="000F139C" w:rsidRDefault="00337126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其他：设定对应的时间。</w:t>
                  </w:r>
                </w:p>
              </w:tc>
            </w:tr>
          </w:tbl>
          <w:p w14:paraId="133BBE7A" w14:textId="77777777" w:rsidR="00337126" w:rsidRPr="000F139C" w:rsidRDefault="0033712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07696EF0" w14:textId="77777777" w:rsidR="00300596" w:rsidRPr="000F139C" w:rsidRDefault="00300596"/>
    <w:p w14:paraId="72D1A6F4" w14:textId="77777777" w:rsidR="00300596" w:rsidRPr="000F139C" w:rsidRDefault="00300596"/>
    <w:p w14:paraId="6FFEE090" w14:textId="64132851" w:rsidR="00300596" w:rsidRDefault="00300596"/>
    <w:p w14:paraId="4DFEA363" w14:textId="71B251DF" w:rsidR="00E564D3" w:rsidRDefault="00E564D3"/>
    <w:p w14:paraId="1FF9F351" w14:textId="5A3C56C0" w:rsidR="00300596" w:rsidRPr="000F139C" w:rsidRDefault="00300596"/>
    <w:p w14:paraId="18B33E23" w14:textId="77777777" w:rsidR="00300596" w:rsidRPr="000F139C" w:rsidRDefault="00300596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DD166D" w:rsidRPr="000F139C" w14:paraId="4BFFE99E" w14:textId="77777777" w:rsidTr="00453E01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F6388D3" w14:textId="77777777" w:rsidR="00DD166D" w:rsidRPr="000F139C" w:rsidRDefault="00DD166D" w:rsidP="00DD166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84E4C4" w14:textId="77777777" w:rsidR="00DD166D" w:rsidRPr="000F139C" w:rsidRDefault="00DD166D" w:rsidP="00DD166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D48EC13" w14:textId="77777777" w:rsidR="00DD166D" w:rsidRPr="000F139C" w:rsidRDefault="00DD166D" w:rsidP="00DD166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1956993" w14:textId="77777777" w:rsidR="00DD166D" w:rsidRPr="000F139C" w:rsidRDefault="00DD166D" w:rsidP="00DD166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DD166D" w:rsidRPr="000F139C" w14:paraId="57A53752" w14:textId="77777777" w:rsidTr="00453E01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33B23B99" w14:textId="77777777" w:rsidR="00DD166D" w:rsidRPr="000F139C" w:rsidRDefault="00DD166D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2B356557" w14:textId="77777777" w:rsidTr="00453E01">
        <w:trPr>
          <w:jc w:val="center"/>
        </w:trPr>
        <w:tc>
          <w:tcPr>
            <w:tcW w:w="507" w:type="pct"/>
            <w:shd w:val="clear" w:color="auto" w:fill="auto"/>
          </w:tcPr>
          <w:p w14:paraId="78481D5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</w:t>
            </w:r>
            <w:r w:rsidR="00E5681E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99" w:type="pct"/>
            <w:shd w:val="clear" w:color="auto" w:fill="auto"/>
          </w:tcPr>
          <w:p w14:paraId="019AFA5D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31836E38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95" w:type="pct"/>
            <w:shd w:val="clear" w:color="auto" w:fill="auto"/>
          </w:tcPr>
          <w:p w14:paraId="1A28292C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终端日志功能相关设置：</w:t>
            </w:r>
          </w:p>
          <w:p w14:paraId="11C03F4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，日志功能使能：</w:t>
            </w:r>
          </w:p>
          <w:p w14:paraId="1747A70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：默认关闭</w:t>
            </w:r>
          </w:p>
          <w:p w14:paraId="32DE68E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：开启</w:t>
            </w:r>
          </w:p>
          <w:p w14:paraId="196C3DF4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2~3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，日志最大记录条数。第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字节为高位：</w:t>
            </w:r>
          </w:p>
          <w:p w14:paraId="6891806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="0098061E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30F81845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其他：根据终端存储能力设置。</w:t>
            </w:r>
          </w:p>
          <w:p w14:paraId="38C7E23D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字节为终端日志传输配置参数：</w:t>
            </w:r>
          </w:p>
          <w:p w14:paraId="673F097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）条时，终端将打包最早的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条传输到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平台上，传输成功后将清除该部分日志。</w:t>
            </w:r>
          </w:p>
          <w:p w14:paraId="785AE2C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：终端默认不主动传输（可有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发起传输请求）任何终端日志，达到最大条数后，新的日志将从最早的日志开始覆盖。</w:t>
            </w:r>
          </w:p>
          <w:p w14:paraId="51BA261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：终端定期打包传输日志文件，已传输的日志，在达到（最大记录条数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6D53EC5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条日志文件就打包依次传输，已传输的日志，在达到（最大记录条数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479E90FC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：终端每次新增日志文件即时传输，已传输的日志，在达到（最大记录条数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292CE33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为终端打包日志文件时间间隔（当第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3A14D23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天，每天第一次上线传输前一天的日志文件。</w:t>
            </w:r>
          </w:p>
          <w:p w14:paraId="4BD1C57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16*m+n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小时上传一次前一周期的日志文件。</w:t>
            </w:r>
          </w:p>
          <w:p w14:paraId="49919AF5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  <w:p w14:paraId="71F2875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条日志后打包机制中的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003EE26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077F921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其他：设定相应的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值，最大不超过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</w:p>
          <w:p w14:paraId="441315B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</w:tc>
      </w:tr>
    </w:tbl>
    <w:p w14:paraId="3A7D90EC" w14:textId="77777777" w:rsidR="006C671D" w:rsidRPr="000F139C" w:rsidRDefault="006C671D"/>
    <w:p w14:paraId="7E2D9129" w14:textId="77777777" w:rsidR="006C671D" w:rsidRPr="000F139C" w:rsidRDefault="006C671D"/>
    <w:p w14:paraId="3526D385" w14:textId="77777777" w:rsidR="006C671D" w:rsidRPr="000F139C" w:rsidRDefault="006C671D"/>
    <w:p w14:paraId="2D8D7873" w14:textId="77777777" w:rsidR="006C671D" w:rsidRPr="000F139C" w:rsidRDefault="006C671D"/>
    <w:p w14:paraId="2752932B" w14:textId="77777777" w:rsidR="006C671D" w:rsidRPr="000F139C" w:rsidRDefault="006C671D"/>
    <w:p w14:paraId="25E4A5B9" w14:textId="77777777" w:rsidR="006C671D" w:rsidRPr="000F139C" w:rsidRDefault="006C671D"/>
    <w:p w14:paraId="4FB68086" w14:textId="77777777" w:rsidR="006C671D" w:rsidRPr="000F139C" w:rsidRDefault="006C671D"/>
    <w:p w14:paraId="276D781D" w14:textId="77777777" w:rsidR="006C671D" w:rsidRPr="000F139C" w:rsidRDefault="006C671D"/>
    <w:p w14:paraId="2DA5A570" w14:textId="77777777" w:rsidR="006C671D" w:rsidRPr="000F139C" w:rsidRDefault="006C671D"/>
    <w:p w14:paraId="46C8764E" w14:textId="77777777" w:rsidR="006C671D" w:rsidRPr="000F139C" w:rsidRDefault="006C671D"/>
    <w:p w14:paraId="33AEBB83" w14:textId="77777777" w:rsidR="006C671D" w:rsidRPr="000F139C" w:rsidRDefault="006C671D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6C671D" w:rsidRPr="000F139C" w14:paraId="1689808C" w14:textId="77777777" w:rsidTr="007B3408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15C6628" w14:textId="77777777" w:rsidR="006C671D" w:rsidRPr="000F139C" w:rsidRDefault="006C671D" w:rsidP="007B34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0C7F701" w14:textId="77777777" w:rsidR="006C671D" w:rsidRPr="000F139C" w:rsidRDefault="006C671D" w:rsidP="007B34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25BBF78" w14:textId="77777777" w:rsidR="006C671D" w:rsidRPr="000F139C" w:rsidRDefault="006C671D" w:rsidP="007B34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4CD6431" w14:textId="77777777" w:rsidR="006C671D" w:rsidRPr="000F139C" w:rsidRDefault="006C671D" w:rsidP="007B340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6C671D" w:rsidRPr="000F139C" w14:paraId="2E206E13" w14:textId="77777777" w:rsidTr="007B3408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34153F0C" w14:textId="77777777" w:rsidR="006C671D" w:rsidRPr="000F139C" w:rsidRDefault="006C671D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0F6F30A2" w14:textId="77777777" w:rsidTr="007B3408">
        <w:trPr>
          <w:jc w:val="center"/>
        </w:trPr>
        <w:tc>
          <w:tcPr>
            <w:tcW w:w="507" w:type="pct"/>
            <w:shd w:val="clear" w:color="auto" w:fill="auto"/>
          </w:tcPr>
          <w:p w14:paraId="2D2BAA04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0x2006</w:t>
            </w:r>
          </w:p>
        </w:tc>
        <w:tc>
          <w:tcPr>
            <w:tcW w:w="599" w:type="pct"/>
            <w:shd w:val="clear" w:color="auto" w:fill="auto"/>
          </w:tcPr>
          <w:p w14:paraId="7F26307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71F5831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95" w:type="pct"/>
            <w:shd w:val="clear" w:color="auto" w:fill="auto"/>
          </w:tcPr>
          <w:p w14:paraId="08874AE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</w:t>
            </w:r>
            <w:r w:rsidR="000A629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日志（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黑匣子</w:t>
            </w:r>
            <w:r w:rsidR="000A629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功能相关设置：</w:t>
            </w:r>
          </w:p>
          <w:p w14:paraId="495190E7" w14:textId="77777777" w:rsidR="00F8293F" w:rsidRPr="000F139C" w:rsidRDefault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，黑匣子功能使能：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：默认关闭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：开启</w:t>
            </w:r>
          </w:p>
          <w:p w14:paraId="5930D9F7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2~3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，黑匣子文件最大记录条数。第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字节为高位：</w:t>
            </w:r>
          </w:p>
          <w:p w14:paraId="4226AFB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="0098061E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00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613021A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其他：根据终端存储能力设置。</w:t>
            </w:r>
          </w:p>
          <w:p w14:paraId="0E86D3A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为黑匣子文件传输配置参数：</w:t>
            </w:r>
          </w:p>
          <w:p w14:paraId="6572E0B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）条时，终端将打包最早的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条传输到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平台上，传输成功后将清除该部分日志。</w:t>
            </w:r>
          </w:p>
          <w:p w14:paraId="0324DDE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：终端默认不主动传输（可有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发起传输请求）任何设备黑匣子文件，达到最大条数后，新的文件将从最早的信息开始覆盖。</w:t>
            </w:r>
          </w:p>
          <w:p w14:paraId="38608FB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：终端定期打包传输设备黑匣子文件，已传输的文件，在达到（最大记录条数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6B7692A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条黑匣子文件就打包依次传输，已传输的文件，在达到（最大记录条数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3EE44D4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：终端每次新增黑匣子文件即时传输，已传输的文件，在达到（最大记录条数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）条时清除。</w:t>
            </w:r>
          </w:p>
          <w:p w14:paraId="57769E4C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为终端打包黑匣子文件时间间隔（当第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</w:p>
          <w:p w14:paraId="7CA3B83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天，每天第一次上线传输前一天的黑匣子文件。</w:t>
            </w:r>
          </w:p>
          <w:p w14:paraId="2FDE80A1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0xmn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：间隔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16*m+n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小时上传一次前一周期的黑匣子文件。</w:t>
            </w:r>
          </w:p>
          <w:p w14:paraId="05F95CF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  <w:p w14:paraId="42DF77B0" w14:textId="596AC5A2" w:rsidR="00F8293F" w:rsidRPr="000F139C" w:rsidRDefault="00F8293F" w:rsidP="007B340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为终端新增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条黑匣子文件后打包机制中的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值（当第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时有效）：</w:t>
            </w:r>
            <w:r w:rsidR="007B340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 w:rsidR="007B340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：默认为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条</w:t>
            </w:r>
          </w:p>
          <w:p w14:paraId="11FF6FC2" w14:textId="77777777" w:rsidR="00F8293F" w:rsidRPr="000F139C" w:rsidRDefault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其他：设定相应的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值，最大不超过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0xFF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：无效</w:t>
            </w:r>
          </w:p>
        </w:tc>
      </w:tr>
      <w:tr w:rsidR="00407D88" w:rsidRPr="000F139C" w14:paraId="1465C74D" w14:textId="77777777" w:rsidTr="007B3408">
        <w:trPr>
          <w:jc w:val="center"/>
        </w:trPr>
        <w:tc>
          <w:tcPr>
            <w:tcW w:w="507" w:type="pct"/>
            <w:shd w:val="clear" w:color="auto" w:fill="auto"/>
          </w:tcPr>
          <w:p w14:paraId="37A9717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5" w:name="tlv_0x200A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</w:t>
            </w:r>
            <w:bookmarkEnd w:id="1025"/>
            <w:r w:rsidR="00E5681E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99" w:type="pct"/>
            <w:shd w:val="clear" w:color="auto" w:fill="auto"/>
          </w:tcPr>
          <w:p w14:paraId="7A71FDE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99" w:type="pct"/>
            <w:shd w:val="clear" w:color="auto" w:fill="auto"/>
          </w:tcPr>
          <w:p w14:paraId="0226587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141BB28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终端日志文件传输请求参数：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2302"/>
              <w:gridCol w:w="2410"/>
            </w:tblGrid>
            <w:tr w:rsidR="00407D88" w:rsidRPr="000F139C" w14:paraId="037EF84D" w14:textId="77777777" w:rsidTr="00920E43">
              <w:tc>
                <w:tcPr>
                  <w:tcW w:w="660" w:type="dxa"/>
                  <w:shd w:val="clear" w:color="auto" w:fill="auto"/>
                </w:tcPr>
                <w:p w14:paraId="059BD55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14:paraId="4653FFE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</w:t>
                  </w:r>
                </w:p>
                <w:p w14:paraId="1F8C716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起始时间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9E7FA6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前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字节为日期，后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字节为时间。结构通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0x2005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位置信息中的最后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个字段。</w:t>
                  </w:r>
                </w:p>
              </w:tc>
            </w:tr>
            <w:tr w:rsidR="00407D88" w:rsidRPr="000F139C" w14:paraId="4862A72E" w14:textId="77777777" w:rsidTr="00920E43">
              <w:tc>
                <w:tcPr>
                  <w:tcW w:w="660" w:type="dxa"/>
                  <w:shd w:val="clear" w:color="auto" w:fill="auto"/>
                </w:tcPr>
                <w:p w14:paraId="3908472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14:paraId="0D9DE72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待传输终端日志终止时间</w:t>
                  </w:r>
                </w:p>
                <w:p w14:paraId="7DB98A0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51F1E81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同上</w:t>
                  </w:r>
                </w:p>
              </w:tc>
            </w:tr>
            <w:tr w:rsidR="00407D88" w:rsidRPr="000F139C" w14:paraId="5E8609EE" w14:textId="77777777" w:rsidTr="00920E43">
              <w:tc>
                <w:tcPr>
                  <w:tcW w:w="660" w:type="dxa"/>
                  <w:shd w:val="clear" w:color="auto" w:fill="auto"/>
                </w:tcPr>
                <w:p w14:paraId="0BB4793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2*n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14:paraId="259ADCD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待传输终端日志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范围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117F8B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支持对日志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进行筛选，需要传输的日志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收尾相接，依次排列。</w:t>
                  </w:r>
                </w:p>
                <w:p w14:paraId="4FADEDB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如果填充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0x0200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或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0x0300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将传输组内所有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的日志。如果填充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0xFFFF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将传输所有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的日志。</w:t>
                  </w:r>
                </w:p>
              </w:tc>
            </w:tr>
          </w:tbl>
          <w:p w14:paraId="5737D7FC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1F9B85E7" w14:textId="77777777" w:rsidR="00F21021" w:rsidRPr="000F139C" w:rsidRDefault="00F21021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F21021" w:rsidRPr="000F139C" w14:paraId="2C22D8A7" w14:textId="77777777" w:rsidTr="009A4FE0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C6CB9D9" w14:textId="77777777"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22285E2" w14:textId="77777777"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17716F3" w14:textId="77777777"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0B85F0A" w14:textId="77777777" w:rsidR="00F21021" w:rsidRPr="000F139C" w:rsidRDefault="00F21021" w:rsidP="009A4FE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F21021" w:rsidRPr="000F139C" w14:paraId="1D38E475" w14:textId="77777777" w:rsidTr="009A4FE0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4FDE4639" w14:textId="77777777" w:rsidR="00F21021" w:rsidRPr="000F139C" w:rsidRDefault="00F21021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配置组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643632CA" w14:textId="77777777" w:rsidTr="009A4FE0">
        <w:trPr>
          <w:jc w:val="center"/>
        </w:trPr>
        <w:tc>
          <w:tcPr>
            <w:tcW w:w="507" w:type="pct"/>
            <w:shd w:val="clear" w:color="auto" w:fill="auto"/>
          </w:tcPr>
          <w:p w14:paraId="2AA117A0" w14:textId="77777777" w:rsidR="00BF3806" w:rsidRPr="000F139C" w:rsidRDefault="00BF380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0x2008</w:t>
            </w:r>
          </w:p>
        </w:tc>
        <w:tc>
          <w:tcPr>
            <w:tcW w:w="599" w:type="pct"/>
            <w:shd w:val="clear" w:color="auto" w:fill="auto"/>
          </w:tcPr>
          <w:p w14:paraId="011414AB" w14:textId="77777777" w:rsidR="00BF3806" w:rsidRPr="000F139C" w:rsidRDefault="00BF380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99" w:type="pct"/>
            <w:shd w:val="clear" w:color="auto" w:fill="auto"/>
          </w:tcPr>
          <w:p w14:paraId="7A6998CB" w14:textId="77777777" w:rsidR="00BF3806" w:rsidRPr="000F139C" w:rsidRDefault="00BF380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40179830" w14:textId="77777777" w:rsidR="00BF3806" w:rsidRPr="000F139C" w:rsidRDefault="00BF380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J1939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协议采集设置：（预留）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PGN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及源地址组</w:t>
            </w:r>
          </w:p>
        </w:tc>
      </w:tr>
      <w:tr w:rsidR="00407D88" w:rsidRPr="000F139C" w14:paraId="24F15411" w14:textId="77777777" w:rsidTr="009A4FE0">
        <w:trPr>
          <w:jc w:val="center"/>
        </w:trPr>
        <w:tc>
          <w:tcPr>
            <w:tcW w:w="507" w:type="pct"/>
            <w:shd w:val="clear" w:color="auto" w:fill="auto"/>
          </w:tcPr>
          <w:p w14:paraId="0E4768EB" w14:textId="77777777" w:rsidR="00E517CC" w:rsidRPr="000F139C" w:rsidRDefault="00E517C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0x2009</w:t>
            </w:r>
          </w:p>
        </w:tc>
        <w:tc>
          <w:tcPr>
            <w:tcW w:w="599" w:type="pct"/>
            <w:shd w:val="clear" w:color="auto" w:fill="auto"/>
          </w:tcPr>
          <w:p w14:paraId="6490CAAC" w14:textId="77777777" w:rsidR="00E517CC" w:rsidRPr="000F139C" w:rsidRDefault="003924F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99" w:type="pct"/>
            <w:shd w:val="clear" w:color="auto" w:fill="auto"/>
          </w:tcPr>
          <w:p w14:paraId="21BC1761" w14:textId="77777777" w:rsidR="00E517CC" w:rsidRPr="000F139C" w:rsidRDefault="003924F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95" w:type="pct"/>
            <w:shd w:val="clear" w:color="auto" w:fill="auto"/>
          </w:tcPr>
          <w:p w14:paraId="47D9B77C" w14:textId="77777777" w:rsidR="003924F6" w:rsidRPr="000F139C" w:rsidRDefault="003924F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位置追踪参数：</w:t>
            </w:r>
          </w:p>
          <w:p w14:paraId="0660E252" w14:textId="77777777" w:rsidR="003924F6" w:rsidRPr="000F139C" w:rsidRDefault="003924F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字节表示追踪模式：</w:t>
            </w:r>
          </w:p>
          <w:p w14:paraId="4DD72833" w14:textId="77777777" w:rsidR="003924F6" w:rsidRPr="000F139C" w:rsidRDefault="003924F6" w:rsidP="003924F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：等时间间隔追踪</w:t>
            </w:r>
          </w:p>
          <w:p w14:paraId="522E0026" w14:textId="77777777" w:rsidR="003924F6" w:rsidRPr="000F139C" w:rsidRDefault="003924F6" w:rsidP="003924F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：等距离间隔追踪</w:t>
            </w:r>
          </w:p>
          <w:p w14:paraId="49C8808E" w14:textId="77777777" w:rsidR="003924F6" w:rsidRPr="000F139C" w:rsidRDefault="003924F6" w:rsidP="003924F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表示位置追踪间隔：</w:t>
            </w:r>
          </w:p>
          <w:p w14:paraId="2BF89DC1" w14:textId="77777777" w:rsidR="003924F6" w:rsidRPr="000F139C" w:rsidRDefault="003924F6" w:rsidP="003924F6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</w:p>
          <w:p w14:paraId="7BC8CA9A" w14:textId="77777777" w:rsidR="003924F6" w:rsidRPr="000F139C" w:rsidRDefault="003924F6" w:rsidP="003924F6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</w:p>
          <w:p w14:paraId="61117FD0" w14:textId="77777777" w:rsidR="003924F6" w:rsidRPr="000F139C" w:rsidRDefault="003924F6" w:rsidP="003924F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字节表示作用时间或距离范围</w:t>
            </w:r>
          </w:p>
          <w:p w14:paraId="776130CA" w14:textId="77777777" w:rsidR="003924F6" w:rsidRPr="000F139C" w:rsidRDefault="003924F6" w:rsidP="003924F6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时表示时间，单位：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分</w:t>
            </w:r>
          </w:p>
          <w:p w14:paraId="6699BA9A" w14:textId="77777777" w:rsidR="003924F6" w:rsidRPr="000F139C" w:rsidRDefault="003924F6" w:rsidP="003924F6">
            <w:pPr>
              <w:pStyle w:val="affffff8"/>
              <w:ind w:firstLine="36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字节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</w:t>
            </w:r>
            <w:r w:rsidR="00B210D5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表示距离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千米</w:t>
            </w:r>
          </w:p>
          <w:p w14:paraId="3298A4A6" w14:textId="77777777" w:rsidR="003924F6" w:rsidRPr="000F139C" w:rsidRDefault="003924F6" w:rsidP="00B210D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</w:t>
            </w:r>
            <w:r w:rsidR="00B210D5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时表示追踪功能关闭</w:t>
            </w:r>
          </w:p>
        </w:tc>
      </w:tr>
      <w:tr w:rsidR="00407D88" w:rsidRPr="000F139C" w14:paraId="0C51E64A" w14:textId="77777777" w:rsidTr="009A4FE0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932C8E5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终端及设备工作信息上传数据组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61179364" w14:textId="77777777" w:rsidTr="009A4FE0">
        <w:trPr>
          <w:jc w:val="center"/>
        </w:trPr>
        <w:tc>
          <w:tcPr>
            <w:tcW w:w="507" w:type="pct"/>
            <w:shd w:val="clear" w:color="auto" w:fill="auto"/>
          </w:tcPr>
          <w:p w14:paraId="3CFC6A58" w14:textId="77777777" w:rsidR="00F8293F" w:rsidRPr="000F139C" w:rsidRDefault="00F8293F" w:rsidP="00FE389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6" w:name="tlv_0x20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bookmarkEnd w:id="1026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99" w:type="pct"/>
            <w:shd w:val="clear" w:color="auto" w:fill="auto"/>
          </w:tcPr>
          <w:p w14:paraId="3A88740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数组</w:t>
            </w:r>
          </w:p>
        </w:tc>
        <w:tc>
          <w:tcPr>
            <w:tcW w:w="599" w:type="pct"/>
            <w:shd w:val="clear" w:color="auto" w:fill="auto"/>
          </w:tcPr>
          <w:p w14:paraId="1FD91ED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3295" w:type="pct"/>
            <w:shd w:val="clear" w:color="auto" w:fill="auto"/>
          </w:tcPr>
          <w:p w14:paraId="6782060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位置信息单包（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495"/>
              <w:gridCol w:w="2551"/>
            </w:tblGrid>
            <w:tr w:rsidR="00407D88" w:rsidRPr="000F139C" w14:paraId="029A0581" w14:textId="77777777" w:rsidTr="00920E43">
              <w:tc>
                <w:tcPr>
                  <w:tcW w:w="660" w:type="dxa"/>
                  <w:shd w:val="clear" w:color="auto" w:fill="auto"/>
                </w:tcPr>
                <w:p w14:paraId="022F5E5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6E440BB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3828E4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7D1881C0" w14:textId="77777777" w:rsidTr="00920E43">
              <w:tc>
                <w:tcPr>
                  <w:tcW w:w="660" w:type="dxa"/>
                  <w:shd w:val="clear" w:color="auto" w:fill="auto"/>
                </w:tcPr>
                <w:p w14:paraId="69D1DE0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3340C82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经纬半球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74A934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表示北纬东经</w:t>
                  </w:r>
                </w:p>
                <w:p w14:paraId="6301A75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0x01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表示北纬西经</w:t>
                  </w:r>
                </w:p>
                <w:p w14:paraId="517EBC6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0x10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表示南纬东经</w:t>
                  </w:r>
                </w:p>
                <w:p w14:paraId="060EB3E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0x11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表示南纬西经</w:t>
                  </w:r>
                </w:p>
              </w:tc>
            </w:tr>
            <w:tr w:rsidR="00407D88" w:rsidRPr="000F139C" w14:paraId="6B42539F" w14:textId="77777777" w:rsidTr="00920E43">
              <w:tc>
                <w:tcPr>
                  <w:tcW w:w="660" w:type="dxa"/>
                  <w:shd w:val="clear" w:color="auto" w:fill="auto"/>
                </w:tcPr>
                <w:p w14:paraId="3036A4F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3B63D8F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0878D3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纬度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X1000000</w:t>
                  </w:r>
                </w:p>
              </w:tc>
            </w:tr>
            <w:tr w:rsidR="00407D88" w:rsidRPr="000F139C" w14:paraId="6FE147D0" w14:textId="77777777" w:rsidTr="00920E43">
              <w:tc>
                <w:tcPr>
                  <w:tcW w:w="660" w:type="dxa"/>
                  <w:shd w:val="clear" w:color="auto" w:fill="auto"/>
                </w:tcPr>
                <w:p w14:paraId="6A8EDB4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057EC9A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C0AA82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经度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X1000000</w:t>
                  </w:r>
                </w:p>
              </w:tc>
            </w:tr>
            <w:tr w:rsidR="00407D88" w:rsidRPr="000F139C" w14:paraId="36C49413" w14:textId="77777777" w:rsidTr="00920E43">
              <w:tc>
                <w:tcPr>
                  <w:tcW w:w="660" w:type="dxa"/>
                  <w:shd w:val="clear" w:color="auto" w:fill="auto"/>
                </w:tcPr>
                <w:p w14:paraId="308CF59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2AB5910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1289426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单位：公里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/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小时</w:t>
                  </w:r>
                </w:p>
              </w:tc>
            </w:tr>
            <w:tr w:rsidR="00407D88" w:rsidRPr="000F139C" w14:paraId="65C0D8DE" w14:textId="77777777" w:rsidTr="00920E43">
              <w:tc>
                <w:tcPr>
                  <w:tcW w:w="660" w:type="dxa"/>
                  <w:shd w:val="clear" w:color="auto" w:fill="auto"/>
                </w:tcPr>
                <w:p w14:paraId="2E717B0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5289015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D04A1D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正北方为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度，顺时针增加，单位：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度，范围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—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180</w:t>
                  </w:r>
                </w:p>
              </w:tc>
            </w:tr>
            <w:tr w:rsidR="00407D88" w:rsidRPr="000F139C" w14:paraId="33AD5DD0" w14:textId="77777777" w:rsidTr="00920E43">
              <w:tc>
                <w:tcPr>
                  <w:tcW w:w="660" w:type="dxa"/>
                  <w:shd w:val="clear" w:color="auto" w:fill="auto"/>
                </w:tcPr>
                <w:p w14:paraId="324CA5E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4186307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海拔高度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3FD337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单位：米。最高位为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表示正海拔，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表示负海拔。</w:t>
                  </w:r>
                </w:p>
              </w:tc>
            </w:tr>
            <w:tr w:rsidR="00407D88" w:rsidRPr="000F139C" w14:paraId="46C63EE5" w14:textId="77777777" w:rsidTr="00920E43">
              <w:tc>
                <w:tcPr>
                  <w:tcW w:w="660" w:type="dxa"/>
                  <w:shd w:val="clear" w:color="auto" w:fill="auto"/>
                </w:tcPr>
                <w:p w14:paraId="1CF4C3C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7506E97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日期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536EA46" w14:textId="77777777" w:rsidR="00F8293F" w:rsidRPr="000F139C" w:rsidRDefault="00F8293F" w:rsidP="009622B4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UTC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日期：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表示年（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2000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</w:t>
                  </w:r>
                  <w:r w:rsidR="009622B4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年），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表示月，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表示日</w:t>
                  </w:r>
                  <w:proofErr w:type="gramEnd"/>
                </w:p>
              </w:tc>
            </w:tr>
            <w:tr w:rsidR="00407D88" w:rsidRPr="000F139C" w14:paraId="5E0D797C" w14:textId="77777777" w:rsidTr="00920E43">
              <w:tc>
                <w:tcPr>
                  <w:tcW w:w="660" w:type="dxa"/>
                  <w:shd w:val="clear" w:color="auto" w:fill="auto"/>
                </w:tcPr>
                <w:p w14:paraId="3E67AB4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2A21FB8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4BB9A9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UTC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时间</w:t>
                  </w:r>
                </w:p>
                <w:p w14:paraId="5C25D12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代表小时，</w:t>
                  </w:r>
                </w:p>
                <w:p w14:paraId="31D546E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代表分钟，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第</w:t>
                  </w:r>
                  <w:r w:rsidRPr="000F139C">
                    <w:rPr>
                      <w:rFonts w:asciiTheme="minorEastAsia" w:eastAsia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F139C">
                    <w:rPr>
                      <w:rFonts w:asciiTheme="minorEastAsia" w:eastAsia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字节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代表秒</w:t>
                  </w:r>
                </w:p>
              </w:tc>
            </w:tr>
          </w:tbl>
          <w:p w14:paraId="45FA700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14:paraId="33A8783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679879CC" w14:textId="77777777" w:rsidR="001A5A04" w:rsidRPr="000F139C" w:rsidRDefault="001A5A04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1A5A04" w:rsidRPr="000F139C" w14:paraId="75C84787" w14:textId="77777777" w:rsidTr="00FA456B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F857900" w14:textId="77777777" w:rsidR="001A5A04" w:rsidRPr="000F139C" w:rsidRDefault="001A5A04" w:rsidP="00FA456B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7FD270" w14:textId="77777777" w:rsidR="001A5A04" w:rsidRPr="000F139C" w:rsidRDefault="001A5A04" w:rsidP="00FA456B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8B8D992" w14:textId="77777777" w:rsidR="001A5A04" w:rsidRPr="000F139C" w:rsidRDefault="001A5A04" w:rsidP="00FA456B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67F896F" w14:textId="77777777" w:rsidR="001A5A04" w:rsidRPr="000F139C" w:rsidRDefault="001A5A04" w:rsidP="00FA456B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1A5A04" w:rsidRPr="000F139C" w14:paraId="35E2E1A2" w14:textId="77777777" w:rsidTr="00FA456B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1F6D0EF0" w14:textId="77777777" w:rsidR="001A5A04" w:rsidRPr="000F139C" w:rsidRDefault="001A5A04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终端及设备工作信息上传数据组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5AB9524F" w14:textId="77777777" w:rsidTr="00FA456B">
        <w:trPr>
          <w:jc w:val="center"/>
        </w:trPr>
        <w:tc>
          <w:tcPr>
            <w:tcW w:w="507" w:type="pct"/>
            <w:shd w:val="clear" w:color="auto" w:fill="auto"/>
          </w:tcPr>
          <w:p w14:paraId="5BF6D286" w14:textId="77777777" w:rsidR="00F8293F" w:rsidRPr="000F139C" w:rsidRDefault="00FE389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7" w:name="tlv_0x20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0x21</w:t>
            </w:r>
            <w:r w:rsidR="00F8293F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bookmarkEnd w:id="102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99" w:type="pct"/>
            <w:shd w:val="clear" w:color="auto" w:fill="auto"/>
          </w:tcPr>
          <w:p w14:paraId="26F7543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967A822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18AA29D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位置信息打包：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735"/>
              <w:gridCol w:w="2311"/>
            </w:tblGrid>
            <w:tr w:rsidR="00407D88" w:rsidRPr="000F139C" w14:paraId="1846A697" w14:textId="77777777" w:rsidTr="00920E43">
              <w:tc>
                <w:tcPr>
                  <w:tcW w:w="660" w:type="dxa"/>
                  <w:shd w:val="clear" w:color="auto" w:fill="auto"/>
                </w:tcPr>
                <w:p w14:paraId="5314294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7811CA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311" w:type="dxa"/>
                  <w:shd w:val="clear" w:color="auto" w:fill="auto"/>
                </w:tcPr>
                <w:p w14:paraId="3F36116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17EE0996" w14:textId="77777777" w:rsidTr="00920E43">
              <w:tc>
                <w:tcPr>
                  <w:tcW w:w="660" w:type="dxa"/>
                  <w:shd w:val="clear" w:color="auto" w:fill="auto"/>
                </w:tcPr>
                <w:p w14:paraId="6971A03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71CEC2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信息条数</w:t>
                  </w:r>
                </w:p>
              </w:tc>
              <w:tc>
                <w:tcPr>
                  <w:tcW w:w="2311" w:type="dxa"/>
                  <w:shd w:val="clear" w:color="auto" w:fill="auto"/>
                </w:tcPr>
                <w:p w14:paraId="3B9D2DA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323CF9C" w14:textId="77777777" w:rsidTr="00920E43">
              <w:tc>
                <w:tcPr>
                  <w:tcW w:w="660" w:type="dxa"/>
                  <w:shd w:val="clear" w:color="auto" w:fill="auto"/>
                </w:tcPr>
                <w:p w14:paraId="21F27AC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6E5C585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位置信息单包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11" w:type="dxa"/>
                  <w:shd w:val="clear" w:color="auto" w:fill="auto"/>
                </w:tcPr>
                <w:p w14:paraId="67B4EE3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参见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TLV0x2005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Value</w:t>
                  </w:r>
                </w:p>
              </w:tc>
            </w:tr>
            <w:tr w:rsidR="00407D88" w:rsidRPr="000F139C" w14:paraId="2D4D3B1F" w14:textId="77777777" w:rsidTr="00920E43">
              <w:tc>
                <w:tcPr>
                  <w:tcW w:w="660" w:type="dxa"/>
                  <w:shd w:val="clear" w:color="auto" w:fill="auto"/>
                </w:tcPr>
                <w:p w14:paraId="2FE0516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BA01CC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位置信息单包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11" w:type="dxa"/>
                  <w:shd w:val="clear" w:color="auto" w:fill="auto"/>
                </w:tcPr>
                <w:p w14:paraId="587C22B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4CB895E" w14:textId="77777777" w:rsidTr="00920E43">
              <w:tc>
                <w:tcPr>
                  <w:tcW w:w="4706" w:type="dxa"/>
                  <w:gridSpan w:val="3"/>
                  <w:shd w:val="clear" w:color="auto" w:fill="auto"/>
                </w:tcPr>
                <w:p w14:paraId="06E1F04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407D88" w:rsidRPr="000F139C" w14:paraId="4AA20F5D" w14:textId="77777777" w:rsidTr="00920E43">
              <w:tc>
                <w:tcPr>
                  <w:tcW w:w="660" w:type="dxa"/>
                  <w:shd w:val="clear" w:color="auto" w:fill="auto"/>
                </w:tcPr>
                <w:p w14:paraId="2F61B01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51AE47F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位置信息单包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311" w:type="dxa"/>
                  <w:shd w:val="clear" w:color="auto" w:fill="auto"/>
                </w:tcPr>
                <w:p w14:paraId="260C8DA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46342D44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16A477CB" w14:textId="77777777" w:rsidTr="00FA456B">
        <w:trPr>
          <w:jc w:val="center"/>
        </w:trPr>
        <w:tc>
          <w:tcPr>
            <w:tcW w:w="507" w:type="pct"/>
            <w:shd w:val="clear" w:color="auto" w:fill="auto"/>
          </w:tcPr>
          <w:p w14:paraId="12977AE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8" w:name="tlv_0x20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28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599" w:type="pct"/>
            <w:shd w:val="clear" w:color="auto" w:fill="auto"/>
          </w:tcPr>
          <w:p w14:paraId="58533128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0A91B6A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131A0150" w14:textId="4CF90A10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工作参数单包：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总线数据</w:t>
            </w:r>
            <w:r w:rsidR="00EF41C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。此包包含的</w:t>
            </w:r>
            <w:r w:rsidR="00EF41C7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="00EF41C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由</w:t>
            </w:r>
            <w:hyperlink w:anchor="tlv_0x0108" w:history="1">
              <w:r w:rsidR="00EF41C7" w:rsidRPr="000F139C">
                <w:rPr>
                  <w:rStyle w:val="afff4"/>
                  <w:rFonts w:asciiTheme="minorEastAsia" w:eastAsiaTheme="minorEastAsia" w:hAnsiTheme="minorEastAsia"/>
                  <w:noProof w:val="0"/>
                  <w:color w:val="000000" w:themeColor="text1"/>
                  <w:sz w:val="18"/>
                  <w:szCs w:val="18"/>
                </w:rPr>
                <w:t>TLV0x0108</w:t>
              </w:r>
            </w:hyperlink>
            <w:r w:rsidR="00EF41C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定义。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735"/>
              <w:gridCol w:w="2312"/>
            </w:tblGrid>
            <w:tr w:rsidR="00407D88" w:rsidRPr="000F139C" w14:paraId="757C3157" w14:textId="77777777" w:rsidTr="00920E43">
              <w:tc>
                <w:tcPr>
                  <w:tcW w:w="660" w:type="dxa"/>
                  <w:shd w:val="clear" w:color="auto" w:fill="auto"/>
                </w:tcPr>
                <w:p w14:paraId="67B1143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0F610D4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1947E07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7616FDE1" w14:textId="77777777" w:rsidTr="00920E43">
              <w:tc>
                <w:tcPr>
                  <w:tcW w:w="660" w:type="dxa"/>
                  <w:shd w:val="clear" w:color="auto" w:fill="auto"/>
                </w:tcPr>
                <w:p w14:paraId="387DC23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B90186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数据包数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7206487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FCB8580" w14:textId="77777777" w:rsidTr="00920E43">
              <w:tc>
                <w:tcPr>
                  <w:tcW w:w="660" w:type="dxa"/>
                  <w:shd w:val="clear" w:color="auto" w:fill="auto"/>
                </w:tcPr>
                <w:p w14:paraId="6B169C4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5D76D75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1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332F11D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45A4E201" w14:textId="77777777" w:rsidTr="00920E43">
              <w:tc>
                <w:tcPr>
                  <w:tcW w:w="660" w:type="dxa"/>
                  <w:shd w:val="clear" w:color="auto" w:fill="auto"/>
                </w:tcPr>
                <w:p w14:paraId="2DCD3BA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3576E37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2D02207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789ADCFE" w14:textId="77777777" w:rsidTr="00920E43">
              <w:tc>
                <w:tcPr>
                  <w:tcW w:w="660" w:type="dxa"/>
                  <w:shd w:val="clear" w:color="auto" w:fill="auto"/>
                </w:tcPr>
                <w:p w14:paraId="617F199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64060F9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2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5791349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63C622E" w14:textId="77777777" w:rsidTr="00920E43">
              <w:tc>
                <w:tcPr>
                  <w:tcW w:w="660" w:type="dxa"/>
                  <w:shd w:val="clear" w:color="auto" w:fill="auto"/>
                </w:tcPr>
                <w:p w14:paraId="681CE43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376B4FF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2AE7B5F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03BB73A3" w14:textId="77777777" w:rsidTr="00920E43">
              <w:tc>
                <w:tcPr>
                  <w:tcW w:w="4707" w:type="dxa"/>
                  <w:gridSpan w:val="3"/>
                  <w:shd w:val="clear" w:color="auto" w:fill="auto"/>
                </w:tcPr>
                <w:p w14:paraId="258F40F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407D88" w:rsidRPr="000F139C" w14:paraId="4F1A2803" w14:textId="77777777" w:rsidTr="00920E43">
              <w:tc>
                <w:tcPr>
                  <w:tcW w:w="660" w:type="dxa"/>
                  <w:shd w:val="clear" w:color="auto" w:fill="auto"/>
                </w:tcPr>
                <w:p w14:paraId="494FE10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18786E7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n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5F33539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F0AAFC6" w14:textId="77777777" w:rsidTr="00920E43">
              <w:tc>
                <w:tcPr>
                  <w:tcW w:w="660" w:type="dxa"/>
                  <w:shd w:val="clear" w:color="auto" w:fill="auto"/>
                </w:tcPr>
                <w:p w14:paraId="397DCD5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2A3C2D3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619EAAC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805EEBB" w14:textId="3421B0DC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335EC458" w14:textId="77777777" w:rsidTr="00FA456B">
        <w:trPr>
          <w:jc w:val="center"/>
        </w:trPr>
        <w:tc>
          <w:tcPr>
            <w:tcW w:w="507" w:type="pct"/>
            <w:shd w:val="clear" w:color="auto" w:fill="auto"/>
          </w:tcPr>
          <w:p w14:paraId="3E9463F7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29" w:name="tlv_0x20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29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599" w:type="pct"/>
            <w:shd w:val="clear" w:color="auto" w:fill="auto"/>
          </w:tcPr>
          <w:p w14:paraId="5DCBBD91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6C343E6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2B4B411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工作参数单包：其他总线数据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735"/>
              <w:gridCol w:w="2312"/>
            </w:tblGrid>
            <w:tr w:rsidR="00407D88" w:rsidRPr="000F139C" w14:paraId="2601A6F5" w14:textId="77777777" w:rsidTr="00920E43">
              <w:tc>
                <w:tcPr>
                  <w:tcW w:w="660" w:type="dxa"/>
                  <w:shd w:val="clear" w:color="auto" w:fill="auto"/>
                </w:tcPr>
                <w:p w14:paraId="010C445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EA7115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7A518FA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71ACB556" w14:textId="77777777" w:rsidTr="00920E43">
              <w:tc>
                <w:tcPr>
                  <w:tcW w:w="660" w:type="dxa"/>
                  <w:shd w:val="clear" w:color="auto" w:fill="auto"/>
                </w:tcPr>
                <w:p w14:paraId="286EC704" w14:textId="77777777" w:rsidR="006B24EE" w:rsidRPr="000F139C" w:rsidRDefault="006B24EE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3CD5BF44" w14:textId="77777777" w:rsidR="006B24EE" w:rsidRPr="000F139C" w:rsidRDefault="006B24EE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数据包个数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6F17733C" w14:textId="77777777" w:rsidR="006B24EE" w:rsidRPr="000F139C" w:rsidRDefault="006B24EE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D3359E0" w14:textId="77777777" w:rsidTr="00920E43">
              <w:tc>
                <w:tcPr>
                  <w:tcW w:w="660" w:type="dxa"/>
                  <w:shd w:val="clear" w:color="auto" w:fill="auto"/>
                </w:tcPr>
                <w:p w14:paraId="09B59DD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1775868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 1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12B74DE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5C4727AD" w14:textId="77777777" w:rsidTr="00920E43">
              <w:tc>
                <w:tcPr>
                  <w:tcW w:w="660" w:type="dxa"/>
                  <w:shd w:val="clear" w:color="auto" w:fill="auto"/>
                </w:tcPr>
                <w:p w14:paraId="560BB58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1A3EC22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1 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74AAECB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单位：字节</w:t>
                  </w:r>
                </w:p>
              </w:tc>
            </w:tr>
            <w:tr w:rsidR="00407D88" w:rsidRPr="000F139C" w14:paraId="0942A31F" w14:textId="77777777" w:rsidTr="00920E43">
              <w:tc>
                <w:tcPr>
                  <w:tcW w:w="660" w:type="dxa"/>
                  <w:shd w:val="clear" w:color="auto" w:fill="auto"/>
                </w:tcPr>
                <w:p w14:paraId="30CA0EE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不定长</w:t>
                  </w:r>
                  <w:proofErr w:type="gramEnd"/>
                </w:p>
              </w:tc>
              <w:tc>
                <w:tcPr>
                  <w:tcW w:w="1735" w:type="dxa"/>
                  <w:shd w:val="clear" w:color="auto" w:fill="auto"/>
                </w:tcPr>
                <w:p w14:paraId="52AACC2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7D67916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4906143" w14:textId="77777777" w:rsidTr="00920E43">
              <w:tc>
                <w:tcPr>
                  <w:tcW w:w="660" w:type="dxa"/>
                  <w:shd w:val="clear" w:color="auto" w:fill="auto"/>
                </w:tcPr>
                <w:p w14:paraId="5C78897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173DA23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 2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3284327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68AA460" w14:textId="77777777" w:rsidTr="00920E43">
              <w:tc>
                <w:tcPr>
                  <w:tcW w:w="660" w:type="dxa"/>
                  <w:shd w:val="clear" w:color="auto" w:fill="auto"/>
                </w:tcPr>
                <w:p w14:paraId="01F0080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不定长</w:t>
                  </w:r>
                  <w:proofErr w:type="gramEnd"/>
                </w:p>
              </w:tc>
              <w:tc>
                <w:tcPr>
                  <w:tcW w:w="1735" w:type="dxa"/>
                  <w:shd w:val="clear" w:color="auto" w:fill="auto"/>
                </w:tcPr>
                <w:p w14:paraId="706FDED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0EC494B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单位：字节</w:t>
                  </w:r>
                </w:p>
              </w:tc>
            </w:tr>
            <w:tr w:rsidR="00407D88" w:rsidRPr="000F139C" w14:paraId="002F684D" w14:textId="77777777" w:rsidTr="00920E43">
              <w:tc>
                <w:tcPr>
                  <w:tcW w:w="660" w:type="dxa"/>
                  <w:shd w:val="clear" w:color="auto" w:fill="auto"/>
                </w:tcPr>
                <w:p w14:paraId="2FD0B39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7485A07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4569A01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544FE980" w14:textId="77777777" w:rsidTr="00920E43">
              <w:tc>
                <w:tcPr>
                  <w:tcW w:w="660" w:type="dxa"/>
                  <w:shd w:val="clear" w:color="auto" w:fill="auto"/>
                </w:tcPr>
                <w:p w14:paraId="35C1129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4AF1E7D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12" w:type="dxa"/>
                  <w:shd w:val="clear" w:color="auto" w:fill="auto"/>
                </w:tcPr>
                <w:p w14:paraId="3D572C6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3F5C5807" w14:textId="77777777" w:rsidTr="00920E43">
              <w:tc>
                <w:tcPr>
                  <w:tcW w:w="4707" w:type="dxa"/>
                  <w:gridSpan w:val="3"/>
                  <w:shd w:val="clear" w:color="auto" w:fill="auto"/>
                </w:tcPr>
                <w:p w14:paraId="18BDAB2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407D88" w:rsidRPr="000F139C" w14:paraId="44CDBE43" w14:textId="77777777" w:rsidTr="00920E43">
              <w:tc>
                <w:tcPr>
                  <w:tcW w:w="660" w:type="dxa"/>
                  <w:shd w:val="clear" w:color="auto" w:fill="auto"/>
                </w:tcPr>
                <w:p w14:paraId="54A9E25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145D806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ID n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62146E0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4BE765F" w14:textId="77777777" w:rsidTr="00920E43">
              <w:tc>
                <w:tcPr>
                  <w:tcW w:w="660" w:type="dxa"/>
                  <w:shd w:val="clear" w:color="auto" w:fill="auto"/>
                </w:tcPr>
                <w:p w14:paraId="2408E14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03B6A7C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114F280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单位：字节</w:t>
                  </w:r>
                </w:p>
              </w:tc>
            </w:tr>
            <w:tr w:rsidR="00407D88" w:rsidRPr="000F139C" w14:paraId="1FA6337B" w14:textId="77777777" w:rsidTr="00920E43">
              <w:tc>
                <w:tcPr>
                  <w:tcW w:w="660" w:type="dxa"/>
                  <w:shd w:val="clear" w:color="auto" w:fill="auto"/>
                </w:tcPr>
                <w:p w14:paraId="39CFE35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14:paraId="77516FB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总线数据包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0A37F45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4611C927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559F4261" w14:textId="77777777" w:rsidR="0057374F" w:rsidRPr="000F139C" w:rsidRDefault="0057374F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57374F" w:rsidRPr="000F139C" w14:paraId="653C22EF" w14:textId="77777777" w:rsidTr="00746866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9C257FB" w14:textId="77777777" w:rsidR="0057374F" w:rsidRPr="000F139C" w:rsidRDefault="0057374F" w:rsidP="007468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FB622BC" w14:textId="77777777" w:rsidR="0057374F" w:rsidRPr="000F139C" w:rsidRDefault="0057374F" w:rsidP="007468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95F4503" w14:textId="77777777" w:rsidR="0057374F" w:rsidRPr="000F139C" w:rsidRDefault="0057374F" w:rsidP="007468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6E75F34" w14:textId="77777777" w:rsidR="0057374F" w:rsidRPr="000F139C" w:rsidRDefault="0057374F" w:rsidP="0074686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57374F" w:rsidRPr="000F139C" w14:paraId="754F54B1" w14:textId="77777777" w:rsidTr="00746866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4F150AE2" w14:textId="77777777" w:rsidR="0057374F" w:rsidRPr="000F139C" w:rsidRDefault="0057374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终端及设备工作信息上传数据组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4937257D" w14:textId="77777777" w:rsidTr="00746866">
        <w:trPr>
          <w:jc w:val="center"/>
        </w:trPr>
        <w:tc>
          <w:tcPr>
            <w:tcW w:w="507" w:type="pct"/>
            <w:shd w:val="clear" w:color="auto" w:fill="auto"/>
          </w:tcPr>
          <w:p w14:paraId="7F710D4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30" w:name="tlv_0x2009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30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105</w:t>
            </w:r>
          </w:p>
        </w:tc>
        <w:tc>
          <w:tcPr>
            <w:tcW w:w="599" w:type="pct"/>
            <w:shd w:val="clear" w:color="auto" w:fill="auto"/>
          </w:tcPr>
          <w:p w14:paraId="2F1723C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25C35731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51F4AF7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工作参数多包：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495"/>
              <w:gridCol w:w="2552"/>
            </w:tblGrid>
            <w:tr w:rsidR="00407D88" w:rsidRPr="000F139C" w14:paraId="3B9E1A0D" w14:textId="77777777" w:rsidTr="00920E43">
              <w:tc>
                <w:tcPr>
                  <w:tcW w:w="660" w:type="dxa"/>
                  <w:shd w:val="clear" w:color="auto" w:fill="auto"/>
                </w:tcPr>
                <w:p w14:paraId="32FD538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3B7B662C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80B7BE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0184A837" w14:textId="77777777" w:rsidTr="00920E43">
              <w:tc>
                <w:tcPr>
                  <w:tcW w:w="660" w:type="dxa"/>
                  <w:shd w:val="clear" w:color="auto" w:fill="auto"/>
                </w:tcPr>
                <w:p w14:paraId="3B5A2E3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0DAC482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数据包数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2559CFC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00044A33" w14:textId="77777777" w:rsidTr="00920E43">
              <w:tc>
                <w:tcPr>
                  <w:tcW w:w="660" w:type="dxa"/>
                  <w:shd w:val="clear" w:color="auto" w:fill="auto"/>
                </w:tcPr>
                <w:p w14:paraId="5935EBD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4 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04A4A6B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1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3B9C8E1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34E593C3" w14:textId="77777777" w:rsidTr="00920E43">
              <w:tc>
                <w:tcPr>
                  <w:tcW w:w="660" w:type="dxa"/>
                  <w:shd w:val="clear" w:color="auto" w:fill="auto"/>
                </w:tcPr>
                <w:p w14:paraId="3F9F365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59F4305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本包当前</w:t>
                  </w:r>
                  <w:proofErr w:type="gramEnd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07F09DE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如果对应的字节要传输，则该字节对应的比特位置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，如要传输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18FEFC00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的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D0,D1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字节，则该字节为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0000 0011.</w:t>
                  </w:r>
                </w:p>
              </w:tc>
            </w:tr>
            <w:tr w:rsidR="00407D88" w:rsidRPr="000F139C" w14:paraId="524C7EF2" w14:textId="77777777" w:rsidTr="00920E43">
              <w:tc>
                <w:tcPr>
                  <w:tcW w:w="660" w:type="dxa"/>
                  <w:shd w:val="clear" w:color="auto" w:fill="auto"/>
                </w:tcPr>
                <w:p w14:paraId="66625D3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不定长</w:t>
                  </w:r>
                  <w:proofErr w:type="gramEnd"/>
                </w:p>
              </w:tc>
              <w:tc>
                <w:tcPr>
                  <w:tcW w:w="1495" w:type="dxa"/>
                  <w:shd w:val="clear" w:color="auto" w:fill="auto"/>
                </w:tcPr>
                <w:p w14:paraId="669E8B0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本包内容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6B485E0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6D4C2BE6" w14:textId="77777777" w:rsidTr="00920E43">
              <w:tc>
                <w:tcPr>
                  <w:tcW w:w="660" w:type="dxa"/>
                  <w:shd w:val="clear" w:color="auto" w:fill="auto"/>
                </w:tcPr>
                <w:p w14:paraId="5BAEF78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625B12A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2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AE70F8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778228D3" w14:textId="77777777" w:rsidTr="00920E43">
              <w:tc>
                <w:tcPr>
                  <w:tcW w:w="660" w:type="dxa"/>
                  <w:shd w:val="clear" w:color="auto" w:fill="auto"/>
                </w:tcPr>
                <w:p w14:paraId="1E3CFFA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25298A0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本包当前</w:t>
                  </w:r>
                  <w:proofErr w:type="gramEnd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45A21EB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4E319D28" w14:textId="77777777" w:rsidTr="00920E43">
              <w:tc>
                <w:tcPr>
                  <w:tcW w:w="660" w:type="dxa"/>
                  <w:shd w:val="clear" w:color="auto" w:fill="auto"/>
                </w:tcPr>
                <w:p w14:paraId="576523A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不定长</w:t>
                  </w:r>
                  <w:proofErr w:type="gramEnd"/>
                </w:p>
              </w:tc>
              <w:tc>
                <w:tcPr>
                  <w:tcW w:w="1495" w:type="dxa"/>
                  <w:shd w:val="clear" w:color="auto" w:fill="auto"/>
                </w:tcPr>
                <w:p w14:paraId="5E14D6C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本包内容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6080F48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693684C6" w14:textId="77777777" w:rsidTr="00920E43">
              <w:tc>
                <w:tcPr>
                  <w:tcW w:w="4707" w:type="dxa"/>
                  <w:gridSpan w:val="3"/>
                  <w:shd w:val="clear" w:color="auto" w:fill="auto"/>
                </w:tcPr>
                <w:p w14:paraId="6066F79F" w14:textId="77777777" w:rsidR="00F8293F" w:rsidRPr="000F139C" w:rsidRDefault="00F8293F" w:rsidP="00F8293F">
                  <w:pPr>
                    <w:pStyle w:val="affffff8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407D88" w:rsidRPr="000F139C" w14:paraId="7654DD09" w14:textId="77777777" w:rsidTr="00920E43">
              <w:tc>
                <w:tcPr>
                  <w:tcW w:w="660" w:type="dxa"/>
                  <w:shd w:val="clear" w:color="auto" w:fill="auto"/>
                </w:tcPr>
                <w:p w14:paraId="6B907CF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2117E6A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n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2CF962ED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042CAE10" w14:textId="77777777" w:rsidTr="00920E43">
              <w:tc>
                <w:tcPr>
                  <w:tcW w:w="660" w:type="dxa"/>
                  <w:shd w:val="clear" w:color="auto" w:fill="auto"/>
                </w:tcPr>
                <w:p w14:paraId="30B0924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00E8E9A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本包当前</w:t>
                  </w:r>
                  <w:proofErr w:type="gramEnd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传输的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字节位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0257FA5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7853D0B" w14:textId="77777777" w:rsidTr="00920E43">
              <w:tc>
                <w:tcPr>
                  <w:tcW w:w="660" w:type="dxa"/>
                  <w:shd w:val="clear" w:color="auto" w:fill="auto"/>
                </w:tcPr>
                <w:p w14:paraId="411E467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不定长</w:t>
                  </w:r>
                  <w:proofErr w:type="gramEnd"/>
                </w:p>
              </w:tc>
              <w:tc>
                <w:tcPr>
                  <w:tcW w:w="1495" w:type="dxa"/>
                  <w:shd w:val="clear" w:color="auto" w:fill="auto"/>
                </w:tcPr>
                <w:p w14:paraId="4182C3C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本包内容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auto"/>
                </w:tcPr>
                <w:p w14:paraId="509CB98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3D8384CC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多包采集的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ID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由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0x2003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规定，但需要在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TLV0x0108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中定义的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 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范围内。</w:t>
            </w:r>
          </w:p>
          <w:p w14:paraId="798A499E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32058617" w14:textId="77777777" w:rsidTr="00746866">
        <w:trPr>
          <w:jc w:val="center"/>
        </w:trPr>
        <w:tc>
          <w:tcPr>
            <w:tcW w:w="507" w:type="pct"/>
            <w:shd w:val="clear" w:color="auto" w:fill="auto"/>
          </w:tcPr>
          <w:p w14:paraId="63A6063F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31" w:name="tlv_0x200C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31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106</w:t>
            </w:r>
          </w:p>
        </w:tc>
        <w:tc>
          <w:tcPr>
            <w:tcW w:w="599" w:type="pct"/>
            <w:shd w:val="clear" w:color="auto" w:fill="auto"/>
          </w:tcPr>
          <w:p w14:paraId="734A96EB" w14:textId="77777777" w:rsidR="00F8293F" w:rsidRPr="000F139C" w:rsidRDefault="00953200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0F8CB521" w14:textId="77777777" w:rsidR="00F8293F" w:rsidRPr="000F139C" w:rsidRDefault="003F02B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="0007132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95" w:type="pct"/>
            <w:shd w:val="clear" w:color="auto" w:fill="auto"/>
          </w:tcPr>
          <w:p w14:paraId="240D5AED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终端日志文件</w:t>
            </w:r>
            <w:r w:rsidR="00CE1CAC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统计信息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（日志文件详细格式参见附件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126"/>
              <w:gridCol w:w="1701"/>
            </w:tblGrid>
            <w:tr w:rsidR="00407D88" w:rsidRPr="000F139C" w14:paraId="291D482D" w14:textId="77777777" w:rsidTr="00920E43">
              <w:tc>
                <w:tcPr>
                  <w:tcW w:w="880" w:type="dxa"/>
                  <w:shd w:val="clear" w:color="auto" w:fill="auto"/>
                </w:tcPr>
                <w:p w14:paraId="2F6608D2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6D2824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EA9F4B4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56AB0F23" w14:textId="77777777" w:rsidTr="00920E43">
              <w:tc>
                <w:tcPr>
                  <w:tcW w:w="880" w:type="dxa"/>
                  <w:shd w:val="clear" w:color="auto" w:fill="auto"/>
                </w:tcPr>
                <w:p w14:paraId="6366B552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646F5DC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日志文件总条数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B52E86B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7ACEAF5C" w14:textId="77777777" w:rsidTr="00920E43">
              <w:tc>
                <w:tcPr>
                  <w:tcW w:w="880" w:type="dxa"/>
                  <w:shd w:val="clear" w:color="auto" w:fill="auto"/>
                </w:tcPr>
                <w:p w14:paraId="7B708961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4 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533C03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日志文件总长度（字节）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F31F69D" w14:textId="77777777" w:rsidR="00CE1CAC" w:rsidRPr="000F139C" w:rsidRDefault="00CE1CAC" w:rsidP="00707F73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70228815" w14:textId="77777777" w:rsidTr="00920E43">
              <w:tc>
                <w:tcPr>
                  <w:tcW w:w="880" w:type="dxa"/>
                  <w:shd w:val="clear" w:color="auto" w:fill="auto"/>
                </w:tcPr>
                <w:p w14:paraId="662A63D1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3442B76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日志流水号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起始值</w:t>
                  </w:r>
                  <w:proofErr w:type="gramEnd"/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943FBDF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41C23750" w14:textId="77777777" w:rsidTr="00920E43">
              <w:tc>
                <w:tcPr>
                  <w:tcW w:w="880" w:type="dxa"/>
                  <w:shd w:val="clear" w:color="auto" w:fill="auto"/>
                </w:tcPr>
                <w:p w14:paraId="77CB77F3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C59BE3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日志流水号</w:t>
                  </w:r>
                  <w:r w:rsidR="000A629D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当前值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EFA41FC" w14:textId="77777777" w:rsidR="00071328" w:rsidRPr="000F139C" w:rsidRDefault="00071328" w:rsidP="006675B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全部日志流水号范围为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M-N</w:t>
                  </w:r>
                </w:p>
              </w:tc>
            </w:tr>
          </w:tbl>
          <w:p w14:paraId="52D0DEF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18F5DF39" w14:textId="77777777" w:rsidR="00731CFE" w:rsidRPr="000F139C" w:rsidRDefault="00731CFE"/>
    <w:p w14:paraId="1AF5FF7F" w14:textId="77777777" w:rsidR="00A616E8" w:rsidRPr="000F139C" w:rsidRDefault="00A616E8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5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终端及设备工作信息参数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A616E8" w:rsidRPr="000F139C" w14:paraId="5B47F530" w14:textId="77777777" w:rsidTr="005F509F">
        <w:trPr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A576594" w14:textId="77777777" w:rsidR="00A616E8" w:rsidRPr="000F139C" w:rsidRDefault="00A616E8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5E0D2AE" w14:textId="77777777" w:rsidR="00A616E8" w:rsidRPr="000F139C" w:rsidRDefault="00A616E8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CFF36FA" w14:textId="77777777" w:rsidR="00A616E8" w:rsidRPr="000F139C" w:rsidRDefault="00A616E8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5ECDF86" w14:textId="77777777" w:rsidR="00A616E8" w:rsidRPr="000F139C" w:rsidRDefault="00A616E8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A616E8" w:rsidRPr="000F139C" w14:paraId="0555A3F2" w14:textId="77777777" w:rsidTr="005F509F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729626A6" w14:textId="77777777" w:rsidR="00A616E8" w:rsidRPr="000F139C" w:rsidRDefault="00A616E8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终端及设备工作信息上传数据组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TLV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格式</w:t>
            </w:r>
          </w:p>
        </w:tc>
      </w:tr>
      <w:tr w:rsidR="00407D88" w:rsidRPr="000F139C" w14:paraId="1902B83F" w14:textId="77777777" w:rsidTr="005F509F">
        <w:trPr>
          <w:jc w:val="center"/>
        </w:trPr>
        <w:tc>
          <w:tcPr>
            <w:tcW w:w="507" w:type="pct"/>
            <w:shd w:val="clear" w:color="auto" w:fill="auto"/>
          </w:tcPr>
          <w:p w14:paraId="417F3549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32" w:name="tlv_0x200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32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107</w:t>
            </w:r>
          </w:p>
        </w:tc>
        <w:tc>
          <w:tcPr>
            <w:tcW w:w="599" w:type="pct"/>
            <w:shd w:val="clear" w:color="auto" w:fill="auto"/>
          </w:tcPr>
          <w:p w14:paraId="482BF81A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59D9DB54" w14:textId="77777777" w:rsidR="00F8293F" w:rsidRPr="000F139C" w:rsidRDefault="003F02B6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="00071328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95" w:type="pct"/>
            <w:shd w:val="clear" w:color="auto" w:fill="auto"/>
          </w:tcPr>
          <w:p w14:paraId="15C01636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设备数据日志文件</w:t>
            </w:r>
            <w:r w:rsidR="00CE1CAC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统计信息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126"/>
              <w:gridCol w:w="1701"/>
            </w:tblGrid>
            <w:tr w:rsidR="00407D88" w:rsidRPr="000F139C" w14:paraId="2851FC89" w14:textId="77777777" w:rsidTr="00920E43">
              <w:tc>
                <w:tcPr>
                  <w:tcW w:w="880" w:type="dxa"/>
                  <w:shd w:val="clear" w:color="auto" w:fill="auto"/>
                </w:tcPr>
                <w:p w14:paraId="0520D04A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6E362F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C58DE3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6D95ACBB" w14:textId="77777777" w:rsidTr="00920E43">
              <w:tc>
                <w:tcPr>
                  <w:tcW w:w="880" w:type="dxa"/>
                  <w:shd w:val="clear" w:color="auto" w:fill="auto"/>
                </w:tcPr>
                <w:p w14:paraId="6C51E6B6" w14:textId="77777777" w:rsidR="00F8293F" w:rsidRPr="000F139C" w:rsidRDefault="00CE1CAC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0CD73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日志文件</w:t>
                  </w:r>
                  <w:r w:rsidR="00CE1CAC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条数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0AA3A9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546C99FB" w14:textId="77777777" w:rsidTr="00920E43">
              <w:tc>
                <w:tcPr>
                  <w:tcW w:w="880" w:type="dxa"/>
                  <w:shd w:val="clear" w:color="auto" w:fill="auto"/>
                </w:tcPr>
                <w:p w14:paraId="22107CE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4 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941383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日志文件总长度（字节）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4BD7CE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5EBF1ED0" w14:textId="77777777" w:rsidTr="00920E43">
              <w:tc>
                <w:tcPr>
                  <w:tcW w:w="880" w:type="dxa"/>
                  <w:shd w:val="clear" w:color="auto" w:fill="auto"/>
                </w:tcPr>
                <w:p w14:paraId="655C0EA5" w14:textId="77777777" w:rsidR="00071328" w:rsidRPr="000F139C" w:rsidRDefault="00071328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7AAAF54" w14:textId="77777777" w:rsidR="00071328" w:rsidRPr="000F139C" w:rsidRDefault="00071328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日志流水号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起始值</w:t>
                  </w:r>
                  <w:proofErr w:type="gramEnd"/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A14E5C3" w14:textId="77777777" w:rsidR="00071328" w:rsidRPr="000F139C" w:rsidRDefault="00071328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4E57A835" w14:textId="77777777" w:rsidTr="00920E43">
              <w:tc>
                <w:tcPr>
                  <w:tcW w:w="880" w:type="dxa"/>
                  <w:shd w:val="clear" w:color="auto" w:fill="auto"/>
                </w:tcPr>
                <w:p w14:paraId="650DFB82" w14:textId="77777777" w:rsidR="003C3EAB" w:rsidRPr="000F139C" w:rsidRDefault="00486AEB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476A448" w14:textId="77777777" w:rsidR="003C3EAB" w:rsidRPr="000F139C" w:rsidRDefault="00486AEB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日志流水号</w:t>
                  </w:r>
                  <w:r w:rsidR="000A629D"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当前值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6895A3D" w14:textId="77777777" w:rsidR="003C3EAB" w:rsidRPr="000F139C" w:rsidRDefault="00486AEB" w:rsidP="00071328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全部日志流水号范围为</w:t>
                  </w:r>
                  <w:r w:rsidR="00071328"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-N</w:t>
                  </w:r>
                </w:p>
              </w:tc>
            </w:tr>
          </w:tbl>
          <w:p w14:paraId="13DCCF2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3C8A5E97" w14:textId="77777777" w:rsidTr="005F509F">
        <w:trPr>
          <w:jc w:val="center"/>
        </w:trPr>
        <w:tc>
          <w:tcPr>
            <w:tcW w:w="507" w:type="pct"/>
            <w:shd w:val="clear" w:color="auto" w:fill="auto"/>
          </w:tcPr>
          <w:p w14:paraId="18631684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33" w:name="tlv_0x200E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</w:t>
            </w:r>
            <w:bookmarkEnd w:id="1033"/>
            <w:r w:rsidR="00FE389C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599" w:type="pct"/>
            <w:shd w:val="clear" w:color="auto" w:fill="auto"/>
          </w:tcPr>
          <w:p w14:paraId="2C638053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003EB6BD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00F52830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设备工作时间段统计表：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126"/>
              <w:gridCol w:w="1701"/>
            </w:tblGrid>
            <w:tr w:rsidR="00407D88" w:rsidRPr="000F139C" w14:paraId="6FA997A8" w14:textId="77777777" w:rsidTr="00920E43">
              <w:tc>
                <w:tcPr>
                  <w:tcW w:w="880" w:type="dxa"/>
                  <w:shd w:val="clear" w:color="auto" w:fill="auto"/>
                </w:tcPr>
                <w:p w14:paraId="58135D6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9F327D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04B9BEE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407D88" w:rsidRPr="000F139C" w14:paraId="7ECF8CD8" w14:textId="77777777" w:rsidTr="00920E43">
              <w:tc>
                <w:tcPr>
                  <w:tcW w:w="880" w:type="dxa"/>
                  <w:shd w:val="clear" w:color="auto" w:fill="auto"/>
                </w:tcPr>
                <w:p w14:paraId="582BE99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AD1AC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当天日期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6E809D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62BEA2A" w14:textId="77777777" w:rsidTr="00920E43">
              <w:tc>
                <w:tcPr>
                  <w:tcW w:w="880" w:type="dxa"/>
                  <w:shd w:val="clear" w:color="auto" w:fill="auto"/>
                </w:tcPr>
                <w:p w14:paraId="7B5B3CB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63446D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总段数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E8D84C9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3161C8E5" w14:textId="77777777" w:rsidTr="00920E43">
              <w:tc>
                <w:tcPr>
                  <w:tcW w:w="880" w:type="dxa"/>
                  <w:shd w:val="clear" w:color="auto" w:fill="auto"/>
                </w:tcPr>
                <w:p w14:paraId="7DC30A3F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E6D0D8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开始时间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8AD74AB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57564CF8" w14:textId="77777777" w:rsidTr="00920E43">
              <w:tc>
                <w:tcPr>
                  <w:tcW w:w="880" w:type="dxa"/>
                  <w:shd w:val="clear" w:color="auto" w:fill="auto"/>
                </w:tcPr>
                <w:p w14:paraId="0F64CDF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93D3460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结束时间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C0F0597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62B064B" w14:textId="77777777" w:rsidTr="00920E43">
              <w:tc>
                <w:tcPr>
                  <w:tcW w:w="880" w:type="dxa"/>
                  <w:shd w:val="clear" w:color="auto" w:fill="auto"/>
                </w:tcPr>
                <w:p w14:paraId="24D39B2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4F36DC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开始时间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9C7198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283BD1EF" w14:textId="77777777" w:rsidTr="00920E43">
              <w:tc>
                <w:tcPr>
                  <w:tcW w:w="880" w:type="dxa"/>
                  <w:shd w:val="clear" w:color="auto" w:fill="auto"/>
                </w:tcPr>
                <w:p w14:paraId="0B9D3235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89BCF4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结束时间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C6ACCB2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62FB35F2" w14:textId="77777777" w:rsidTr="00920E43">
              <w:tc>
                <w:tcPr>
                  <w:tcW w:w="4707" w:type="dxa"/>
                  <w:gridSpan w:val="3"/>
                  <w:shd w:val="clear" w:color="auto" w:fill="auto"/>
                </w:tcPr>
                <w:p w14:paraId="19F18EAD" w14:textId="77777777" w:rsidR="00F8293F" w:rsidRPr="000F139C" w:rsidRDefault="00F8293F" w:rsidP="00F8293F">
                  <w:pPr>
                    <w:pStyle w:val="affffff8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…… ……</w:t>
                  </w:r>
                </w:p>
              </w:tc>
            </w:tr>
            <w:tr w:rsidR="00407D88" w:rsidRPr="000F139C" w14:paraId="1D02D89E" w14:textId="77777777" w:rsidTr="00920E43">
              <w:tc>
                <w:tcPr>
                  <w:tcW w:w="880" w:type="dxa"/>
                  <w:shd w:val="clear" w:color="auto" w:fill="auto"/>
                </w:tcPr>
                <w:p w14:paraId="5A51807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3BA699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开始时间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1719236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407D88" w:rsidRPr="000F139C" w14:paraId="19E879A3" w14:textId="77777777" w:rsidTr="00920E43">
              <w:tc>
                <w:tcPr>
                  <w:tcW w:w="880" w:type="dxa"/>
                  <w:shd w:val="clear" w:color="auto" w:fill="auto"/>
                </w:tcPr>
                <w:p w14:paraId="113CE551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8360594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工段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结束时间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7B80DE98" w14:textId="77777777" w:rsidR="00F8293F" w:rsidRPr="000F139C" w:rsidRDefault="00F8293F" w:rsidP="00F8293F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068F24FB" w14:textId="77777777" w:rsidR="00F8293F" w:rsidRPr="000F139C" w:rsidRDefault="00F8293F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76EA1630" w14:textId="77777777" w:rsidTr="005F509F">
        <w:trPr>
          <w:jc w:val="center"/>
        </w:trPr>
        <w:tc>
          <w:tcPr>
            <w:tcW w:w="507" w:type="pct"/>
            <w:shd w:val="clear" w:color="auto" w:fill="auto"/>
          </w:tcPr>
          <w:p w14:paraId="235BA38B" w14:textId="77777777" w:rsidR="00FE389C" w:rsidRPr="000F139C" w:rsidRDefault="00FE389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0x2109</w:t>
            </w:r>
          </w:p>
        </w:tc>
        <w:tc>
          <w:tcPr>
            <w:tcW w:w="599" w:type="pct"/>
            <w:shd w:val="clear" w:color="auto" w:fill="auto"/>
          </w:tcPr>
          <w:p w14:paraId="0D9DD96D" w14:textId="77777777" w:rsidR="00FE389C" w:rsidRPr="000F139C" w:rsidRDefault="00FE389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BAADA79" w14:textId="77777777" w:rsidR="00FE389C" w:rsidRPr="000F139C" w:rsidRDefault="00FE389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95" w:type="pct"/>
            <w:shd w:val="clear" w:color="auto" w:fill="auto"/>
          </w:tcPr>
          <w:p w14:paraId="648C56C8" w14:textId="77777777" w:rsidR="00FE389C" w:rsidRPr="000F139C" w:rsidRDefault="00FE389C" w:rsidP="00F8293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407D88" w:rsidRPr="000F139C" w14:paraId="462E94CB" w14:textId="77777777" w:rsidTr="005F509F">
        <w:trPr>
          <w:jc w:val="center"/>
        </w:trPr>
        <w:tc>
          <w:tcPr>
            <w:tcW w:w="507" w:type="pct"/>
            <w:shd w:val="clear" w:color="auto" w:fill="auto"/>
          </w:tcPr>
          <w:p w14:paraId="0D621FFC" w14:textId="77777777" w:rsidR="00914DFD" w:rsidRPr="000F139C" w:rsidRDefault="00914DFD" w:rsidP="00914DF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0x210A</w:t>
            </w:r>
          </w:p>
        </w:tc>
        <w:tc>
          <w:tcPr>
            <w:tcW w:w="599" w:type="pct"/>
            <w:shd w:val="clear" w:color="auto" w:fill="auto"/>
          </w:tcPr>
          <w:p w14:paraId="0871B36F" w14:textId="77777777" w:rsidR="00914DFD" w:rsidRPr="000F139C" w:rsidRDefault="00914DFD" w:rsidP="005371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0CFD553C" w14:textId="77777777" w:rsidR="00914DFD" w:rsidRPr="000F139C" w:rsidRDefault="00914DFD" w:rsidP="005371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6DBBA334" w14:textId="77777777" w:rsidR="00914DFD" w:rsidRPr="000F139C" w:rsidRDefault="00914DFD" w:rsidP="005371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超声波油位</w:t>
            </w:r>
          </w:p>
          <w:p w14:paraId="5270FBE0" w14:textId="77777777" w:rsidR="00914DFD" w:rsidRPr="000F139C" w:rsidRDefault="00914DFD" w:rsidP="005371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0.1mm</w:t>
            </w:r>
          </w:p>
          <w:p w14:paraId="537B8F20" w14:textId="77777777" w:rsidR="00914DFD" w:rsidRPr="000F139C" w:rsidRDefault="00914DFD" w:rsidP="0053715D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注：该字段为大端模式</w:t>
            </w:r>
          </w:p>
        </w:tc>
      </w:tr>
      <w:tr w:rsidR="00407D88" w:rsidRPr="000F139C" w14:paraId="5D1AD44C" w14:textId="77777777" w:rsidTr="005F509F">
        <w:trPr>
          <w:jc w:val="center"/>
        </w:trPr>
        <w:tc>
          <w:tcPr>
            <w:tcW w:w="507" w:type="pct"/>
            <w:shd w:val="clear" w:color="auto" w:fill="auto"/>
          </w:tcPr>
          <w:p w14:paraId="040F053E" w14:textId="77777777" w:rsidR="003B40F0" w:rsidRPr="000F139C" w:rsidRDefault="003B40F0" w:rsidP="003B40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0x210B</w:t>
            </w:r>
          </w:p>
        </w:tc>
        <w:tc>
          <w:tcPr>
            <w:tcW w:w="599" w:type="pct"/>
            <w:shd w:val="clear" w:color="auto" w:fill="auto"/>
          </w:tcPr>
          <w:p w14:paraId="4F48D8AA" w14:textId="77777777" w:rsidR="003B40F0" w:rsidRPr="000F139C" w:rsidRDefault="003B40F0" w:rsidP="003B40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38ACD3FD" w14:textId="77777777" w:rsidR="003B40F0" w:rsidRPr="000F139C" w:rsidRDefault="003B40F0" w:rsidP="003B40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594D6FC5" w14:textId="77777777" w:rsidR="003B40F0" w:rsidRPr="000F139C" w:rsidRDefault="003B40F0" w:rsidP="003B40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行程统计数据</w:t>
            </w:r>
          </w:p>
          <w:p w14:paraId="0AC5B0C3" w14:textId="77777777" w:rsidR="003B40F0" w:rsidRPr="000F139C" w:rsidRDefault="003B40F0" w:rsidP="003B40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694F4EEF" w14:textId="77777777" w:rsidR="00316818" w:rsidRPr="000F139C" w:rsidRDefault="00337126" w:rsidP="007F67C7">
      <w:pPr>
        <w:pStyle w:val="af9"/>
        <w:spacing w:before="312" w:after="312"/>
      </w:pPr>
      <w:bookmarkStart w:id="1034" w:name="_Toc42593697"/>
      <w:bookmarkStart w:id="1035" w:name="_Toc42620567"/>
      <w:bookmarkStart w:id="1036" w:name="_Toc42624775"/>
      <w:bookmarkStart w:id="1037" w:name="_Toc42625258"/>
      <w:bookmarkStart w:id="1038" w:name="_Toc42764167"/>
      <w:bookmarkStart w:id="1039" w:name="_Toc42875737"/>
      <w:bookmarkStart w:id="1040" w:name="_Toc44167663"/>
      <w:bookmarkStart w:id="1041" w:name="_Toc44578786"/>
      <w:bookmarkStart w:id="1042" w:name="_Toc62542446"/>
      <w:r w:rsidRPr="000F139C">
        <w:rPr>
          <w:rFonts w:hint="eastAsia"/>
        </w:rPr>
        <w:t>TAG终端设备监控</w:t>
      </w:r>
      <w:r w:rsidR="00957B3A" w:rsidRPr="000F139C">
        <w:rPr>
          <w:rFonts w:hint="eastAsia"/>
        </w:rPr>
        <w:t>参数</w:t>
      </w:r>
      <w:r w:rsidRPr="000F139C">
        <w:rPr>
          <w:rFonts w:hint="eastAsia"/>
        </w:rPr>
        <w:t>（0x3001~0x3FFF）</w:t>
      </w:r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2294132C" w14:textId="77777777" w:rsidR="0001495C" w:rsidRPr="000F139C" w:rsidRDefault="0001495C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bookmarkStart w:id="1043" w:name="_Toc42593698"/>
      <w:bookmarkStart w:id="1044" w:name="_Toc42620568"/>
      <w:bookmarkStart w:id="1045" w:name="_Toc42624776"/>
      <w:bookmarkStart w:id="1046" w:name="_Toc42625259"/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"/>
        <w:gridCol w:w="69"/>
        <w:gridCol w:w="1146"/>
        <w:gridCol w:w="1146"/>
        <w:gridCol w:w="6307"/>
      </w:tblGrid>
      <w:tr w:rsidR="00EA6447" w:rsidRPr="000F139C" w14:paraId="0916D827" w14:textId="77777777" w:rsidTr="005F509F">
        <w:trPr>
          <w:trHeight w:val="261"/>
          <w:jc w:val="center"/>
        </w:trPr>
        <w:tc>
          <w:tcPr>
            <w:tcW w:w="4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bookmarkEnd w:id="1043"/>
          <w:bookmarkEnd w:id="1044"/>
          <w:bookmarkEnd w:id="1045"/>
          <w:bookmarkEnd w:id="1046"/>
          <w:p w14:paraId="25B04B7D" w14:textId="77777777" w:rsidR="00FA1EA6" w:rsidRPr="000F139C" w:rsidRDefault="00FA1EA6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635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74CBF57" w14:textId="77777777" w:rsidR="00FA1EA6" w:rsidRPr="000F139C" w:rsidRDefault="00FA1EA6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6557101" w14:textId="77777777" w:rsidR="00FA1EA6" w:rsidRPr="000F139C" w:rsidRDefault="00FA1EA6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6DD0BB5" w14:textId="77777777" w:rsidR="00FA1EA6" w:rsidRPr="000F139C" w:rsidRDefault="00FA1EA6" w:rsidP="005F509F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EA6447" w:rsidRPr="000F139C" w14:paraId="5AB4D98F" w14:textId="77777777" w:rsidTr="005F509F">
        <w:trPr>
          <w:trHeight w:val="261"/>
          <w:jc w:val="center"/>
        </w:trPr>
        <w:tc>
          <w:tcPr>
            <w:tcW w:w="5000" w:type="pct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4C6F08E3" w14:textId="77777777" w:rsidR="00FA1EA6" w:rsidRPr="000F139C" w:rsidRDefault="00F4567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</w:t>
            </w:r>
            <w:r w:rsidR="00FA1EA6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参数</w:t>
            </w:r>
          </w:p>
        </w:tc>
      </w:tr>
      <w:bookmarkStart w:id="1047" w:name="tlv_0x3000"/>
      <w:tr w:rsidR="00EA6447" w:rsidRPr="000F139C" w14:paraId="5E05FE2B" w14:textId="77777777" w:rsidTr="005F509F">
        <w:trPr>
          <w:trHeight w:val="785"/>
          <w:jc w:val="center"/>
        </w:trPr>
        <w:tc>
          <w:tcPr>
            <w:tcW w:w="507" w:type="pct"/>
            <w:gridSpan w:val="2"/>
            <w:shd w:val="clear" w:color="auto" w:fill="auto"/>
          </w:tcPr>
          <w:p w14:paraId="670B2EC5" w14:textId="77777777" w:rsidR="00FA1EA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 w:rsidR="00FA1EA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 xml:space="preserve"> HYPERLINK  \l "c_tlv_0x3000" 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FA1EA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</w:rPr>
              <w:t>0x3000</w:t>
            </w:r>
            <w:bookmarkEnd w:id="104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330E240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40888F3C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51EBCC35" w14:textId="77777777" w:rsidR="00FA1EA6" w:rsidRPr="000F139C" w:rsidRDefault="00FA1EA6" w:rsidP="00FA1EA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终端状态字，详见协议报文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PUSH_DATA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中的终端日志格式中对终端状态字的定义。</w:t>
            </w:r>
          </w:p>
        </w:tc>
      </w:tr>
    </w:tbl>
    <w:p w14:paraId="13B31D0B" w14:textId="77777777" w:rsidR="00ED4A1F" w:rsidRPr="000F139C" w:rsidRDefault="00ED4A1F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ED4A1F" w:rsidRPr="000F139C" w14:paraId="159E566F" w14:textId="77777777" w:rsidTr="009F0D59">
        <w:trPr>
          <w:trHeight w:val="589"/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96DFD85" w14:textId="77777777" w:rsidR="00ED4A1F" w:rsidRPr="000F139C" w:rsidRDefault="00ED4A1F" w:rsidP="009F0D5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BA3BEF1" w14:textId="77777777" w:rsidR="00ED4A1F" w:rsidRPr="000F139C" w:rsidRDefault="00ED4A1F" w:rsidP="009F0D5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3E10569" w14:textId="77777777" w:rsidR="00ED4A1F" w:rsidRPr="000F139C" w:rsidRDefault="00ED4A1F" w:rsidP="009F0D5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A99494F" w14:textId="77777777" w:rsidR="00ED4A1F" w:rsidRPr="000F139C" w:rsidRDefault="00ED4A1F" w:rsidP="009F0D5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ED4A1F" w:rsidRPr="000F139C" w14:paraId="5B490E3A" w14:textId="77777777" w:rsidTr="009F0D59">
        <w:trPr>
          <w:trHeight w:val="244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7666A807" w14:textId="77777777" w:rsidR="00ED4A1F" w:rsidRPr="000F139C" w:rsidRDefault="00ED4A1F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终端状态参数</w:t>
            </w:r>
          </w:p>
        </w:tc>
      </w:tr>
      <w:tr w:rsidR="00EA6447" w:rsidRPr="000F139C" w14:paraId="0951B0F9" w14:textId="77777777" w:rsidTr="009F0D59">
        <w:trPr>
          <w:trHeight w:val="785"/>
          <w:jc w:val="center"/>
        </w:trPr>
        <w:tc>
          <w:tcPr>
            <w:tcW w:w="507" w:type="pct"/>
            <w:shd w:val="clear" w:color="auto" w:fill="auto"/>
          </w:tcPr>
          <w:p w14:paraId="1CB3A05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48" w:name="tlv_0x300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0x3001</w:t>
            </w:r>
            <w:bookmarkEnd w:id="1048"/>
          </w:p>
        </w:tc>
        <w:tc>
          <w:tcPr>
            <w:tcW w:w="599" w:type="pct"/>
            <w:shd w:val="clear" w:color="auto" w:fill="auto"/>
          </w:tcPr>
          <w:p w14:paraId="3219DD5A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99" w:type="pct"/>
            <w:shd w:val="clear" w:color="auto" w:fill="auto"/>
          </w:tcPr>
          <w:p w14:paraId="254D99B1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2D0DE688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通信协议版本，第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个字节为主版本号，第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个字节为次版本号，只要主版本匹配即可建立通信过程。</w:t>
            </w:r>
          </w:p>
        </w:tc>
      </w:tr>
      <w:tr w:rsidR="00EA6447" w:rsidRPr="000F139C" w14:paraId="3442DAA5" w14:textId="77777777" w:rsidTr="009F0D59">
        <w:trPr>
          <w:trHeight w:val="523"/>
          <w:jc w:val="center"/>
        </w:trPr>
        <w:tc>
          <w:tcPr>
            <w:tcW w:w="507" w:type="pct"/>
            <w:shd w:val="clear" w:color="auto" w:fill="auto"/>
          </w:tcPr>
          <w:p w14:paraId="1DFEF176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49" w:name="tlv_0x3002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0x3002</w:t>
            </w:r>
            <w:bookmarkEnd w:id="1049"/>
          </w:p>
        </w:tc>
        <w:tc>
          <w:tcPr>
            <w:tcW w:w="599" w:type="pct"/>
            <w:shd w:val="clear" w:color="auto" w:fill="auto"/>
          </w:tcPr>
          <w:p w14:paraId="58820DC3" w14:textId="77777777" w:rsidR="00FA1EA6" w:rsidRPr="000F139C" w:rsidRDefault="002E4FE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1056E023" w14:textId="77777777" w:rsidR="00FA1EA6" w:rsidRPr="000F139C" w:rsidRDefault="00CC1E7B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6FE16093" w14:textId="77777777" w:rsidR="00FA1EA6" w:rsidRPr="000F139C" w:rsidRDefault="002E4FE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终端外电源电压百分比（与额定值的比值），单位：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</w:tc>
      </w:tr>
      <w:tr w:rsidR="00EA6447" w:rsidRPr="000F139C" w14:paraId="47E2AB6D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03CAAD82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0" w:name="tlv_0x3003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0x3003</w:t>
            </w:r>
            <w:bookmarkEnd w:id="1050"/>
          </w:p>
        </w:tc>
        <w:tc>
          <w:tcPr>
            <w:tcW w:w="599" w:type="pct"/>
            <w:shd w:val="clear" w:color="auto" w:fill="auto"/>
          </w:tcPr>
          <w:p w14:paraId="116F053C" w14:textId="77777777" w:rsidR="00FA1EA6" w:rsidRPr="000F139C" w:rsidRDefault="002E4FE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6B287A54" w14:textId="77777777" w:rsidR="00FA1EA6" w:rsidRPr="000F139C" w:rsidRDefault="00CC1E7B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0AE9D6D0" w14:textId="77777777" w:rsidR="00FA1EA6" w:rsidRPr="000F139C" w:rsidRDefault="002E4FEC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终端内置电池电量百分比，单位：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1%</w:t>
            </w:r>
          </w:p>
        </w:tc>
      </w:tr>
      <w:tr w:rsidR="00EA6447" w:rsidRPr="000F139C" w14:paraId="68F8DD4C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5DD7417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1" w:name="tlv_0x3004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0x3004</w:t>
            </w:r>
            <w:bookmarkEnd w:id="1051"/>
          </w:p>
        </w:tc>
        <w:tc>
          <w:tcPr>
            <w:tcW w:w="599" w:type="pct"/>
            <w:shd w:val="clear" w:color="auto" w:fill="auto"/>
          </w:tcPr>
          <w:p w14:paraId="25F7A6BC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28C443BA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0C6710B6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外部电源电压，单位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EA6447" w:rsidRPr="000F139C" w14:paraId="3E18F345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2E4E9BE1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2" w:name="tlv_0x3005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0x3005</w:t>
            </w:r>
            <w:bookmarkEnd w:id="1052"/>
          </w:p>
        </w:tc>
        <w:tc>
          <w:tcPr>
            <w:tcW w:w="599" w:type="pct"/>
            <w:shd w:val="clear" w:color="auto" w:fill="auto"/>
          </w:tcPr>
          <w:p w14:paraId="18BED677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6C3650E5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95" w:type="pct"/>
            <w:shd w:val="clear" w:color="auto" w:fill="auto"/>
          </w:tcPr>
          <w:p w14:paraId="7ACA4DD6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内部电源（电池）电压，单位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0.1V</w:t>
            </w:r>
          </w:p>
        </w:tc>
      </w:tr>
      <w:tr w:rsidR="00EA6447" w:rsidRPr="000F139C" w14:paraId="49770FFA" w14:textId="77777777" w:rsidTr="009F0D59">
        <w:trPr>
          <w:trHeight w:val="523"/>
          <w:jc w:val="center"/>
        </w:trPr>
        <w:tc>
          <w:tcPr>
            <w:tcW w:w="507" w:type="pct"/>
            <w:shd w:val="clear" w:color="auto" w:fill="auto"/>
          </w:tcPr>
          <w:p w14:paraId="5E396087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3" w:name="tlv_0x300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0x3006</w:t>
            </w:r>
            <w:bookmarkEnd w:id="1053"/>
          </w:p>
        </w:tc>
        <w:tc>
          <w:tcPr>
            <w:tcW w:w="599" w:type="pct"/>
            <w:shd w:val="clear" w:color="auto" w:fill="auto"/>
          </w:tcPr>
          <w:p w14:paraId="5A38F94D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56C0EC2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423013DE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Cellular 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，终端设备所在的小区标识（高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LAC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，低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位表示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CI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EA6447" w:rsidRPr="000F139C" w14:paraId="46BCD685" w14:textId="77777777" w:rsidTr="009F0D59">
        <w:trPr>
          <w:trHeight w:val="523"/>
          <w:jc w:val="center"/>
        </w:trPr>
        <w:tc>
          <w:tcPr>
            <w:tcW w:w="507" w:type="pct"/>
            <w:shd w:val="clear" w:color="auto" w:fill="auto"/>
          </w:tcPr>
          <w:p w14:paraId="77ACCBF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4" w:name="tlv_0x300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0x3007</w:t>
            </w:r>
            <w:bookmarkEnd w:id="1054"/>
          </w:p>
        </w:tc>
        <w:tc>
          <w:tcPr>
            <w:tcW w:w="599" w:type="pct"/>
            <w:shd w:val="clear" w:color="auto" w:fill="auto"/>
          </w:tcPr>
          <w:p w14:paraId="3B1A0DB6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18CDB8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43CDBC47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本地信号场强，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0-100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模式下可用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CSQ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值）</w:t>
            </w:r>
          </w:p>
        </w:tc>
      </w:tr>
      <w:tr w:rsidR="00EA6447" w:rsidRPr="000F139C" w14:paraId="51068BE3" w14:textId="77777777" w:rsidTr="009F0D59">
        <w:trPr>
          <w:trHeight w:val="415"/>
          <w:jc w:val="center"/>
        </w:trPr>
        <w:tc>
          <w:tcPr>
            <w:tcW w:w="507" w:type="pct"/>
            <w:shd w:val="clear" w:color="auto" w:fill="auto"/>
          </w:tcPr>
          <w:p w14:paraId="557E8747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5" w:name="tlv_0x3008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0x3008</w:t>
            </w:r>
            <w:bookmarkEnd w:id="1055"/>
          </w:p>
        </w:tc>
        <w:tc>
          <w:tcPr>
            <w:tcW w:w="599" w:type="pct"/>
            <w:shd w:val="clear" w:color="auto" w:fill="auto"/>
          </w:tcPr>
          <w:p w14:paraId="72189C43" w14:textId="77777777" w:rsidR="00FA1EA6" w:rsidRPr="000F139C" w:rsidRDefault="00E16FD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352F9EA4" w14:textId="77777777" w:rsidR="00FA1EA6" w:rsidRPr="000F139C" w:rsidRDefault="00E16FD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7EE5CD6B" w14:textId="77777777" w:rsidR="00FA1EA6" w:rsidRPr="000F139C" w:rsidRDefault="00E16FD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当前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卫星颗数</w:t>
            </w:r>
          </w:p>
        </w:tc>
      </w:tr>
      <w:bookmarkStart w:id="1056" w:name="tlv_0x3009"/>
      <w:bookmarkStart w:id="1057" w:name="终端登录" w:colFirst="0" w:colLast="0"/>
      <w:tr w:rsidR="00EA6447" w:rsidRPr="000F139C" w14:paraId="7E963F58" w14:textId="77777777" w:rsidTr="009F0D59">
        <w:trPr>
          <w:trHeight w:val="785"/>
          <w:jc w:val="center"/>
        </w:trPr>
        <w:tc>
          <w:tcPr>
            <w:tcW w:w="507" w:type="pct"/>
            <w:shd w:val="clear" w:color="auto" w:fill="auto"/>
          </w:tcPr>
          <w:p w14:paraId="033173C9" w14:textId="77777777" w:rsidR="00FA1EA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 w:rsidR="00FA1EA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 xml:space="preserve"> HYPERLINK  \l "c_tlv_0x3009" 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FA1EA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</w:rPr>
              <w:t>0x3009</w:t>
            </w:r>
            <w:bookmarkEnd w:id="1056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1B33A436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整形</w:t>
            </w:r>
          </w:p>
        </w:tc>
        <w:tc>
          <w:tcPr>
            <w:tcW w:w="599" w:type="pct"/>
            <w:shd w:val="clear" w:color="auto" w:fill="auto"/>
          </w:tcPr>
          <w:p w14:paraId="272F7C52" w14:textId="77777777" w:rsidR="00FA1EA6" w:rsidRPr="000F139C" w:rsidRDefault="005A27C7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295" w:type="pct"/>
            <w:shd w:val="clear" w:color="auto" w:fill="auto"/>
          </w:tcPr>
          <w:p w14:paraId="63C111F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系统时间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3"/>
              <w:gridCol w:w="3411"/>
            </w:tblGrid>
            <w:tr w:rsidR="008F6217" w:rsidRPr="000F139C" w14:paraId="69CFE173" w14:textId="77777777" w:rsidTr="008F6217">
              <w:tc>
                <w:tcPr>
                  <w:tcW w:w="1803" w:type="dxa"/>
                </w:tcPr>
                <w:p w14:paraId="00DAB861" w14:textId="77777777" w:rsidR="008F6217" w:rsidRPr="000F139C" w:rsidRDefault="008F6217" w:rsidP="008F6217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1</w:t>
                  </w:r>
                </w:p>
              </w:tc>
              <w:tc>
                <w:tcPr>
                  <w:tcW w:w="3411" w:type="dxa"/>
                </w:tcPr>
                <w:p w14:paraId="61E00294" w14:textId="77777777" w:rsidR="008F6217" w:rsidRPr="000F139C" w:rsidRDefault="008F6217" w:rsidP="008F6217">
                  <w:pPr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年（后两位），例如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2016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年，则该字节为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16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，该时间为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UTC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时间。</w:t>
                  </w:r>
                </w:p>
              </w:tc>
            </w:tr>
            <w:tr w:rsidR="008F6217" w:rsidRPr="000F139C" w14:paraId="6F048B12" w14:textId="77777777" w:rsidTr="008F6217">
              <w:tc>
                <w:tcPr>
                  <w:tcW w:w="1803" w:type="dxa"/>
                </w:tcPr>
                <w:p w14:paraId="6708DD7B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2</w:t>
                  </w:r>
                </w:p>
              </w:tc>
              <w:tc>
                <w:tcPr>
                  <w:tcW w:w="3411" w:type="dxa"/>
                </w:tcPr>
                <w:p w14:paraId="5A259651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月（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1-12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</w:tc>
            </w:tr>
            <w:tr w:rsidR="008F6217" w:rsidRPr="000F139C" w14:paraId="0285BE96" w14:textId="77777777" w:rsidTr="008F6217">
              <w:tc>
                <w:tcPr>
                  <w:tcW w:w="1803" w:type="dxa"/>
                </w:tcPr>
                <w:p w14:paraId="1C583617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3</w:t>
                  </w:r>
                </w:p>
              </w:tc>
              <w:tc>
                <w:tcPr>
                  <w:tcW w:w="3411" w:type="dxa"/>
                </w:tcPr>
                <w:p w14:paraId="7F1FD044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日（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1-31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</w:tc>
            </w:tr>
            <w:tr w:rsidR="008F6217" w:rsidRPr="000F139C" w14:paraId="5A79A0D9" w14:textId="77777777" w:rsidTr="008F6217">
              <w:tc>
                <w:tcPr>
                  <w:tcW w:w="1803" w:type="dxa"/>
                </w:tcPr>
                <w:p w14:paraId="5FED39F6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4</w:t>
                  </w:r>
                </w:p>
              </w:tc>
              <w:tc>
                <w:tcPr>
                  <w:tcW w:w="3411" w:type="dxa"/>
                </w:tcPr>
                <w:p w14:paraId="2AD5786C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时（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0~23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</w:tc>
            </w:tr>
            <w:tr w:rsidR="008F6217" w:rsidRPr="000F139C" w14:paraId="3D28485D" w14:textId="77777777" w:rsidTr="008F6217">
              <w:tc>
                <w:tcPr>
                  <w:tcW w:w="1803" w:type="dxa"/>
                </w:tcPr>
                <w:p w14:paraId="071C87F7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5</w:t>
                  </w:r>
                </w:p>
              </w:tc>
              <w:tc>
                <w:tcPr>
                  <w:tcW w:w="3411" w:type="dxa"/>
                </w:tcPr>
                <w:p w14:paraId="6C98CE1E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分（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0~59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</w:tc>
            </w:tr>
            <w:tr w:rsidR="008F6217" w:rsidRPr="000F139C" w14:paraId="247A5C88" w14:textId="77777777" w:rsidTr="008F6217">
              <w:tc>
                <w:tcPr>
                  <w:tcW w:w="1803" w:type="dxa"/>
                </w:tcPr>
                <w:p w14:paraId="4D6CEE2D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 6</w:t>
                  </w:r>
                </w:p>
              </w:tc>
              <w:tc>
                <w:tcPr>
                  <w:tcW w:w="3411" w:type="dxa"/>
                </w:tcPr>
                <w:p w14:paraId="66FA1EBE" w14:textId="77777777" w:rsidR="008F6217" w:rsidRPr="000F139C" w:rsidRDefault="008F6217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秒（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0~59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</w:tc>
            </w:tr>
          </w:tbl>
          <w:p w14:paraId="053C8A67" w14:textId="77777777" w:rsidR="008F6217" w:rsidRPr="000F139C" w:rsidRDefault="008F6217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EA6447" w:rsidRPr="000F139C" w14:paraId="43D44175" w14:textId="77777777" w:rsidTr="009F0D59">
        <w:trPr>
          <w:trHeight w:val="523"/>
          <w:jc w:val="center"/>
        </w:trPr>
        <w:tc>
          <w:tcPr>
            <w:tcW w:w="507" w:type="pct"/>
            <w:shd w:val="clear" w:color="auto" w:fill="auto"/>
          </w:tcPr>
          <w:p w14:paraId="61D32D35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8" w:name="tlv_0x300B"/>
            <w:bookmarkEnd w:id="1057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0x300B</w:t>
            </w:r>
            <w:bookmarkEnd w:id="1058"/>
          </w:p>
        </w:tc>
        <w:tc>
          <w:tcPr>
            <w:tcW w:w="599" w:type="pct"/>
            <w:shd w:val="clear" w:color="auto" w:fill="auto"/>
          </w:tcPr>
          <w:p w14:paraId="7D7A42A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565C49A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2D815F42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Alarm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Status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，终端设备报警状态</w:t>
            </w:r>
          </w:p>
          <w:p w14:paraId="5730428A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：无任何报警</w:t>
            </w:r>
          </w:p>
          <w:p w14:paraId="7175809F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：有报警</w:t>
            </w:r>
          </w:p>
        </w:tc>
      </w:tr>
      <w:tr w:rsidR="00EA6447" w:rsidRPr="000F139C" w14:paraId="5C4A1A38" w14:textId="77777777" w:rsidTr="009F0D59">
        <w:trPr>
          <w:trHeight w:val="1058"/>
          <w:jc w:val="center"/>
        </w:trPr>
        <w:tc>
          <w:tcPr>
            <w:tcW w:w="507" w:type="pct"/>
            <w:shd w:val="clear" w:color="auto" w:fill="auto"/>
          </w:tcPr>
          <w:p w14:paraId="40DFFC5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59" w:name="tlv_0x300C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0x300C</w:t>
            </w:r>
            <w:bookmarkEnd w:id="1059"/>
          </w:p>
        </w:tc>
        <w:tc>
          <w:tcPr>
            <w:tcW w:w="599" w:type="pct"/>
            <w:shd w:val="clear" w:color="auto" w:fill="auto"/>
          </w:tcPr>
          <w:p w14:paraId="6BE0A9D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24DF7558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2BA5704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Alarm_Type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，报警信息类型</w:t>
            </w:r>
          </w:p>
          <w:p w14:paraId="04D166A8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——通讯报警</w:t>
            </w:r>
          </w:p>
          <w:p w14:paraId="705BEF1B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——终端设备硬件报警</w:t>
            </w:r>
          </w:p>
          <w:p w14:paraId="11F0C1DE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——终端设备软件报警</w:t>
            </w:r>
          </w:p>
        </w:tc>
      </w:tr>
    </w:tbl>
    <w:p w14:paraId="21DCB581" w14:textId="77777777" w:rsidR="008F1C13" w:rsidRPr="000F139C" w:rsidRDefault="008F1C13"/>
    <w:p w14:paraId="2B2BE391" w14:textId="77777777" w:rsidR="008F1C13" w:rsidRPr="000F139C" w:rsidRDefault="008F1C13"/>
    <w:p w14:paraId="4DC5F303" w14:textId="77777777" w:rsidR="008F1C13" w:rsidRPr="000F139C" w:rsidRDefault="008F1C13"/>
    <w:p w14:paraId="6C5EC944" w14:textId="77777777" w:rsidR="008F1C13" w:rsidRPr="000F139C" w:rsidRDefault="008F1C13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8F1C13" w:rsidRPr="000F139C" w14:paraId="61034995" w14:textId="77777777" w:rsidTr="009F0D59">
        <w:trPr>
          <w:trHeight w:val="557"/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B5C22E1" w14:textId="77777777" w:rsidR="008F1C13" w:rsidRPr="000F139C" w:rsidRDefault="008F1C13" w:rsidP="007C192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8B2B7E0" w14:textId="77777777" w:rsidR="008F1C13" w:rsidRPr="000F139C" w:rsidRDefault="008F1C13" w:rsidP="007C192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B44F7AD" w14:textId="77777777" w:rsidR="008F1C13" w:rsidRPr="000F139C" w:rsidRDefault="008F1C13" w:rsidP="007C192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FDE5F86" w14:textId="77777777" w:rsidR="008F1C13" w:rsidRPr="000F139C" w:rsidRDefault="008F1C13" w:rsidP="007C1929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8F1C13" w:rsidRPr="000F139C" w14:paraId="3EF86794" w14:textId="77777777" w:rsidTr="009F0D59">
        <w:trPr>
          <w:trHeight w:val="244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562AB1EB" w14:textId="77777777" w:rsidR="008F1C13" w:rsidRPr="000F139C" w:rsidRDefault="008F1C13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终端状态参数</w:t>
            </w:r>
          </w:p>
        </w:tc>
      </w:tr>
      <w:bookmarkStart w:id="1060" w:name="tlv_0x300D"/>
      <w:tr w:rsidR="00EA6447" w:rsidRPr="000F139C" w14:paraId="118CC2EC" w14:textId="77777777" w:rsidTr="009F0D59">
        <w:trPr>
          <w:trHeight w:val="557"/>
          <w:jc w:val="center"/>
        </w:trPr>
        <w:tc>
          <w:tcPr>
            <w:tcW w:w="507" w:type="pct"/>
            <w:shd w:val="clear" w:color="auto" w:fill="auto"/>
          </w:tcPr>
          <w:p w14:paraId="5AAA5F1F" w14:textId="77777777" w:rsidR="00FA1EA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 w:rsidR="00FA1EA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 xml:space="preserve"> HYPERLINK  \l "c_tlv_0x300D" 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FA1EA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  <w:u w:val="none"/>
              </w:rPr>
              <w:t>0x300D</w:t>
            </w:r>
            <w:bookmarkEnd w:id="1060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5510179B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数字组合信息</w:t>
            </w:r>
          </w:p>
        </w:tc>
        <w:tc>
          <w:tcPr>
            <w:tcW w:w="599" w:type="pct"/>
            <w:shd w:val="clear" w:color="auto" w:fill="auto"/>
          </w:tcPr>
          <w:p w14:paraId="65666C0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295" w:type="pct"/>
            <w:shd w:val="clear" w:color="auto" w:fill="auto"/>
          </w:tcPr>
          <w:p w14:paraId="254A1BE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Alarm_Code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，单字节，表示报警原因的报警代码，一次报警可上报多个报警原因。</w:t>
            </w:r>
          </w:p>
          <w:p w14:paraId="271D804E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0x01——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设备非自主移动报警（功能提醒）</w:t>
            </w:r>
          </w:p>
          <w:p w14:paraId="31CFEED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0x02——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出围栏（功能提醒）</w:t>
            </w:r>
          </w:p>
          <w:p w14:paraId="110A013A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设备超速报警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（功能提醒）</w:t>
            </w:r>
          </w:p>
          <w:p w14:paraId="47DDC91D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终端与设备的总线通信故障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22793C79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2011A6C1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天线故障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603707D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0x07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——终端外部电源低电压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3A339E4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0x08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——终端外部电源断电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694B592A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0x09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——终端内部</w:t>
            </w:r>
            <w:r w:rsidR="0043355C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电池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低电压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0AA87E85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0x0A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="00F52107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卡换卡报警（终端硬件报警）</w:t>
            </w:r>
          </w:p>
          <w:p w14:paraId="7D0A7B1F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信号强度弱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1622470E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信号强度弱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(</w:t>
            </w:r>
            <w:r w:rsidR="00F52107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硬件报警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)</w:t>
            </w:r>
          </w:p>
          <w:p w14:paraId="3C0CA20D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0x0D——GSM/GPRS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模块故障</w:t>
            </w:r>
          </w:p>
          <w:p w14:paraId="4BB1AEE1" w14:textId="77777777" w:rsidR="00C205D0" w:rsidRPr="000F139C" w:rsidRDefault="00C205D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0x0E</w:t>
            </w:r>
            <w:r w:rsidR="001A0437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开盖报警</w:t>
            </w:r>
          </w:p>
          <w:p w14:paraId="7A8EC5A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其他预留</w:t>
            </w:r>
          </w:p>
          <w:p w14:paraId="52408DCD" w14:textId="77777777" w:rsidR="0058498A" w:rsidRPr="000F139C" w:rsidRDefault="0058498A" w:rsidP="00F3583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最高位为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="0019208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表示故障消除，为</w:t>
            </w:r>
            <w:r w:rsidR="0019208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="0019208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表示故障产生。如：</w:t>
            </w:r>
            <w:r w:rsidR="0019208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="00F35838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</w:t>
            </w:r>
            <w:r w:rsidR="0019208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设备非自主移动报警产生，</w:t>
            </w:r>
            <w:r w:rsidR="0019208D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0x81</w:t>
            </w:r>
            <w:r w:rsidR="0019208D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表示设备非自主移动报警消除</w:t>
            </w:r>
          </w:p>
        </w:tc>
      </w:tr>
      <w:bookmarkStart w:id="1061" w:name="tlv_0x300E"/>
      <w:tr w:rsidR="00EA6447" w:rsidRPr="000F139C" w14:paraId="55A5A88B" w14:textId="77777777" w:rsidTr="009F0D59">
        <w:trPr>
          <w:trHeight w:val="535"/>
          <w:jc w:val="center"/>
        </w:trPr>
        <w:tc>
          <w:tcPr>
            <w:tcW w:w="507" w:type="pct"/>
            <w:shd w:val="clear" w:color="auto" w:fill="auto"/>
          </w:tcPr>
          <w:p w14:paraId="601E9C38" w14:textId="77777777" w:rsidR="00FA1EA6" w:rsidRPr="000F139C" w:rsidRDefault="004C60C2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 w:rsidR="00FA1EA6"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instrText xml:space="preserve"> HYPERLINK  \l "c_tlv_0x300E" </w:instrTex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 w:rsidR="00FA1EA6" w:rsidRPr="000F139C">
              <w:rPr>
                <w:rStyle w:val="afff4"/>
                <w:rFonts w:asciiTheme="minorEastAsia" w:eastAsiaTheme="minorEastAsia" w:hAnsiTheme="minorEastAsia"/>
                <w:noProof w:val="0"/>
                <w:color w:val="000000" w:themeColor="text1"/>
                <w:sz w:val="18"/>
                <w:szCs w:val="18"/>
                <w:u w:val="none"/>
              </w:rPr>
              <w:t>0x300E</w:t>
            </w:r>
            <w:bookmarkEnd w:id="106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99" w:type="pct"/>
            <w:shd w:val="clear" w:color="auto" w:fill="auto"/>
          </w:tcPr>
          <w:p w14:paraId="115BEAEF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数字组合信息</w:t>
            </w:r>
          </w:p>
        </w:tc>
        <w:tc>
          <w:tcPr>
            <w:tcW w:w="599" w:type="pct"/>
            <w:shd w:val="clear" w:color="auto" w:fill="auto"/>
          </w:tcPr>
          <w:p w14:paraId="0E509D75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45B541AF" w14:textId="77777777" w:rsidR="00FA1EA6" w:rsidRPr="000F139C" w:rsidRDefault="00FA1EA6" w:rsidP="009D163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RestoreAlarm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，为已恢复的故障编码合集，如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0x010A0B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。用于终端通告平台清</w:t>
            </w:r>
            <w:r w:rsidR="009D1634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除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故障信息或保存故障变更日志。如平台下发，可定义为强行清除故障信息。</w:t>
            </w:r>
          </w:p>
        </w:tc>
      </w:tr>
      <w:tr w:rsidR="00EA6447" w:rsidRPr="000F139C" w14:paraId="7568AE1C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4F3FD1C2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bookmarkStart w:id="1062" w:name="tlv_0x3011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0x3011</w:t>
            </w:r>
            <w:bookmarkEnd w:id="1062"/>
          </w:p>
        </w:tc>
        <w:tc>
          <w:tcPr>
            <w:tcW w:w="599" w:type="pct"/>
            <w:shd w:val="clear" w:color="auto" w:fill="auto"/>
          </w:tcPr>
          <w:p w14:paraId="5E5EE394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94D9860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30DBA57E" w14:textId="77777777" w:rsidR="00FA1EA6" w:rsidRPr="000F139C" w:rsidRDefault="00FA1EA6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个字节，终端设备上报丢包数</w:t>
            </w:r>
          </w:p>
        </w:tc>
      </w:tr>
      <w:tr w:rsidR="007C1929" w:rsidRPr="000F139C" w14:paraId="00611FBD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73F5E81C" w14:textId="71A4D540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0x3012</w:t>
            </w:r>
          </w:p>
        </w:tc>
        <w:tc>
          <w:tcPr>
            <w:tcW w:w="599" w:type="pct"/>
            <w:shd w:val="clear" w:color="auto" w:fill="auto"/>
          </w:tcPr>
          <w:p w14:paraId="3BD6616C" w14:textId="5B95F29B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2A6451C4" w14:textId="228915FA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001CE05B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M2M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终端设备下载、升级文件失败报警</w:t>
            </w:r>
          </w:p>
          <w:p w14:paraId="6ED7AFF0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失败原因</w:t>
            </w:r>
          </w:p>
          <w:p w14:paraId="65A18466" w14:textId="638582D2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无法连接下载地址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0x01——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终端设备缓存不足无法开始下载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0x02——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下载过程中内存溢出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0x03——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下载过程中连接超时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0x04——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完整的下载文件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CRC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校验失败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br/>
              <w:t>0x05——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终端设备升级文件失败</w:t>
            </w:r>
          </w:p>
        </w:tc>
      </w:tr>
      <w:tr w:rsidR="007C1929" w:rsidRPr="000F139C" w14:paraId="31BEF4AC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6DDFA4E0" w14:textId="410F2239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0x3013</w:t>
            </w:r>
          </w:p>
        </w:tc>
        <w:tc>
          <w:tcPr>
            <w:tcW w:w="599" w:type="pct"/>
            <w:shd w:val="clear" w:color="auto" w:fill="auto"/>
          </w:tcPr>
          <w:p w14:paraId="37C52A73" w14:textId="7CA0CE5A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21FA4809" w14:textId="4019573E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2734CBCD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当前日志总条数：</w:t>
            </w:r>
          </w:p>
          <w:p w14:paraId="2F7B4EFE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1~2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字节：终端日志总条数，第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3~4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字节：设备黑匣子文件总条数</w:t>
            </w:r>
          </w:p>
          <w:p w14:paraId="19AA34F9" w14:textId="28921FBF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其中第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1,3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字节为高位</w:t>
            </w:r>
          </w:p>
        </w:tc>
      </w:tr>
      <w:tr w:rsidR="007C1929" w:rsidRPr="000F139C" w14:paraId="1CAECD76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17FBB446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auto"/>
          </w:tcPr>
          <w:p w14:paraId="2E3F985B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auto"/>
          </w:tcPr>
          <w:p w14:paraId="58C49401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95" w:type="pct"/>
            <w:shd w:val="clear" w:color="auto" w:fill="auto"/>
          </w:tcPr>
          <w:p w14:paraId="086EC601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7C1929" w:rsidRPr="000F139C" w14:paraId="1665BB4C" w14:textId="77777777" w:rsidTr="009F0D59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670754E6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auto"/>
          </w:tcPr>
          <w:p w14:paraId="1F50F1B8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auto"/>
          </w:tcPr>
          <w:p w14:paraId="7F55E479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95" w:type="pct"/>
            <w:shd w:val="clear" w:color="auto" w:fill="auto"/>
          </w:tcPr>
          <w:p w14:paraId="1D2B04D9" w14:textId="77777777" w:rsidR="007C1929" w:rsidRPr="000F139C" w:rsidRDefault="007C1929" w:rsidP="007C1929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4417431B" w14:textId="77777777" w:rsidR="00DD4C35" w:rsidRPr="000F139C" w:rsidRDefault="00DD4C35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br w:type="column"/>
      </w: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DD4C35" w:rsidRPr="000F139C" w14:paraId="2A50D190" w14:textId="77777777" w:rsidTr="00B115E8">
        <w:trPr>
          <w:trHeight w:val="577"/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B764676" w14:textId="77777777" w:rsidR="00DD4C35" w:rsidRPr="000F139C" w:rsidRDefault="00DD4C35" w:rsidP="00B115E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37A0D0A" w14:textId="77777777" w:rsidR="00DD4C35" w:rsidRPr="000F139C" w:rsidRDefault="00DD4C35" w:rsidP="00B115E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C52E8E3" w14:textId="77777777" w:rsidR="00DD4C35" w:rsidRPr="000F139C" w:rsidRDefault="00DD4C35" w:rsidP="00B115E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3BD2568" w14:textId="77777777" w:rsidR="00DD4C35" w:rsidRPr="000F139C" w:rsidRDefault="00DD4C35" w:rsidP="00B115E8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DD4C35" w:rsidRPr="000F139C" w14:paraId="618228B0" w14:textId="77777777" w:rsidTr="00B115E8">
        <w:trPr>
          <w:trHeight w:val="231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79843F6D" w14:textId="77777777" w:rsidR="00DD4C35" w:rsidRPr="000F139C" w:rsidRDefault="00DD4C35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终端状态参数</w:t>
            </w:r>
          </w:p>
        </w:tc>
      </w:tr>
      <w:tr w:rsidR="00EA6447" w:rsidRPr="000F139C" w14:paraId="6D6B8031" w14:textId="77777777" w:rsidTr="00B115E8">
        <w:trPr>
          <w:trHeight w:val="1657"/>
          <w:jc w:val="center"/>
        </w:trPr>
        <w:tc>
          <w:tcPr>
            <w:tcW w:w="507" w:type="pct"/>
            <w:shd w:val="clear" w:color="auto" w:fill="auto"/>
          </w:tcPr>
          <w:p w14:paraId="545CEF0A" w14:textId="77777777"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0x3016</w:t>
            </w:r>
          </w:p>
        </w:tc>
        <w:tc>
          <w:tcPr>
            <w:tcW w:w="599" w:type="pct"/>
            <w:shd w:val="clear" w:color="auto" w:fill="auto"/>
          </w:tcPr>
          <w:p w14:paraId="0C4B4188" w14:textId="77777777"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3E1DAB4A" w14:textId="77777777"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295" w:type="pct"/>
            <w:shd w:val="clear" w:color="auto" w:fill="auto"/>
          </w:tcPr>
          <w:p w14:paraId="13410828" w14:textId="77777777"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ACC ON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累计时间，单位：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秒</w:t>
            </w:r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2705"/>
            </w:tblGrid>
            <w:tr w:rsidR="00945A89" w:rsidRPr="000F139C" w14:paraId="5F1A6DBC" w14:textId="77777777" w:rsidTr="00945A89">
              <w:tc>
                <w:tcPr>
                  <w:tcW w:w="2704" w:type="dxa"/>
                </w:tcPr>
                <w:p w14:paraId="40E2AAF1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2705" w:type="dxa"/>
                </w:tcPr>
                <w:p w14:paraId="52C4B32C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MSB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最高字节</w:t>
                  </w:r>
                </w:p>
              </w:tc>
            </w:tr>
            <w:tr w:rsidR="00945A89" w:rsidRPr="000F139C" w14:paraId="71E111B6" w14:textId="77777777" w:rsidTr="00945A89">
              <w:tc>
                <w:tcPr>
                  <w:tcW w:w="2704" w:type="dxa"/>
                </w:tcPr>
                <w:p w14:paraId="13F09B78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2705" w:type="dxa"/>
                </w:tcPr>
                <w:p w14:paraId="1088F9BA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945A89" w:rsidRPr="000F139C" w14:paraId="39370DDD" w14:textId="77777777" w:rsidTr="00945A89">
              <w:tc>
                <w:tcPr>
                  <w:tcW w:w="2704" w:type="dxa"/>
                </w:tcPr>
                <w:p w14:paraId="62715559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Byte3</w:t>
                  </w:r>
                </w:p>
              </w:tc>
              <w:tc>
                <w:tcPr>
                  <w:tcW w:w="2705" w:type="dxa"/>
                </w:tcPr>
                <w:p w14:paraId="30E41644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945A89" w:rsidRPr="000F139C" w14:paraId="6BA83CB6" w14:textId="77777777" w:rsidTr="00945A89">
              <w:tc>
                <w:tcPr>
                  <w:tcW w:w="2704" w:type="dxa"/>
                </w:tcPr>
                <w:p w14:paraId="101BA4FD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Byte4</w:t>
                  </w:r>
                </w:p>
              </w:tc>
              <w:tc>
                <w:tcPr>
                  <w:tcW w:w="2705" w:type="dxa"/>
                </w:tcPr>
                <w:p w14:paraId="0F953F40" w14:textId="77777777" w:rsidR="00945A89" w:rsidRPr="000F139C" w:rsidRDefault="00945A89" w:rsidP="00337126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 xml:space="preserve">LSB 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最低字节</w:t>
                  </w:r>
                </w:p>
              </w:tc>
            </w:tr>
          </w:tbl>
          <w:p w14:paraId="302DF061" w14:textId="77777777" w:rsidR="00945A89" w:rsidRPr="000F139C" w:rsidRDefault="00945A89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EA6447" w:rsidRPr="000F139C" w14:paraId="2CBA55AD" w14:textId="77777777" w:rsidTr="00B115E8">
        <w:trPr>
          <w:trHeight w:val="1862"/>
          <w:jc w:val="center"/>
        </w:trPr>
        <w:tc>
          <w:tcPr>
            <w:tcW w:w="507" w:type="pct"/>
            <w:shd w:val="clear" w:color="auto" w:fill="auto"/>
          </w:tcPr>
          <w:p w14:paraId="5021D887" w14:textId="77777777"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0x3017</w:t>
            </w:r>
          </w:p>
        </w:tc>
        <w:tc>
          <w:tcPr>
            <w:tcW w:w="599" w:type="pct"/>
            <w:shd w:val="clear" w:color="auto" w:fill="auto"/>
          </w:tcPr>
          <w:p w14:paraId="3D7C8F48" w14:textId="77777777" w:rsidR="002011F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6E9187A2" w14:textId="77777777"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600D40D2" w14:textId="77777777" w:rsidR="002011F0" w:rsidRPr="000F139C" w:rsidRDefault="002011F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（端对端协议）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状态：</w:t>
            </w:r>
          </w:p>
          <w:p w14:paraId="777C9293" w14:textId="77777777" w:rsidR="009D1634" w:rsidRPr="000F139C" w:rsidRDefault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状态</w:t>
            </w:r>
          </w:p>
          <w:p w14:paraId="01100CE3" w14:textId="77777777" w:rsidR="002011F0" w:rsidRPr="000F139C" w:rsidRDefault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拨号</w:t>
            </w:r>
          </w:p>
          <w:p w14:paraId="5FCB2120" w14:textId="77777777"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PPP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拨号成功</w:t>
            </w:r>
          </w:p>
          <w:p w14:paraId="0EC2BF77" w14:textId="77777777"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：与中心通讯正常</w:t>
            </w:r>
          </w:p>
          <w:p w14:paraId="6037FA51" w14:textId="77777777"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：模块故障</w:t>
            </w:r>
          </w:p>
          <w:p w14:paraId="5E8AD735" w14:textId="77777777" w:rsidR="002011F0" w:rsidRPr="000F139C" w:rsidRDefault="002011F0" w:rsidP="002011F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：初始化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</w:t>
            </w:r>
          </w:p>
          <w:p w14:paraId="0F6EE7AB" w14:textId="77777777" w:rsidR="002011F0" w:rsidRPr="000F139C" w:rsidRDefault="002011F0" w:rsidP="002011F0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6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卡故障</w:t>
            </w:r>
          </w:p>
        </w:tc>
      </w:tr>
      <w:tr w:rsidR="00EA6447" w:rsidRPr="000F139C" w14:paraId="572B407C" w14:textId="77777777" w:rsidTr="00B115E8">
        <w:trPr>
          <w:trHeight w:val="637"/>
          <w:jc w:val="center"/>
        </w:trPr>
        <w:tc>
          <w:tcPr>
            <w:tcW w:w="507" w:type="pct"/>
            <w:shd w:val="clear" w:color="auto" w:fill="auto"/>
          </w:tcPr>
          <w:p w14:paraId="03759D6D" w14:textId="77777777"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0x3018</w:t>
            </w:r>
          </w:p>
        </w:tc>
        <w:tc>
          <w:tcPr>
            <w:tcW w:w="599" w:type="pct"/>
            <w:shd w:val="clear" w:color="auto" w:fill="auto"/>
          </w:tcPr>
          <w:p w14:paraId="52250E54" w14:textId="77777777"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2A37B0A" w14:textId="77777777"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04B41643" w14:textId="77777777" w:rsidR="00840C90" w:rsidRPr="000F139C" w:rsidRDefault="00840C90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注册状态：</w:t>
            </w:r>
          </w:p>
          <w:p w14:paraId="0BC6C3E9" w14:textId="77777777" w:rsidR="00A61F6E" w:rsidRPr="000F139C" w:rsidRDefault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未注册</w:t>
            </w:r>
          </w:p>
          <w:p w14:paraId="635684A1" w14:textId="77777777" w:rsidR="00840C90" w:rsidRPr="000F139C" w:rsidRDefault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已注册，本地网络</w:t>
            </w:r>
          </w:p>
          <w:p w14:paraId="092AFD2B" w14:textId="77777777" w:rsidR="00840C90" w:rsidRPr="000F139C" w:rsidRDefault="00840C90" w:rsidP="00840C90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搜索网络</w:t>
            </w:r>
          </w:p>
          <w:p w14:paraId="513F0495" w14:textId="77777777"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注册被拒绝</w:t>
            </w:r>
          </w:p>
          <w:p w14:paraId="799F972D" w14:textId="77777777"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未知状态</w:t>
            </w:r>
          </w:p>
          <w:p w14:paraId="7A778B63" w14:textId="77777777" w:rsidR="00840C90" w:rsidRPr="000F139C" w:rsidRDefault="001A7779" w:rsidP="001A7779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</w:t>
            </w:r>
            <w:r w:rsidR="00840C90"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已注册，漫游网络</w:t>
            </w:r>
          </w:p>
        </w:tc>
      </w:tr>
      <w:tr w:rsidR="00B115E8" w:rsidRPr="000F139C" w14:paraId="1B849436" w14:textId="77777777" w:rsidTr="00B115E8">
        <w:trPr>
          <w:trHeight w:val="637"/>
          <w:jc w:val="center"/>
        </w:trPr>
        <w:tc>
          <w:tcPr>
            <w:tcW w:w="507" w:type="pct"/>
            <w:shd w:val="clear" w:color="auto" w:fill="auto"/>
          </w:tcPr>
          <w:p w14:paraId="26A4FDA6" w14:textId="7631A115"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0x3019</w:t>
            </w:r>
          </w:p>
        </w:tc>
        <w:tc>
          <w:tcPr>
            <w:tcW w:w="599" w:type="pct"/>
            <w:shd w:val="clear" w:color="auto" w:fill="auto"/>
          </w:tcPr>
          <w:p w14:paraId="22A3A372" w14:textId="68FD9B09"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99" w:type="pct"/>
            <w:shd w:val="clear" w:color="auto" w:fill="auto"/>
          </w:tcPr>
          <w:p w14:paraId="7AC21398" w14:textId="6431A493"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95" w:type="pct"/>
            <w:shd w:val="clear" w:color="auto" w:fill="auto"/>
          </w:tcPr>
          <w:p w14:paraId="5F83825A" w14:textId="77777777"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注册状态</w:t>
            </w:r>
          </w:p>
          <w:p w14:paraId="532CA690" w14:textId="77777777"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未注册</w:t>
            </w:r>
          </w:p>
          <w:p w14:paraId="72FEC36B" w14:textId="77777777"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已注册，本地网络</w:t>
            </w:r>
          </w:p>
          <w:p w14:paraId="329BC94C" w14:textId="77777777"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搜索网络</w:t>
            </w:r>
          </w:p>
          <w:p w14:paraId="1D8631F7" w14:textId="77777777"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注册被拒绝</w:t>
            </w:r>
          </w:p>
          <w:p w14:paraId="4037A3E7" w14:textId="77777777" w:rsidR="00B115E8" w:rsidRPr="000F139C" w:rsidRDefault="00B115E8" w:rsidP="00B115E8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未知状态</w:t>
            </w:r>
          </w:p>
          <w:p w14:paraId="02769D7E" w14:textId="3197A039" w:rsidR="00B115E8" w:rsidRPr="000F139C" w:rsidRDefault="00B115E8" w:rsidP="00B115E8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5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已注册，漫游网络</w:t>
            </w:r>
          </w:p>
        </w:tc>
      </w:tr>
    </w:tbl>
    <w:p w14:paraId="3155C810" w14:textId="77777777" w:rsidR="00C06C93" w:rsidRPr="000F139C" w:rsidRDefault="00C06C93"/>
    <w:p w14:paraId="42E8E0AF" w14:textId="77777777" w:rsidR="00C06C93" w:rsidRPr="000F139C" w:rsidRDefault="00C06C93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1"/>
        <w:gridCol w:w="1118"/>
        <w:gridCol w:w="1120"/>
        <w:gridCol w:w="6391"/>
      </w:tblGrid>
      <w:tr w:rsidR="00C06C93" w:rsidRPr="000F139C" w14:paraId="6674C04F" w14:textId="77777777" w:rsidTr="00AB4CC1">
        <w:trPr>
          <w:trHeight w:val="589"/>
          <w:jc w:val="center"/>
        </w:trPr>
        <w:tc>
          <w:tcPr>
            <w:tcW w:w="492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B006F5D" w14:textId="77777777" w:rsidR="00C06C93" w:rsidRPr="000F139C" w:rsidRDefault="00C06C93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8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ABD4229" w14:textId="77777777" w:rsidR="00C06C93" w:rsidRPr="000F139C" w:rsidRDefault="00C06C93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8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9A01702" w14:textId="77777777" w:rsidR="00C06C93" w:rsidRPr="000F139C" w:rsidRDefault="00C06C93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33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D9F61B8" w14:textId="77777777" w:rsidR="00C06C93" w:rsidRPr="000F139C" w:rsidRDefault="00C06C93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C06C93" w:rsidRPr="000F139C" w14:paraId="0458C522" w14:textId="77777777" w:rsidTr="00EE3E10">
        <w:trPr>
          <w:trHeight w:val="244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28028944" w14:textId="77777777" w:rsidR="00C06C93" w:rsidRPr="000F139C" w:rsidRDefault="00C06C93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终端状态参数</w:t>
            </w:r>
          </w:p>
        </w:tc>
      </w:tr>
      <w:tr w:rsidR="00EA6447" w:rsidRPr="000F139C" w14:paraId="006D67A2" w14:textId="77777777" w:rsidTr="00AB4CC1">
        <w:trPr>
          <w:trHeight w:val="1862"/>
          <w:jc w:val="center"/>
        </w:trPr>
        <w:tc>
          <w:tcPr>
            <w:tcW w:w="492" w:type="pct"/>
            <w:shd w:val="clear" w:color="auto" w:fill="auto"/>
          </w:tcPr>
          <w:p w14:paraId="271FBA41" w14:textId="77777777" w:rsidR="00421FBE" w:rsidRPr="000F139C" w:rsidRDefault="00421FBE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301B</w:t>
            </w:r>
          </w:p>
        </w:tc>
        <w:tc>
          <w:tcPr>
            <w:tcW w:w="584" w:type="pct"/>
            <w:shd w:val="clear" w:color="auto" w:fill="auto"/>
          </w:tcPr>
          <w:p w14:paraId="07392243" w14:textId="77777777" w:rsidR="00421FBE" w:rsidRPr="000F139C" w:rsidRDefault="00421FBE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85" w:type="pct"/>
            <w:shd w:val="clear" w:color="auto" w:fill="auto"/>
          </w:tcPr>
          <w:p w14:paraId="35E4253B" w14:textId="77777777" w:rsidR="00421FBE" w:rsidRPr="000F139C" w:rsidRDefault="00421FBE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339" w:type="pct"/>
            <w:shd w:val="clear" w:color="auto" w:fill="auto"/>
          </w:tcPr>
          <w:p w14:paraId="0C750774" w14:textId="77777777" w:rsidR="00421FBE" w:rsidRPr="000F139C" w:rsidRDefault="00421FBE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驾驶行为状态</w:t>
            </w:r>
          </w:p>
          <w:p w14:paraId="00AB9768" w14:textId="77777777" w:rsidR="00421FBE" w:rsidRPr="000F139C" w:rsidRDefault="00421FBE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该位有效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 0: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该位无效</w:t>
            </w:r>
          </w:p>
          <w:tbl>
            <w:tblPr>
              <w:tblW w:w="6011" w:type="dxa"/>
              <w:tblLook w:val="04A0" w:firstRow="1" w:lastRow="0" w:firstColumn="1" w:lastColumn="0" w:noHBand="0" w:noVBand="1"/>
            </w:tblPr>
            <w:tblGrid>
              <w:gridCol w:w="667"/>
              <w:gridCol w:w="668"/>
              <w:gridCol w:w="668"/>
              <w:gridCol w:w="668"/>
              <w:gridCol w:w="668"/>
              <w:gridCol w:w="668"/>
              <w:gridCol w:w="668"/>
              <w:gridCol w:w="668"/>
              <w:gridCol w:w="668"/>
            </w:tblGrid>
            <w:tr w:rsidR="00EA6447" w:rsidRPr="000F139C" w14:paraId="3C3B97CE" w14:textId="77777777" w:rsidTr="005650CF">
              <w:tc>
                <w:tcPr>
                  <w:tcW w:w="636" w:type="dxa"/>
                  <w:vMerge w:val="restart"/>
                </w:tcPr>
                <w:p w14:paraId="51DC0EFA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Byte1</w:t>
                  </w:r>
                </w:p>
              </w:tc>
              <w:tc>
                <w:tcPr>
                  <w:tcW w:w="671" w:type="dxa"/>
                </w:tcPr>
                <w:p w14:paraId="02376E62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672" w:type="dxa"/>
                </w:tcPr>
                <w:p w14:paraId="23925136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672" w:type="dxa"/>
                </w:tcPr>
                <w:p w14:paraId="3F425385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672" w:type="dxa"/>
                </w:tcPr>
                <w:p w14:paraId="6E8AEA0F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672" w:type="dxa"/>
                </w:tcPr>
                <w:p w14:paraId="62422BFF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672" w:type="dxa"/>
                </w:tcPr>
                <w:p w14:paraId="1F9EBADE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672" w:type="dxa"/>
                </w:tcPr>
                <w:p w14:paraId="27739956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672" w:type="dxa"/>
                </w:tcPr>
                <w:p w14:paraId="18CE450C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Bit0</w:t>
                  </w:r>
                </w:p>
              </w:tc>
            </w:tr>
            <w:tr w:rsidR="00EA6447" w:rsidRPr="000F139C" w14:paraId="4723347A" w14:textId="77777777" w:rsidTr="005650CF">
              <w:tc>
                <w:tcPr>
                  <w:tcW w:w="636" w:type="dxa"/>
                  <w:vMerge/>
                </w:tcPr>
                <w:p w14:paraId="553B8763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1" w:type="dxa"/>
                </w:tcPr>
                <w:p w14:paraId="67C5BABA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超速标志</w:t>
                  </w:r>
                </w:p>
              </w:tc>
              <w:tc>
                <w:tcPr>
                  <w:tcW w:w="672" w:type="dxa"/>
                </w:tcPr>
                <w:p w14:paraId="279962A4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严重超速标志</w:t>
                  </w:r>
                </w:p>
              </w:tc>
              <w:tc>
                <w:tcPr>
                  <w:tcW w:w="672" w:type="dxa"/>
                </w:tcPr>
                <w:p w14:paraId="4269E4BA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超转行驶</w:t>
                  </w:r>
                </w:p>
              </w:tc>
              <w:tc>
                <w:tcPr>
                  <w:tcW w:w="672" w:type="dxa"/>
                </w:tcPr>
                <w:p w14:paraId="7378816B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转弯不打转向</w:t>
                  </w:r>
                </w:p>
              </w:tc>
              <w:tc>
                <w:tcPr>
                  <w:tcW w:w="672" w:type="dxa"/>
                </w:tcPr>
                <w:p w14:paraId="7109DB81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急加速</w:t>
                  </w:r>
                </w:p>
              </w:tc>
              <w:tc>
                <w:tcPr>
                  <w:tcW w:w="672" w:type="dxa"/>
                </w:tcPr>
                <w:p w14:paraId="2236EAF6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急减速</w:t>
                  </w:r>
                </w:p>
              </w:tc>
              <w:tc>
                <w:tcPr>
                  <w:tcW w:w="672" w:type="dxa"/>
                </w:tcPr>
                <w:p w14:paraId="2FE0A607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向左急转弯</w:t>
                  </w:r>
                </w:p>
              </w:tc>
              <w:tc>
                <w:tcPr>
                  <w:tcW w:w="672" w:type="dxa"/>
                </w:tcPr>
                <w:p w14:paraId="584E1908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向右急转弯</w:t>
                  </w:r>
                </w:p>
              </w:tc>
            </w:tr>
            <w:tr w:rsidR="00EA6447" w:rsidRPr="000F139C" w14:paraId="3DA15AB6" w14:textId="77777777" w:rsidTr="005650CF">
              <w:tc>
                <w:tcPr>
                  <w:tcW w:w="636" w:type="dxa"/>
                  <w:vMerge w:val="restart"/>
                </w:tcPr>
                <w:p w14:paraId="2CA10DBB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Byte2</w:t>
                  </w:r>
                </w:p>
              </w:tc>
              <w:tc>
                <w:tcPr>
                  <w:tcW w:w="671" w:type="dxa"/>
                </w:tcPr>
                <w:p w14:paraId="39987781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672" w:type="dxa"/>
                </w:tcPr>
                <w:p w14:paraId="292D6F06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672" w:type="dxa"/>
                </w:tcPr>
                <w:p w14:paraId="4F0906E1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672" w:type="dxa"/>
                </w:tcPr>
                <w:p w14:paraId="2859CD71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672" w:type="dxa"/>
                </w:tcPr>
                <w:p w14:paraId="182B2A84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672" w:type="dxa"/>
                </w:tcPr>
                <w:p w14:paraId="4B0AC1D9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672" w:type="dxa"/>
                </w:tcPr>
                <w:p w14:paraId="76BB8F00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672" w:type="dxa"/>
                </w:tcPr>
                <w:p w14:paraId="1469E5CB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Bit0</w:t>
                  </w:r>
                </w:p>
              </w:tc>
            </w:tr>
            <w:tr w:rsidR="00EA6447" w:rsidRPr="000F139C" w14:paraId="659089DE" w14:textId="77777777" w:rsidTr="005650CF">
              <w:tc>
                <w:tcPr>
                  <w:tcW w:w="636" w:type="dxa"/>
                  <w:vMerge/>
                </w:tcPr>
                <w:p w14:paraId="7221DA45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1" w:type="dxa"/>
                </w:tcPr>
                <w:p w14:paraId="17BF8753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29B7312D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73E663C3" w14:textId="77777777" w:rsidR="00421FBE" w:rsidRPr="000F139C" w:rsidRDefault="00421FBE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688E1690" w14:textId="77777777" w:rsidR="00421FBE" w:rsidRPr="000F139C" w:rsidRDefault="002330F9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2E0493B7" w14:textId="77777777" w:rsidR="00421FBE" w:rsidRPr="000F139C" w:rsidRDefault="00E1048B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00A3A18F" w14:textId="77777777" w:rsidR="00421FBE" w:rsidRPr="000F139C" w:rsidRDefault="00E1048B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672" w:type="dxa"/>
                </w:tcPr>
                <w:p w14:paraId="2079A8C4" w14:textId="77777777" w:rsidR="00421FBE" w:rsidRPr="000F139C" w:rsidRDefault="00E1048B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空档滑行</w:t>
                  </w:r>
                </w:p>
              </w:tc>
              <w:tc>
                <w:tcPr>
                  <w:tcW w:w="672" w:type="dxa"/>
                </w:tcPr>
                <w:p w14:paraId="764C3B6C" w14:textId="77777777" w:rsidR="00421FBE" w:rsidRPr="000F139C" w:rsidRDefault="00E1048B" w:rsidP="00421FB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过长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怠</w:t>
                  </w:r>
                  <w:proofErr w:type="gramEnd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速</w:t>
                  </w:r>
                </w:p>
              </w:tc>
            </w:tr>
          </w:tbl>
          <w:p w14:paraId="7505F3F8" w14:textId="77777777" w:rsidR="00421FBE" w:rsidRPr="000F139C" w:rsidRDefault="00421FBE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EA6447" w:rsidRPr="000F139C" w14:paraId="2BCF71E9" w14:textId="77777777" w:rsidTr="00AB4CC1">
        <w:trPr>
          <w:trHeight w:val="790"/>
          <w:jc w:val="center"/>
        </w:trPr>
        <w:tc>
          <w:tcPr>
            <w:tcW w:w="492" w:type="pct"/>
            <w:shd w:val="clear" w:color="auto" w:fill="auto"/>
          </w:tcPr>
          <w:p w14:paraId="002D731E" w14:textId="77777777" w:rsidR="00D33CD8" w:rsidRPr="000F139C" w:rsidRDefault="00D33CD8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301C</w:t>
            </w:r>
          </w:p>
        </w:tc>
        <w:tc>
          <w:tcPr>
            <w:tcW w:w="584" w:type="pct"/>
            <w:shd w:val="clear" w:color="auto" w:fill="auto"/>
          </w:tcPr>
          <w:p w14:paraId="6AA60164" w14:textId="77777777" w:rsidR="00D33CD8" w:rsidRPr="000F139C" w:rsidRDefault="00D33CD8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85" w:type="pct"/>
            <w:shd w:val="clear" w:color="auto" w:fill="auto"/>
          </w:tcPr>
          <w:p w14:paraId="7D904734" w14:textId="77777777" w:rsidR="00D33CD8" w:rsidRPr="000F139C" w:rsidRDefault="00D33CD8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39" w:type="pct"/>
            <w:shd w:val="clear" w:color="auto" w:fill="auto"/>
          </w:tcPr>
          <w:p w14:paraId="2308A395" w14:textId="77777777" w:rsidR="00D33CD8" w:rsidRPr="000F139C" w:rsidRDefault="00D33CD8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终端统计行驶里程</w:t>
            </w:r>
          </w:p>
          <w:p w14:paraId="1D785130" w14:textId="77777777" w:rsidR="00D33CD8" w:rsidRPr="000F139C" w:rsidRDefault="00D33CD8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单位：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cm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</w:tc>
      </w:tr>
      <w:tr w:rsidR="001E410C" w:rsidRPr="000F139C" w14:paraId="37CEAA20" w14:textId="77777777" w:rsidTr="00AB4CC1">
        <w:trPr>
          <w:trHeight w:val="790"/>
          <w:jc w:val="center"/>
        </w:trPr>
        <w:tc>
          <w:tcPr>
            <w:tcW w:w="492" w:type="pct"/>
            <w:shd w:val="clear" w:color="auto" w:fill="auto"/>
          </w:tcPr>
          <w:p w14:paraId="5051B875" w14:textId="77777777" w:rsidR="001E410C" w:rsidRPr="000F139C" w:rsidRDefault="001E410C" w:rsidP="005D6A04">
            <w:pPr>
              <w:pStyle w:val="affffff8"/>
              <w:ind w:firstLineChars="0" w:firstLine="0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301D</w:t>
            </w:r>
          </w:p>
        </w:tc>
        <w:tc>
          <w:tcPr>
            <w:tcW w:w="584" w:type="pct"/>
            <w:shd w:val="clear" w:color="auto" w:fill="auto"/>
          </w:tcPr>
          <w:p w14:paraId="6A1E3EE9" w14:textId="77777777" w:rsidR="001E410C" w:rsidRPr="000F139C" w:rsidRDefault="001E410C" w:rsidP="005D6A04">
            <w:pPr>
              <w:pStyle w:val="affffff8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585" w:type="pct"/>
            <w:shd w:val="clear" w:color="auto" w:fill="auto"/>
          </w:tcPr>
          <w:p w14:paraId="25606BC1" w14:textId="77777777" w:rsidR="001E410C" w:rsidRPr="000F139C" w:rsidRDefault="001E410C" w:rsidP="005D6A04">
            <w:pPr>
              <w:pStyle w:val="affffff8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339" w:type="pct"/>
            <w:shd w:val="clear" w:color="auto" w:fill="auto"/>
          </w:tcPr>
          <w:p w14:paraId="7F128F4B" w14:textId="77777777" w:rsidR="001E410C" w:rsidRPr="000F139C" w:rsidRDefault="001E410C" w:rsidP="005D6A04">
            <w:pPr>
              <w:pStyle w:val="affffff8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终端统计行驶里程</w:t>
            </w:r>
          </w:p>
          <w:p w14:paraId="06103BB1" w14:textId="77777777" w:rsidR="001E410C" w:rsidRPr="000F139C" w:rsidRDefault="001E410C" w:rsidP="005D6A04">
            <w:pPr>
              <w:pStyle w:val="affffff8"/>
              <w:ind w:firstLineChars="0" w:firstLine="0"/>
              <w:rPr>
                <w:sz w:val="18"/>
                <w:szCs w:val="18"/>
              </w:rPr>
            </w:pPr>
            <w:r w:rsidRPr="000F139C">
              <w:rPr>
                <w:rFonts w:hint="eastAsia"/>
                <w:sz w:val="18"/>
                <w:szCs w:val="18"/>
              </w:rPr>
              <w:t>单位：米</w:t>
            </w:r>
          </w:p>
        </w:tc>
      </w:tr>
      <w:tr w:rsidR="001E410C" w:rsidRPr="000F139C" w14:paraId="3D939759" w14:textId="77777777" w:rsidTr="00AB4CC1">
        <w:trPr>
          <w:trHeight w:val="790"/>
          <w:jc w:val="center"/>
        </w:trPr>
        <w:tc>
          <w:tcPr>
            <w:tcW w:w="492" w:type="pct"/>
            <w:shd w:val="clear" w:color="auto" w:fill="auto"/>
          </w:tcPr>
          <w:p w14:paraId="0E6169A4" w14:textId="77777777" w:rsidR="001E410C" w:rsidRPr="000F139C" w:rsidRDefault="001E410C" w:rsidP="001E410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301E</w:t>
            </w:r>
          </w:p>
        </w:tc>
        <w:tc>
          <w:tcPr>
            <w:tcW w:w="584" w:type="pct"/>
            <w:shd w:val="clear" w:color="auto" w:fill="auto"/>
          </w:tcPr>
          <w:p w14:paraId="4A1E6E27" w14:textId="77777777" w:rsidR="001E410C" w:rsidRPr="000F139C" w:rsidRDefault="001E410C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85" w:type="pct"/>
            <w:shd w:val="clear" w:color="auto" w:fill="auto"/>
          </w:tcPr>
          <w:p w14:paraId="0C74A324" w14:textId="77777777" w:rsidR="001E410C" w:rsidRPr="000F139C" w:rsidRDefault="001E410C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339" w:type="pct"/>
            <w:shd w:val="clear" w:color="auto" w:fill="auto"/>
          </w:tcPr>
          <w:p w14:paraId="71A34ECD" w14:textId="77777777" w:rsidR="001E410C" w:rsidRPr="000F139C" w:rsidRDefault="001E410C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终端统计休眠时间</w:t>
            </w:r>
          </w:p>
          <w:p w14:paraId="21130D8E" w14:textId="77777777" w:rsidR="001E410C" w:rsidRPr="000F139C" w:rsidRDefault="001E410C" w:rsidP="005650CF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Byte1~Byte4：总休眠时间，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72FBB675" w14:textId="77777777" w:rsidR="001E410C" w:rsidRPr="000F139C" w:rsidRDefault="001E410C" w:rsidP="005E624B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Byte5~Byte8：本次休眠时间，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0.05 hour/bit, 0 offset</w:t>
            </w:r>
          </w:p>
        </w:tc>
      </w:tr>
      <w:tr w:rsidR="001E410C" w:rsidRPr="000F139C" w14:paraId="24DE517E" w14:textId="77777777" w:rsidTr="00AB4CC1">
        <w:trPr>
          <w:trHeight w:val="790"/>
          <w:jc w:val="center"/>
        </w:trPr>
        <w:tc>
          <w:tcPr>
            <w:tcW w:w="492" w:type="pct"/>
            <w:shd w:val="clear" w:color="auto" w:fill="auto"/>
          </w:tcPr>
          <w:p w14:paraId="6221FA16" w14:textId="77777777" w:rsidR="001E410C" w:rsidRPr="000F139C" w:rsidRDefault="001E410C" w:rsidP="001E410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301F</w:t>
            </w:r>
          </w:p>
        </w:tc>
        <w:tc>
          <w:tcPr>
            <w:tcW w:w="584" w:type="pct"/>
            <w:shd w:val="clear" w:color="auto" w:fill="auto"/>
          </w:tcPr>
          <w:p w14:paraId="4C840624" w14:textId="77777777" w:rsidR="001E410C" w:rsidRPr="000F139C" w:rsidRDefault="001E410C" w:rsidP="005D6A0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数字</w:t>
            </w:r>
          </w:p>
        </w:tc>
        <w:tc>
          <w:tcPr>
            <w:tcW w:w="585" w:type="pct"/>
            <w:shd w:val="clear" w:color="auto" w:fill="auto"/>
          </w:tcPr>
          <w:p w14:paraId="7FEC7F59" w14:textId="77777777" w:rsidR="001E410C" w:rsidRPr="000F139C" w:rsidRDefault="001E410C" w:rsidP="005D6A04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339" w:type="pct"/>
            <w:shd w:val="clear" w:color="auto" w:fill="auto"/>
          </w:tcPr>
          <w:p w14:paraId="2EDE653B" w14:textId="77777777" w:rsidR="001E410C" w:rsidRPr="000F139C" w:rsidRDefault="001E410C" w:rsidP="001E410C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Cellular ID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，终端设备所在的小区标识（高32位表示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LAC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，低32位表示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CI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59577634" w14:textId="77777777" w:rsidR="00EE3E10" w:rsidRPr="000F139C" w:rsidRDefault="00EE3E10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</w:p>
    <w:p w14:paraId="561990A1" w14:textId="3C7B1813" w:rsidR="007020F6" w:rsidRPr="000F139C" w:rsidRDefault="007020F6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6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终端设备监控参数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1146"/>
        <w:gridCol w:w="1146"/>
        <w:gridCol w:w="6307"/>
      </w:tblGrid>
      <w:tr w:rsidR="007020F6" w:rsidRPr="000F139C" w14:paraId="758BBD8D" w14:textId="77777777" w:rsidTr="00EE3E10">
        <w:trPr>
          <w:trHeight w:val="261"/>
          <w:jc w:val="center"/>
        </w:trPr>
        <w:tc>
          <w:tcPr>
            <w:tcW w:w="50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DCE5352" w14:textId="77777777" w:rsidR="007020F6" w:rsidRPr="000F139C" w:rsidRDefault="007020F6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F5F3AAB" w14:textId="77777777" w:rsidR="007020F6" w:rsidRPr="000F139C" w:rsidRDefault="007020F6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59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35A8FB4" w14:textId="77777777" w:rsidR="007020F6" w:rsidRPr="000F139C" w:rsidRDefault="007020F6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329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447E793" w14:textId="77777777" w:rsidR="007020F6" w:rsidRPr="000F139C" w:rsidRDefault="007020F6" w:rsidP="00EE3E10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7020F6" w:rsidRPr="000F139C" w14:paraId="00BA9D23" w14:textId="77777777" w:rsidTr="00EE3E10">
        <w:trPr>
          <w:trHeight w:val="261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0CF3D18C" w14:textId="77777777" w:rsidR="007020F6" w:rsidRPr="000F139C" w:rsidRDefault="007020F6" w:rsidP="000C2C1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终端状态参数</w:t>
            </w:r>
          </w:p>
        </w:tc>
      </w:tr>
      <w:tr w:rsidR="00EA6447" w:rsidRPr="000F139C" w14:paraId="383DA139" w14:textId="77777777" w:rsidTr="00EE3E10">
        <w:trPr>
          <w:trHeight w:val="261"/>
          <w:jc w:val="center"/>
        </w:trPr>
        <w:tc>
          <w:tcPr>
            <w:tcW w:w="507" w:type="pct"/>
            <w:shd w:val="clear" w:color="auto" w:fill="auto"/>
          </w:tcPr>
          <w:p w14:paraId="122B00D0" w14:textId="77777777" w:rsidR="00D33CD8" w:rsidRPr="000F139C" w:rsidRDefault="00D33CD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0x30F0</w:t>
            </w:r>
          </w:p>
        </w:tc>
        <w:tc>
          <w:tcPr>
            <w:tcW w:w="599" w:type="pct"/>
            <w:shd w:val="clear" w:color="auto" w:fill="auto"/>
          </w:tcPr>
          <w:p w14:paraId="16CAEEC7" w14:textId="77777777" w:rsidR="00D33CD8" w:rsidRPr="000F139C" w:rsidRDefault="00D33CD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auto"/>
          </w:tcPr>
          <w:p w14:paraId="023704A7" w14:textId="77777777" w:rsidR="00D33CD8" w:rsidRPr="000F139C" w:rsidRDefault="00D33CD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不定长</w:t>
            </w:r>
            <w:proofErr w:type="gramEnd"/>
          </w:p>
        </w:tc>
        <w:tc>
          <w:tcPr>
            <w:tcW w:w="3295" w:type="pct"/>
            <w:shd w:val="clear" w:color="auto" w:fill="auto"/>
          </w:tcPr>
          <w:p w14:paraId="13BA26EB" w14:textId="77777777" w:rsidR="00D33CD8" w:rsidRPr="000F139C" w:rsidRDefault="00D33CD8" w:rsidP="000C2C1A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挖掘机故障码包：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总线数据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60"/>
              <w:gridCol w:w="1495"/>
              <w:gridCol w:w="2552"/>
            </w:tblGrid>
            <w:tr w:rsidR="00D33CD8" w:rsidRPr="000F139C" w14:paraId="31D33B4C" w14:textId="77777777" w:rsidTr="00FC642E">
              <w:tc>
                <w:tcPr>
                  <w:tcW w:w="660" w:type="dxa"/>
                  <w:shd w:val="clear" w:color="auto" w:fill="auto"/>
                </w:tcPr>
                <w:p w14:paraId="6773AF98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数据长度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5C24457A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字段定义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768A4703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c>
            </w:tr>
            <w:tr w:rsidR="00D33CD8" w:rsidRPr="000F139C" w14:paraId="3CE5005F" w14:textId="77777777" w:rsidTr="00FC642E">
              <w:tc>
                <w:tcPr>
                  <w:tcW w:w="660" w:type="dxa"/>
                  <w:shd w:val="clear" w:color="auto" w:fill="auto"/>
                </w:tcPr>
                <w:p w14:paraId="0F969A2B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1FA52902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数据包个数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1E22ECD9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3A12FE9A" w14:textId="77777777" w:rsidTr="00FC642E">
              <w:tc>
                <w:tcPr>
                  <w:tcW w:w="660" w:type="dxa"/>
                  <w:shd w:val="clear" w:color="auto" w:fill="auto"/>
                </w:tcPr>
                <w:p w14:paraId="384C178D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5A304A4C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1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99F29CB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3B0E97A2" w14:textId="77777777" w:rsidTr="00FC642E">
              <w:tc>
                <w:tcPr>
                  <w:tcW w:w="660" w:type="dxa"/>
                  <w:shd w:val="clear" w:color="auto" w:fill="auto"/>
                </w:tcPr>
                <w:p w14:paraId="05BE3A15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6DC6ECD3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03785983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41CB08CE" w14:textId="77777777" w:rsidTr="00FC642E">
              <w:tc>
                <w:tcPr>
                  <w:tcW w:w="660" w:type="dxa"/>
                  <w:shd w:val="clear" w:color="auto" w:fill="auto"/>
                </w:tcPr>
                <w:p w14:paraId="39DBFFAA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47EBE01E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2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3F01C40D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37663F00" w14:textId="77777777" w:rsidTr="00FC642E">
              <w:tc>
                <w:tcPr>
                  <w:tcW w:w="660" w:type="dxa"/>
                  <w:shd w:val="clear" w:color="auto" w:fill="auto"/>
                </w:tcPr>
                <w:p w14:paraId="251D97C3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7B53CDE8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90F34B7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53627B14" w14:textId="77777777" w:rsidTr="00FC642E">
              <w:tc>
                <w:tcPr>
                  <w:tcW w:w="4707" w:type="dxa"/>
                  <w:gridSpan w:val="3"/>
                  <w:shd w:val="clear" w:color="auto" w:fill="auto"/>
                </w:tcPr>
                <w:p w14:paraId="688BB9C4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Start"/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  <w:proofErr w:type="gramEnd"/>
                </w:p>
              </w:tc>
            </w:tr>
            <w:tr w:rsidR="00D33CD8" w:rsidRPr="000F139C" w14:paraId="1E28F4E3" w14:textId="77777777" w:rsidTr="00FC642E">
              <w:tc>
                <w:tcPr>
                  <w:tcW w:w="660" w:type="dxa"/>
                  <w:shd w:val="clear" w:color="auto" w:fill="auto"/>
                </w:tcPr>
                <w:p w14:paraId="0418972B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3E6C0B7D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CAN ID N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2017D18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33CD8" w:rsidRPr="000F139C" w14:paraId="11C2722B" w14:textId="77777777" w:rsidTr="00FC642E">
              <w:tc>
                <w:tcPr>
                  <w:tcW w:w="660" w:type="dxa"/>
                  <w:shd w:val="clear" w:color="auto" w:fill="auto"/>
                </w:tcPr>
                <w:p w14:paraId="244762E9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95" w:type="dxa"/>
                  <w:shd w:val="clear" w:color="auto" w:fill="auto"/>
                </w:tcPr>
                <w:p w14:paraId="61AA5232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数据包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E2021ED" w14:textId="77777777" w:rsidR="00D33CD8" w:rsidRPr="000F139C" w:rsidRDefault="00D33CD8" w:rsidP="00FC642E">
                  <w:pPr>
                    <w:pStyle w:val="affffff8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56E55D6A" w14:textId="20215C8A" w:rsidR="00D33CD8" w:rsidRPr="000F139C" w:rsidRDefault="00D33CD8" w:rsidP="00337126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708F77DD" w14:textId="14BB60B8" w:rsidR="00300EA5" w:rsidRDefault="00337126" w:rsidP="00300EA5">
      <w:pPr>
        <w:pStyle w:val="af9"/>
        <w:spacing w:before="312" w:after="312"/>
      </w:pPr>
      <w:bookmarkStart w:id="1063" w:name="_Toc42593699"/>
      <w:bookmarkStart w:id="1064" w:name="_Toc42620569"/>
      <w:bookmarkStart w:id="1065" w:name="_Toc42624777"/>
      <w:bookmarkStart w:id="1066" w:name="_Toc42625260"/>
      <w:bookmarkStart w:id="1067" w:name="_Toc42593700"/>
      <w:bookmarkStart w:id="1068" w:name="_Toc42764168"/>
      <w:bookmarkStart w:id="1069" w:name="_Toc42875738"/>
      <w:bookmarkStart w:id="1070" w:name="_Toc44167664"/>
      <w:bookmarkStart w:id="1071" w:name="_Toc44578787"/>
      <w:bookmarkStart w:id="1072" w:name="_Toc62542447"/>
      <w:bookmarkEnd w:id="1063"/>
      <w:r w:rsidRPr="000F139C">
        <w:rPr>
          <w:rFonts w:hint="eastAsia"/>
        </w:rPr>
        <w:lastRenderedPageBreak/>
        <w:t>TAG控制参数（0x4000~0x4FFF）</w:t>
      </w:r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</w:p>
    <w:p w14:paraId="13D03C9C" w14:textId="6B3A523E" w:rsidR="00300EA5" w:rsidRPr="00300EA5" w:rsidRDefault="00300EA5" w:rsidP="00300EA5">
      <w:pPr>
        <w:pStyle w:val="aff4"/>
        <w:spacing w:beforeLines="50" w:before="156" w:afterLines="50" w:after="156"/>
        <w:ind w:firstLineChars="0" w:firstLine="0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A.</w:t>
      </w:r>
      <w:r w:rsidRPr="000F139C">
        <w:rPr>
          <w:rFonts w:ascii="黑体" w:eastAsia="黑体" w:hAnsi="黑体" w:hint="eastAsia"/>
        </w:rPr>
        <w:t>7</w:t>
      </w:r>
      <w:r w:rsidRPr="000F139C">
        <w:rPr>
          <w:rFonts w:ascii="黑体" w:eastAsia="黑体" w:hAnsi="黑体"/>
        </w:rPr>
        <w:t xml:space="preserve"> TAG</w:t>
      </w:r>
      <w:r w:rsidRPr="000F139C">
        <w:rPr>
          <w:rFonts w:ascii="黑体" w:eastAsia="黑体" w:hAnsi="黑体" w:hint="eastAsia"/>
        </w:rPr>
        <w:t>控制参数</w:t>
      </w:r>
    </w:p>
    <w:tbl>
      <w:tblPr>
        <w:tblpPr w:leftFromText="180" w:rightFromText="180" w:vertAnchor="text" w:horzAnchor="page" w:tblpX="1917" w:tblpY="160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349"/>
        <w:gridCol w:w="2192"/>
        <w:gridCol w:w="4888"/>
      </w:tblGrid>
      <w:tr w:rsidR="00300EA5" w:rsidRPr="000F139C" w14:paraId="75924EE9" w14:textId="77777777" w:rsidTr="00300EA5">
        <w:tc>
          <w:tcPr>
            <w:tcW w:w="59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35A4B84" w14:textId="77777777" w:rsidR="00300EA5" w:rsidRPr="000F139C" w:rsidRDefault="00300EA5" w:rsidP="00300E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标签值</w:t>
            </w:r>
          </w:p>
        </w:tc>
        <w:tc>
          <w:tcPr>
            <w:tcW w:w="70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A0FFD6A" w14:textId="77777777" w:rsidR="00300EA5" w:rsidRPr="000F139C" w:rsidRDefault="00300EA5" w:rsidP="00300E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114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279AC18" w14:textId="77777777" w:rsidR="00300EA5" w:rsidRPr="000F139C" w:rsidRDefault="00300EA5" w:rsidP="00300E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数据长度（字节）</w:t>
            </w:r>
          </w:p>
        </w:tc>
        <w:tc>
          <w:tcPr>
            <w:tcW w:w="255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0CBCD5E" w14:textId="77777777" w:rsidR="00300EA5" w:rsidRPr="000F139C" w:rsidRDefault="00300EA5" w:rsidP="00300EA5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标签说明</w:t>
            </w:r>
          </w:p>
        </w:tc>
      </w:tr>
      <w:tr w:rsidR="00300EA5" w:rsidRPr="000F139C" w14:paraId="09D27E40" w14:textId="77777777" w:rsidTr="00300EA5">
        <w:tc>
          <w:tcPr>
            <w:tcW w:w="596" w:type="pct"/>
            <w:tcBorders>
              <w:top w:val="single" w:sz="12" w:space="0" w:color="000000"/>
            </w:tcBorders>
            <w:shd w:val="clear" w:color="auto" w:fill="auto"/>
          </w:tcPr>
          <w:p w14:paraId="08EA4798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0x4000</w:t>
            </w:r>
          </w:p>
        </w:tc>
        <w:tc>
          <w:tcPr>
            <w:tcW w:w="705" w:type="pct"/>
            <w:tcBorders>
              <w:top w:val="single" w:sz="12" w:space="0" w:color="000000"/>
            </w:tcBorders>
            <w:shd w:val="clear" w:color="auto" w:fill="auto"/>
          </w:tcPr>
          <w:p w14:paraId="1EC94AF1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tcBorders>
              <w:top w:val="single" w:sz="12" w:space="0" w:color="000000"/>
            </w:tcBorders>
            <w:shd w:val="clear" w:color="auto" w:fill="auto"/>
          </w:tcPr>
          <w:p w14:paraId="2B4CC64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tcBorders>
              <w:top w:val="single" w:sz="12" w:space="0" w:color="000000"/>
            </w:tcBorders>
            <w:shd w:val="clear" w:color="auto" w:fill="auto"/>
          </w:tcPr>
          <w:p w14:paraId="3B5FA3FB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终端重启控制：</w:t>
            </w:r>
          </w:p>
          <w:p w14:paraId="5F229645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后立即重启</w:t>
            </w:r>
          </w:p>
          <w:p w14:paraId="4CEBB6D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00EA5" w:rsidRPr="000F139C" w14:paraId="1B5558C5" w14:textId="77777777" w:rsidTr="00300EA5">
        <w:trPr>
          <w:trHeight w:val="748"/>
        </w:trPr>
        <w:tc>
          <w:tcPr>
            <w:tcW w:w="596" w:type="pct"/>
            <w:shd w:val="clear" w:color="auto" w:fill="auto"/>
          </w:tcPr>
          <w:p w14:paraId="6B42017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0x4001</w:t>
            </w:r>
          </w:p>
        </w:tc>
        <w:tc>
          <w:tcPr>
            <w:tcW w:w="705" w:type="pct"/>
            <w:shd w:val="clear" w:color="auto" w:fill="auto"/>
          </w:tcPr>
          <w:p w14:paraId="5E3E1BA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0FB69F5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6C0CB59C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终端设备参数初始化：</w:t>
            </w:r>
          </w:p>
          <w:p w14:paraId="3EA0010E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后立即恢复初始化</w:t>
            </w:r>
          </w:p>
        </w:tc>
      </w:tr>
      <w:tr w:rsidR="00300EA5" w:rsidRPr="000F139C" w14:paraId="45C9F89E" w14:textId="77777777" w:rsidTr="00300EA5">
        <w:trPr>
          <w:trHeight w:val="689"/>
        </w:trPr>
        <w:tc>
          <w:tcPr>
            <w:tcW w:w="596" w:type="pct"/>
            <w:shd w:val="clear" w:color="auto" w:fill="auto"/>
          </w:tcPr>
          <w:p w14:paraId="343B3983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0x4002</w:t>
            </w:r>
          </w:p>
        </w:tc>
        <w:tc>
          <w:tcPr>
            <w:tcW w:w="705" w:type="pct"/>
            <w:shd w:val="clear" w:color="auto" w:fill="auto"/>
          </w:tcPr>
          <w:p w14:paraId="5F1A160D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06CCEB2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7E662FB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终端休眠控制：</w:t>
            </w:r>
          </w:p>
          <w:p w14:paraId="3141D66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终端接收到该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TAG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后立即进入休眠</w:t>
            </w:r>
          </w:p>
        </w:tc>
      </w:tr>
      <w:tr w:rsidR="00300EA5" w:rsidRPr="000F139C" w14:paraId="6B319D03" w14:textId="77777777" w:rsidTr="00300EA5">
        <w:tc>
          <w:tcPr>
            <w:tcW w:w="596" w:type="pct"/>
            <w:shd w:val="clear" w:color="auto" w:fill="auto"/>
          </w:tcPr>
          <w:p w14:paraId="705393C5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0x4003</w:t>
            </w:r>
          </w:p>
        </w:tc>
        <w:tc>
          <w:tcPr>
            <w:tcW w:w="705" w:type="pct"/>
            <w:shd w:val="clear" w:color="auto" w:fill="auto"/>
          </w:tcPr>
          <w:p w14:paraId="5158EC9E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5B7A5392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554" w:type="pct"/>
            <w:shd w:val="clear" w:color="auto" w:fill="auto"/>
          </w:tcPr>
          <w:p w14:paraId="7EE4F0A3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透传</w:t>
            </w:r>
            <w:proofErr w:type="gramEnd"/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控制报文：</w:t>
            </w:r>
          </w:p>
          <w:p w14:paraId="2FF08CE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1-4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CAN ID</w:t>
            </w:r>
          </w:p>
          <w:p w14:paraId="3A5B8012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5-12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CAN 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报文内容</w:t>
            </w:r>
          </w:p>
          <w:p w14:paraId="634D04C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例：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18FEF800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0102030405060708</w:t>
            </w:r>
          </w:p>
          <w:p w14:paraId="1CBE63F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第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1-12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</w:t>
            </w:r>
          </w:p>
          <w:p w14:paraId="4F0E1B14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18FEF8000102030405060708</w:t>
            </w:r>
          </w:p>
        </w:tc>
      </w:tr>
      <w:tr w:rsidR="00300EA5" w:rsidRPr="000F139C" w14:paraId="5A9C5C40" w14:textId="77777777" w:rsidTr="00300EA5">
        <w:tc>
          <w:tcPr>
            <w:tcW w:w="596" w:type="pct"/>
            <w:shd w:val="clear" w:color="auto" w:fill="auto"/>
          </w:tcPr>
          <w:p w14:paraId="6961789E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0x4005</w:t>
            </w:r>
          </w:p>
        </w:tc>
        <w:tc>
          <w:tcPr>
            <w:tcW w:w="705" w:type="pct"/>
            <w:shd w:val="clear" w:color="auto" w:fill="auto"/>
          </w:tcPr>
          <w:p w14:paraId="5B5D4167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23A2FDDD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3EF1BAE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清空终端日志</w:t>
            </w:r>
          </w:p>
        </w:tc>
      </w:tr>
      <w:tr w:rsidR="00300EA5" w:rsidRPr="000F139C" w14:paraId="1AA5359A" w14:textId="77777777" w:rsidTr="00300EA5">
        <w:tc>
          <w:tcPr>
            <w:tcW w:w="596" w:type="pct"/>
            <w:shd w:val="clear" w:color="auto" w:fill="auto"/>
          </w:tcPr>
          <w:p w14:paraId="3B8BFAC3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0x4006</w:t>
            </w:r>
          </w:p>
        </w:tc>
        <w:tc>
          <w:tcPr>
            <w:tcW w:w="705" w:type="pct"/>
            <w:shd w:val="clear" w:color="auto" w:fill="auto"/>
          </w:tcPr>
          <w:p w14:paraId="041FD9D1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54F3EBA2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2CA39559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清空设备日志</w:t>
            </w:r>
          </w:p>
        </w:tc>
      </w:tr>
      <w:tr w:rsidR="00300EA5" w:rsidRPr="000F139C" w14:paraId="34EC3D2B" w14:textId="77777777" w:rsidTr="00300EA5">
        <w:tc>
          <w:tcPr>
            <w:tcW w:w="596" w:type="pct"/>
            <w:shd w:val="clear" w:color="auto" w:fill="auto"/>
          </w:tcPr>
          <w:p w14:paraId="4F06063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0x4007</w:t>
            </w:r>
          </w:p>
        </w:tc>
        <w:tc>
          <w:tcPr>
            <w:tcW w:w="705" w:type="pct"/>
            <w:shd w:val="clear" w:color="auto" w:fill="auto"/>
          </w:tcPr>
          <w:p w14:paraId="352A8CA8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3C62E6D8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393EAFD4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立即回传终端基本状态同步数据</w:t>
            </w:r>
          </w:p>
        </w:tc>
      </w:tr>
      <w:tr w:rsidR="00300EA5" w:rsidRPr="000F139C" w14:paraId="02CE67A1" w14:textId="77777777" w:rsidTr="00300EA5">
        <w:tc>
          <w:tcPr>
            <w:tcW w:w="596" w:type="pct"/>
            <w:shd w:val="clear" w:color="auto" w:fill="auto"/>
          </w:tcPr>
          <w:p w14:paraId="65F37CB3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0x4008</w:t>
            </w:r>
          </w:p>
        </w:tc>
        <w:tc>
          <w:tcPr>
            <w:tcW w:w="705" w:type="pct"/>
            <w:shd w:val="clear" w:color="auto" w:fill="auto"/>
          </w:tcPr>
          <w:p w14:paraId="4903D65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33419B7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554" w:type="pct"/>
            <w:shd w:val="clear" w:color="auto" w:fill="auto"/>
          </w:tcPr>
          <w:p w14:paraId="76F72835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终端立即关机</w:t>
            </w:r>
          </w:p>
        </w:tc>
      </w:tr>
      <w:tr w:rsidR="00300EA5" w:rsidRPr="000F139C" w14:paraId="693F81BD" w14:textId="77777777" w:rsidTr="00300EA5">
        <w:tc>
          <w:tcPr>
            <w:tcW w:w="596" w:type="pct"/>
            <w:shd w:val="clear" w:color="auto" w:fill="auto"/>
          </w:tcPr>
          <w:p w14:paraId="436A2E08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0x4009</w:t>
            </w:r>
          </w:p>
        </w:tc>
        <w:tc>
          <w:tcPr>
            <w:tcW w:w="705" w:type="pct"/>
            <w:shd w:val="clear" w:color="auto" w:fill="auto"/>
          </w:tcPr>
          <w:p w14:paraId="5B74B8A2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27DBF386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4" w:type="pct"/>
            <w:shd w:val="clear" w:color="auto" w:fill="auto"/>
          </w:tcPr>
          <w:p w14:paraId="3C1A18E6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锁车功能激活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关闭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:</w:t>
            </w:r>
          </w:p>
          <w:p w14:paraId="5039F264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：关闭</w:t>
            </w:r>
          </w:p>
          <w:p w14:paraId="5A14C111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：激活</w:t>
            </w:r>
          </w:p>
        </w:tc>
      </w:tr>
      <w:tr w:rsidR="00300EA5" w:rsidRPr="000F139C" w14:paraId="334CBE73" w14:textId="77777777" w:rsidTr="00300EA5">
        <w:tc>
          <w:tcPr>
            <w:tcW w:w="596" w:type="pct"/>
            <w:shd w:val="clear" w:color="auto" w:fill="auto"/>
          </w:tcPr>
          <w:p w14:paraId="44612453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0x400A</w:t>
            </w:r>
          </w:p>
        </w:tc>
        <w:tc>
          <w:tcPr>
            <w:tcW w:w="705" w:type="pct"/>
            <w:shd w:val="clear" w:color="auto" w:fill="auto"/>
          </w:tcPr>
          <w:p w14:paraId="5DBB56DF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7700973A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554" w:type="pct"/>
            <w:shd w:val="clear" w:color="auto" w:fill="auto"/>
          </w:tcPr>
          <w:p w14:paraId="6CB693B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绑定密码</w:t>
            </w:r>
          </w:p>
        </w:tc>
      </w:tr>
      <w:tr w:rsidR="00300EA5" w:rsidRPr="000F139C" w14:paraId="790ECC66" w14:textId="77777777" w:rsidTr="00300EA5">
        <w:tc>
          <w:tcPr>
            <w:tcW w:w="596" w:type="pct"/>
            <w:shd w:val="clear" w:color="auto" w:fill="auto"/>
          </w:tcPr>
          <w:p w14:paraId="223310D4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0x4FFF</w:t>
            </w:r>
          </w:p>
        </w:tc>
        <w:tc>
          <w:tcPr>
            <w:tcW w:w="705" w:type="pct"/>
            <w:shd w:val="clear" w:color="auto" w:fill="auto"/>
          </w:tcPr>
          <w:p w14:paraId="1C1960B2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</w:tcPr>
          <w:p w14:paraId="149F51AD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4" w:type="pct"/>
            <w:shd w:val="clear" w:color="auto" w:fill="auto"/>
          </w:tcPr>
          <w:p w14:paraId="3F0D187D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调试模式设置：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3820"/>
            </w:tblGrid>
            <w:tr w:rsidR="00300EA5" w:rsidRPr="000F139C" w14:paraId="0EAB0496" w14:textId="77777777" w:rsidTr="00EA3D2C">
              <w:tc>
                <w:tcPr>
                  <w:tcW w:w="879" w:type="dxa"/>
                </w:tcPr>
                <w:p w14:paraId="7471478D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34" w:type="dxa"/>
                </w:tcPr>
                <w:p w14:paraId="38D2EBC0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</w:p>
              </w:tc>
            </w:tr>
            <w:tr w:rsidR="00300EA5" w:rsidRPr="000F139C" w14:paraId="28B83CC6" w14:textId="77777777" w:rsidTr="00EA3D2C">
              <w:tc>
                <w:tcPr>
                  <w:tcW w:w="879" w:type="dxa"/>
                </w:tcPr>
                <w:p w14:paraId="51DBAE2E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34" w:type="dxa"/>
                </w:tcPr>
                <w:p w14:paraId="73B603AF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</w:p>
              </w:tc>
            </w:tr>
            <w:tr w:rsidR="00300EA5" w:rsidRPr="000F139C" w14:paraId="184FA15A" w14:textId="77777777" w:rsidTr="00EA3D2C">
              <w:tc>
                <w:tcPr>
                  <w:tcW w:w="879" w:type="dxa"/>
                </w:tcPr>
                <w:p w14:paraId="3F00367F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34" w:type="dxa"/>
                </w:tcPr>
                <w:p w14:paraId="06377351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</w:p>
              </w:tc>
            </w:tr>
            <w:tr w:rsidR="00300EA5" w:rsidRPr="000F139C" w14:paraId="14333271" w14:textId="77777777" w:rsidTr="00EA3D2C">
              <w:tc>
                <w:tcPr>
                  <w:tcW w:w="879" w:type="dxa"/>
                </w:tcPr>
                <w:p w14:paraId="41EDB2A4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34" w:type="dxa"/>
                </w:tcPr>
                <w:p w14:paraId="56EB1937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预留，置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</w:p>
              </w:tc>
            </w:tr>
            <w:tr w:rsidR="00300EA5" w:rsidRPr="000F139C" w14:paraId="76A2AAE8" w14:textId="77777777" w:rsidTr="00EA3D2C">
              <w:tc>
                <w:tcPr>
                  <w:tcW w:w="879" w:type="dxa"/>
                </w:tcPr>
                <w:p w14:paraId="0B22DC44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34" w:type="dxa"/>
                </w:tcPr>
                <w:p w14:paraId="5368CD8E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SYS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300EA5" w:rsidRPr="000F139C" w14:paraId="69711414" w14:textId="77777777" w:rsidTr="00EA3D2C">
              <w:tc>
                <w:tcPr>
                  <w:tcW w:w="879" w:type="dxa"/>
                </w:tcPr>
                <w:p w14:paraId="59837CD1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34" w:type="dxa"/>
                </w:tcPr>
                <w:p w14:paraId="2458458E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MCU CAN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300EA5" w:rsidRPr="000F139C" w14:paraId="48E47D9C" w14:textId="77777777" w:rsidTr="00EA3D2C">
              <w:tc>
                <w:tcPr>
                  <w:tcW w:w="879" w:type="dxa"/>
                </w:tcPr>
                <w:p w14:paraId="321C25A6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34" w:type="dxa"/>
                </w:tcPr>
                <w:p w14:paraId="7CDD17BC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GPS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：不输出</w:t>
                  </w:r>
                </w:p>
              </w:tc>
            </w:tr>
            <w:tr w:rsidR="00300EA5" w:rsidRPr="000F139C" w14:paraId="35ECF03A" w14:textId="77777777" w:rsidTr="00EA3D2C">
              <w:tc>
                <w:tcPr>
                  <w:tcW w:w="879" w:type="dxa"/>
                </w:tcPr>
                <w:p w14:paraId="00B39C52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34" w:type="dxa"/>
                </w:tcPr>
                <w:p w14:paraId="0580B6AE" w14:textId="77777777" w:rsidR="00300EA5" w:rsidRPr="000F139C" w:rsidRDefault="00300EA5" w:rsidP="001A4B6F">
                  <w:pPr>
                    <w:pStyle w:val="affffff8"/>
                    <w:framePr w:hSpace="180" w:wrap="around" w:vAnchor="text" w:hAnchor="page" w:x="1917" w:y="160"/>
                    <w:ind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：输出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Modem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相关调试信息，</w:t>
                  </w:r>
                  <w:r w:rsidRPr="000F139C">
                    <w:rPr>
                      <w:rFonts w:asciiTheme="minorEastAsia" w:eastAsiaTheme="minorEastAsia" w:hAnsiTheme="minorEastAsia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0F139C">
                    <w:rPr>
                      <w:rFonts w:asciiTheme="minorEastAsia" w:eastAsiaTheme="minorEastAsia" w:hAnsiTheme="minorEastAsia" w:hint="eastAsia"/>
                      <w:color w:val="000000" w:themeColor="text1"/>
                      <w:sz w:val="18"/>
                      <w:szCs w:val="18"/>
                    </w:rPr>
                    <w:t>：不输出</w:t>
                  </w:r>
                </w:p>
              </w:tc>
            </w:tr>
          </w:tbl>
          <w:p w14:paraId="5DC8BD30" w14:textId="77777777" w:rsidR="00300EA5" w:rsidRPr="000F139C" w:rsidRDefault="00300EA5" w:rsidP="00300EA5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全部为</w:t>
            </w:r>
            <w:r w:rsidRPr="000F139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时，不输出任何调试信息</w:t>
            </w:r>
          </w:p>
        </w:tc>
      </w:tr>
    </w:tbl>
    <w:p w14:paraId="121CCC88" w14:textId="1F467DDC" w:rsidR="00300EA5" w:rsidRDefault="00300EA5" w:rsidP="00300EA5">
      <w:pPr>
        <w:pStyle w:val="aff4"/>
      </w:pPr>
    </w:p>
    <w:p w14:paraId="6E5718D1" w14:textId="0C863BB0" w:rsidR="00300EA5" w:rsidRDefault="00300EA5" w:rsidP="00300EA5">
      <w:pPr>
        <w:pStyle w:val="aff4"/>
      </w:pPr>
    </w:p>
    <w:p w14:paraId="0649BFAC" w14:textId="4EB47514" w:rsidR="00300EA5" w:rsidRDefault="00300EA5" w:rsidP="00300EA5">
      <w:pPr>
        <w:pStyle w:val="aff4"/>
      </w:pPr>
    </w:p>
    <w:p w14:paraId="7BFC5FB9" w14:textId="77777777" w:rsidR="00300EA5" w:rsidRDefault="00300EA5" w:rsidP="00300EA5">
      <w:pPr>
        <w:pStyle w:val="aff4"/>
      </w:pPr>
    </w:p>
    <w:p w14:paraId="48092300" w14:textId="11E6E29D" w:rsidR="0020039F" w:rsidRPr="000F139C" w:rsidRDefault="0020039F" w:rsidP="005503E5">
      <w:pPr>
        <w:pStyle w:val="af8"/>
      </w:pPr>
      <w:r w:rsidRPr="000F139C">
        <w:lastRenderedPageBreak/>
        <w:br/>
      </w:r>
      <w:bookmarkStart w:id="1073" w:name="_Toc42593707"/>
      <w:bookmarkStart w:id="1074" w:name="_Toc42620573"/>
      <w:bookmarkStart w:id="1075" w:name="_Toc42624781"/>
      <w:bookmarkStart w:id="1076" w:name="_Toc42625264"/>
      <w:bookmarkStart w:id="1077" w:name="_Toc42764170"/>
      <w:bookmarkStart w:id="1078" w:name="_Toc42875740"/>
      <w:bookmarkStart w:id="1079" w:name="_Toc44167666"/>
      <w:bookmarkStart w:id="1080" w:name="_Toc44578791"/>
      <w:bookmarkStart w:id="1081" w:name="_Toc62542448"/>
      <w:r w:rsidRPr="000F139C">
        <w:rPr>
          <w:rFonts w:hint="eastAsia"/>
        </w:rPr>
        <w:t>（规范性附录）</w:t>
      </w:r>
      <w:r w:rsidRPr="000F139C">
        <w:br/>
      </w:r>
      <w:r w:rsidRPr="000F139C">
        <w:rPr>
          <w:rFonts w:hint="eastAsia"/>
        </w:rPr>
        <w:t>终端日志方案</w:t>
      </w:r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</w:p>
    <w:p w14:paraId="219093EA" w14:textId="77777777" w:rsidR="0020039F" w:rsidRPr="000F139C" w:rsidRDefault="0020039F" w:rsidP="0020039F">
      <w:pPr>
        <w:pStyle w:val="af9"/>
        <w:spacing w:before="312" w:after="312"/>
      </w:pPr>
      <w:bookmarkStart w:id="1082" w:name="_Toc42593708"/>
      <w:bookmarkStart w:id="1083" w:name="_Toc42620574"/>
      <w:bookmarkStart w:id="1084" w:name="_Toc42624782"/>
      <w:bookmarkStart w:id="1085" w:name="_Toc42625265"/>
      <w:bookmarkStart w:id="1086" w:name="_Toc42764171"/>
      <w:bookmarkStart w:id="1087" w:name="_Toc42875741"/>
      <w:bookmarkStart w:id="1088" w:name="_Toc44167667"/>
      <w:bookmarkStart w:id="1089" w:name="_Toc44578792"/>
      <w:bookmarkStart w:id="1090" w:name="_Toc62542449"/>
      <w:r w:rsidRPr="000F139C">
        <w:rPr>
          <w:rFonts w:hint="eastAsia"/>
        </w:rPr>
        <w:t>概述</w:t>
      </w:r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p w14:paraId="4287347A" w14:textId="77777777" w:rsidR="0020039F" w:rsidRPr="000F139C" w:rsidRDefault="0020039F" w:rsidP="007F67C7">
      <w:pPr>
        <w:ind w:firstLineChars="200" w:firstLine="420"/>
      </w:pPr>
      <w:r w:rsidRPr="000F139C">
        <w:rPr>
          <w:rFonts w:hint="eastAsia"/>
        </w:rPr>
        <w:t>终端</w:t>
      </w:r>
      <w:r w:rsidRPr="000F139C">
        <w:t>日志是用来保存终端运行数据，以便在终端出现</w:t>
      </w:r>
      <w:r w:rsidRPr="000F139C">
        <w:rPr>
          <w:rFonts w:hint="eastAsia"/>
        </w:rPr>
        <w:t>异常后</w:t>
      </w:r>
      <w:r w:rsidRPr="000F139C">
        <w:t>，能通过远程诊断的方式</w:t>
      </w:r>
      <w:r w:rsidRPr="000F139C">
        <w:rPr>
          <w:rFonts w:hint="eastAsia"/>
        </w:rPr>
        <w:t>，</w:t>
      </w:r>
      <w:r w:rsidRPr="000F139C">
        <w:t>快速准确的定位异常原因</w:t>
      </w:r>
      <w:r w:rsidRPr="000F139C">
        <w:rPr>
          <w:rFonts w:hint="eastAsia"/>
        </w:rPr>
        <w:t>；无法</w:t>
      </w:r>
      <w:r w:rsidRPr="000F139C">
        <w:t>远程诊断的也能够在</w:t>
      </w:r>
      <w:r w:rsidRPr="000F139C">
        <w:rPr>
          <w:rFonts w:hint="eastAsia"/>
        </w:rPr>
        <w:t>终端</w:t>
      </w:r>
      <w:r w:rsidRPr="000F139C">
        <w:t>返修</w:t>
      </w:r>
      <w:r w:rsidRPr="000F139C">
        <w:rPr>
          <w:rFonts w:hint="eastAsia"/>
        </w:rPr>
        <w:t>后</w:t>
      </w:r>
      <w:r w:rsidRPr="000F139C">
        <w:t>通过</w:t>
      </w:r>
      <w:r w:rsidRPr="000F139C">
        <w:rPr>
          <w:rFonts w:hint="eastAsia"/>
        </w:rPr>
        <w:t>导出终端</w:t>
      </w:r>
      <w:r w:rsidRPr="000F139C">
        <w:t>日志的方式，了解</w:t>
      </w:r>
      <w:r w:rsidRPr="000F139C">
        <w:rPr>
          <w:rFonts w:hint="eastAsia"/>
        </w:rPr>
        <w:t>异常</w:t>
      </w:r>
      <w:r w:rsidRPr="000F139C">
        <w:t>原因</w:t>
      </w:r>
      <w:r w:rsidRPr="000F139C">
        <w:rPr>
          <w:rFonts w:hint="eastAsia"/>
        </w:rPr>
        <w:t>。</w:t>
      </w:r>
    </w:p>
    <w:p w14:paraId="57F4F633" w14:textId="77777777" w:rsidR="0020039F" w:rsidRPr="000F139C" w:rsidRDefault="0020039F" w:rsidP="007F67C7">
      <w:pPr>
        <w:ind w:firstLineChars="200" w:firstLine="420"/>
      </w:pPr>
      <w:r w:rsidRPr="000F139C">
        <w:rPr>
          <w:rFonts w:hint="eastAsia"/>
        </w:rPr>
        <w:t>终端</w:t>
      </w:r>
      <w:r w:rsidRPr="000F139C">
        <w:t>在运行过程中，需实时记录运行过程中的关键状态和数据记录，本文中列出了现阶段徐工集团各事业部</w:t>
      </w:r>
      <w:r w:rsidRPr="000F139C">
        <w:rPr>
          <w:rFonts w:hint="eastAsia"/>
        </w:rPr>
        <w:t>/</w:t>
      </w:r>
      <w:r w:rsidRPr="000F139C">
        <w:rPr>
          <w:rFonts w:hint="eastAsia"/>
        </w:rPr>
        <w:t>子公司</w:t>
      </w:r>
      <w:r w:rsidRPr="000F139C">
        <w:t>信息终端日志规范的基本要求，包括日志</w:t>
      </w:r>
      <w:r w:rsidRPr="000F139C">
        <w:rPr>
          <w:rFonts w:hint="eastAsia"/>
        </w:rPr>
        <w:t>格式、</w:t>
      </w:r>
      <w:r w:rsidRPr="000F139C">
        <w:t>日志内容</w:t>
      </w:r>
      <w:r w:rsidRPr="000F139C">
        <w:rPr>
          <w:rFonts w:hint="eastAsia"/>
        </w:rPr>
        <w:t>、</w:t>
      </w:r>
      <w:r w:rsidRPr="000F139C">
        <w:t>日志通讯</w:t>
      </w:r>
      <w:r w:rsidRPr="000F139C">
        <w:rPr>
          <w:rFonts w:hint="eastAsia"/>
        </w:rPr>
        <w:t>和</w:t>
      </w:r>
      <w:r w:rsidRPr="000F139C">
        <w:t>日志传输协议。</w:t>
      </w:r>
    </w:p>
    <w:p w14:paraId="6B95E01C" w14:textId="77777777" w:rsidR="0020039F" w:rsidRPr="000F139C" w:rsidRDefault="0020039F" w:rsidP="0020039F">
      <w:pPr>
        <w:pStyle w:val="af9"/>
        <w:spacing w:before="312" w:after="312"/>
      </w:pPr>
      <w:bookmarkStart w:id="1091" w:name="_Toc42593709"/>
      <w:bookmarkStart w:id="1092" w:name="_Toc42620575"/>
      <w:bookmarkStart w:id="1093" w:name="_Toc42624783"/>
      <w:bookmarkStart w:id="1094" w:name="_Toc42625266"/>
      <w:bookmarkStart w:id="1095" w:name="_Toc42764172"/>
      <w:bookmarkStart w:id="1096" w:name="_Toc42875742"/>
      <w:bookmarkStart w:id="1097" w:name="_Toc44167668"/>
      <w:bookmarkStart w:id="1098" w:name="_Toc44578793"/>
      <w:bookmarkStart w:id="1099" w:name="_Toc62542450"/>
      <w:r w:rsidRPr="000F139C">
        <w:rPr>
          <w:rFonts w:hint="eastAsia"/>
        </w:rPr>
        <w:t>终端</w:t>
      </w:r>
      <w:r w:rsidRPr="000F139C">
        <w:t>日志方案和具体要求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</w:p>
    <w:p w14:paraId="6FC38D5A" w14:textId="77777777" w:rsidR="0020039F" w:rsidRPr="000F139C" w:rsidRDefault="00E14D67" w:rsidP="00E14D67">
      <w:pPr>
        <w:pStyle w:val="affff6"/>
        <w:spacing w:before="156" w:after="156"/>
        <w:ind w:left="0"/>
      </w:pPr>
      <w:bookmarkStart w:id="1100" w:name="_Toc42593710"/>
      <w:bookmarkStart w:id="1101" w:name="_Toc42620576"/>
      <w:bookmarkStart w:id="1102" w:name="_Toc42624784"/>
      <w:bookmarkStart w:id="1103" w:name="_Toc42625267"/>
      <w:bookmarkStart w:id="1104" w:name="_Toc42764173"/>
      <w:bookmarkStart w:id="1105" w:name="_Toc42875743"/>
      <w:bookmarkStart w:id="1106" w:name="_Toc44167669"/>
      <w:bookmarkStart w:id="1107" w:name="_Toc44578794"/>
      <w:bookmarkStart w:id="1108" w:name="_Toc44667053"/>
      <w:bookmarkStart w:id="1109" w:name="_Toc62542451"/>
      <w:r w:rsidRPr="000F139C">
        <w:rPr>
          <w:rFonts w:hint="eastAsia"/>
        </w:rPr>
        <w:t>B</w:t>
      </w:r>
      <w:r w:rsidRPr="000F139C">
        <w:t xml:space="preserve">.2.1 </w:t>
      </w:r>
      <w:r w:rsidR="0020039F" w:rsidRPr="000F139C">
        <w:rPr>
          <w:rFonts w:hint="eastAsia"/>
        </w:rPr>
        <w:t>日志</w:t>
      </w:r>
      <w:r w:rsidR="0020039F" w:rsidRPr="000F139C">
        <w:t>格式</w:t>
      </w:r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</w:p>
    <w:p w14:paraId="3C12A736" w14:textId="77777777" w:rsidR="0020039F" w:rsidRPr="000F139C" w:rsidRDefault="0020039F" w:rsidP="0020039F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每条</w:t>
      </w:r>
      <w:r w:rsidRPr="000F139C">
        <w:rPr>
          <w:rFonts w:asciiTheme="minorEastAsia" w:eastAsiaTheme="minorEastAsia" w:hAnsiTheme="minorEastAsia"/>
        </w:rPr>
        <w:t>日志由</w:t>
      </w:r>
      <w:r w:rsidRPr="000F139C">
        <w:rPr>
          <w:rFonts w:asciiTheme="minorEastAsia" w:eastAsiaTheme="minorEastAsia" w:hAnsiTheme="minorEastAsia" w:hint="eastAsia"/>
        </w:rPr>
        <w:t>4部分</w:t>
      </w:r>
      <w:r w:rsidRPr="000F139C">
        <w:rPr>
          <w:rFonts w:asciiTheme="minorEastAsia" w:eastAsiaTheme="minorEastAsia" w:hAnsiTheme="minorEastAsia"/>
        </w:rPr>
        <w:t>组成，分别为：系统时间+日志类型</w:t>
      </w:r>
      <w:r w:rsidRPr="000F139C">
        <w:rPr>
          <w:rFonts w:asciiTheme="minorEastAsia" w:eastAsiaTheme="minorEastAsia" w:hAnsiTheme="minorEastAsia" w:hint="eastAsia"/>
        </w:rPr>
        <w:t>ID</w:t>
      </w:r>
      <w:r w:rsidRPr="000F139C">
        <w:rPr>
          <w:rFonts w:asciiTheme="minorEastAsia" w:eastAsiaTheme="minorEastAsia" w:hAnsiTheme="minorEastAsia"/>
        </w:rPr>
        <w:t>+参数</w:t>
      </w:r>
      <w:r w:rsidRPr="000F139C">
        <w:rPr>
          <w:rFonts w:asciiTheme="minorEastAsia" w:eastAsiaTheme="minorEastAsia" w:hAnsiTheme="minorEastAsia" w:hint="eastAsia"/>
        </w:rPr>
        <w:t>1</w:t>
      </w:r>
      <w:r w:rsidRPr="000F139C">
        <w:rPr>
          <w:rFonts w:asciiTheme="minorEastAsia" w:eastAsiaTheme="minorEastAsia" w:hAnsiTheme="minorEastAsia"/>
        </w:rPr>
        <w:t>+参数</w:t>
      </w:r>
      <w:r w:rsidRPr="000F139C">
        <w:rPr>
          <w:rFonts w:asciiTheme="minorEastAsia" w:eastAsiaTheme="minorEastAsia" w:hAnsiTheme="minorEastAsia" w:hint="eastAsia"/>
        </w:rPr>
        <w:t>2，</w:t>
      </w:r>
      <w:r w:rsidRPr="000F139C">
        <w:rPr>
          <w:rFonts w:asciiTheme="minorEastAsia" w:eastAsiaTheme="minorEastAsia" w:hAnsiTheme="minorEastAsia"/>
        </w:rPr>
        <w:t>长度为</w:t>
      </w:r>
      <w:r w:rsidRPr="000F139C">
        <w:rPr>
          <w:rFonts w:asciiTheme="minorEastAsia" w:eastAsiaTheme="minorEastAsia" w:hAnsiTheme="minorEastAsia" w:hint="eastAsia"/>
        </w:rPr>
        <w:t>14字节</w:t>
      </w:r>
      <w:r w:rsidRPr="000F139C">
        <w:rPr>
          <w:rFonts w:asciiTheme="minorEastAsia" w:eastAsiaTheme="minorEastAsia" w:hAnsiTheme="minorEastAsia"/>
        </w:rPr>
        <w:t>，各部分说明如下：</w:t>
      </w:r>
    </w:p>
    <w:p w14:paraId="32A5A3A7" w14:textId="074560AC" w:rsidR="007A7831" w:rsidRPr="000F139C" w:rsidRDefault="007A7831" w:rsidP="00326263">
      <w:pPr>
        <w:pStyle w:val="af8"/>
        <w:numPr>
          <w:ilvl w:val="0"/>
          <w:numId w:val="0"/>
        </w:numPr>
        <w:spacing w:beforeLines="50" w:before="156" w:afterLines="50" w:after="156"/>
        <w:outlineLvl w:val="9"/>
      </w:pPr>
      <w:bookmarkStart w:id="1110" w:name="_Toc42593711"/>
      <w:bookmarkStart w:id="1111" w:name="_Toc42620577"/>
      <w:bookmarkStart w:id="1112" w:name="_Toc42624785"/>
      <w:bookmarkStart w:id="1113" w:name="_Toc42625268"/>
      <w:bookmarkStart w:id="1114" w:name="_Toc42764174"/>
      <w:bookmarkStart w:id="1115" w:name="_Toc42875744"/>
      <w:bookmarkStart w:id="1116" w:name="_Toc44167670"/>
      <w:bookmarkStart w:id="1117" w:name="_Toc44578795"/>
      <w:bookmarkStart w:id="1118" w:name="_Toc44667054"/>
      <w:r w:rsidRPr="000F139C">
        <w:rPr>
          <w:rFonts w:hint="eastAsia"/>
        </w:rPr>
        <w:t>表</w:t>
      </w:r>
      <w:r w:rsidRPr="000F139C">
        <w:t>B.</w:t>
      </w:r>
      <w:r w:rsidRPr="000F139C">
        <w:rPr>
          <w:rFonts w:hint="eastAsia"/>
        </w:rPr>
        <w:t>1</w:t>
      </w:r>
      <w:r w:rsidR="00A14BCF" w:rsidRPr="000F139C">
        <w:t xml:space="preserve"> </w:t>
      </w:r>
      <w:r w:rsidRPr="000F139C">
        <w:rPr>
          <w:rFonts w:hint="eastAsia"/>
        </w:rPr>
        <w:t>终端日志格式</w:t>
      </w:r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"/>
        <w:gridCol w:w="680"/>
        <w:gridCol w:w="679"/>
        <w:gridCol w:w="678"/>
        <w:gridCol w:w="681"/>
        <w:gridCol w:w="681"/>
        <w:gridCol w:w="681"/>
        <w:gridCol w:w="681"/>
        <w:gridCol w:w="681"/>
        <w:gridCol w:w="716"/>
        <w:gridCol w:w="716"/>
        <w:gridCol w:w="716"/>
        <w:gridCol w:w="649"/>
        <w:gridCol w:w="649"/>
      </w:tblGrid>
      <w:tr w:rsidR="0020039F" w:rsidRPr="000F139C" w14:paraId="42571601" w14:textId="77777777" w:rsidTr="00A002D6">
        <w:trPr>
          <w:jc w:val="center"/>
        </w:trPr>
        <w:tc>
          <w:tcPr>
            <w:tcW w:w="356" w:type="pct"/>
            <w:shd w:val="clear" w:color="auto" w:fill="auto"/>
            <w:vAlign w:val="center"/>
          </w:tcPr>
          <w:p w14:paraId="1783F9C3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D117B3E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2B1C559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3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8ECE0A4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4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1272D058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5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59AF6E7F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6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3A2EF69F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7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36B80E99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8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4E14DF72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9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1CCE66B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10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CB04DB7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2A26430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12</w:t>
            </w:r>
          </w:p>
        </w:tc>
        <w:tc>
          <w:tcPr>
            <w:tcW w:w="339" w:type="pct"/>
            <w:shd w:val="clear" w:color="auto" w:fill="auto"/>
            <w:vAlign w:val="center"/>
          </w:tcPr>
          <w:p w14:paraId="7AEA3EE7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13</w:t>
            </w:r>
          </w:p>
        </w:tc>
        <w:tc>
          <w:tcPr>
            <w:tcW w:w="339" w:type="pct"/>
            <w:shd w:val="clear" w:color="auto" w:fill="auto"/>
            <w:vAlign w:val="center"/>
          </w:tcPr>
          <w:p w14:paraId="077C3056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14</w:t>
            </w:r>
          </w:p>
        </w:tc>
      </w:tr>
      <w:tr w:rsidR="0020039F" w:rsidRPr="000F139C" w14:paraId="2B699E44" w14:textId="77777777" w:rsidTr="00A002D6">
        <w:trPr>
          <w:jc w:val="center"/>
        </w:trPr>
        <w:tc>
          <w:tcPr>
            <w:tcW w:w="2132" w:type="pct"/>
            <w:gridSpan w:val="6"/>
            <w:shd w:val="clear" w:color="auto" w:fill="auto"/>
            <w:vAlign w:val="center"/>
          </w:tcPr>
          <w:p w14:paraId="21F3F823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时间</w:t>
            </w:r>
          </w:p>
        </w:tc>
        <w:tc>
          <w:tcPr>
            <w:tcW w:w="712" w:type="pct"/>
            <w:gridSpan w:val="2"/>
            <w:shd w:val="clear" w:color="auto" w:fill="auto"/>
            <w:vAlign w:val="center"/>
          </w:tcPr>
          <w:p w14:paraId="27830D0A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类型ID</w:t>
            </w:r>
          </w:p>
        </w:tc>
        <w:tc>
          <w:tcPr>
            <w:tcW w:w="1477" w:type="pct"/>
            <w:gridSpan w:val="4"/>
            <w:shd w:val="clear" w:color="auto" w:fill="auto"/>
            <w:vAlign w:val="center"/>
          </w:tcPr>
          <w:p w14:paraId="6998068E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参数1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08407232" w14:textId="77777777" w:rsidR="0020039F" w:rsidRPr="000F139C" w:rsidRDefault="0020039F" w:rsidP="00C40D94">
            <w:pPr>
              <w:jc w:val="center"/>
              <w:rPr>
                <w:rFonts w:ascii="宋体"/>
                <w:sz w:val="18"/>
              </w:rPr>
            </w:pPr>
            <w:r w:rsidRPr="000F139C">
              <w:rPr>
                <w:rFonts w:ascii="宋体" w:hint="eastAsia"/>
                <w:sz w:val="18"/>
              </w:rPr>
              <w:t>参数2</w:t>
            </w:r>
          </w:p>
        </w:tc>
      </w:tr>
    </w:tbl>
    <w:p w14:paraId="0DE94FBA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时间：</w:t>
      </w:r>
      <w:r w:rsidRPr="000F139C">
        <w:rPr>
          <w:rFonts w:asciiTheme="minorEastAsia" w:eastAsiaTheme="minorEastAsia" w:hAnsiTheme="minorEastAsia"/>
        </w:rPr>
        <w:t>6</w:t>
      </w:r>
      <w:r w:rsidRPr="000F139C">
        <w:rPr>
          <w:rFonts w:asciiTheme="minorEastAsia" w:eastAsiaTheme="minorEastAsia" w:hAnsiTheme="minorEastAsia" w:hint="eastAsia"/>
        </w:rPr>
        <w:t>字节的北京时间，格式为</w:t>
      </w:r>
      <w:r w:rsidRPr="000F139C">
        <w:rPr>
          <w:rFonts w:asciiTheme="minorEastAsia" w:eastAsiaTheme="minorEastAsia" w:hAnsiTheme="minorEastAsia"/>
        </w:rPr>
        <w:t>16</w:t>
      </w:r>
      <w:r w:rsidRPr="000F139C">
        <w:rPr>
          <w:rFonts w:asciiTheme="minorEastAsia" w:eastAsiaTheme="minorEastAsia" w:hAnsiTheme="minorEastAsia" w:hint="eastAsia"/>
        </w:rPr>
        <w:t>进制，依次为年月日时分秒，例如</w:t>
      </w:r>
      <w:r w:rsidRPr="000F139C">
        <w:rPr>
          <w:rFonts w:asciiTheme="minorEastAsia" w:eastAsiaTheme="minorEastAsia" w:hAnsiTheme="minorEastAsia"/>
        </w:rPr>
        <w:t xml:space="preserve">2015-11-05 17:30:06 </w:t>
      </w:r>
      <w:r w:rsidRPr="000F139C">
        <w:rPr>
          <w:rFonts w:asciiTheme="minorEastAsia" w:eastAsiaTheme="minorEastAsia" w:hAnsiTheme="minorEastAsia" w:hint="eastAsia"/>
        </w:rPr>
        <w:t>表示为</w:t>
      </w:r>
      <w:r w:rsidRPr="000F139C">
        <w:rPr>
          <w:rFonts w:asciiTheme="minorEastAsia" w:eastAsiaTheme="minorEastAsia" w:hAnsiTheme="minorEastAsia"/>
        </w:rPr>
        <w:t>“0x0F0B05111E06”</w:t>
      </w:r>
      <w:r w:rsidRPr="000F139C">
        <w:rPr>
          <w:rFonts w:asciiTheme="minorEastAsia" w:eastAsiaTheme="minorEastAsia" w:hAnsiTheme="minorEastAsia" w:hint="eastAsia"/>
        </w:rPr>
        <w:t>。</w:t>
      </w:r>
    </w:p>
    <w:p w14:paraId="4AA44ED0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日志类型</w:t>
      </w:r>
      <w:r w:rsidRPr="000F139C">
        <w:rPr>
          <w:rFonts w:asciiTheme="minorEastAsia" w:eastAsiaTheme="minorEastAsia" w:hAnsiTheme="minorEastAsia"/>
        </w:rPr>
        <w:t>ID</w:t>
      </w:r>
      <w:r w:rsidRPr="000F139C">
        <w:rPr>
          <w:rFonts w:asciiTheme="minorEastAsia" w:eastAsiaTheme="minorEastAsia" w:hAnsiTheme="minorEastAsia" w:hint="eastAsia"/>
        </w:rPr>
        <w:t>：</w:t>
      </w:r>
      <w:r w:rsidRPr="000F139C">
        <w:rPr>
          <w:rFonts w:asciiTheme="minorEastAsia" w:eastAsiaTheme="minorEastAsia" w:hAnsiTheme="minorEastAsia"/>
        </w:rPr>
        <w:t>2</w:t>
      </w:r>
      <w:r w:rsidRPr="000F139C">
        <w:rPr>
          <w:rFonts w:asciiTheme="minorEastAsia" w:eastAsiaTheme="minorEastAsia" w:hAnsiTheme="minorEastAsia" w:hint="eastAsia"/>
        </w:rPr>
        <w:t>字节的无符号短整型，表明日志的类型</w:t>
      </w:r>
    </w:p>
    <w:p w14:paraId="1C705CE7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参数</w:t>
      </w:r>
      <w:r w:rsidRPr="000F139C">
        <w:rPr>
          <w:rFonts w:asciiTheme="minorEastAsia" w:eastAsiaTheme="minorEastAsia" w:hAnsiTheme="minorEastAsia"/>
        </w:rPr>
        <w:t>1</w:t>
      </w:r>
      <w:r w:rsidRPr="000F139C">
        <w:rPr>
          <w:rFonts w:asciiTheme="minorEastAsia" w:eastAsiaTheme="minorEastAsia" w:hAnsiTheme="minorEastAsia" w:hint="eastAsia"/>
        </w:rPr>
        <w:t>：</w:t>
      </w:r>
      <w:r w:rsidRPr="000F139C">
        <w:rPr>
          <w:rFonts w:asciiTheme="minorEastAsia" w:eastAsiaTheme="minorEastAsia" w:hAnsiTheme="minorEastAsia"/>
        </w:rPr>
        <w:t>4</w:t>
      </w:r>
      <w:r w:rsidRPr="000F139C">
        <w:rPr>
          <w:rFonts w:asciiTheme="minorEastAsia" w:eastAsiaTheme="minorEastAsia" w:hAnsiTheme="minorEastAsia" w:hint="eastAsia"/>
        </w:rPr>
        <w:t>字节的无符号长整形，日志的主参数，部分日志类型仅包含该参数。</w:t>
      </w:r>
    </w:p>
    <w:p w14:paraId="1DA8CD81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参数</w:t>
      </w:r>
      <w:r w:rsidRPr="000F139C">
        <w:rPr>
          <w:rFonts w:asciiTheme="minorEastAsia" w:eastAsiaTheme="minorEastAsia" w:hAnsiTheme="minorEastAsia"/>
        </w:rPr>
        <w:t>2</w:t>
      </w:r>
      <w:r w:rsidRPr="000F139C">
        <w:rPr>
          <w:rFonts w:asciiTheme="minorEastAsia" w:eastAsiaTheme="minorEastAsia" w:hAnsiTheme="minorEastAsia" w:hint="eastAsia"/>
        </w:rPr>
        <w:t>：</w:t>
      </w:r>
      <w:r w:rsidRPr="000F139C">
        <w:rPr>
          <w:rFonts w:asciiTheme="minorEastAsia" w:eastAsiaTheme="minorEastAsia" w:hAnsiTheme="minorEastAsia"/>
        </w:rPr>
        <w:t>2</w:t>
      </w:r>
      <w:r w:rsidRPr="000F139C">
        <w:rPr>
          <w:rFonts w:asciiTheme="minorEastAsia" w:eastAsiaTheme="minorEastAsia" w:hAnsiTheme="minorEastAsia" w:hint="eastAsia"/>
        </w:rPr>
        <w:t>字节的无符号短整型，日志的副参数，部分日志类型该参数缺省。</w:t>
      </w:r>
    </w:p>
    <w:p w14:paraId="6FE0A18E" w14:textId="77777777" w:rsidR="0020039F" w:rsidRPr="000F139C" w:rsidRDefault="00E14D67" w:rsidP="007F67C7">
      <w:pPr>
        <w:pStyle w:val="affff6"/>
        <w:spacing w:before="156" w:after="156"/>
        <w:ind w:left="0"/>
      </w:pPr>
      <w:bookmarkStart w:id="1119" w:name="_Toc42593712"/>
      <w:bookmarkStart w:id="1120" w:name="_Toc42620578"/>
      <w:bookmarkStart w:id="1121" w:name="_Toc42624786"/>
      <w:bookmarkStart w:id="1122" w:name="_Toc42625269"/>
      <w:bookmarkStart w:id="1123" w:name="_Toc42764175"/>
      <w:bookmarkStart w:id="1124" w:name="_Toc42875745"/>
      <w:bookmarkStart w:id="1125" w:name="_Toc44167671"/>
      <w:bookmarkStart w:id="1126" w:name="_Toc44578796"/>
      <w:bookmarkStart w:id="1127" w:name="_Toc44667055"/>
      <w:bookmarkStart w:id="1128" w:name="_Toc62542452"/>
      <w:r w:rsidRPr="000F139C">
        <w:rPr>
          <w:rFonts w:hint="eastAsia"/>
        </w:rPr>
        <w:t>B</w:t>
      </w:r>
      <w:r w:rsidRPr="000F139C">
        <w:t xml:space="preserve">.2.2 </w:t>
      </w:r>
      <w:r w:rsidR="0020039F" w:rsidRPr="000F139C">
        <w:rPr>
          <w:rFonts w:hint="eastAsia"/>
        </w:rPr>
        <w:t>日志</w:t>
      </w:r>
      <w:r w:rsidR="0020039F" w:rsidRPr="000F139C">
        <w:t>类型及内容</w:t>
      </w:r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17A2C0AC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终端日志</w:t>
      </w:r>
      <w:r w:rsidRPr="000F139C">
        <w:rPr>
          <w:rFonts w:asciiTheme="minorEastAsia" w:eastAsiaTheme="minorEastAsia" w:hAnsiTheme="minorEastAsia"/>
        </w:rPr>
        <w:t>类型及内容定义如下：</w:t>
      </w:r>
    </w:p>
    <w:p w14:paraId="59C6322B" w14:textId="77777777" w:rsidR="0020039F" w:rsidRPr="000F139C" w:rsidRDefault="0020039F" w:rsidP="00C47C3F">
      <w:pPr>
        <w:pStyle w:val="27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系统日志：记录终端运行情况。</w:t>
      </w:r>
    </w:p>
    <w:p w14:paraId="237F717E" w14:textId="77777777" w:rsidR="0020039F" w:rsidRPr="000F139C" w:rsidRDefault="0020039F" w:rsidP="007F67C7">
      <w:pPr>
        <w:pStyle w:val="27"/>
        <w:ind w:left="84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主要包括：终端启动、终端休眠状态、终端唤醒、模块初始化、</w:t>
      </w:r>
      <w:r w:rsidRPr="000F139C">
        <w:rPr>
          <w:rFonts w:asciiTheme="minorEastAsia" w:eastAsiaTheme="minorEastAsia" w:hAnsiTheme="minorEastAsia"/>
        </w:rPr>
        <w:t>ACC</w:t>
      </w:r>
      <w:r w:rsidRPr="000F139C">
        <w:rPr>
          <w:rFonts w:asciiTheme="minorEastAsia" w:eastAsiaTheme="minorEastAsia" w:hAnsiTheme="minorEastAsia" w:hint="eastAsia"/>
        </w:rPr>
        <w:t>状态切换、故障信息、终端重启。</w:t>
      </w:r>
    </w:p>
    <w:p w14:paraId="6B31A864" w14:textId="77777777" w:rsidR="0020039F" w:rsidRPr="000F139C" w:rsidRDefault="0020039F" w:rsidP="00C47C3F">
      <w:pPr>
        <w:pStyle w:val="27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/>
        </w:rPr>
        <w:t>GNSS</w:t>
      </w:r>
      <w:r w:rsidRPr="000F139C">
        <w:rPr>
          <w:rFonts w:asciiTheme="minorEastAsia" w:eastAsiaTheme="minorEastAsia" w:hAnsiTheme="minorEastAsia" w:hint="eastAsia"/>
        </w:rPr>
        <w:t>模块日志：记录</w:t>
      </w:r>
      <w:r w:rsidRPr="000F139C">
        <w:rPr>
          <w:rFonts w:asciiTheme="minorEastAsia" w:eastAsiaTheme="minorEastAsia" w:hAnsiTheme="minorEastAsia"/>
        </w:rPr>
        <w:t>GNSS</w:t>
      </w:r>
      <w:r w:rsidRPr="000F139C">
        <w:rPr>
          <w:rFonts w:asciiTheme="minorEastAsia" w:eastAsiaTheme="minorEastAsia" w:hAnsiTheme="minorEastAsia" w:hint="eastAsia"/>
        </w:rPr>
        <w:t>模块的运行情况。</w:t>
      </w:r>
    </w:p>
    <w:p w14:paraId="6B15F851" w14:textId="77777777" w:rsidR="0020039F" w:rsidRPr="000F139C" w:rsidRDefault="0020039F" w:rsidP="007F67C7">
      <w:pPr>
        <w:pStyle w:val="27"/>
        <w:ind w:left="84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主要包括：模块开关状态、模块故障、定位状态。</w:t>
      </w:r>
    </w:p>
    <w:p w14:paraId="44E41C29" w14:textId="77777777" w:rsidR="0020039F" w:rsidRPr="000F139C" w:rsidRDefault="0020039F" w:rsidP="00C47C3F">
      <w:pPr>
        <w:pStyle w:val="27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/>
        </w:rPr>
        <w:t>GSM</w:t>
      </w:r>
      <w:r w:rsidRPr="000F139C">
        <w:rPr>
          <w:rFonts w:asciiTheme="minorEastAsia" w:eastAsiaTheme="minorEastAsia" w:hAnsiTheme="minorEastAsia" w:hint="eastAsia"/>
        </w:rPr>
        <w:t>模块日志：记录</w:t>
      </w:r>
      <w:r w:rsidRPr="000F139C">
        <w:rPr>
          <w:rFonts w:asciiTheme="minorEastAsia" w:eastAsiaTheme="minorEastAsia" w:hAnsiTheme="minorEastAsia"/>
        </w:rPr>
        <w:t>GSM</w:t>
      </w:r>
      <w:r w:rsidRPr="000F139C">
        <w:rPr>
          <w:rFonts w:asciiTheme="minorEastAsia" w:eastAsiaTheme="minorEastAsia" w:hAnsiTheme="minorEastAsia" w:hint="eastAsia"/>
        </w:rPr>
        <w:t>模块的运行情况。</w:t>
      </w:r>
    </w:p>
    <w:p w14:paraId="7E19178C" w14:textId="77777777" w:rsidR="0020039F" w:rsidRPr="000F139C" w:rsidRDefault="0020039F" w:rsidP="007F67C7">
      <w:pPr>
        <w:pStyle w:val="27"/>
        <w:ind w:left="84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主要包括：模块开关状态、短信收发、</w:t>
      </w:r>
      <w:r w:rsidRPr="000F139C">
        <w:rPr>
          <w:rFonts w:asciiTheme="minorEastAsia" w:eastAsiaTheme="minorEastAsia" w:hAnsiTheme="minorEastAsia"/>
        </w:rPr>
        <w:t>GPRS</w:t>
      </w:r>
      <w:r w:rsidRPr="000F139C">
        <w:rPr>
          <w:rFonts w:asciiTheme="minorEastAsia" w:eastAsiaTheme="minorEastAsia" w:hAnsiTheme="minorEastAsia" w:hint="eastAsia"/>
        </w:rPr>
        <w:t>收发、信号质量、基站变化。</w:t>
      </w:r>
    </w:p>
    <w:p w14:paraId="23A96114" w14:textId="77777777" w:rsidR="0020039F" w:rsidRPr="000F139C" w:rsidRDefault="0020039F" w:rsidP="00C47C3F">
      <w:pPr>
        <w:pStyle w:val="27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数据通讯模块日志：</w:t>
      </w:r>
    </w:p>
    <w:p w14:paraId="33FE02A0" w14:textId="77777777" w:rsidR="0020039F" w:rsidRPr="000F139C" w:rsidRDefault="0020039F" w:rsidP="007F67C7">
      <w:pPr>
        <w:pStyle w:val="27"/>
        <w:ind w:left="84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主要包括：</w:t>
      </w:r>
      <w:r w:rsidRPr="000F139C">
        <w:rPr>
          <w:rFonts w:asciiTheme="minorEastAsia" w:eastAsiaTheme="minorEastAsia" w:hAnsiTheme="minorEastAsia"/>
        </w:rPr>
        <w:t>CAN</w:t>
      </w:r>
      <w:r w:rsidRPr="000F139C">
        <w:rPr>
          <w:rFonts w:asciiTheme="minorEastAsia" w:eastAsiaTheme="minorEastAsia" w:hAnsiTheme="minorEastAsia" w:hint="eastAsia"/>
        </w:rPr>
        <w:t>数据收发、</w:t>
      </w:r>
      <w:r w:rsidRPr="000F139C">
        <w:rPr>
          <w:rFonts w:asciiTheme="minorEastAsia" w:eastAsiaTheme="minorEastAsia" w:hAnsiTheme="minorEastAsia"/>
        </w:rPr>
        <w:t>485</w:t>
      </w:r>
      <w:r w:rsidRPr="000F139C">
        <w:rPr>
          <w:rFonts w:asciiTheme="minorEastAsia" w:eastAsiaTheme="minorEastAsia" w:hAnsiTheme="minorEastAsia" w:hint="eastAsia"/>
        </w:rPr>
        <w:t>总线数据收发、其他外设数据收发、</w:t>
      </w:r>
      <w:r w:rsidRPr="000F139C">
        <w:rPr>
          <w:rFonts w:asciiTheme="minorEastAsia" w:eastAsiaTheme="minorEastAsia" w:hAnsiTheme="minorEastAsia"/>
        </w:rPr>
        <w:t>GPRS</w:t>
      </w:r>
      <w:r w:rsidRPr="000F139C">
        <w:rPr>
          <w:rFonts w:asciiTheme="minorEastAsia" w:eastAsiaTheme="minorEastAsia" w:hAnsiTheme="minorEastAsia" w:hint="eastAsia"/>
        </w:rPr>
        <w:t>通讯数据记录、</w:t>
      </w:r>
      <w:r w:rsidRPr="000F139C">
        <w:rPr>
          <w:rFonts w:asciiTheme="minorEastAsia" w:eastAsiaTheme="minorEastAsia" w:hAnsiTheme="minorEastAsia"/>
        </w:rPr>
        <w:t>GSM</w:t>
      </w:r>
      <w:r w:rsidRPr="000F139C">
        <w:rPr>
          <w:rFonts w:asciiTheme="minorEastAsia" w:eastAsiaTheme="minorEastAsia" w:hAnsiTheme="minorEastAsia" w:hint="eastAsia"/>
        </w:rPr>
        <w:t>短信通讯数据记录。</w:t>
      </w:r>
    </w:p>
    <w:p w14:paraId="32B77D1B" w14:textId="77777777" w:rsidR="0020039F" w:rsidRPr="000F139C" w:rsidRDefault="0020039F" w:rsidP="00C47C3F">
      <w:pPr>
        <w:pStyle w:val="27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其他：供应商自定义。</w:t>
      </w:r>
    </w:p>
    <w:p w14:paraId="4D09F6EC" w14:textId="77777777" w:rsidR="00DC2B29" w:rsidRPr="000F139C" w:rsidRDefault="00E14D67" w:rsidP="007F67C7">
      <w:pPr>
        <w:pStyle w:val="affff6"/>
        <w:spacing w:before="156" w:after="156"/>
        <w:ind w:left="0"/>
        <w:sectPr w:rsidR="00DC2B29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  <w:bookmarkStart w:id="1129" w:name="_Toc42593713"/>
      <w:bookmarkStart w:id="1130" w:name="_Toc42620579"/>
      <w:bookmarkStart w:id="1131" w:name="_Toc42624787"/>
      <w:bookmarkStart w:id="1132" w:name="_Toc42625270"/>
      <w:bookmarkStart w:id="1133" w:name="_Toc42764176"/>
      <w:bookmarkStart w:id="1134" w:name="_Toc42875746"/>
      <w:bookmarkStart w:id="1135" w:name="_Toc44167672"/>
      <w:bookmarkStart w:id="1136" w:name="_Toc44578797"/>
      <w:bookmarkStart w:id="1137" w:name="_Toc44667056"/>
      <w:bookmarkStart w:id="1138" w:name="_Toc62542453"/>
      <w:r w:rsidRPr="000F139C">
        <w:rPr>
          <w:rFonts w:hint="eastAsia"/>
        </w:rPr>
        <w:t>B</w:t>
      </w:r>
      <w:r w:rsidRPr="000F139C">
        <w:t xml:space="preserve">.2.3 </w:t>
      </w:r>
      <w:r w:rsidR="0020039F" w:rsidRPr="000F139C">
        <w:rPr>
          <w:rFonts w:hint="eastAsia"/>
        </w:rPr>
        <w:t>存储管理</w:t>
      </w:r>
      <w:r w:rsidR="0020039F" w:rsidRPr="000F139C">
        <w:t>及类型ID范围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p w14:paraId="7E284D68" w14:textId="77777777" w:rsidR="0020039F" w:rsidRPr="000F139C" w:rsidRDefault="0020039F" w:rsidP="0020039F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lastRenderedPageBreak/>
        <w:t>终端存储日志的容量由</w:t>
      </w:r>
      <w:r w:rsidRPr="000F139C">
        <w:rPr>
          <w:rFonts w:asciiTheme="minorEastAsia" w:eastAsiaTheme="minorEastAsia" w:hAnsiTheme="minorEastAsia"/>
        </w:rPr>
        <w:t>TLV-0x010C</w:t>
      </w:r>
      <w:r w:rsidRPr="000F139C">
        <w:rPr>
          <w:rFonts w:asciiTheme="minorEastAsia" w:eastAsiaTheme="minorEastAsia" w:hAnsiTheme="minorEastAsia" w:hint="eastAsia"/>
        </w:rPr>
        <w:t>规定，可通过远程控制或参数设置指令，修改日志传输的条件、存储方式、清理方式。</w:t>
      </w:r>
    </w:p>
    <w:p w14:paraId="6B2E7BCD" w14:textId="77777777" w:rsidR="00CE4B2C" w:rsidRPr="000F139C" w:rsidRDefault="00CE4B2C" w:rsidP="0020039F">
      <w:pPr>
        <w:ind w:firstLine="420"/>
        <w:rPr>
          <w:rFonts w:asciiTheme="minorEastAsia" w:eastAsiaTheme="minorEastAsia" w:hAnsiTheme="minorEastAsia"/>
        </w:rPr>
      </w:pPr>
      <w:r w:rsidRPr="000F139C">
        <w:rPr>
          <w:rFonts w:asciiTheme="minorEastAsia" w:eastAsiaTheme="minorEastAsia" w:hAnsiTheme="minorEastAsia" w:hint="eastAsia"/>
        </w:rPr>
        <w:t>各类日志的存储格式</w:t>
      </w:r>
      <w:r w:rsidR="00767D6D" w:rsidRPr="000F139C">
        <w:rPr>
          <w:rFonts w:asciiTheme="minorEastAsia" w:eastAsiaTheme="minorEastAsia" w:hAnsiTheme="minorEastAsia" w:hint="eastAsia"/>
        </w:rPr>
        <w:t>见表B</w:t>
      </w:r>
      <w:r w:rsidR="00767D6D" w:rsidRPr="000F139C">
        <w:rPr>
          <w:rFonts w:asciiTheme="minorEastAsia" w:eastAsiaTheme="minorEastAsia" w:hAnsiTheme="minorEastAsia"/>
        </w:rPr>
        <w:t>.2</w:t>
      </w:r>
      <w:r w:rsidR="00767D6D" w:rsidRPr="000F139C">
        <w:rPr>
          <w:rFonts w:asciiTheme="minorEastAsia" w:eastAsiaTheme="minorEastAsia" w:hAnsiTheme="minorEastAsia" w:hint="eastAsia"/>
        </w:rPr>
        <w:t>。</w:t>
      </w:r>
    </w:p>
    <w:p w14:paraId="71504C66" w14:textId="77777777" w:rsidR="00E14D67" w:rsidRPr="000F139C" w:rsidRDefault="00E14D67" w:rsidP="00326263">
      <w:pPr>
        <w:spacing w:beforeLines="50" w:before="156" w:afterLines="50" w:after="156"/>
        <w:jc w:val="center"/>
        <w:rPr>
          <w:rFonts w:ascii="黑体" w:eastAsia="黑体" w:hAnsi="黑体"/>
        </w:rPr>
      </w:pPr>
      <w:r w:rsidRPr="000F139C">
        <w:rPr>
          <w:rFonts w:ascii="黑体" w:eastAsia="黑体" w:hAnsi="黑体" w:hint="eastAsia"/>
        </w:rPr>
        <w:t>表B</w:t>
      </w:r>
      <w:r w:rsidRPr="000F139C">
        <w:rPr>
          <w:rFonts w:ascii="黑体" w:eastAsia="黑体" w:hAnsi="黑体"/>
        </w:rPr>
        <w:t xml:space="preserve">.2 </w:t>
      </w:r>
      <w:r w:rsidRPr="000F139C">
        <w:rPr>
          <w:rFonts w:ascii="黑体" w:eastAsia="黑体" w:hAnsi="黑体" w:hint="eastAsia"/>
        </w:rPr>
        <w:t>终端日志存储格式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9"/>
        <w:gridCol w:w="4150"/>
        <w:gridCol w:w="3321"/>
      </w:tblGrid>
      <w:tr w:rsidR="00CE4B2C" w:rsidRPr="000F139C" w14:paraId="05B00DB8" w14:textId="77777777" w:rsidTr="00A002D6">
        <w:trPr>
          <w:jc w:val="center"/>
        </w:trPr>
        <w:tc>
          <w:tcPr>
            <w:tcW w:w="109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08FD8AC" w14:textId="77777777" w:rsidR="00CE4B2C" w:rsidRPr="000F139C" w:rsidRDefault="00CE4B2C" w:rsidP="00A002D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数据长度</w:t>
            </w:r>
          </w:p>
        </w:tc>
        <w:tc>
          <w:tcPr>
            <w:tcW w:w="216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977FC74" w14:textId="77777777" w:rsidR="00CE4B2C" w:rsidRPr="000F139C" w:rsidRDefault="00CE4B2C" w:rsidP="00A002D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字段定义</w:t>
            </w:r>
          </w:p>
        </w:tc>
        <w:tc>
          <w:tcPr>
            <w:tcW w:w="173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B1CA9EF" w14:textId="77777777" w:rsidR="00CE4B2C" w:rsidRPr="000F139C" w:rsidRDefault="00CE4B2C" w:rsidP="00A002D6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说明</w:t>
            </w:r>
          </w:p>
        </w:tc>
      </w:tr>
      <w:tr w:rsidR="00CE4B2C" w:rsidRPr="000F139C" w14:paraId="29489EE5" w14:textId="77777777" w:rsidTr="00A002D6">
        <w:trPr>
          <w:jc w:val="center"/>
        </w:trPr>
        <w:tc>
          <w:tcPr>
            <w:tcW w:w="1097" w:type="pct"/>
            <w:tcBorders>
              <w:top w:val="single" w:sz="12" w:space="0" w:color="000000"/>
            </w:tcBorders>
            <w:shd w:val="clear" w:color="auto" w:fill="auto"/>
          </w:tcPr>
          <w:p w14:paraId="4E0B01CB" w14:textId="77777777" w:rsidR="00CE4B2C" w:rsidRPr="000F139C" w:rsidRDefault="003C3EAB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168" w:type="pct"/>
            <w:tcBorders>
              <w:top w:val="single" w:sz="12" w:space="0" w:color="000000"/>
            </w:tcBorders>
            <w:shd w:val="clear" w:color="auto" w:fill="auto"/>
          </w:tcPr>
          <w:p w14:paraId="17509A32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日志文件条数</w:t>
            </w:r>
          </w:p>
        </w:tc>
        <w:tc>
          <w:tcPr>
            <w:tcW w:w="1735" w:type="pct"/>
            <w:tcBorders>
              <w:top w:val="single" w:sz="12" w:space="0" w:color="000000"/>
            </w:tcBorders>
            <w:shd w:val="clear" w:color="auto" w:fill="auto"/>
          </w:tcPr>
          <w:p w14:paraId="0A3834A7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1DA6B799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620481D1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 xml:space="preserve">4 </w:t>
            </w:r>
          </w:p>
        </w:tc>
        <w:tc>
          <w:tcPr>
            <w:tcW w:w="2168" w:type="pct"/>
            <w:shd w:val="clear" w:color="auto" w:fill="auto"/>
          </w:tcPr>
          <w:p w14:paraId="61F52BD4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日志文件总长度（字节）</w:t>
            </w:r>
          </w:p>
        </w:tc>
        <w:tc>
          <w:tcPr>
            <w:tcW w:w="1735" w:type="pct"/>
            <w:shd w:val="clear" w:color="auto" w:fill="auto"/>
          </w:tcPr>
          <w:p w14:paraId="159F5C5A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13A36BAD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1FDE2653" w14:textId="77777777" w:rsidR="00CE4B2C" w:rsidRPr="000F139C" w:rsidRDefault="003C3EAB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168" w:type="pct"/>
            <w:shd w:val="clear" w:color="auto" w:fill="auto"/>
          </w:tcPr>
          <w:p w14:paraId="28710B68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日志文件流水号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  <w:tc>
          <w:tcPr>
            <w:tcW w:w="1735" w:type="pct"/>
            <w:shd w:val="clear" w:color="auto" w:fill="auto"/>
          </w:tcPr>
          <w:p w14:paraId="13CF52AD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1BB785FA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7F66817E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168" w:type="pct"/>
            <w:shd w:val="clear" w:color="auto" w:fill="auto"/>
          </w:tcPr>
          <w:p w14:paraId="1A82C114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本条日志内容长度</w:t>
            </w:r>
          </w:p>
        </w:tc>
        <w:tc>
          <w:tcPr>
            <w:tcW w:w="1735" w:type="pct"/>
            <w:shd w:val="clear" w:color="auto" w:fill="auto"/>
          </w:tcPr>
          <w:p w14:paraId="2535CAF3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  <w:szCs w:val="21"/>
              </w:rPr>
            </w:pPr>
          </w:p>
        </w:tc>
      </w:tr>
      <w:tr w:rsidR="00CE4B2C" w:rsidRPr="000F139C" w14:paraId="2C5015E4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6A9B760C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</w:rPr>
              <w:t>不定长</w:t>
            </w:r>
            <w:proofErr w:type="gramEnd"/>
          </w:p>
        </w:tc>
        <w:tc>
          <w:tcPr>
            <w:tcW w:w="2168" w:type="pct"/>
            <w:shd w:val="clear" w:color="auto" w:fill="auto"/>
          </w:tcPr>
          <w:p w14:paraId="690CAD55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</w:t>
            </w:r>
          </w:p>
        </w:tc>
        <w:tc>
          <w:tcPr>
            <w:tcW w:w="1735" w:type="pct"/>
            <w:shd w:val="clear" w:color="auto" w:fill="auto"/>
          </w:tcPr>
          <w:p w14:paraId="26628333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5F747605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1764A7EB" w14:textId="77777777" w:rsidR="00CE4B2C" w:rsidRPr="000F139C" w:rsidRDefault="003C3EAB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168" w:type="pct"/>
            <w:shd w:val="clear" w:color="auto" w:fill="auto"/>
          </w:tcPr>
          <w:p w14:paraId="0B8A9EEB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日志文件流水号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1735" w:type="pct"/>
            <w:shd w:val="clear" w:color="auto" w:fill="auto"/>
          </w:tcPr>
          <w:p w14:paraId="5FFF47DB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58A7CD33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11E09960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168" w:type="pct"/>
            <w:shd w:val="clear" w:color="auto" w:fill="auto"/>
          </w:tcPr>
          <w:p w14:paraId="7068BF81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本条日志内容长度</w:t>
            </w:r>
          </w:p>
        </w:tc>
        <w:tc>
          <w:tcPr>
            <w:tcW w:w="1735" w:type="pct"/>
            <w:shd w:val="clear" w:color="auto" w:fill="auto"/>
          </w:tcPr>
          <w:p w14:paraId="7D87AA93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4DC1F53B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38780AD9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</w:rPr>
              <w:t>不定长</w:t>
            </w:r>
            <w:proofErr w:type="gramEnd"/>
          </w:p>
        </w:tc>
        <w:tc>
          <w:tcPr>
            <w:tcW w:w="2168" w:type="pct"/>
            <w:shd w:val="clear" w:color="auto" w:fill="auto"/>
          </w:tcPr>
          <w:p w14:paraId="70450131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</w:t>
            </w:r>
          </w:p>
        </w:tc>
        <w:tc>
          <w:tcPr>
            <w:tcW w:w="1735" w:type="pct"/>
            <w:shd w:val="clear" w:color="auto" w:fill="auto"/>
          </w:tcPr>
          <w:p w14:paraId="224BB741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341B5C98" w14:textId="77777777" w:rsidTr="00A002D6">
        <w:trPr>
          <w:jc w:val="center"/>
        </w:trPr>
        <w:tc>
          <w:tcPr>
            <w:tcW w:w="5000" w:type="pct"/>
            <w:gridSpan w:val="3"/>
            <w:shd w:val="clear" w:color="auto" w:fill="auto"/>
          </w:tcPr>
          <w:p w14:paraId="24E9B040" w14:textId="77777777" w:rsidR="00CE4B2C" w:rsidRPr="000F139C" w:rsidRDefault="00CE4B2C" w:rsidP="00707F73">
            <w:pPr>
              <w:pStyle w:val="affffff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</w:rPr>
              <w:t>……</w:t>
            </w:r>
            <w:proofErr w:type="gramEnd"/>
          </w:p>
        </w:tc>
      </w:tr>
      <w:tr w:rsidR="00CE4B2C" w:rsidRPr="000F139C" w14:paraId="776C5955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18BC08CA" w14:textId="77777777" w:rsidR="00CE4B2C" w:rsidRPr="000F139C" w:rsidRDefault="003C3EAB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2168" w:type="pct"/>
            <w:shd w:val="clear" w:color="auto" w:fill="auto"/>
          </w:tcPr>
          <w:p w14:paraId="00A9F17F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日志文件流水号</w:t>
            </w:r>
            <w:r w:rsidRPr="000F139C">
              <w:rPr>
                <w:rFonts w:asciiTheme="minorEastAsia" w:eastAsiaTheme="minorEastAsia" w:hAnsiTheme="minorEastAsia"/>
                <w:sz w:val="18"/>
              </w:rPr>
              <w:t>n</w:t>
            </w:r>
          </w:p>
        </w:tc>
        <w:tc>
          <w:tcPr>
            <w:tcW w:w="1735" w:type="pct"/>
            <w:shd w:val="clear" w:color="auto" w:fill="auto"/>
          </w:tcPr>
          <w:p w14:paraId="12A24CE3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12CCAC18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12AC186A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</w:rPr>
              <w:t>2</w:t>
            </w:r>
          </w:p>
        </w:tc>
        <w:tc>
          <w:tcPr>
            <w:tcW w:w="2168" w:type="pct"/>
            <w:shd w:val="clear" w:color="auto" w:fill="auto"/>
          </w:tcPr>
          <w:p w14:paraId="6F316668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本条日志内容长度</w:t>
            </w:r>
          </w:p>
        </w:tc>
        <w:tc>
          <w:tcPr>
            <w:tcW w:w="1735" w:type="pct"/>
            <w:shd w:val="clear" w:color="auto" w:fill="auto"/>
          </w:tcPr>
          <w:p w14:paraId="5532A40F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CE4B2C" w:rsidRPr="000F139C" w14:paraId="27591836" w14:textId="77777777" w:rsidTr="00A002D6">
        <w:trPr>
          <w:jc w:val="center"/>
        </w:trPr>
        <w:tc>
          <w:tcPr>
            <w:tcW w:w="1097" w:type="pct"/>
            <w:shd w:val="clear" w:color="auto" w:fill="auto"/>
          </w:tcPr>
          <w:p w14:paraId="50F2C3A0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</w:rPr>
              <w:t>不定长</w:t>
            </w:r>
            <w:proofErr w:type="gramEnd"/>
          </w:p>
        </w:tc>
        <w:tc>
          <w:tcPr>
            <w:tcW w:w="2168" w:type="pct"/>
            <w:shd w:val="clear" w:color="auto" w:fill="auto"/>
          </w:tcPr>
          <w:p w14:paraId="0C479FBA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</w:rPr>
              <w:t>本条日志内容</w:t>
            </w:r>
          </w:p>
        </w:tc>
        <w:tc>
          <w:tcPr>
            <w:tcW w:w="1735" w:type="pct"/>
            <w:shd w:val="clear" w:color="auto" w:fill="auto"/>
          </w:tcPr>
          <w:p w14:paraId="32C76ACD" w14:textId="77777777" w:rsidR="00CE4B2C" w:rsidRPr="000F139C" w:rsidRDefault="00CE4B2C" w:rsidP="00707F73">
            <w:pPr>
              <w:pStyle w:val="affffff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14:paraId="20028C03" w14:textId="77777777" w:rsidR="00AF5C03" w:rsidRPr="000F139C" w:rsidRDefault="00AF5C03" w:rsidP="007F67C7">
      <w:pPr>
        <w:ind w:firstLineChars="200" w:firstLine="42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日志流水号：终端内的流水号将从0x00000000开始递增，期间删除的日志，流水号将释放但不会继续被使用。</w:t>
      </w:r>
      <w:r w:rsidR="00071328" w:rsidRPr="000F139C">
        <w:rPr>
          <w:rFonts w:asciiTheme="minorEastAsia" w:eastAsiaTheme="minorEastAsia" w:hAnsiTheme="minorEastAsia" w:hint="eastAsia"/>
          <w:bCs/>
        </w:rPr>
        <w:t>终端使用控制参数0x4005和0x4006清空日志存储空间后，日志流水号将从重新从0x00000000开始递增，除此之外，终端自主清除的日志不会造成日志流水号被重置。</w:t>
      </w:r>
    </w:p>
    <w:p w14:paraId="1CC21201" w14:textId="77777777" w:rsidR="0020039F" w:rsidRPr="000F139C" w:rsidRDefault="0020039F" w:rsidP="007F67C7">
      <w:pPr>
        <w:ind w:firstLineChars="200" w:firstLine="42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各类型</w:t>
      </w:r>
      <w:r w:rsidRPr="000F139C">
        <w:rPr>
          <w:rFonts w:asciiTheme="minorEastAsia" w:eastAsiaTheme="minorEastAsia" w:hAnsiTheme="minorEastAsia"/>
          <w:bCs/>
        </w:rPr>
        <w:t>日志的ID起止范围</w:t>
      </w:r>
      <w:r w:rsidRPr="000F139C">
        <w:rPr>
          <w:rFonts w:asciiTheme="minorEastAsia" w:eastAsiaTheme="minorEastAsia" w:hAnsiTheme="minorEastAsia" w:hint="eastAsia"/>
          <w:bCs/>
        </w:rPr>
        <w:t>如下</w:t>
      </w:r>
      <w:r w:rsidRPr="000F139C">
        <w:rPr>
          <w:rFonts w:asciiTheme="minorEastAsia" w:eastAsiaTheme="minorEastAsia" w:hAnsiTheme="minorEastAsia"/>
          <w:bCs/>
        </w:rPr>
        <w:t>：</w:t>
      </w:r>
    </w:p>
    <w:p w14:paraId="5C396BB5" w14:textId="77777777" w:rsidR="0020039F" w:rsidRPr="000F139C" w:rsidRDefault="0020039F" w:rsidP="00C47C3F">
      <w:pPr>
        <w:pStyle w:val="27"/>
        <w:numPr>
          <w:ilvl w:val="0"/>
          <w:numId w:val="25"/>
        </w:numPr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系统日志：</w:t>
      </w:r>
      <w:r w:rsidRPr="000F139C">
        <w:rPr>
          <w:rFonts w:asciiTheme="minorEastAsia" w:eastAsiaTheme="minorEastAsia" w:hAnsiTheme="minorEastAsia"/>
          <w:bCs/>
        </w:rPr>
        <w:t>0x0000~0x00FF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21E5D333" w14:textId="77777777" w:rsidR="0020039F" w:rsidRPr="000F139C" w:rsidRDefault="0020039F" w:rsidP="00C47C3F">
      <w:pPr>
        <w:pStyle w:val="27"/>
        <w:numPr>
          <w:ilvl w:val="0"/>
          <w:numId w:val="25"/>
        </w:numPr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/>
          <w:bCs/>
        </w:rPr>
        <w:t>GNSS</w:t>
      </w:r>
      <w:r w:rsidRPr="000F139C">
        <w:rPr>
          <w:rFonts w:asciiTheme="minorEastAsia" w:eastAsiaTheme="minorEastAsia" w:hAnsiTheme="minorEastAsia" w:hint="eastAsia"/>
          <w:bCs/>
        </w:rPr>
        <w:t>模块日志：</w:t>
      </w:r>
      <w:r w:rsidRPr="000F139C">
        <w:rPr>
          <w:rFonts w:asciiTheme="minorEastAsia" w:eastAsiaTheme="minorEastAsia" w:hAnsiTheme="minorEastAsia"/>
          <w:bCs/>
        </w:rPr>
        <w:t>0x0100~0x01FF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08E41A35" w14:textId="77777777" w:rsidR="0020039F" w:rsidRPr="000F139C" w:rsidRDefault="0020039F" w:rsidP="00C47C3F">
      <w:pPr>
        <w:pStyle w:val="27"/>
        <w:numPr>
          <w:ilvl w:val="0"/>
          <w:numId w:val="25"/>
        </w:numPr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/>
          <w:bCs/>
        </w:rPr>
        <w:t>GSM</w:t>
      </w:r>
      <w:r w:rsidRPr="000F139C">
        <w:rPr>
          <w:rFonts w:asciiTheme="minorEastAsia" w:eastAsiaTheme="minorEastAsia" w:hAnsiTheme="minorEastAsia" w:hint="eastAsia"/>
          <w:bCs/>
        </w:rPr>
        <w:t>模块日志：</w:t>
      </w:r>
      <w:r w:rsidRPr="000F139C">
        <w:rPr>
          <w:rFonts w:asciiTheme="minorEastAsia" w:eastAsiaTheme="minorEastAsia" w:hAnsiTheme="minorEastAsia"/>
          <w:bCs/>
        </w:rPr>
        <w:t>0x0200~0x02FF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31CE0C17" w14:textId="77777777" w:rsidR="0020039F" w:rsidRPr="000F139C" w:rsidRDefault="0020039F" w:rsidP="007F67C7">
      <w:pPr>
        <w:pStyle w:val="27"/>
        <w:ind w:left="84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主要包括：模块开关状态、短信收发、</w:t>
      </w:r>
      <w:r w:rsidRPr="000F139C">
        <w:rPr>
          <w:rFonts w:asciiTheme="minorEastAsia" w:eastAsiaTheme="minorEastAsia" w:hAnsiTheme="minorEastAsia"/>
          <w:bCs/>
        </w:rPr>
        <w:t>GPRS</w:t>
      </w:r>
      <w:r w:rsidRPr="000F139C">
        <w:rPr>
          <w:rFonts w:asciiTheme="minorEastAsia" w:eastAsiaTheme="minorEastAsia" w:hAnsiTheme="minorEastAsia" w:hint="eastAsia"/>
          <w:bCs/>
        </w:rPr>
        <w:t>收发、信号质量、基站变化。</w:t>
      </w:r>
    </w:p>
    <w:p w14:paraId="48B2A7F8" w14:textId="77777777" w:rsidR="0020039F" w:rsidRPr="000F139C" w:rsidRDefault="0020039F" w:rsidP="00C47C3F">
      <w:pPr>
        <w:pStyle w:val="27"/>
        <w:numPr>
          <w:ilvl w:val="0"/>
          <w:numId w:val="25"/>
        </w:numPr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数据通讯模块日志：</w:t>
      </w:r>
      <w:r w:rsidRPr="000F139C">
        <w:rPr>
          <w:rFonts w:asciiTheme="minorEastAsia" w:eastAsiaTheme="minorEastAsia" w:hAnsiTheme="minorEastAsia"/>
          <w:bCs/>
        </w:rPr>
        <w:t>0x0300~0x3FF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08E2B83A" w14:textId="77777777" w:rsidR="0020039F" w:rsidRPr="000F139C" w:rsidRDefault="0020039F" w:rsidP="00C47C3F">
      <w:pPr>
        <w:pStyle w:val="27"/>
        <w:numPr>
          <w:ilvl w:val="0"/>
          <w:numId w:val="25"/>
        </w:numPr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特殊终端功能日志：</w:t>
      </w:r>
      <w:r w:rsidRPr="000F139C">
        <w:rPr>
          <w:rFonts w:asciiTheme="minorEastAsia" w:eastAsiaTheme="minorEastAsia" w:hAnsiTheme="minorEastAsia"/>
          <w:bCs/>
        </w:rPr>
        <w:t>0x0400~0x04FF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7CC24875" w14:textId="77777777" w:rsidR="0020039F" w:rsidRPr="000F139C" w:rsidRDefault="0020039F" w:rsidP="00C47C3F">
      <w:pPr>
        <w:pStyle w:val="affffff8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Cs/>
        </w:rPr>
      </w:pPr>
      <w:r w:rsidRPr="000F139C">
        <w:rPr>
          <w:rFonts w:asciiTheme="minorEastAsia" w:eastAsiaTheme="minorEastAsia" w:hAnsiTheme="minorEastAsia" w:hint="eastAsia"/>
          <w:bCs/>
        </w:rPr>
        <w:t>供应商自定义日志：</w:t>
      </w:r>
      <w:r w:rsidRPr="000F139C">
        <w:rPr>
          <w:rFonts w:asciiTheme="minorEastAsia" w:eastAsiaTheme="minorEastAsia" w:hAnsiTheme="minorEastAsia"/>
          <w:bCs/>
        </w:rPr>
        <w:t>0x0500~0x05FF</w:t>
      </w:r>
      <w:r w:rsidRPr="000F139C">
        <w:rPr>
          <w:rFonts w:asciiTheme="minorEastAsia" w:eastAsiaTheme="minorEastAsia" w:hAnsiTheme="minorEastAsia" w:hint="eastAsia"/>
          <w:bCs/>
        </w:rPr>
        <w:t>。</w:t>
      </w:r>
    </w:p>
    <w:p w14:paraId="4462A3F8" w14:textId="73044038" w:rsidR="0020039F" w:rsidRPr="000F139C" w:rsidRDefault="00F80E67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t>表</w:t>
      </w:r>
      <w:r w:rsidRPr="000F139C">
        <w:rPr>
          <w:rFonts w:ascii="黑体" w:eastAsia="黑体" w:hAnsi="黑体"/>
        </w:rPr>
        <w:t>B.</w:t>
      </w:r>
      <w:r w:rsidRPr="000F139C">
        <w:rPr>
          <w:rFonts w:ascii="黑体" w:eastAsia="黑体" w:hAnsi="黑体" w:hint="eastAsia"/>
        </w:rPr>
        <w:t>3</w:t>
      </w:r>
      <w:r w:rsidR="00DC2B29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终端日志存储</w:t>
      </w:r>
      <w:r w:rsidR="00D868A4" w:rsidRPr="000F139C">
        <w:rPr>
          <w:rFonts w:ascii="黑体" w:eastAsia="黑体" w:hAnsi="黑体" w:hint="eastAsia"/>
        </w:rPr>
        <w:t>说明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5"/>
        <w:gridCol w:w="2944"/>
        <w:gridCol w:w="2768"/>
        <w:gridCol w:w="2393"/>
      </w:tblGrid>
      <w:tr w:rsidR="0020039F" w:rsidRPr="000F139C" w14:paraId="293CE1D9" w14:textId="77777777" w:rsidTr="00A002D6">
        <w:trPr>
          <w:jc w:val="center"/>
        </w:trPr>
        <w:tc>
          <w:tcPr>
            <w:tcW w:w="76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739377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3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9127A7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日志ID说明</w:t>
            </w:r>
          </w:p>
        </w:tc>
        <w:tc>
          <w:tcPr>
            <w:tcW w:w="144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4F03E8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参数1取值说明（旧状态）</w:t>
            </w:r>
          </w:p>
        </w:tc>
        <w:tc>
          <w:tcPr>
            <w:tcW w:w="125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F9CB0F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参数2取值说明（新状态）</w:t>
            </w:r>
          </w:p>
        </w:tc>
      </w:tr>
      <w:tr w:rsidR="0020039F" w:rsidRPr="000F139C" w14:paraId="64BC727A" w14:textId="77777777" w:rsidTr="00A002D6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FB10293" w14:textId="77777777" w:rsidR="0020039F" w:rsidRPr="000F139C" w:rsidRDefault="0020039F" w:rsidP="00C40D94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终端状态系统日志信息（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012A1A53" w14:textId="77777777" w:rsidTr="00A002D6">
        <w:trPr>
          <w:trHeight w:val="1872"/>
          <w:jc w:val="center"/>
        </w:trPr>
        <w:tc>
          <w:tcPr>
            <w:tcW w:w="766" w:type="pct"/>
            <w:shd w:val="clear" w:color="auto" w:fill="auto"/>
          </w:tcPr>
          <w:p w14:paraId="2C80B18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0x0001</w:t>
            </w:r>
          </w:p>
        </w:tc>
        <w:tc>
          <w:tcPr>
            <w:tcW w:w="1538" w:type="pct"/>
            <w:shd w:val="clear" w:color="auto" w:fill="auto"/>
          </w:tcPr>
          <w:p w14:paraId="6028320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外部电源状态改变</w:t>
            </w:r>
          </w:p>
        </w:tc>
        <w:tc>
          <w:tcPr>
            <w:tcW w:w="1446" w:type="pct"/>
            <w:shd w:val="clear" w:color="auto" w:fill="auto"/>
          </w:tcPr>
          <w:p w14:paraId="0114458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01BB559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1：断电</w:t>
            </w:r>
          </w:p>
          <w:p w14:paraId="0ACF084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2：欠压</w:t>
            </w:r>
          </w:p>
          <w:p w14:paraId="437E48C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3：正常</w:t>
            </w:r>
          </w:p>
          <w:p w14:paraId="5EBABA7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4：充电【详见表尾说明1】</w:t>
            </w:r>
          </w:p>
        </w:tc>
        <w:tc>
          <w:tcPr>
            <w:tcW w:w="1250" w:type="pct"/>
            <w:shd w:val="clear" w:color="auto" w:fill="auto"/>
          </w:tcPr>
          <w:p w14:paraId="3C90C64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1913FB4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1：断电</w:t>
            </w:r>
          </w:p>
          <w:p w14:paraId="2E9B5F9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2：欠压</w:t>
            </w:r>
          </w:p>
          <w:p w14:paraId="19AF997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3：正常</w:t>
            </w:r>
          </w:p>
          <w:p w14:paraId="009F7A7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4：充电</w:t>
            </w:r>
          </w:p>
        </w:tc>
      </w:tr>
    </w:tbl>
    <w:p w14:paraId="23B1DE6E" w14:textId="77777777" w:rsidR="00A002D6" w:rsidRPr="000F139C" w:rsidRDefault="00A002D6">
      <w:pPr>
        <w:sectPr w:rsidR="00A002D6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</w:p>
    <w:p w14:paraId="2AD0659A" w14:textId="0520A41A" w:rsidR="0073612E" w:rsidRPr="000F139C" w:rsidRDefault="0073612E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B.</w:t>
      </w:r>
      <w:r w:rsidRPr="000F139C">
        <w:rPr>
          <w:rFonts w:ascii="黑体" w:eastAsia="黑体" w:hAnsi="黑体" w:hint="eastAsia"/>
        </w:rPr>
        <w:t>3</w:t>
      </w:r>
      <w:r w:rsidR="00DC2B29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终端日志存储说明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5"/>
        <w:gridCol w:w="2944"/>
        <w:gridCol w:w="2768"/>
        <w:gridCol w:w="2393"/>
      </w:tblGrid>
      <w:tr w:rsidR="00BA5C2D" w:rsidRPr="000F139C" w14:paraId="256FD709" w14:textId="77777777" w:rsidTr="007127E0">
        <w:trPr>
          <w:trHeight w:val="447"/>
          <w:jc w:val="center"/>
        </w:trPr>
        <w:tc>
          <w:tcPr>
            <w:tcW w:w="76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7D68DC7" w14:textId="77777777" w:rsidR="00BA5C2D" w:rsidRPr="000F139C" w:rsidRDefault="00BA5C2D" w:rsidP="007127E0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3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D09D40D" w14:textId="77777777" w:rsidR="00BA5C2D" w:rsidRPr="000F139C" w:rsidRDefault="00BA5C2D" w:rsidP="007127E0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日志ID说明</w:t>
            </w:r>
          </w:p>
        </w:tc>
        <w:tc>
          <w:tcPr>
            <w:tcW w:w="144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D18B883" w14:textId="77777777" w:rsidR="00BA5C2D" w:rsidRPr="000F139C" w:rsidRDefault="00BA5C2D" w:rsidP="007127E0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参数1取值说明（旧状态）</w:t>
            </w:r>
          </w:p>
        </w:tc>
        <w:tc>
          <w:tcPr>
            <w:tcW w:w="125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86B3F7F" w14:textId="77777777" w:rsidR="00BA5C2D" w:rsidRPr="000F139C" w:rsidRDefault="00BA5C2D" w:rsidP="007127E0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参数2取值说明（新状态）</w:t>
            </w:r>
          </w:p>
        </w:tc>
      </w:tr>
      <w:tr w:rsidR="00BA5C2D" w:rsidRPr="000F139C" w14:paraId="67D276D0" w14:textId="77777777" w:rsidTr="007127E0">
        <w:trPr>
          <w:trHeight w:val="244"/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4E993D53" w14:textId="77777777" w:rsidR="00BA5C2D" w:rsidRPr="000F139C" w:rsidRDefault="00BA5C2D" w:rsidP="007F67C7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终端状态系统日志信息（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578E0224" w14:textId="77777777" w:rsidTr="007127E0">
        <w:trPr>
          <w:trHeight w:val="1286"/>
          <w:jc w:val="center"/>
        </w:trPr>
        <w:tc>
          <w:tcPr>
            <w:tcW w:w="766" w:type="pct"/>
            <w:shd w:val="clear" w:color="auto" w:fill="auto"/>
          </w:tcPr>
          <w:p w14:paraId="1024E55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0x0002</w:t>
            </w:r>
          </w:p>
        </w:tc>
        <w:tc>
          <w:tcPr>
            <w:tcW w:w="1538" w:type="pct"/>
            <w:shd w:val="clear" w:color="auto" w:fill="auto"/>
          </w:tcPr>
          <w:p w14:paraId="727F74B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电池状态改变</w:t>
            </w:r>
          </w:p>
        </w:tc>
        <w:tc>
          <w:tcPr>
            <w:tcW w:w="1446" w:type="pct"/>
            <w:shd w:val="clear" w:color="auto" w:fill="auto"/>
          </w:tcPr>
          <w:p w14:paraId="1EADE4E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0：无电池</w:t>
            </w:r>
          </w:p>
          <w:p w14:paraId="103349F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1：断电</w:t>
            </w:r>
          </w:p>
          <w:p w14:paraId="1AA9264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2：欠压</w:t>
            </w:r>
          </w:p>
          <w:p w14:paraId="741BC185" w14:textId="584E4173" w:rsidR="0020039F" w:rsidRPr="000F139C" w:rsidRDefault="0020039F" w:rsidP="007127E0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3：正常</w:t>
            </w:r>
            <w:r w:rsidR="007127E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127E0"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4：未知</w:t>
            </w:r>
          </w:p>
        </w:tc>
        <w:tc>
          <w:tcPr>
            <w:tcW w:w="1250" w:type="pct"/>
            <w:shd w:val="clear" w:color="auto" w:fill="auto"/>
          </w:tcPr>
          <w:p w14:paraId="67DC053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0：无电池</w:t>
            </w:r>
          </w:p>
          <w:p w14:paraId="7EC149E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1：断电</w:t>
            </w:r>
          </w:p>
          <w:p w14:paraId="583DEA5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2：欠压</w:t>
            </w:r>
          </w:p>
          <w:p w14:paraId="75479E3A" w14:textId="2B38BB51" w:rsidR="0020039F" w:rsidRPr="000F139C" w:rsidRDefault="0020039F" w:rsidP="007127E0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3：正常</w:t>
            </w:r>
            <w:r w:rsidR="007127E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127E0"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4：未知</w:t>
            </w:r>
          </w:p>
        </w:tc>
      </w:tr>
      <w:tr w:rsidR="0020039F" w:rsidRPr="000F139C" w14:paraId="681B0162" w14:textId="77777777" w:rsidTr="007127E0">
        <w:trPr>
          <w:trHeight w:val="711"/>
          <w:jc w:val="center"/>
        </w:trPr>
        <w:tc>
          <w:tcPr>
            <w:tcW w:w="766" w:type="pct"/>
            <w:shd w:val="clear" w:color="auto" w:fill="auto"/>
          </w:tcPr>
          <w:p w14:paraId="7DF50EA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0x0003</w:t>
            </w:r>
          </w:p>
        </w:tc>
        <w:tc>
          <w:tcPr>
            <w:tcW w:w="1538" w:type="pct"/>
            <w:shd w:val="clear" w:color="auto" w:fill="auto"/>
          </w:tcPr>
          <w:p w14:paraId="3D3FBB8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系统重启日志</w:t>
            </w:r>
          </w:p>
        </w:tc>
        <w:tc>
          <w:tcPr>
            <w:tcW w:w="1446" w:type="pct"/>
            <w:shd w:val="clear" w:color="auto" w:fill="auto"/>
          </w:tcPr>
          <w:p w14:paraId="510A70AD" w14:textId="77777777" w:rsidR="005D53D3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0：关机</w:t>
            </w:r>
          </w:p>
          <w:p w14:paraId="18918AFF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1：冷启动</w:t>
            </w:r>
          </w:p>
          <w:p w14:paraId="228E0C90" w14:textId="77777777" w:rsidR="005D53D3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2：热启动</w:t>
            </w:r>
          </w:p>
          <w:p w14:paraId="3E84C56E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3：异常重启</w:t>
            </w:r>
          </w:p>
        </w:tc>
        <w:tc>
          <w:tcPr>
            <w:tcW w:w="1250" w:type="pct"/>
            <w:shd w:val="clear" w:color="auto" w:fill="auto"/>
          </w:tcPr>
          <w:p w14:paraId="0696F3F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0xFF</w:t>
            </w:r>
          </w:p>
        </w:tc>
      </w:tr>
      <w:tr w:rsidR="0020039F" w:rsidRPr="000F139C" w14:paraId="24A0A050" w14:textId="77777777" w:rsidTr="007127E0">
        <w:trPr>
          <w:trHeight w:val="407"/>
          <w:jc w:val="center"/>
        </w:trPr>
        <w:tc>
          <w:tcPr>
            <w:tcW w:w="766" w:type="pct"/>
            <w:shd w:val="clear" w:color="auto" w:fill="auto"/>
          </w:tcPr>
          <w:p w14:paraId="6F10E99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0x0004</w:t>
            </w:r>
          </w:p>
        </w:tc>
        <w:tc>
          <w:tcPr>
            <w:tcW w:w="1538" w:type="pct"/>
            <w:shd w:val="clear" w:color="auto" w:fill="auto"/>
          </w:tcPr>
          <w:p w14:paraId="76DE094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状态变化</w:t>
            </w:r>
          </w:p>
        </w:tc>
        <w:tc>
          <w:tcPr>
            <w:tcW w:w="1446" w:type="pct"/>
            <w:shd w:val="clear" w:color="auto" w:fill="auto"/>
          </w:tcPr>
          <w:p w14:paraId="3F17480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7B322C6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 ON</w:t>
            </w:r>
          </w:p>
          <w:p w14:paraId="4EDE1D5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 OFF</w:t>
            </w:r>
          </w:p>
        </w:tc>
        <w:tc>
          <w:tcPr>
            <w:tcW w:w="1250" w:type="pct"/>
            <w:shd w:val="clear" w:color="auto" w:fill="auto"/>
          </w:tcPr>
          <w:p w14:paraId="3A17ABBB" w14:textId="77777777" w:rsidR="00404A41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3923EFB6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 ON</w:t>
            </w:r>
          </w:p>
          <w:p w14:paraId="32AFFD9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ACC OFF</w:t>
            </w:r>
          </w:p>
        </w:tc>
      </w:tr>
      <w:tr w:rsidR="0020039F" w:rsidRPr="000F139C" w14:paraId="35752878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4132ECB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0x0005</w:t>
            </w:r>
          </w:p>
        </w:tc>
        <w:tc>
          <w:tcPr>
            <w:tcW w:w="1538" w:type="pct"/>
            <w:shd w:val="clear" w:color="auto" w:fill="auto"/>
          </w:tcPr>
          <w:p w14:paraId="59AFDF2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唤醒</w:t>
            </w:r>
          </w:p>
        </w:tc>
        <w:tc>
          <w:tcPr>
            <w:tcW w:w="1446" w:type="pct"/>
            <w:shd w:val="clear" w:color="auto" w:fill="auto"/>
          </w:tcPr>
          <w:p w14:paraId="4B11B21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1：定时器唤醒</w:t>
            </w:r>
          </w:p>
          <w:p w14:paraId="00EAEA8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2：短信唤醒</w:t>
            </w:r>
          </w:p>
          <w:p w14:paraId="4F34681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ACC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唤醒</w:t>
            </w:r>
          </w:p>
          <w:p w14:paraId="6965CB43" w14:textId="2B6BB308" w:rsidR="0020039F" w:rsidRPr="000F139C" w:rsidRDefault="0020039F" w:rsidP="007127E0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4：开盖唤醒</w:t>
            </w:r>
            <w:r w:rsidR="007127E0"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127E0" w:rsidRPr="000F139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5：其他唤醒</w:t>
            </w:r>
          </w:p>
        </w:tc>
        <w:tc>
          <w:tcPr>
            <w:tcW w:w="1250" w:type="pct"/>
            <w:shd w:val="clear" w:color="auto" w:fill="auto"/>
          </w:tcPr>
          <w:p w14:paraId="0133A60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6B09CCA1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6A9E59D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0x0006</w:t>
            </w:r>
          </w:p>
        </w:tc>
        <w:tc>
          <w:tcPr>
            <w:tcW w:w="1538" w:type="pct"/>
            <w:shd w:val="clear" w:color="auto" w:fill="auto"/>
          </w:tcPr>
          <w:p w14:paraId="57E94EA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保存电池电量</w:t>
            </w:r>
          </w:p>
        </w:tc>
        <w:tc>
          <w:tcPr>
            <w:tcW w:w="1446" w:type="pct"/>
            <w:shd w:val="clear" w:color="auto" w:fill="auto"/>
          </w:tcPr>
          <w:p w14:paraId="2C7BCD7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2487064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0039F" w:rsidRPr="000F139C" w14:paraId="5AD57629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71FC24B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0x0007</w:t>
            </w:r>
          </w:p>
        </w:tc>
        <w:tc>
          <w:tcPr>
            <w:tcW w:w="1538" w:type="pct"/>
            <w:shd w:val="clear" w:color="auto" w:fill="auto"/>
          </w:tcPr>
          <w:p w14:paraId="71194D6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保存环境温度</w:t>
            </w:r>
          </w:p>
        </w:tc>
        <w:tc>
          <w:tcPr>
            <w:tcW w:w="1446" w:type="pct"/>
            <w:shd w:val="clear" w:color="auto" w:fill="auto"/>
          </w:tcPr>
          <w:p w14:paraId="72BC63C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404CBC0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0039F" w:rsidRPr="000F139C" w14:paraId="39636879" w14:textId="77777777" w:rsidTr="007127E0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A22F02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GSM模块相关的系统日志信息（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403DBEAF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35ABCA2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0x0101</w:t>
            </w:r>
          </w:p>
        </w:tc>
        <w:tc>
          <w:tcPr>
            <w:tcW w:w="1538" w:type="pct"/>
            <w:shd w:val="clear" w:color="auto" w:fill="auto"/>
          </w:tcPr>
          <w:p w14:paraId="1A778FC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命令初始化失败</w:t>
            </w:r>
          </w:p>
        </w:tc>
        <w:tc>
          <w:tcPr>
            <w:tcW w:w="1446" w:type="pct"/>
            <w:shd w:val="clear" w:color="auto" w:fill="auto"/>
          </w:tcPr>
          <w:p w14:paraId="77D40CC0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1CFA0FD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3E63369A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1BC91FC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0x0102</w:t>
            </w:r>
          </w:p>
        </w:tc>
        <w:tc>
          <w:tcPr>
            <w:tcW w:w="1538" w:type="pct"/>
            <w:shd w:val="clear" w:color="auto" w:fill="auto"/>
          </w:tcPr>
          <w:p w14:paraId="0DD51E3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命令缓冲溢出</w:t>
            </w:r>
          </w:p>
        </w:tc>
        <w:tc>
          <w:tcPr>
            <w:tcW w:w="1446" w:type="pct"/>
            <w:shd w:val="clear" w:color="auto" w:fill="auto"/>
          </w:tcPr>
          <w:p w14:paraId="43F3EBC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31：缓冲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AT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命令总数</w:t>
            </w:r>
          </w:p>
        </w:tc>
        <w:tc>
          <w:tcPr>
            <w:tcW w:w="1250" w:type="pct"/>
            <w:shd w:val="clear" w:color="auto" w:fill="auto"/>
          </w:tcPr>
          <w:p w14:paraId="7FAA2BE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2BFC65A0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7F328B2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0x0103</w:t>
            </w:r>
          </w:p>
        </w:tc>
        <w:tc>
          <w:tcPr>
            <w:tcW w:w="1538" w:type="pct"/>
            <w:shd w:val="clear" w:color="auto" w:fill="auto"/>
          </w:tcPr>
          <w:p w14:paraId="511270B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发送AT命令时串口出错</w:t>
            </w:r>
          </w:p>
        </w:tc>
        <w:tc>
          <w:tcPr>
            <w:tcW w:w="1446" w:type="pct"/>
            <w:shd w:val="clear" w:color="auto" w:fill="auto"/>
          </w:tcPr>
          <w:p w14:paraId="4B7B63B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1250" w:type="pct"/>
            <w:shd w:val="clear" w:color="auto" w:fill="auto"/>
          </w:tcPr>
          <w:p w14:paraId="57AD3CA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5D6FE3DD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0CD3833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0x0104</w:t>
            </w:r>
          </w:p>
        </w:tc>
        <w:tc>
          <w:tcPr>
            <w:tcW w:w="1538" w:type="pct"/>
            <w:shd w:val="clear" w:color="auto" w:fill="auto"/>
          </w:tcPr>
          <w:p w14:paraId="295EAC6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发送AT命令后，</w:t>
            </w: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超时未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收到回复【详见表尾说明5】</w:t>
            </w:r>
          </w:p>
        </w:tc>
        <w:tc>
          <w:tcPr>
            <w:tcW w:w="1446" w:type="pct"/>
            <w:shd w:val="clear" w:color="auto" w:fill="auto"/>
          </w:tcPr>
          <w:p w14:paraId="3007CA5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超时时间（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250" w:type="pct"/>
            <w:shd w:val="clear" w:color="auto" w:fill="auto"/>
          </w:tcPr>
          <w:p w14:paraId="35E997C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64A64A01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28856ED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0x0105</w:t>
            </w:r>
          </w:p>
        </w:tc>
        <w:tc>
          <w:tcPr>
            <w:tcW w:w="1538" w:type="pct"/>
            <w:shd w:val="clear" w:color="auto" w:fill="auto"/>
          </w:tcPr>
          <w:p w14:paraId="21F970D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打开/关闭GSM模块</w:t>
            </w:r>
          </w:p>
        </w:tc>
        <w:tc>
          <w:tcPr>
            <w:tcW w:w="1446" w:type="pct"/>
            <w:shd w:val="clear" w:color="auto" w:fill="auto"/>
          </w:tcPr>
          <w:p w14:paraId="7969C56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0：关闭</w:t>
            </w:r>
          </w:p>
          <w:p w14:paraId="69C8266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1：打开</w:t>
            </w:r>
          </w:p>
        </w:tc>
        <w:tc>
          <w:tcPr>
            <w:tcW w:w="1250" w:type="pct"/>
            <w:shd w:val="clear" w:color="auto" w:fill="auto"/>
          </w:tcPr>
          <w:p w14:paraId="3E768A5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446F6436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5A71E1C0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0x0106</w:t>
            </w:r>
          </w:p>
        </w:tc>
        <w:tc>
          <w:tcPr>
            <w:tcW w:w="1538" w:type="pct"/>
            <w:shd w:val="clear" w:color="auto" w:fill="auto"/>
          </w:tcPr>
          <w:p w14:paraId="5DEE775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模块状态发生改变【详见表尾说明6】</w:t>
            </w:r>
          </w:p>
        </w:tc>
        <w:tc>
          <w:tcPr>
            <w:tcW w:w="1446" w:type="pct"/>
            <w:shd w:val="clear" w:color="auto" w:fill="auto"/>
          </w:tcPr>
          <w:p w14:paraId="2065105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：未知</w:t>
            </w:r>
          </w:p>
          <w:p w14:paraId="6031656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1：发送AT回复OK</w:t>
            </w:r>
          </w:p>
          <w:p w14:paraId="620BDAE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2：发送AT回复ERROR</w:t>
            </w:r>
          </w:p>
        </w:tc>
        <w:tc>
          <w:tcPr>
            <w:tcW w:w="1250" w:type="pct"/>
            <w:shd w:val="clear" w:color="auto" w:fill="auto"/>
          </w:tcPr>
          <w:p w14:paraId="7BDAFDB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：未知</w:t>
            </w:r>
          </w:p>
          <w:p w14:paraId="1B43DE6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1：发送AT回复OK</w:t>
            </w:r>
          </w:p>
          <w:p w14:paraId="15B7BA3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2：发送AT回复ERROR</w:t>
            </w:r>
          </w:p>
        </w:tc>
      </w:tr>
      <w:tr w:rsidR="0020039F" w:rsidRPr="000F139C" w14:paraId="2036AFB1" w14:textId="77777777" w:rsidTr="007127E0">
        <w:trPr>
          <w:jc w:val="center"/>
        </w:trPr>
        <w:tc>
          <w:tcPr>
            <w:tcW w:w="766" w:type="pct"/>
            <w:shd w:val="clear" w:color="auto" w:fill="auto"/>
          </w:tcPr>
          <w:p w14:paraId="0064471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0x0107</w:t>
            </w:r>
          </w:p>
        </w:tc>
        <w:tc>
          <w:tcPr>
            <w:tcW w:w="1538" w:type="pct"/>
            <w:shd w:val="clear" w:color="auto" w:fill="auto"/>
          </w:tcPr>
          <w:p w14:paraId="2208A85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卡状态改变</w:t>
            </w:r>
          </w:p>
        </w:tc>
        <w:tc>
          <w:tcPr>
            <w:tcW w:w="1446" w:type="pct"/>
            <w:shd w:val="clear" w:color="auto" w:fill="auto"/>
          </w:tcPr>
          <w:p w14:paraId="412E905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3263F1B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1：未插卡</w:t>
            </w:r>
          </w:p>
          <w:p w14:paraId="3F3D7F8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2：等待SIM卡PIN码读入</w:t>
            </w:r>
          </w:p>
          <w:p w14:paraId="3551594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：PIN码锁住</w:t>
            </w:r>
          </w:p>
          <w:p w14:paraId="0CDA8B0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：密码正确</w:t>
            </w:r>
          </w:p>
          <w:p w14:paraId="37135E2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：SIM卡永久锁住</w:t>
            </w:r>
          </w:p>
          <w:p w14:paraId="7D10189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6：SIM卡等待PIN2码读取</w:t>
            </w:r>
          </w:p>
          <w:p w14:paraId="6D8C66E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：SIM卡PIN2码失效</w:t>
            </w:r>
          </w:p>
          <w:p w14:paraId="3E552E3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8：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卡就绪</w:t>
            </w:r>
          </w:p>
        </w:tc>
        <w:tc>
          <w:tcPr>
            <w:tcW w:w="1250" w:type="pct"/>
            <w:shd w:val="clear" w:color="auto" w:fill="auto"/>
          </w:tcPr>
          <w:p w14:paraId="64DA127F" w14:textId="77777777" w:rsidR="005D53D3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0：未知</w:t>
            </w:r>
          </w:p>
          <w:p w14:paraId="1D048647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1：未插卡</w:t>
            </w:r>
          </w:p>
          <w:p w14:paraId="51A01A19" w14:textId="77777777" w:rsidR="005D53D3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2：等待SIM卡PIN码读入</w:t>
            </w:r>
          </w:p>
          <w:p w14:paraId="061615CA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：PIN码锁住</w:t>
            </w:r>
          </w:p>
          <w:p w14:paraId="184E9EA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：密码正确</w:t>
            </w:r>
          </w:p>
          <w:p w14:paraId="1B29565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：SIM卡永久锁住</w:t>
            </w:r>
          </w:p>
          <w:p w14:paraId="1BE13F9D" w14:textId="77777777" w:rsidR="005D53D3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6：SIM卡等待PIN2码读取</w:t>
            </w:r>
          </w:p>
          <w:p w14:paraId="2B5229E0" w14:textId="77777777" w:rsidR="00157D5D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：SIM卡PIN2码失效</w:t>
            </w:r>
          </w:p>
          <w:p w14:paraId="0A1D46ED" w14:textId="77777777" w:rsidR="0020039F" w:rsidRPr="000F139C" w:rsidRDefault="0020039F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8：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SIM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卡就绪</w:t>
            </w:r>
          </w:p>
        </w:tc>
      </w:tr>
    </w:tbl>
    <w:p w14:paraId="5A9D78B3" w14:textId="77777777" w:rsidR="00DC2B29" w:rsidRPr="000F139C" w:rsidRDefault="00DC2B29" w:rsidP="00326263">
      <w:pPr>
        <w:spacing w:beforeLines="50" w:before="156" w:afterLines="50" w:after="156"/>
        <w:jc w:val="center"/>
        <w:rPr>
          <w:rFonts w:ascii="黑体" w:eastAsia="黑体" w:hAnsi="黑体"/>
        </w:rPr>
        <w:sectPr w:rsidR="00DC2B29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</w:p>
    <w:p w14:paraId="6CFED89D" w14:textId="3556B654" w:rsidR="000405AD" w:rsidRPr="000F139C" w:rsidRDefault="000405AD" w:rsidP="00326263">
      <w:pPr>
        <w:spacing w:beforeLines="50" w:before="156" w:afterLines="50" w:after="156"/>
        <w:jc w:val="center"/>
      </w:pPr>
      <w:r w:rsidRPr="000F139C">
        <w:rPr>
          <w:rFonts w:ascii="黑体" w:eastAsia="黑体" w:hAnsi="黑体" w:hint="eastAsia"/>
        </w:rPr>
        <w:lastRenderedPageBreak/>
        <w:t>表</w:t>
      </w:r>
      <w:r w:rsidRPr="000F139C">
        <w:rPr>
          <w:rFonts w:ascii="黑体" w:eastAsia="黑体" w:hAnsi="黑体"/>
        </w:rPr>
        <w:t>B.</w:t>
      </w:r>
      <w:r w:rsidRPr="000F139C">
        <w:rPr>
          <w:rFonts w:ascii="黑体" w:eastAsia="黑体" w:hAnsi="黑体" w:hint="eastAsia"/>
        </w:rPr>
        <w:t>3</w:t>
      </w:r>
      <w:r w:rsidR="00DC2B29" w:rsidRPr="000F139C">
        <w:rPr>
          <w:rFonts w:ascii="黑体" w:eastAsia="黑体" w:hAnsi="黑体"/>
        </w:rPr>
        <w:t xml:space="preserve"> </w:t>
      </w:r>
      <w:r w:rsidRPr="000F139C">
        <w:rPr>
          <w:rFonts w:ascii="黑体" w:eastAsia="黑体" w:hAnsi="黑体" w:hint="eastAsia"/>
        </w:rPr>
        <w:t>终端日志存储说明 （续）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5"/>
        <w:gridCol w:w="2944"/>
        <w:gridCol w:w="2768"/>
        <w:gridCol w:w="2393"/>
      </w:tblGrid>
      <w:tr w:rsidR="000405AD" w:rsidRPr="000F139C" w14:paraId="4900F874" w14:textId="77777777" w:rsidTr="00DC2B29">
        <w:trPr>
          <w:jc w:val="center"/>
        </w:trPr>
        <w:tc>
          <w:tcPr>
            <w:tcW w:w="76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7C8EB89" w14:textId="77777777" w:rsidR="000405AD" w:rsidRPr="000F139C" w:rsidRDefault="000405AD" w:rsidP="00DC2B29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3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2009AD8" w14:textId="77777777" w:rsidR="000405AD" w:rsidRPr="000F139C" w:rsidRDefault="000405AD" w:rsidP="00DC2B29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日志ID说明</w:t>
            </w:r>
          </w:p>
        </w:tc>
        <w:tc>
          <w:tcPr>
            <w:tcW w:w="144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C413387" w14:textId="77777777" w:rsidR="000405AD" w:rsidRPr="000F139C" w:rsidRDefault="000405AD" w:rsidP="00DC2B29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参数1取值说明（旧状态）</w:t>
            </w:r>
          </w:p>
        </w:tc>
        <w:tc>
          <w:tcPr>
            <w:tcW w:w="125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C627A76" w14:textId="77777777" w:rsidR="000405AD" w:rsidRPr="000F139C" w:rsidRDefault="000405AD" w:rsidP="00DC2B29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参数2取值说明（新状态）</w:t>
            </w:r>
          </w:p>
        </w:tc>
      </w:tr>
      <w:tr w:rsidR="000405AD" w:rsidRPr="000F139C" w14:paraId="02351C96" w14:textId="77777777" w:rsidTr="00DC2B29">
        <w:trPr>
          <w:jc w:val="center"/>
        </w:trPr>
        <w:tc>
          <w:tcPr>
            <w:tcW w:w="5000" w:type="pct"/>
            <w:gridSpan w:val="4"/>
            <w:tcBorders>
              <w:top w:val="single" w:sz="12" w:space="0" w:color="000000"/>
            </w:tcBorders>
            <w:shd w:val="clear" w:color="auto" w:fill="auto"/>
          </w:tcPr>
          <w:p w14:paraId="45485015" w14:textId="77777777" w:rsidR="000405AD" w:rsidRPr="000F139C" w:rsidRDefault="000405AD" w:rsidP="007F67C7">
            <w:pPr>
              <w:tabs>
                <w:tab w:val="left" w:pos="1845"/>
              </w:tabs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终端状态系统日志信息（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0x0000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17C0372A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4A9649A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0x0108</w:t>
            </w:r>
          </w:p>
        </w:tc>
        <w:tc>
          <w:tcPr>
            <w:tcW w:w="1538" w:type="pct"/>
            <w:shd w:val="clear" w:color="auto" w:fill="auto"/>
          </w:tcPr>
          <w:p w14:paraId="0293ACF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模块信号质量改变</w:t>
            </w:r>
          </w:p>
        </w:tc>
        <w:tc>
          <w:tcPr>
            <w:tcW w:w="1446" w:type="pct"/>
            <w:shd w:val="clear" w:color="auto" w:fill="auto"/>
          </w:tcPr>
          <w:p w14:paraId="765F336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信号质量【详见表尾说明7】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1/2/3</w:t>
            </w:r>
          </w:p>
        </w:tc>
        <w:tc>
          <w:tcPr>
            <w:tcW w:w="1250" w:type="pct"/>
            <w:shd w:val="clear" w:color="auto" w:fill="auto"/>
          </w:tcPr>
          <w:p w14:paraId="3D44E98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信号质量（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0-31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48CBC9E7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44110C8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0x0109</w:t>
            </w:r>
          </w:p>
        </w:tc>
        <w:tc>
          <w:tcPr>
            <w:tcW w:w="1538" w:type="pct"/>
            <w:shd w:val="clear" w:color="auto" w:fill="auto"/>
          </w:tcPr>
          <w:p w14:paraId="5D1AF28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模块注册状态改变</w:t>
            </w:r>
          </w:p>
        </w:tc>
        <w:tc>
          <w:tcPr>
            <w:tcW w:w="1446" w:type="pct"/>
            <w:shd w:val="clear" w:color="auto" w:fill="auto"/>
          </w:tcPr>
          <w:p w14:paraId="6DD6400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0：没有注册到网络，也没有检测到网络</w:t>
            </w:r>
          </w:p>
          <w:p w14:paraId="4F639F2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：注册本地网络</w:t>
            </w:r>
          </w:p>
          <w:p w14:paraId="3BDDFEE0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2：检测到网络，但没注册到网络</w:t>
            </w:r>
          </w:p>
          <w:p w14:paraId="4E87B170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：注册被拒绝</w:t>
            </w:r>
          </w:p>
          <w:p w14:paraId="46AEFC4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4：未知的状态</w:t>
            </w:r>
          </w:p>
          <w:p w14:paraId="421089B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：注册网络，有漫游</w:t>
            </w:r>
          </w:p>
        </w:tc>
        <w:tc>
          <w:tcPr>
            <w:tcW w:w="1250" w:type="pct"/>
            <w:shd w:val="clear" w:color="auto" w:fill="auto"/>
          </w:tcPr>
          <w:p w14:paraId="0F809A4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0：没有注册到网络，也没有检测到网络</w:t>
            </w:r>
          </w:p>
          <w:p w14:paraId="53ABA3B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：注册本地网络</w:t>
            </w:r>
          </w:p>
          <w:p w14:paraId="7AB431A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2：检测到网络，但没注册到网络</w:t>
            </w:r>
          </w:p>
          <w:p w14:paraId="6DE1471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：注册被拒绝</w:t>
            </w:r>
          </w:p>
          <w:p w14:paraId="7670B6A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4：未知的状态</w:t>
            </w:r>
          </w:p>
          <w:p w14:paraId="5D1D517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：注册网络，有漫游</w:t>
            </w:r>
          </w:p>
        </w:tc>
      </w:tr>
      <w:tr w:rsidR="0020039F" w:rsidRPr="000F139C" w14:paraId="2EFC809D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4D0D842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0x010A</w:t>
            </w:r>
          </w:p>
        </w:tc>
        <w:tc>
          <w:tcPr>
            <w:tcW w:w="1538" w:type="pct"/>
            <w:shd w:val="clear" w:color="auto" w:fill="auto"/>
          </w:tcPr>
          <w:p w14:paraId="1A94835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GSM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模块进入standby</w:t>
            </w:r>
          </w:p>
        </w:tc>
        <w:tc>
          <w:tcPr>
            <w:tcW w:w="1446" w:type="pct"/>
            <w:shd w:val="clear" w:color="auto" w:fill="auto"/>
          </w:tcPr>
          <w:p w14:paraId="4E7FAE5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13513F7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4D9D8278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27DECC5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0x010B</w:t>
            </w:r>
          </w:p>
        </w:tc>
        <w:tc>
          <w:tcPr>
            <w:tcW w:w="1538" w:type="pct"/>
            <w:shd w:val="clear" w:color="auto" w:fill="auto"/>
          </w:tcPr>
          <w:p w14:paraId="2952267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GPRS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状态改变</w:t>
            </w:r>
          </w:p>
        </w:tc>
        <w:tc>
          <w:tcPr>
            <w:tcW w:w="1446" w:type="pct"/>
            <w:shd w:val="clear" w:color="auto" w:fill="auto"/>
          </w:tcPr>
          <w:p w14:paraId="4F9B26B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0E28C86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</w:tr>
      <w:tr w:rsidR="0020039F" w:rsidRPr="000F139C" w14:paraId="768CE307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2EA3080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0x011A</w:t>
            </w:r>
          </w:p>
        </w:tc>
        <w:tc>
          <w:tcPr>
            <w:tcW w:w="1538" w:type="pct"/>
            <w:shd w:val="clear" w:color="auto" w:fill="auto"/>
          </w:tcPr>
          <w:p w14:paraId="3F7753C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网络信号不稳定</w:t>
            </w:r>
          </w:p>
        </w:tc>
        <w:tc>
          <w:tcPr>
            <w:tcW w:w="1446" w:type="pct"/>
            <w:shd w:val="clear" w:color="auto" w:fill="auto"/>
          </w:tcPr>
          <w:p w14:paraId="5FD6AAD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0：信号好</w:t>
            </w:r>
          </w:p>
          <w:p w14:paraId="49653CB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1：信号不好</w:t>
            </w:r>
          </w:p>
        </w:tc>
        <w:tc>
          <w:tcPr>
            <w:tcW w:w="1250" w:type="pct"/>
            <w:shd w:val="clear" w:color="auto" w:fill="auto"/>
          </w:tcPr>
          <w:p w14:paraId="4BD647C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记录信号不好时，网络注册的频繁切换【详见表尾说明8】</w:t>
            </w:r>
          </w:p>
        </w:tc>
      </w:tr>
      <w:tr w:rsidR="0020039F" w:rsidRPr="000F139C" w14:paraId="7683D345" w14:textId="77777777" w:rsidTr="00DC2B29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5EE6AC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GNSS模块相关的系统日志信息（0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x0200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17B02CBB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3A4D02F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0x0201</w:t>
            </w:r>
          </w:p>
        </w:tc>
        <w:tc>
          <w:tcPr>
            <w:tcW w:w="1538" w:type="pct"/>
            <w:shd w:val="clear" w:color="auto" w:fill="auto"/>
          </w:tcPr>
          <w:p w14:paraId="377886B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打开或关闭GNSS模块</w:t>
            </w:r>
          </w:p>
        </w:tc>
        <w:tc>
          <w:tcPr>
            <w:tcW w:w="1446" w:type="pct"/>
            <w:shd w:val="clear" w:color="auto" w:fill="auto"/>
          </w:tcPr>
          <w:p w14:paraId="25D5F0E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：关闭</w:t>
            </w:r>
          </w:p>
          <w:p w14:paraId="1B87AB82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1：打开</w:t>
            </w:r>
          </w:p>
        </w:tc>
        <w:tc>
          <w:tcPr>
            <w:tcW w:w="1250" w:type="pct"/>
            <w:shd w:val="clear" w:color="auto" w:fill="auto"/>
          </w:tcPr>
          <w:p w14:paraId="3ECB48A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14E5AB7B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5CB0BC8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0x0202</w:t>
            </w:r>
          </w:p>
        </w:tc>
        <w:tc>
          <w:tcPr>
            <w:tcW w:w="1538" w:type="pct"/>
            <w:shd w:val="clear" w:color="auto" w:fill="auto"/>
          </w:tcPr>
          <w:p w14:paraId="033D628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RMC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数据中的是否定位标识改变</w:t>
            </w:r>
          </w:p>
        </w:tc>
        <w:tc>
          <w:tcPr>
            <w:tcW w:w="1446" w:type="pct"/>
            <w:shd w:val="clear" w:color="auto" w:fill="auto"/>
          </w:tcPr>
          <w:p w14:paraId="64F9CCE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1/0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【详见表尾说明9】</w:t>
            </w:r>
          </w:p>
        </w:tc>
        <w:tc>
          <w:tcPr>
            <w:tcW w:w="1250" w:type="pct"/>
            <w:shd w:val="clear" w:color="auto" w:fill="auto"/>
          </w:tcPr>
          <w:p w14:paraId="5E3791E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38935E63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49F04F9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0x0203</w:t>
            </w:r>
          </w:p>
        </w:tc>
        <w:tc>
          <w:tcPr>
            <w:tcW w:w="1538" w:type="pct"/>
            <w:shd w:val="clear" w:color="auto" w:fill="auto"/>
          </w:tcPr>
          <w:p w14:paraId="232B5A9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GSA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数据中的定位状态改变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·</w:t>
            </w:r>
          </w:p>
        </w:tc>
        <w:tc>
          <w:tcPr>
            <w:tcW w:w="1446" w:type="pct"/>
            <w:shd w:val="clear" w:color="auto" w:fill="auto"/>
          </w:tcPr>
          <w:p w14:paraId="513FCFF6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旧状态</w:t>
            </w:r>
            <w:proofErr w:type="gramEnd"/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【详见表尾说明10】</w:t>
            </w:r>
          </w:p>
        </w:tc>
        <w:tc>
          <w:tcPr>
            <w:tcW w:w="1250" w:type="pct"/>
            <w:shd w:val="clear" w:color="auto" w:fill="auto"/>
          </w:tcPr>
          <w:p w14:paraId="181A008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新状态</w:t>
            </w:r>
          </w:p>
        </w:tc>
      </w:tr>
      <w:tr w:rsidR="0020039F" w:rsidRPr="000F139C" w14:paraId="542D5A67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0898D4E9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0x0204</w:t>
            </w:r>
          </w:p>
        </w:tc>
        <w:tc>
          <w:tcPr>
            <w:tcW w:w="1538" w:type="pct"/>
            <w:shd w:val="clear" w:color="auto" w:fill="auto"/>
          </w:tcPr>
          <w:p w14:paraId="6A2C930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天线状态改变</w:t>
            </w:r>
          </w:p>
        </w:tc>
        <w:tc>
          <w:tcPr>
            <w:tcW w:w="1446" w:type="pct"/>
            <w:shd w:val="clear" w:color="auto" w:fill="auto"/>
          </w:tcPr>
          <w:p w14:paraId="4B128AE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：未知</w:t>
            </w:r>
          </w:p>
          <w:p w14:paraId="2168963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1：正常</w:t>
            </w:r>
          </w:p>
          <w:p w14:paraId="4456A57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2：开路</w:t>
            </w:r>
          </w:p>
          <w:p w14:paraId="4B1609D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3：短路</w:t>
            </w:r>
          </w:p>
        </w:tc>
        <w:tc>
          <w:tcPr>
            <w:tcW w:w="1250" w:type="pct"/>
            <w:shd w:val="clear" w:color="auto" w:fill="auto"/>
          </w:tcPr>
          <w:p w14:paraId="2784478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：未知</w:t>
            </w:r>
          </w:p>
          <w:p w14:paraId="18B82E3B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1：正常</w:t>
            </w:r>
          </w:p>
          <w:p w14:paraId="6CD2456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2：开路</w:t>
            </w:r>
          </w:p>
          <w:p w14:paraId="59BD748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3：短路</w:t>
            </w:r>
          </w:p>
        </w:tc>
      </w:tr>
      <w:tr w:rsidR="0020039F" w:rsidRPr="000F139C" w14:paraId="3C46DB6B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6AF2140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0x0205</w:t>
            </w:r>
          </w:p>
        </w:tc>
        <w:tc>
          <w:tcPr>
            <w:tcW w:w="1538" w:type="pct"/>
            <w:shd w:val="clear" w:color="auto" w:fill="auto"/>
          </w:tcPr>
          <w:p w14:paraId="63F859D7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GNSS定位不稳定</w:t>
            </w:r>
          </w:p>
        </w:tc>
        <w:tc>
          <w:tcPr>
            <w:tcW w:w="1446" w:type="pct"/>
            <w:shd w:val="clear" w:color="auto" w:fill="auto"/>
          </w:tcPr>
          <w:p w14:paraId="499B779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0：定位好</w:t>
            </w:r>
          </w:p>
          <w:p w14:paraId="6C4746E0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1：定位不好</w:t>
            </w:r>
          </w:p>
        </w:tc>
        <w:tc>
          <w:tcPr>
            <w:tcW w:w="1250" w:type="pct"/>
            <w:shd w:val="clear" w:color="auto" w:fill="auto"/>
          </w:tcPr>
          <w:p w14:paraId="0576DE9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记录GNSS定位不好时GNSS模块定位的频繁切换【详见表尾说明11】</w:t>
            </w:r>
          </w:p>
        </w:tc>
      </w:tr>
      <w:tr w:rsidR="0020039F" w:rsidRPr="000F139C" w14:paraId="43446A2A" w14:textId="77777777" w:rsidTr="00DC2B29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55C5C0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数据通讯日志信息（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0x0300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0039F" w:rsidRPr="000F139C" w14:paraId="15EA7490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32A9A85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0x0301</w:t>
            </w:r>
          </w:p>
        </w:tc>
        <w:tc>
          <w:tcPr>
            <w:tcW w:w="1538" w:type="pct"/>
            <w:shd w:val="clear" w:color="auto" w:fill="auto"/>
          </w:tcPr>
          <w:p w14:paraId="31AD198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告警信息</w:t>
            </w:r>
          </w:p>
        </w:tc>
        <w:tc>
          <w:tcPr>
            <w:tcW w:w="1446" w:type="pct"/>
            <w:shd w:val="clear" w:color="auto" w:fill="auto"/>
          </w:tcPr>
          <w:p w14:paraId="58BA3CA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告警类型【详见TLV-</w:t>
            </w: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0x300D</w:t>
            </w: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中的告警类型，每个报警都做单条记录】</w:t>
            </w:r>
          </w:p>
        </w:tc>
        <w:tc>
          <w:tcPr>
            <w:tcW w:w="1250" w:type="pct"/>
            <w:shd w:val="clear" w:color="auto" w:fill="auto"/>
          </w:tcPr>
          <w:p w14:paraId="7BB55A8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0：告警发生</w:t>
            </w:r>
          </w:p>
          <w:p w14:paraId="775F166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1：告警解除</w:t>
            </w:r>
          </w:p>
        </w:tc>
      </w:tr>
      <w:tr w:rsidR="0020039F" w:rsidRPr="000F139C" w14:paraId="64B74F90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5E866C6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0x0302</w:t>
            </w:r>
          </w:p>
        </w:tc>
        <w:tc>
          <w:tcPr>
            <w:tcW w:w="1538" w:type="pct"/>
            <w:shd w:val="clear" w:color="auto" w:fill="auto"/>
          </w:tcPr>
          <w:p w14:paraId="65F8F50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开始执行远程升级</w:t>
            </w:r>
          </w:p>
        </w:tc>
        <w:tc>
          <w:tcPr>
            <w:tcW w:w="1446" w:type="pct"/>
            <w:shd w:val="clear" w:color="auto" w:fill="auto"/>
          </w:tcPr>
          <w:p w14:paraId="1ADC9F9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1CE3A82C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37CD4A1D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67742E4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0x0303</w:t>
            </w:r>
          </w:p>
        </w:tc>
        <w:tc>
          <w:tcPr>
            <w:tcW w:w="1538" w:type="pct"/>
            <w:shd w:val="clear" w:color="auto" w:fill="auto"/>
          </w:tcPr>
          <w:p w14:paraId="6F1FB035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升级成功</w:t>
            </w:r>
          </w:p>
        </w:tc>
        <w:tc>
          <w:tcPr>
            <w:tcW w:w="1446" w:type="pct"/>
            <w:shd w:val="clear" w:color="auto" w:fill="auto"/>
          </w:tcPr>
          <w:p w14:paraId="2DB7C25D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7DA82CD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2EF122A8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59A106E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0x0304</w:t>
            </w:r>
          </w:p>
        </w:tc>
        <w:tc>
          <w:tcPr>
            <w:tcW w:w="1538" w:type="pct"/>
            <w:shd w:val="clear" w:color="auto" w:fill="auto"/>
          </w:tcPr>
          <w:p w14:paraId="11920FD4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 w:hint="eastAsia"/>
                <w:sz w:val="18"/>
                <w:szCs w:val="18"/>
              </w:rPr>
              <w:t>升级失败</w:t>
            </w:r>
          </w:p>
        </w:tc>
        <w:tc>
          <w:tcPr>
            <w:tcW w:w="1446" w:type="pct"/>
            <w:shd w:val="clear" w:color="auto" w:fill="auto"/>
          </w:tcPr>
          <w:p w14:paraId="2B75F7EE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67B53CFA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139C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20039F" w:rsidRPr="000F139C" w14:paraId="55B8EBDE" w14:textId="77777777" w:rsidTr="00DC2B29">
        <w:trPr>
          <w:jc w:val="center"/>
        </w:trPr>
        <w:tc>
          <w:tcPr>
            <w:tcW w:w="766" w:type="pct"/>
            <w:shd w:val="clear" w:color="auto" w:fill="auto"/>
          </w:tcPr>
          <w:p w14:paraId="73CB46B8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8" w:type="pct"/>
            <w:shd w:val="clear" w:color="auto" w:fill="auto"/>
          </w:tcPr>
          <w:p w14:paraId="5864E9D1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46" w:type="pct"/>
            <w:shd w:val="clear" w:color="auto" w:fill="auto"/>
          </w:tcPr>
          <w:p w14:paraId="326AE333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499AE10F" w14:textId="77777777" w:rsidR="0020039F" w:rsidRPr="000F139C" w:rsidRDefault="0020039F" w:rsidP="00C40D94">
            <w:pPr>
              <w:tabs>
                <w:tab w:val="left" w:pos="1845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15CABC6" w14:textId="77777777" w:rsidR="00DC2B29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  <w:sectPr w:rsidR="00DC2B29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说明0：</w:t>
      </w:r>
      <w:r w:rsidRPr="000F139C">
        <w:rPr>
          <w:rFonts w:asciiTheme="minorEastAsia" w:eastAsiaTheme="minorEastAsia" w:hAnsiTheme="minorEastAsia"/>
          <w:color w:val="000000" w:themeColor="text1"/>
        </w:rPr>
        <w:t>参数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2可</w:t>
      </w:r>
      <w:r w:rsidRPr="000F139C">
        <w:rPr>
          <w:rFonts w:asciiTheme="minorEastAsia" w:eastAsiaTheme="minorEastAsia" w:hAnsiTheme="minorEastAsia"/>
          <w:color w:val="000000" w:themeColor="text1"/>
        </w:rPr>
        <w:t>作为参数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1的</w:t>
      </w:r>
      <w:r w:rsidRPr="000F139C">
        <w:rPr>
          <w:rFonts w:asciiTheme="minorEastAsia" w:eastAsiaTheme="minorEastAsia" w:hAnsiTheme="minorEastAsia"/>
          <w:color w:val="000000" w:themeColor="text1"/>
        </w:rPr>
        <w:t>补充说明</w:t>
      </w:r>
      <w:r w:rsidR="00D868A4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7C968F7C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lastRenderedPageBreak/>
        <w:t>说明1：</w:t>
      </w:r>
      <w:r w:rsidRPr="000F139C">
        <w:rPr>
          <w:rFonts w:asciiTheme="minorEastAsia" w:eastAsiaTheme="minorEastAsia" w:hAnsiTheme="minorEastAsia"/>
          <w:color w:val="000000" w:themeColor="text1"/>
        </w:rPr>
        <w:t>外部电源状态改变</w:t>
      </w:r>
      <w:r w:rsidR="005D53D3" w:rsidRPr="000F139C">
        <w:rPr>
          <w:rFonts w:asciiTheme="minorEastAsia" w:eastAsiaTheme="minorEastAsia" w:hAnsiTheme="minorEastAsia" w:hint="eastAsia"/>
          <w:color w:val="000000" w:themeColor="text1"/>
        </w:rPr>
        <w:t>中的</w:t>
      </w:r>
      <w:r w:rsidRPr="000F139C">
        <w:rPr>
          <w:rFonts w:asciiTheme="minorEastAsia" w:eastAsiaTheme="minorEastAsia" w:hAnsiTheme="minorEastAsia"/>
          <w:color w:val="000000" w:themeColor="text1"/>
        </w:rPr>
        <w:t>充电状态是指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外部</w:t>
      </w:r>
      <w:r w:rsidRPr="000F139C">
        <w:rPr>
          <w:rFonts w:asciiTheme="minorEastAsia" w:eastAsiaTheme="minorEastAsia" w:hAnsiTheme="minorEastAsia"/>
          <w:color w:val="000000" w:themeColor="text1"/>
        </w:rPr>
        <w:t>电瓶给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终端内部</w:t>
      </w:r>
      <w:r w:rsidRPr="000F139C">
        <w:rPr>
          <w:rFonts w:asciiTheme="minorEastAsia" w:eastAsiaTheme="minorEastAsia" w:hAnsiTheme="minorEastAsia"/>
          <w:color w:val="000000" w:themeColor="text1"/>
        </w:rPr>
        <w:t>电池充电。</w:t>
      </w:r>
    </w:p>
    <w:p w14:paraId="370B7571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说明2：</w:t>
      </w:r>
      <w:r w:rsidRPr="000F139C">
        <w:rPr>
          <w:rFonts w:asciiTheme="minorEastAsia" w:eastAsiaTheme="minorEastAsia" w:hAnsiTheme="minorEastAsia"/>
          <w:color w:val="000000" w:themeColor="text1"/>
        </w:rPr>
        <w:t>保存电压，前两字节为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外部电源电压</w:t>
      </w:r>
      <w:r w:rsidRPr="000F139C">
        <w:rPr>
          <w:rFonts w:asciiTheme="minorEastAsia" w:eastAsiaTheme="minorEastAsia" w:hAnsiTheme="minorEastAsia"/>
          <w:color w:val="000000" w:themeColor="text1"/>
        </w:rPr>
        <w:t>，后两字节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内部</w:t>
      </w:r>
      <w:r w:rsidRPr="000F139C">
        <w:rPr>
          <w:rFonts w:asciiTheme="minorEastAsia" w:eastAsiaTheme="minorEastAsia" w:hAnsiTheme="minorEastAsia"/>
          <w:color w:val="000000" w:themeColor="text1"/>
        </w:rPr>
        <w:t>电池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电压</w:t>
      </w:r>
      <w:r w:rsidRPr="000F139C">
        <w:rPr>
          <w:rFonts w:asciiTheme="minorEastAsia" w:eastAsiaTheme="minorEastAsia" w:hAnsiTheme="minorEastAsia"/>
          <w:color w:val="000000" w:themeColor="text1"/>
        </w:rPr>
        <w:t>（如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16进制0</w:t>
      </w:r>
      <w:r w:rsidRPr="000F139C">
        <w:rPr>
          <w:rFonts w:asciiTheme="minorEastAsia" w:eastAsiaTheme="minorEastAsia" w:hAnsiTheme="minorEastAsia"/>
          <w:color w:val="000000" w:themeColor="text1"/>
        </w:rPr>
        <w:t>xFC002A，其中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0</w:t>
      </w:r>
      <w:r w:rsidRPr="000F139C">
        <w:rPr>
          <w:rFonts w:asciiTheme="minorEastAsia" w:eastAsiaTheme="minorEastAsia" w:hAnsiTheme="minorEastAsia"/>
          <w:color w:val="000000" w:themeColor="text1"/>
        </w:rPr>
        <w:t>xFC为外部电源电压转换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10进制252，</w:t>
      </w:r>
      <w:r w:rsidR="004621F6" w:rsidRPr="000F139C">
        <w:rPr>
          <w:rFonts w:asciiTheme="minorEastAsia" w:eastAsiaTheme="minorEastAsia" w:hAnsiTheme="minorEastAsia" w:hint="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25.2</w:t>
      </w:r>
      <w:r w:rsidRPr="000F139C">
        <w:rPr>
          <w:rFonts w:asciiTheme="minorEastAsia" w:eastAsiaTheme="minorEastAsia" w:hAnsiTheme="minorEastAsia"/>
          <w:color w:val="000000" w:themeColor="text1"/>
        </w:rPr>
        <w:t>V电压，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0</w:t>
      </w:r>
      <w:r w:rsidRPr="000F139C">
        <w:rPr>
          <w:rFonts w:asciiTheme="minorEastAsia" w:eastAsiaTheme="minorEastAsia" w:hAnsiTheme="minorEastAsia"/>
          <w:color w:val="000000" w:themeColor="text1"/>
        </w:rPr>
        <w:t>x2A为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42，内部电源4.2</w:t>
      </w:r>
      <w:r w:rsidRPr="000F139C">
        <w:rPr>
          <w:rFonts w:asciiTheme="minorEastAsia" w:eastAsiaTheme="minorEastAsia" w:hAnsiTheme="minorEastAsia"/>
          <w:color w:val="000000" w:themeColor="text1"/>
        </w:rPr>
        <w:t>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）</w:t>
      </w:r>
      <w:r w:rsidRPr="000F139C">
        <w:rPr>
          <w:rFonts w:asciiTheme="minorEastAsia" w:eastAsiaTheme="minorEastAsia" w:hAnsiTheme="minorEastAsia"/>
          <w:color w:val="000000" w:themeColor="text1"/>
        </w:rPr>
        <w:t>；</w:t>
      </w:r>
    </w:p>
    <w:p w14:paraId="4DA55162" w14:textId="77777777" w:rsidR="0020039F" w:rsidRPr="000F139C" w:rsidRDefault="0020039F" w:rsidP="007F67C7">
      <w:pPr>
        <w:tabs>
          <w:tab w:val="left" w:pos="1845"/>
        </w:tabs>
        <w:ind w:firstLineChars="200" w:firstLine="42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电</w:t>
      </w:r>
      <w:r w:rsidR="007138A7" w:rsidRPr="000F139C">
        <w:rPr>
          <w:rFonts w:asciiTheme="minorEastAsia" w:eastAsiaTheme="minorEastAsia" w:hAnsiTheme="minorEastAsia" w:hint="eastAsia"/>
          <w:color w:val="000000" w:themeColor="text1"/>
        </w:rPr>
        <w:t>平</w:t>
      </w:r>
      <w:r w:rsidRPr="000F139C">
        <w:rPr>
          <w:rFonts w:asciiTheme="minorEastAsia" w:eastAsiaTheme="minorEastAsia" w:hAnsiTheme="minor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24</w:t>
      </w:r>
      <w:r w:rsidRPr="000F139C">
        <w:rPr>
          <w:rFonts w:asciiTheme="minorEastAsia" w:eastAsiaTheme="minorEastAsia" w:hAnsiTheme="minorEastAsia"/>
          <w:color w:val="000000" w:themeColor="text1"/>
        </w:rPr>
        <w:t>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标准</w:t>
      </w:r>
      <w:r w:rsidRPr="000F139C">
        <w:rPr>
          <w:rFonts w:asciiTheme="minorEastAsia" w:eastAsiaTheme="minorEastAsia" w:hAnsiTheme="minorEastAsia"/>
          <w:color w:val="000000" w:themeColor="text1"/>
        </w:rPr>
        <w:t>时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，外部电源</w:t>
      </w:r>
      <w:r w:rsidRPr="000F139C">
        <w:rPr>
          <w:rFonts w:asciiTheme="minorEastAsia" w:eastAsiaTheme="minorEastAsia" w:hAnsiTheme="minorEastAsia"/>
          <w:color w:val="000000" w:themeColor="text1"/>
        </w:rPr>
        <w:t>电压分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5个</w:t>
      </w:r>
      <w:r w:rsidRPr="000F139C">
        <w:rPr>
          <w:rFonts w:asciiTheme="minorEastAsia" w:eastAsiaTheme="minorEastAsia" w:hAnsiTheme="minorEastAsia"/>
          <w:color w:val="000000" w:themeColor="text1"/>
        </w:rPr>
        <w:t>等级：电池最高是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36</w:t>
      </w:r>
      <w:r w:rsidRPr="000F139C">
        <w:rPr>
          <w:rFonts w:asciiTheme="minorEastAsia" w:eastAsiaTheme="minorEastAsia" w:hAnsiTheme="minorEastAsia"/>
          <w:color w:val="000000" w:themeColor="text1"/>
        </w:rPr>
        <w:t>V，低于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23</w:t>
      </w:r>
      <w:r w:rsidRPr="000F139C">
        <w:rPr>
          <w:rFonts w:asciiTheme="minorEastAsia" w:eastAsiaTheme="minorEastAsia" w:hAnsiTheme="minorEastAsia"/>
          <w:color w:val="000000" w:themeColor="text1"/>
        </w:rPr>
        <w:t>V时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外部电源截断</w:t>
      </w:r>
      <w:r w:rsidRPr="000F139C">
        <w:rPr>
          <w:rFonts w:asciiTheme="minorEastAsia" w:eastAsiaTheme="minorEastAsia" w:hAnsiTheme="minorEastAsia"/>
          <w:color w:val="000000" w:themeColor="text1"/>
        </w:rPr>
        <w:t>。依次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/>
          <w:color w:val="000000" w:themeColor="text1"/>
        </w:rPr>
        <w:t>：</w:t>
      </w:r>
    </w:p>
    <w:p w14:paraId="5A2FF491" w14:textId="77777777" w:rsidR="0020039F" w:rsidRPr="000F139C" w:rsidRDefault="007138A7" w:rsidP="00C47C3F">
      <w:pPr>
        <w:pStyle w:val="affffff8"/>
        <w:numPr>
          <w:ilvl w:val="0"/>
          <w:numId w:val="26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1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：高电压：大于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28V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0.5V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7CC641F4" w14:textId="77777777" w:rsidR="0020039F" w:rsidRPr="000F139C" w:rsidRDefault="007138A7" w:rsidP="00C47C3F">
      <w:pPr>
        <w:pStyle w:val="affffff8"/>
        <w:numPr>
          <w:ilvl w:val="0"/>
          <w:numId w:val="26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：正常工作电压：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25.2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28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；每波动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1V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5CDD2154" w14:textId="77777777" w:rsidR="0020039F" w:rsidRPr="000F139C" w:rsidRDefault="007138A7" w:rsidP="00C47C3F">
      <w:pPr>
        <w:pStyle w:val="affffff8"/>
        <w:numPr>
          <w:ilvl w:val="0"/>
          <w:numId w:val="26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：熄火电压：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24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25.2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0.2V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2A547EBD" w14:textId="77777777" w:rsidR="0020039F" w:rsidRPr="000F139C" w:rsidRDefault="007138A7" w:rsidP="00C47C3F">
      <w:pPr>
        <w:pStyle w:val="affffff8"/>
        <w:numPr>
          <w:ilvl w:val="0"/>
          <w:numId w:val="26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4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：欠压电压：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24V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0.2V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068EEFBB" w14:textId="77777777" w:rsidR="0020039F" w:rsidRPr="000F139C" w:rsidRDefault="007138A7" w:rsidP="00C47C3F">
      <w:pPr>
        <w:pStyle w:val="affffff8"/>
        <w:numPr>
          <w:ilvl w:val="0"/>
          <w:numId w:val="26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：截断电压：小于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22V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2.0V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保存一次</w:t>
      </w:r>
      <w:r w:rsidR="00F13022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348F8EF5" w14:textId="77777777" w:rsidR="0020039F" w:rsidRPr="000F139C" w:rsidRDefault="0020039F" w:rsidP="007F67C7">
      <w:pPr>
        <w:tabs>
          <w:tab w:val="left" w:pos="1845"/>
        </w:tabs>
        <w:ind w:firstLineChars="200" w:firstLine="42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电</w:t>
      </w:r>
      <w:r w:rsidR="007138A7" w:rsidRPr="000F139C">
        <w:rPr>
          <w:rFonts w:asciiTheme="minorEastAsia" w:eastAsiaTheme="minorEastAsia" w:hAnsiTheme="minorEastAsia" w:hint="eastAsia"/>
          <w:color w:val="000000" w:themeColor="text1"/>
        </w:rPr>
        <w:t>平</w:t>
      </w:r>
      <w:r w:rsidRPr="000F139C">
        <w:rPr>
          <w:rFonts w:asciiTheme="minorEastAsia" w:eastAsiaTheme="minorEastAsia" w:hAnsiTheme="minor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12</w:t>
      </w:r>
      <w:r w:rsidRPr="000F139C">
        <w:rPr>
          <w:rFonts w:asciiTheme="minorEastAsia" w:eastAsiaTheme="minorEastAsia" w:hAnsiTheme="minorEastAsia"/>
          <w:color w:val="000000" w:themeColor="text1"/>
        </w:rPr>
        <w:t>V时，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外部电源电压</w:t>
      </w:r>
      <w:r w:rsidRPr="000F139C">
        <w:rPr>
          <w:rFonts w:asciiTheme="minorEastAsia" w:eastAsiaTheme="minorEastAsia" w:hAnsiTheme="minorEastAsia"/>
          <w:color w:val="000000" w:themeColor="text1"/>
        </w:rPr>
        <w:t>分为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5个</w:t>
      </w:r>
      <w:r w:rsidRPr="000F139C">
        <w:rPr>
          <w:rFonts w:asciiTheme="minorEastAsia" w:eastAsiaTheme="minorEastAsia" w:hAnsiTheme="minorEastAsia"/>
          <w:color w:val="000000" w:themeColor="text1"/>
        </w:rPr>
        <w:t>等级：电池最高是18V，低于11.5V时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外部电源截断</w:t>
      </w:r>
      <w:r w:rsidRPr="000F139C">
        <w:rPr>
          <w:rFonts w:asciiTheme="minorEastAsia" w:eastAsiaTheme="minorEastAsia" w:hAnsiTheme="minorEastAsia"/>
          <w:color w:val="000000" w:themeColor="text1"/>
        </w:rPr>
        <w:t>。依次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/>
          <w:color w:val="000000" w:themeColor="text1"/>
        </w:rPr>
        <w:t>：</w:t>
      </w:r>
    </w:p>
    <w:p w14:paraId="026C256C" w14:textId="77777777" w:rsidR="0020039F" w:rsidRPr="000F139C" w:rsidRDefault="0020039F" w:rsidP="00C47C3F">
      <w:pPr>
        <w:pStyle w:val="affffff8"/>
        <w:numPr>
          <w:ilvl w:val="0"/>
          <w:numId w:val="27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/>
          <w:color w:val="000000" w:themeColor="text1"/>
        </w:rPr>
        <w:t>1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：高电压：大于</w:t>
      </w:r>
      <w:r w:rsidRPr="000F139C">
        <w:rPr>
          <w:rFonts w:asciiTheme="minorEastAsia" w:eastAsiaTheme="minorEastAsia" w:hAnsiTheme="minorEastAsia"/>
          <w:color w:val="000000" w:themeColor="text1"/>
        </w:rPr>
        <w:t>14V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Pr="000F139C">
        <w:rPr>
          <w:rFonts w:asciiTheme="minorEastAsia" w:eastAsiaTheme="minorEastAsia" w:hAnsiTheme="minorEastAsia"/>
          <w:color w:val="000000" w:themeColor="text1"/>
        </w:rPr>
        <w:t>0.5V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09E4609A" w14:textId="77777777" w:rsidR="0020039F" w:rsidRPr="000F139C" w:rsidRDefault="0020039F" w:rsidP="00C47C3F">
      <w:pPr>
        <w:pStyle w:val="affffff8"/>
        <w:numPr>
          <w:ilvl w:val="0"/>
          <w:numId w:val="27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/>
          <w:color w:val="000000" w:themeColor="text1"/>
        </w:rPr>
        <w:t>2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：正常工作电压：</w:t>
      </w:r>
      <w:r w:rsidRPr="000F139C">
        <w:rPr>
          <w:rFonts w:asciiTheme="minorEastAsia" w:eastAsiaTheme="minorEastAsia" w:hAnsiTheme="minorEastAsia"/>
          <w:color w:val="000000" w:themeColor="text1"/>
        </w:rPr>
        <w:t>12.5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14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；每波动</w:t>
      </w:r>
      <w:r w:rsidRPr="000F139C">
        <w:rPr>
          <w:rFonts w:asciiTheme="minorEastAsia" w:eastAsiaTheme="minorEastAsia" w:hAnsiTheme="minorEastAsia"/>
          <w:color w:val="000000" w:themeColor="text1"/>
        </w:rPr>
        <w:t>0.5V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195AA88D" w14:textId="77777777" w:rsidR="0020039F" w:rsidRPr="000F139C" w:rsidRDefault="0020039F" w:rsidP="00C47C3F">
      <w:pPr>
        <w:pStyle w:val="affffff8"/>
        <w:numPr>
          <w:ilvl w:val="0"/>
          <w:numId w:val="27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/>
          <w:color w:val="000000" w:themeColor="text1"/>
        </w:rPr>
        <w:t>3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：熄火电压：</w:t>
      </w:r>
      <w:r w:rsidRPr="000F139C">
        <w:rPr>
          <w:rFonts w:asciiTheme="minorEastAsia" w:eastAsiaTheme="minorEastAsia" w:hAnsiTheme="minorEastAsia"/>
          <w:color w:val="000000" w:themeColor="text1"/>
        </w:rPr>
        <w:t>11.9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12.5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Pr="000F139C">
        <w:rPr>
          <w:rFonts w:asciiTheme="minorEastAsia" w:eastAsiaTheme="minorEastAsia" w:hAnsiTheme="minorEastAsia"/>
          <w:color w:val="000000" w:themeColor="text1"/>
        </w:rPr>
        <w:t>0.2V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4600E0F6" w14:textId="77777777" w:rsidR="0020039F" w:rsidRPr="000F139C" w:rsidRDefault="0020039F" w:rsidP="00C47C3F">
      <w:pPr>
        <w:pStyle w:val="affffff8"/>
        <w:numPr>
          <w:ilvl w:val="0"/>
          <w:numId w:val="27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/>
          <w:color w:val="000000" w:themeColor="text1"/>
        </w:rPr>
        <w:t>4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：欠压电压：</w:t>
      </w:r>
      <w:r w:rsidRPr="000F139C">
        <w:rPr>
          <w:rFonts w:asciiTheme="minorEastAsia" w:eastAsiaTheme="minorEastAsia" w:hAnsiTheme="minorEastAsia"/>
          <w:color w:val="000000" w:themeColor="text1"/>
        </w:rPr>
        <w:t>11.5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Pr="000F139C">
        <w:rPr>
          <w:rFonts w:asciiTheme="minorEastAsia" w:eastAsiaTheme="minorEastAsia" w:hAnsiTheme="minorEastAsia"/>
          <w:color w:val="000000" w:themeColor="text1"/>
        </w:rPr>
        <w:t>11.9V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Pr="000F139C">
        <w:rPr>
          <w:rFonts w:asciiTheme="minorEastAsia" w:eastAsiaTheme="minorEastAsia" w:hAnsiTheme="minorEastAsia"/>
          <w:color w:val="000000" w:themeColor="text1"/>
        </w:rPr>
        <w:t>0.2V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保存一次；</w:t>
      </w:r>
    </w:p>
    <w:p w14:paraId="2AC30D5B" w14:textId="77777777" w:rsidR="0020039F" w:rsidRPr="000F139C" w:rsidRDefault="0020039F" w:rsidP="00C47C3F">
      <w:pPr>
        <w:pStyle w:val="affffff8"/>
        <w:numPr>
          <w:ilvl w:val="0"/>
          <w:numId w:val="27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/>
          <w:color w:val="000000" w:themeColor="text1"/>
        </w:rPr>
        <w:t>5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：截断电压：小于</w:t>
      </w:r>
      <w:r w:rsidRPr="000F139C">
        <w:rPr>
          <w:rFonts w:asciiTheme="minorEastAsia" w:eastAsiaTheme="minorEastAsia" w:hAnsiTheme="minorEastAsia"/>
          <w:color w:val="000000" w:themeColor="text1"/>
        </w:rPr>
        <w:t>11.5V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；按每波动</w:t>
      </w:r>
      <w:r w:rsidRPr="000F139C">
        <w:rPr>
          <w:rFonts w:asciiTheme="minorEastAsia" w:eastAsiaTheme="minorEastAsia" w:hAnsiTheme="minorEastAsia"/>
          <w:color w:val="000000" w:themeColor="text1"/>
        </w:rPr>
        <w:t>1.0V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保存一次</w:t>
      </w:r>
      <w:r w:rsidR="007138A7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17E41EE6" w14:textId="77777777" w:rsidR="0020039F" w:rsidRPr="000F139C" w:rsidRDefault="0020039F" w:rsidP="007F67C7">
      <w:pPr>
        <w:tabs>
          <w:tab w:val="left" w:pos="1845"/>
        </w:tabs>
        <w:ind w:firstLineChars="200" w:firstLine="42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内部电源</w:t>
      </w:r>
      <w:r w:rsidRPr="000F139C">
        <w:rPr>
          <w:rFonts w:asciiTheme="minorEastAsia" w:eastAsiaTheme="minorEastAsia" w:hAnsiTheme="minorEastAsia"/>
          <w:color w:val="000000" w:themeColor="text1"/>
        </w:rPr>
        <w:t>电压分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6个</w:t>
      </w:r>
      <w:r w:rsidRPr="000F139C">
        <w:rPr>
          <w:rFonts w:asciiTheme="minorEastAsia" w:eastAsiaTheme="minorEastAsia" w:hAnsiTheme="minorEastAsia"/>
          <w:color w:val="000000" w:themeColor="text1"/>
        </w:rPr>
        <w:t>等级：电池最高是4.2V，低于3.3V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的</w:t>
      </w:r>
      <w:r w:rsidRPr="000F139C">
        <w:rPr>
          <w:rFonts w:asciiTheme="minorEastAsia" w:eastAsiaTheme="minorEastAsia" w:hAnsiTheme="minorEastAsia"/>
          <w:color w:val="000000" w:themeColor="text1"/>
        </w:rPr>
        <w:t>时候就应该实现电池电压保护</w:t>
      </w:r>
      <w:r w:rsidR="00053812" w:rsidRPr="000F139C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0F139C">
        <w:rPr>
          <w:rFonts w:asciiTheme="minorEastAsia" w:eastAsiaTheme="minorEastAsia" w:hAnsiTheme="minorEastAsia"/>
          <w:color w:val="000000" w:themeColor="text1"/>
        </w:rPr>
        <w:t>依次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记录</w:t>
      </w:r>
      <w:r w:rsidRPr="000F139C">
        <w:rPr>
          <w:rFonts w:asciiTheme="minorEastAsia" w:eastAsiaTheme="minorEastAsia" w:hAnsiTheme="minorEastAsia"/>
          <w:color w:val="000000" w:themeColor="text1"/>
        </w:rPr>
        <w:t>范围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为</w:t>
      </w:r>
      <w:r w:rsidRPr="000F139C">
        <w:rPr>
          <w:rFonts w:asciiTheme="minorEastAsia" w:eastAsiaTheme="minorEastAsia" w:hAnsiTheme="minorEastAsia"/>
          <w:color w:val="000000" w:themeColor="text1"/>
        </w:rPr>
        <w:t>：</w:t>
      </w:r>
    </w:p>
    <w:p w14:paraId="258211EE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1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：满格：大于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4.1V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09F6B008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2: 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格电：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3.95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4.1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57CBCAD8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3: 4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格电：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3.75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3.95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40319331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4: 3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格电：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3.55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3.75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48E886A8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5: 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格电：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3.3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3.55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；</w:t>
      </w:r>
    </w:p>
    <w:p w14:paraId="1B82BC4A" w14:textId="77777777" w:rsidR="0020039F" w:rsidRPr="000F139C" w:rsidRDefault="002E6C5C" w:rsidP="00C47C3F">
      <w:pPr>
        <w:pStyle w:val="affffff8"/>
        <w:numPr>
          <w:ilvl w:val="0"/>
          <w:numId w:val="28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 xml:space="preserve">6: 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低于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2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格电：小于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3.3V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017E33E2" w14:textId="77777777" w:rsidR="0020039F" w:rsidRPr="000F139C" w:rsidRDefault="00196509" w:rsidP="0020039F">
      <w:pPr>
        <w:pStyle w:val="affffff8"/>
        <w:tabs>
          <w:tab w:val="left" w:pos="1845"/>
        </w:tabs>
        <w:ind w:left="420" w:firstLineChars="0" w:firstLine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注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：电压值保存这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6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个区间之间的状态变化值</w:t>
      </w:r>
      <w:r w:rsidR="002E6C5C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61992623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说明4：</w:t>
      </w:r>
      <w:r w:rsidRPr="000F139C">
        <w:rPr>
          <w:rFonts w:asciiTheme="minorEastAsia" w:eastAsiaTheme="minorEastAsia" w:hAnsiTheme="minorEastAsia"/>
          <w:color w:val="000000" w:themeColor="text1"/>
        </w:rPr>
        <w:t>保存环境温度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0F139C">
        <w:rPr>
          <w:rFonts w:asciiTheme="minorEastAsia" w:eastAsiaTheme="minorEastAsia" w:hAnsiTheme="minorEastAsia"/>
          <w:color w:val="000000" w:themeColor="text1"/>
        </w:rPr>
        <w:t>正常工作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时</w:t>
      </w:r>
      <w:r w:rsidRPr="000F139C">
        <w:rPr>
          <w:rFonts w:asciiTheme="minorEastAsia" w:eastAsiaTheme="minorEastAsia" w:hAnsiTheme="minorEastAsia"/>
          <w:color w:val="000000" w:themeColor="text1"/>
        </w:rPr>
        <w:t>每隔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5摄氏度记录</w:t>
      </w:r>
      <w:r w:rsidRPr="000F139C">
        <w:rPr>
          <w:rFonts w:asciiTheme="minorEastAsia" w:eastAsiaTheme="minorEastAsia" w:hAnsiTheme="minorEastAsia"/>
          <w:color w:val="000000" w:themeColor="text1"/>
        </w:rPr>
        <w:t>一次，深度休眠不记录温度，定时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唤醒</w:t>
      </w:r>
      <w:r w:rsidRPr="000F139C">
        <w:rPr>
          <w:rFonts w:asciiTheme="minorEastAsia" w:eastAsiaTheme="minorEastAsia" w:hAnsiTheme="minorEastAsia"/>
          <w:color w:val="000000" w:themeColor="text1"/>
        </w:rPr>
        <w:t>时记录温度。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（</w:t>
      </w:r>
      <w:r w:rsidRPr="000F139C">
        <w:rPr>
          <w:rFonts w:asciiTheme="minorEastAsia" w:eastAsiaTheme="minorEastAsia" w:hAnsiTheme="minorEastAsia"/>
          <w:color w:val="000000" w:themeColor="text1"/>
        </w:rPr>
        <w:t>预留）</w:t>
      </w:r>
    </w:p>
    <w:p w14:paraId="4B590008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说明5：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发送</w:t>
      </w:r>
      <w:r w:rsidRPr="000F139C">
        <w:rPr>
          <w:rFonts w:asciiTheme="minorEastAsia" w:eastAsiaTheme="minorEastAsia" w:hAnsiTheme="minorEastAsia"/>
          <w:color w:val="000000" w:themeColor="text1"/>
        </w:rPr>
        <w:t>AT命令后，</w:t>
      </w:r>
      <w:proofErr w:type="gramStart"/>
      <w:r w:rsidRPr="000F139C">
        <w:rPr>
          <w:rFonts w:asciiTheme="minorEastAsia" w:eastAsiaTheme="minorEastAsia" w:hAnsiTheme="minorEastAsia"/>
          <w:color w:val="000000" w:themeColor="text1"/>
        </w:rPr>
        <w:t>超时未</w:t>
      </w:r>
      <w:proofErr w:type="gramEnd"/>
      <w:r w:rsidRPr="000F139C">
        <w:rPr>
          <w:rFonts w:asciiTheme="minorEastAsia" w:eastAsiaTheme="minorEastAsia" w:hAnsiTheme="minorEastAsia"/>
          <w:color w:val="000000" w:themeColor="text1"/>
        </w:rPr>
        <w:t>收到回复，“AT指令超时”指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在规定</w:t>
      </w:r>
      <w:r w:rsidRPr="000F139C">
        <w:rPr>
          <w:rFonts w:asciiTheme="minorEastAsia" w:eastAsiaTheme="minorEastAsia" w:hAnsiTheme="minorEastAsia"/>
          <w:color w:val="000000" w:themeColor="text1"/>
        </w:rPr>
        <w:t>的最迟时间（默认时间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100</w:t>
      </w:r>
      <w:r w:rsidRPr="000F139C">
        <w:rPr>
          <w:rFonts w:asciiTheme="minorEastAsia" w:eastAsiaTheme="minorEastAsia" w:hAnsiTheme="minorEastAsia"/>
          <w:color w:val="000000" w:themeColor="text1"/>
        </w:rPr>
        <w:t>ms）没有收到回复，若收到回复则重新发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A</w:t>
      </w:r>
      <w:r w:rsidRPr="000F139C">
        <w:rPr>
          <w:rFonts w:asciiTheme="minorEastAsia" w:eastAsiaTheme="minorEastAsia" w:hAnsiTheme="minorEastAsia"/>
          <w:color w:val="000000" w:themeColor="text1"/>
        </w:rPr>
        <w:t>T指令或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执行</w:t>
      </w:r>
      <w:r w:rsidRPr="000F139C">
        <w:rPr>
          <w:rFonts w:asciiTheme="minorEastAsia" w:eastAsiaTheme="minorEastAsia" w:hAnsiTheme="minorEastAsia"/>
          <w:color w:val="000000" w:themeColor="text1"/>
        </w:rPr>
        <w:t>其他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处理</w:t>
      </w:r>
      <w:r w:rsidRPr="000F139C">
        <w:rPr>
          <w:rFonts w:asciiTheme="minorEastAsia" w:eastAsiaTheme="minorEastAsia" w:hAnsiTheme="minorEastAsia"/>
          <w:color w:val="000000" w:themeColor="text1"/>
        </w:rPr>
        <w:t>机制。</w:t>
      </w:r>
    </w:p>
    <w:p w14:paraId="306306C1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说明6：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GSM</w:t>
      </w:r>
      <w:r w:rsidRPr="000F139C">
        <w:rPr>
          <w:rFonts w:asciiTheme="minorEastAsia" w:eastAsiaTheme="minorEastAsia" w:hAnsiTheme="minorEastAsia"/>
          <w:color w:val="000000" w:themeColor="text1"/>
        </w:rPr>
        <w:t>模块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相关</w:t>
      </w:r>
      <w:r w:rsidRPr="000F139C">
        <w:rPr>
          <w:rFonts w:asciiTheme="minorEastAsia" w:eastAsiaTheme="minorEastAsia" w:hAnsiTheme="minorEastAsia"/>
          <w:color w:val="000000" w:themeColor="text1"/>
        </w:rPr>
        <w:t>信息获取的策略：开机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启动</w:t>
      </w:r>
      <w:r w:rsidRPr="000F139C">
        <w:rPr>
          <w:rFonts w:asciiTheme="minorEastAsia" w:eastAsiaTheme="minorEastAsia" w:hAnsiTheme="minorEastAsia"/>
          <w:color w:val="000000" w:themeColor="text1"/>
        </w:rPr>
        <w:t>前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5分钟</w:t>
      </w:r>
      <w:r w:rsidRPr="000F139C">
        <w:rPr>
          <w:rFonts w:asciiTheme="minorEastAsia" w:eastAsiaTheme="minorEastAsia" w:hAnsiTheme="minorEastAsia"/>
          <w:color w:val="000000" w:themeColor="text1"/>
        </w:rPr>
        <w:t>每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2秒</w:t>
      </w:r>
      <w:r w:rsidRPr="000F139C">
        <w:rPr>
          <w:rFonts w:asciiTheme="minorEastAsia" w:eastAsiaTheme="minorEastAsia" w:hAnsiTheme="minorEastAsia"/>
          <w:color w:val="000000" w:themeColor="text1"/>
        </w:rPr>
        <w:t>发一次AT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命令</w:t>
      </w:r>
      <w:r w:rsidRPr="000F139C">
        <w:rPr>
          <w:rFonts w:asciiTheme="minorEastAsia" w:eastAsiaTheme="minorEastAsia" w:hAnsiTheme="minorEastAsia"/>
          <w:color w:val="000000" w:themeColor="text1"/>
        </w:rPr>
        <w:t>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5分钟</w:t>
      </w:r>
      <w:r w:rsidRPr="000F139C">
        <w:rPr>
          <w:rFonts w:asciiTheme="minorEastAsia" w:eastAsiaTheme="minorEastAsia" w:hAnsiTheme="minorEastAsia"/>
          <w:color w:val="000000" w:themeColor="text1"/>
        </w:rPr>
        <w:t>后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每30秒</w:t>
      </w:r>
      <w:r w:rsidRPr="000F139C">
        <w:rPr>
          <w:rFonts w:asciiTheme="minorEastAsia" w:eastAsiaTheme="minorEastAsia" w:hAnsiTheme="minorEastAsia"/>
          <w:color w:val="000000" w:themeColor="text1"/>
        </w:rPr>
        <w:t>发一次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AT</w:t>
      </w:r>
      <w:r w:rsidRPr="000F139C">
        <w:rPr>
          <w:rFonts w:asciiTheme="minorEastAsia" w:eastAsiaTheme="minorEastAsia" w:hAnsiTheme="minorEastAsia"/>
          <w:color w:val="000000" w:themeColor="text1"/>
        </w:rPr>
        <w:t>，确定GSM模块与MCU之间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通信</w:t>
      </w:r>
      <w:r w:rsidRPr="000F139C">
        <w:rPr>
          <w:rFonts w:asciiTheme="minorEastAsia" w:eastAsiaTheme="minorEastAsia" w:hAnsiTheme="minorEastAsia"/>
          <w:color w:val="000000" w:themeColor="text1"/>
        </w:rPr>
        <w:t>是否正常，如果没有获得GSM模块的IMEI号，则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5秒钟</w:t>
      </w:r>
      <w:r w:rsidRPr="000F139C">
        <w:rPr>
          <w:rFonts w:asciiTheme="minorEastAsia" w:eastAsiaTheme="minorEastAsia" w:hAnsiTheme="minorEastAsia"/>
          <w:color w:val="000000" w:themeColor="text1"/>
        </w:rPr>
        <w:t>查一次（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AT</w:t>
      </w:r>
      <w:r w:rsidRPr="000F139C">
        <w:rPr>
          <w:rFonts w:asciiTheme="minorEastAsia" w:eastAsiaTheme="minorEastAsia" w:hAnsiTheme="minorEastAsia"/>
          <w:color w:val="000000" w:themeColor="text1"/>
        </w:rPr>
        <w:t>+CGSN\r\n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）。</w:t>
      </w:r>
    </w:p>
    <w:p w14:paraId="6206D767" w14:textId="77777777" w:rsidR="0020039F" w:rsidRPr="000F139C" w:rsidRDefault="0020039F" w:rsidP="007F67C7">
      <w:pPr>
        <w:tabs>
          <w:tab w:val="left" w:pos="1845"/>
        </w:tabs>
        <w:ind w:firstLineChars="200" w:firstLine="42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每2分钟</w:t>
      </w:r>
      <w:r w:rsidRPr="000F139C">
        <w:rPr>
          <w:rFonts w:asciiTheme="minorEastAsia" w:eastAsiaTheme="minorEastAsia" w:hAnsiTheme="minorEastAsia"/>
          <w:color w:val="000000" w:themeColor="text1"/>
        </w:rPr>
        <w:t>检查一下SIM卡的注册状态，每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1分钟</w:t>
      </w:r>
      <w:r w:rsidRPr="000F139C">
        <w:rPr>
          <w:rFonts w:asciiTheme="minorEastAsia" w:eastAsiaTheme="minorEastAsia" w:hAnsiTheme="minorEastAsia"/>
          <w:color w:val="000000" w:themeColor="text1"/>
        </w:rPr>
        <w:t>查询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1此</w:t>
      </w:r>
      <w:r w:rsidRPr="000F139C">
        <w:rPr>
          <w:rFonts w:asciiTheme="minorEastAsia" w:eastAsiaTheme="minorEastAsia" w:hAnsiTheme="minorEastAsia"/>
          <w:color w:val="000000" w:themeColor="text1"/>
        </w:rPr>
        <w:t>信号质量。</w:t>
      </w:r>
    </w:p>
    <w:p w14:paraId="3B827A96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说明7：</w:t>
      </w:r>
      <w:r w:rsidRPr="000F139C">
        <w:rPr>
          <w:rFonts w:asciiTheme="minorEastAsia" w:eastAsiaTheme="minorEastAsia" w:hAnsiTheme="minorEastAsia"/>
          <w:color w:val="000000" w:themeColor="text1"/>
        </w:rPr>
        <w:t>信号质量的改变，GPRS/GSM信号等级划分为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3级</w:t>
      </w:r>
      <w:r w:rsidRPr="000F139C">
        <w:rPr>
          <w:rFonts w:asciiTheme="minorEastAsia" w:eastAsiaTheme="minorEastAsia" w:hAnsiTheme="minorEastAsia"/>
          <w:color w:val="000000" w:themeColor="text1"/>
        </w:rPr>
        <w:t>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信号质量</w:t>
      </w:r>
      <w:r w:rsidRPr="000F139C">
        <w:rPr>
          <w:rFonts w:asciiTheme="minorEastAsia" w:eastAsiaTheme="minorEastAsia" w:hAnsiTheme="minorEastAsia"/>
          <w:color w:val="000000" w:themeColor="text1"/>
        </w:rPr>
        <w:t>最好的情况是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31。</w:t>
      </w:r>
    </w:p>
    <w:p w14:paraId="17A5A31D" w14:textId="77777777" w:rsidR="0020039F" w:rsidRPr="000F139C" w:rsidRDefault="00053812" w:rsidP="00C47C3F">
      <w:pPr>
        <w:pStyle w:val="affffff8"/>
        <w:numPr>
          <w:ilvl w:val="0"/>
          <w:numId w:val="29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1：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大于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10，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GPRS和GSM都可以通讯；</w:t>
      </w:r>
    </w:p>
    <w:p w14:paraId="486F421D" w14:textId="77777777" w:rsidR="0020039F" w:rsidRPr="000F139C" w:rsidRDefault="00053812" w:rsidP="00C47C3F">
      <w:pPr>
        <w:pStyle w:val="affffff8"/>
        <w:numPr>
          <w:ilvl w:val="0"/>
          <w:numId w:val="29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2：5≤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V≤10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GSM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通讯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正常，GPRS不能通讯；</w:t>
      </w:r>
    </w:p>
    <w:p w14:paraId="6F481D50" w14:textId="77777777" w:rsidR="0020039F" w:rsidRPr="000F139C" w:rsidRDefault="00053812" w:rsidP="00C47C3F">
      <w:pPr>
        <w:pStyle w:val="affffff8"/>
        <w:numPr>
          <w:ilvl w:val="0"/>
          <w:numId w:val="29"/>
        </w:numPr>
        <w:tabs>
          <w:tab w:val="left" w:pos="1845"/>
        </w:tabs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等级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3：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小于</w:t>
      </w:r>
      <w:r w:rsidR="0020039F" w:rsidRPr="000F139C">
        <w:rPr>
          <w:rFonts w:asciiTheme="minorEastAsia" w:eastAsiaTheme="minorEastAsia" w:hAnsiTheme="minorEastAsia" w:hint="eastAsia"/>
          <w:color w:val="000000" w:themeColor="text1"/>
        </w:rPr>
        <w:t>5，</w:t>
      </w:r>
      <w:r w:rsidR="0020039F" w:rsidRPr="000F139C">
        <w:rPr>
          <w:rFonts w:asciiTheme="minorEastAsia" w:eastAsiaTheme="minorEastAsia" w:hAnsiTheme="minorEastAsia"/>
          <w:color w:val="000000" w:themeColor="text1"/>
        </w:rPr>
        <w:t>GPRS和GSM都无法通讯。</w:t>
      </w:r>
    </w:p>
    <w:p w14:paraId="3C996A8B" w14:textId="77777777" w:rsidR="0020039F" w:rsidRPr="000F139C" w:rsidRDefault="0020039F" w:rsidP="007F67C7">
      <w:pPr>
        <w:pStyle w:val="affffff8"/>
        <w:tabs>
          <w:tab w:val="left" w:pos="1845"/>
        </w:tabs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color w:val="000000" w:themeColor="text1"/>
        </w:rPr>
        <w:t>注</w:t>
      </w:r>
      <w:r w:rsidRPr="000F139C">
        <w:rPr>
          <w:rFonts w:asciiTheme="minorEastAsia" w:eastAsiaTheme="minorEastAsia" w:hAnsiTheme="minorEastAsia"/>
          <w:color w:val="000000" w:themeColor="text1"/>
        </w:rPr>
        <w:t>：信号质量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在3个</w:t>
      </w:r>
      <w:r w:rsidRPr="000F139C">
        <w:rPr>
          <w:rFonts w:asciiTheme="minorEastAsia" w:eastAsiaTheme="minorEastAsia" w:hAnsiTheme="minorEastAsia"/>
          <w:color w:val="000000" w:themeColor="text1"/>
        </w:rPr>
        <w:t>区间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之间</w:t>
      </w:r>
      <w:r w:rsidRPr="000F139C">
        <w:rPr>
          <w:rFonts w:asciiTheme="minorEastAsia" w:eastAsiaTheme="minorEastAsia" w:hAnsiTheme="minorEastAsia"/>
          <w:color w:val="000000" w:themeColor="text1"/>
        </w:rPr>
        <w:t>变化时，记录当时的信号质量值。</w:t>
      </w:r>
    </w:p>
    <w:p w14:paraId="6499204C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说明8：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网络</w:t>
      </w:r>
      <w:r w:rsidRPr="000F139C">
        <w:rPr>
          <w:rFonts w:asciiTheme="minorEastAsia" w:eastAsiaTheme="minorEastAsia" w:hAnsiTheme="minorEastAsia"/>
          <w:color w:val="000000" w:themeColor="text1"/>
        </w:rPr>
        <w:t>信号不稳定，当天注册网络次数达到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10次</w:t>
      </w:r>
      <w:r w:rsidRPr="000F139C">
        <w:rPr>
          <w:rFonts w:asciiTheme="minorEastAsia" w:eastAsiaTheme="minorEastAsia" w:hAnsiTheme="minorEastAsia"/>
          <w:color w:val="000000" w:themeColor="text1"/>
        </w:rPr>
        <w:t>则记录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该条</w:t>
      </w:r>
      <w:r w:rsidRPr="000F139C">
        <w:rPr>
          <w:rFonts w:asciiTheme="minorEastAsia" w:eastAsiaTheme="minorEastAsia" w:hAnsiTheme="minorEastAsia"/>
          <w:color w:val="000000" w:themeColor="text1"/>
        </w:rPr>
        <w:t>日志，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且</w:t>
      </w:r>
      <w:r w:rsidRPr="000F139C">
        <w:rPr>
          <w:rFonts w:asciiTheme="minorEastAsia" w:eastAsiaTheme="minorEastAsia" w:hAnsiTheme="minorEastAsia"/>
          <w:color w:val="000000" w:themeColor="text1"/>
        </w:rPr>
        <w:t>不再记录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0</w:t>
      </w:r>
      <w:r w:rsidRPr="000F139C">
        <w:rPr>
          <w:rFonts w:asciiTheme="minorEastAsia" w:eastAsiaTheme="minorEastAsia" w:hAnsiTheme="minorEastAsia"/>
          <w:color w:val="000000" w:themeColor="text1"/>
        </w:rPr>
        <w:t>x0109</w:t>
      </w:r>
      <w:r w:rsidR="004A74F8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61790097" w14:textId="77777777" w:rsidR="0020039F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说明9：</w:t>
      </w:r>
      <w:r w:rsidRPr="000F139C">
        <w:rPr>
          <w:rFonts w:asciiTheme="minorEastAsia" w:eastAsiaTheme="minorEastAsia" w:hAnsiTheme="minorEastAsia"/>
          <w:color w:val="000000" w:themeColor="text1"/>
        </w:rPr>
        <w:t>RMC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数据</w:t>
      </w:r>
      <w:r w:rsidRPr="000F139C">
        <w:rPr>
          <w:rFonts w:asciiTheme="minorEastAsia" w:eastAsiaTheme="minorEastAsia" w:hAnsiTheme="minorEastAsia"/>
          <w:color w:val="000000" w:themeColor="text1"/>
        </w:rPr>
        <w:t>中的是否定位标识改变，GNSS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模块</w:t>
      </w:r>
      <w:r w:rsidRPr="000F139C">
        <w:rPr>
          <w:rFonts w:asciiTheme="minorEastAsia" w:eastAsiaTheme="minorEastAsia" w:hAnsiTheme="minorEastAsia"/>
          <w:color w:val="000000" w:themeColor="text1"/>
        </w:rPr>
        <w:t>在信号不好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的</w:t>
      </w:r>
      <w:r w:rsidRPr="000F139C">
        <w:rPr>
          <w:rFonts w:asciiTheme="minorEastAsia" w:eastAsiaTheme="minorEastAsia" w:hAnsiTheme="minorEastAsia"/>
          <w:color w:val="000000" w:themeColor="text1"/>
        </w:rPr>
        <w:t>情况下定位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标志</w:t>
      </w:r>
      <w:r w:rsidRPr="000F139C">
        <w:rPr>
          <w:rFonts w:asciiTheme="minorEastAsia" w:eastAsiaTheme="minorEastAsia" w:hAnsiTheme="minorEastAsia"/>
          <w:color w:val="000000" w:themeColor="text1"/>
        </w:rPr>
        <w:t>状态会频繁改变</w:t>
      </w:r>
      <w:r w:rsidR="004A74F8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29285914" w14:textId="77777777" w:rsidR="00DC2B29" w:rsidRPr="000F139C" w:rsidRDefault="0020039F" w:rsidP="007F67C7">
      <w:pPr>
        <w:tabs>
          <w:tab w:val="left" w:pos="1845"/>
        </w:tabs>
        <w:ind w:firstLineChars="200" w:firstLine="422"/>
        <w:rPr>
          <w:rFonts w:asciiTheme="minorEastAsia" w:eastAsiaTheme="minorEastAsia" w:hAnsiTheme="minorEastAsia"/>
          <w:color w:val="000000" w:themeColor="text1"/>
        </w:rPr>
        <w:sectPr w:rsidR="00DC2B29" w:rsidRPr="000F139C" w:rsidSect="006664D3">
          <w:pgSz w:w="11906" w:h="16838" w:code="9"/>
          <w:pgMar w:top="567" w:right="1134" w:bottom="1134" w:left="1418" w:header="1418" w:footer="1134" w:gutter="0"/>
          <w:cols w:space="425"/>
          <w:formProt w:val="0"/>
          <w:titlePg/>
          <w:docGrid w:type="lines" w:linePitch="312"/>
        </w:sect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t>说明10：</w:t>
      </w:r>
      <w:r w:rsidRPr="000F139C">
        <w:rPr>
          <w:rFonts w:asciiTheme="minorEastAsia" w:eastAsiaTheme="minorEastAsia" w:hAnsiTheme="minorEastAsia"/>
          <w:color w:val="000000" w:themeColor="text1"/>
        </w:rPr>
        <w:t>GSA数据中的定位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状态</w:t>
      </w:r>
      <w:r w:rsidRPr="000F139C">
        <w:rPr>
          <w:rFonts w:asciiTheme="minorEastAsia" w:eastAsiaTheme="minorEastAsia" w:hAnsiTheme="minorEastAsia"/>
          <w:color w:val="000000" w:themeColor="text1"/>
        </w:rPr>
        <w:t>改变，参数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1和</w:t>
      </w:r>
      <w:r w:rsidRPr="000F139C">
        <w:rPr>
          <w:rFonts w:asciiTheme="minorEastAsia" w:eastAsiaTheme="minorEastAsia" w:hAnsiTheme="minorEastAsia"/>
          <w:color w:val="000000" w:themeColor="text1"/>
        </w:rPr>
        <w:t>参数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2</w:t>
      </w:r>
      <w:proofErr w:type="gramStart"/>
      <w:r w:rsidRPr="000F139C">
        <w:rPr>
          <w:rFonts w:asciiTheme="minorEastAsia" w:eastAsiaTheme="minorEastAsia" w:hAnsiTheme="minorEastAsia" w:hint="eastAsia"/>
          <w:color w:val="000000" w:themeColor="text1"/>
        </w:rPr>
        <w:t>填</w:t>
      </w:r>
      <w:r w:rsidRPr="000F139C">
        <w:rPr>
          <w:rFonts w:asciiTheme="minorEastAsia" w:eastAsiaTheme="minorEastAsia" w:hAnsiTheme="minorEastAsia"/>
          <w:color w:val="000000" w:themeColor="text1"/>
        </w:rPr>
        <w:t>具体</w:t>
      </w:r>
      <w:proofErr w:type="gramEnd"/>
      <w:r w:rsidRPr="000F139C">
        <w:rPr>
          <w:rFonts w:asciiTheme="minorEastAsia" w:eastAsiaTheme="minorEastAsia" w:hAnsiTheme="minorEastAsia"/>
          <w:color w:val="000000" w:themeColor="text1"/>
        </w:rPr>
        <w:t>模块内容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。无</w:t>
      </w:r>
      <w:r w:rsidRPr="000F139C">
        <w:rPr>
          <w:rFonts w:asciiTheme="minorEastAsia" w:eastAsiaTheme="minorEastAsia" w:hAnsiTheme="minorEastAsia"/>
          <w:color w:val="000000" w:themeColor="text1"/>
        </w:rPr>
        <w:t>则不填。</w:t>
      </w:r>
    </w:p>
    <w:p w14:paraId="180551E4" w14:textId="77777777" w:rsidR="0002240E" w:rsidRPr="000F139C" w:rsidRDefault="0020039F" w:rsidP="007F67C7">
      <w:pPr>
        <w:ind w:firstLineChars="200" w:firstLine="422"/>
        <w:rPr>
          <w:rFonts w:asciiTheme="minorEastAsia" w:eastAsiaTheme="minorEastAsia" w:hAnsiTheme="minorEastAsia"/>
          <w:color w:val="000000" w:themeColor="text1"/>
          <w:szCs w:val="21"/>
        </w:rPr>
      </w:pPr>
      <w:r w:rsidRPr="000F139C">
        <w:rPr>
          <w:rFonts w:asciiTheme="minorEastAsia" w:eastAsiaTheme="minorEastAsia" w:hAnsiTheme="minorEastAsia" w:hint="eastAsia"/>
          <w:b/>
          <w:color w:val="000000" w:themeColor="text1"/>
        </w:rPr>
        <w:lastRenderedPageBreak/>
        <w:t>说明11：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GNSS</w:t>
      </w:r>
      <w:r w:rsidRPr="000F139C">
        <w:rPr>
          <w:rFonts w:asciiTheme="minorEastAsia" w:eastAsiaTheme="minorEastAsia" w:hAnsiTheme="minorEastAsia"/>
          <w:color w:val="000000" w:themeColor="text1"/>
        </w:rPr>
        <w:t>定位不稳定，当天GNSS定位次数达到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10次</w:t>
      </w:r>
      <w:r w:rsidRPr="000F139C">
        <w:rPr>
          <w:rFonts w:asciiTheme="minorEastAsia" w:eastAsiaTheme="minorEastAsia" w:hAnsiTheme="minorEastAsia"/>
          <w:color w:val="000000" w:themeColor="text1"/>
        </w:rPr>
        <w:t>则记录该条日志，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且</w:t>
      </w:r>
      <w:r w:rsidRPr="000F139C">
        <w:rPr>
          <w:rFonts w:asciiTheme="minorEastAsia" w:eastAsiaTheme="minorEastAsia" w:hAnsiTheme="minorEastAsia"/>
          <w:color w:val="000000" w:themeColor="text1"/>
        </w:rPr>
        <w:t>不再记录</w:t>
      </w:r>
      <w:r w:rsidRPr="000F139C">
        <w:rPr>
          <w:rFonts w:asciiTheme="minorEastAsia" w:eastAsiaTheme="minorEastAsia" w:hAnsiTheme="minorEastAsia" w:hint="eastAsia"/>
          <w:color w:val="000000" w:themeColor="text1"/>
        </w:rPr>
        <w:t>0</w:t>
      </w:r>
      <w:r w:rsidRPr="000F139C">
        <w:rPr>
          <w:rFonts w:asciiTheme="minorEastAsia" w:eastAsiaTheme="minorEastAsia" w:hAnsiTheme="minorEastAsia"/>
          <w:color w:val="000000" w:themeColor="text1"/>
        </w:rPr>
        <w:t>x0203</w:t>
      </w:r>
      <w:bookmarkEnd w:id="113"/>
      <w:bookmarkEnd w:id="114"/>
      <w:bookmarkEnd w:id="115"/>
      <w:bookmarkEnd w:id="116"/>
      <w:bookmarkEnd w:id="117"/>
      <w:bookmarkEnd w:id="118"/>
      <w:r w:rsidR="000C4275" w:rsidRPr="000F139C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1F235619" w14:textId="77777777" w:rsidR="00B500F6" w:rsidRPr="000F139C" w:rsidRDefault="00B500F6">
      <w:pPr>
        <w:widowControl/>
        <w:jc w:val="left"/>
        <w:rPr>
          <w:rFonts w:ascii="黑体" w:eastAsia="黑体"/>
          <w:kern w:val="0"/>
          <w:szCs w:val="20"/>
        </w:rPr>
      </w:pPr>
      <w:r w:rsidRPr="000F139C">
        <w:br w:type="page"/>
      </w:r>
    </w:p>
    <w:p w14:paraId="29AAAE63" w14:textId="2FDDCD7D" w:rsidR="00D20E76" w:rsidRPr="000F139C" w:rsidRDefault="00D20E76" w:rsidP="00D20E76">
      <w:pPr>
        <w:pStyle w:val="af8"/>
      </w:pPr>
      <w:r w:rsidRPr="000F139C">
        <w:lastRenderedPageBreak/>
        <w:br/>
      </w:r>
      <w:bookmarkStart w:id="1139" w:name="_Toc42593723"/>
      <w:bookmarkStart w:id="1140" w:name="_Toc42620585"/>
      <w:bookmarkStart w:id="1141" w:name="_Toc42624793"/>
      <w:bookmarkStart w:id="1142" w:name="_Toc42625276"/>
      <w:bookmarkStart w:id="1143" w:name="_Toc42764182"/>
      <w:bookmarkStart w:id="1144" w:name="_Toc42875752"/>
      <w:bookmarkStart w:id="1145" w:name="_Toc44167678"/>
      <w:bookmarkStart w:id="1146" w:name="_Toc44578798"/>
      <w:bookmarkStart w:id="1147" w:name="_Toc62542454"/>
      <w:r w:rsidRPr="000F139C">
        <w:rPr>
          <w:rFonts w:hint="eastAsia"/>
        </w:rPr>
        <w:t>（</w:t>
      </w:r>
      <w:r w:rsidR="003522CC" w:rsidRPr="000F139C">
        <w:rPr>
          <w:rFonts w:hint="eastAsia"/>
        </w:rPr>
        <w:t>资料型</w:t>
      </w:r>
      <w:r w:rsidRPr="000F139C">
        <w:rPr>
          <w:rFonts w:hint="eastAsia"/>
        </w:rPr>
        <w:t>附录）</w:t>
      </w:r>
      <w:r w:rsidRPr="000F139C">
        <w:br/>
      </w:r>
      <w:r w:rsidRPr="000F139C">
        <w:rPr>
          <w:rFonts w:hint="eastAsia"/>
        </w:rPr>
        <w:t>CRC32校验算法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</w:p>
    <w:p w14:paraId="13F0D360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static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const unsigned int crctab[256] =</w:t>
      </w:r>
    </w:p>
    <w:p w14:paraId="18E9C153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14:paraId="4874B59F" w14:textId="77777777" w:rsidR="00DC2B29" w:rsidRPr="000F139C" w:rsidRDefault="00993CF7" w:rsidP="007F67C7">
      <w:pPr>
        <w:ind w:left="420" w:hangingChars="200" w:hanging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    0x00000000,0x77073096,0xEE0E612C,0x990951BA,0x076DC419,0x706AF48F,0xE963A535, 0x9E6495A3,0x0EDB8832,0x79DCB8A4,0xE0D5E91E,0x97D2D988,0x09B64C2B,0x7EB17CBD, 0xE7B82D07,0x90BF1D91,0x1DB71064,0x6AB020F2,0xF3B97148,0x84BE41DE,0x1ADAD47D, 0x6DDDE4EB,0xF4D4B551,0x83D385C7,0x136C9856,0x646BA8C0,0xFD62F97A,0x8A65C9EC, 0x14015C4F,0x63066CD9,0xFA0F3D63,0x8D080DF5,0x3B6E20C8,0x4C69105E,0xD56041E4, 0xA2677172,0x3C03E4D1,0x4B04D447,0xD20D85FD,0xA50AB56B,0x35B5A8FA,0x42B2986C, 0xDBBBC9D6,0xACBCF940,0x32D86CE3,0x45DF5C75,0xDCD60DCF,0xABD13D59,0x26D930AC, 0x51DE003A,0xC8D75180,0xBFD06116,0x21B4F4B5,0x56B3C423,0xCFBA9599,0xB8BDA50F,</w:t>
      </w:r>
    </w:p>
    <w:p w14:paraId="5AAA5083" w14:textId="0BEE1A54" w:rsidR="0001588F" w:rsidRPr="000F139C" w:rsidRDefault="00993CF7" w:rsidP="00DC2B29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0x2802B89E</w:t>
      </w:r>
      <w:proofErr w:type="gramStart"/>
      <w:r w:rsidRPr="000F139C">
        <w:rPr>
          <w:rFonts w:asciiTheme="minorEastAsia" w:eastAsiaTheme="minorEastAsia" w:hAnsiTheme="minorEastAsia"/>
          <w:szCs w:val="21"/>
        </w:rPr>
        <w:t>,0x5F058808,0xC60CD9B2,0xB10BE924,0x2F6F7C87,0x58684C11,0xC1611DAB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, </w:t>
      </w:r>
    </w:p>
    <w:p w14:paraId="52DF96BE" w14:textId="77777777"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0xB6662D3D,0x76DC4190,0x01DB7106,0x98D220BC,0xEFD5102A,0x71B18589,0x06B6B51F, 0x9FBFE4A5,0xE8B8D433,0x7807C9A2,0x0F00F934,0x9609A88E,0xE10E9818,0x7F6A0DBB, 0x086D3D2D,0x91646C97,0xE6635C01,0x6B6B51F4,0x1C6C6162,0x856530D8,0xF262004E, 0x6C0695ED,0x1B01A57B,0x8208F4C1,0xF50FC457,0x65B0D9C6,0x12B7E950,0x8BBEB8EA, 0xFCB9887C,0x62DD1DDF,0x15DA2D49,0x8CD37CF3,0xFBD44C65,0x4DB26158,0x3AB551CE, 0xA3BC0074,0xD4BB30E2,0x4ADFA541,0x3DD895D7,0xA4D1C46D,0xD3D6F4FB,0x4369E96A, 0x346ED9FC,0xAD678846,0xDA60B8D0,0x44042D73,0x33031DE5,0xAA0A4C5F,0xDD0D7CC9, </w:t>
      </w:r>
    </w:p>
    <w:p w14:paraId="66A6D91A" w14:textId="77777777"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0x5005713C,0x270241AA,0xBE0B1010,0xC90C2086,0x5768B525,0x206F85B3,0xB966D409, 0xCE61E49F,0x5EDEF90E,0x29D9C998,0xB0D09822,0xC7D7A8B4,0x59B33D17,0x2EB40D81, 0xB7BD5C3B,0xC0BA6CAD,0xEDB88320,0x9ABFB3B6,0x03B6E20C,0x74B1D29A,0xEAD54739, 0x9DD277AF,0x04DB2615,0x73DC1683,0xE3630B12,0x94643B84,0x0D6D6A3E,0x7A6A5AA8, 0xE40ECF0B,0x9309FF9D,0x0A00AE27,0x7D079EB1,0xF00F9344,0x8708A3D2,0x1E01F268, 0x6906C2FE,0xF762575D,0x806567CB,0x196C3671,0x6E6B06E7,0xFED41B76,0x89D32BE0, 0x10DA7A5A,0x67DD4ACC,0xF9B9DF6F,0x8EBEEFF9,0x17B7BE43,0x60B08ED5,0xD6D6A3E8, 0xA1D1937E,0x38D8C2C4,0x4FDFF252,0xD1BB67F1,0xA6BC5767,0x3FB506DD,0x48B2364B, </w:t>
      </w:r>
    </w:p>
    <w:p w14:paraId="29E3B1BC" w14:textId="77777777"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0xD80D2BDA,0xAF0A1B4C,0x36034AF6,0x41047A60,0xDF60EFC3,0xA867DF55,0x316E8EEF, 0x4669BE79,0xCB61B38C,0xBC66831A,0x256FD2A0,0x5268E236,0xCC0C7795,0xBB0B4703, 0x220216B9,0x5505262F,0xC5BA3BBE,0xB2BD0B28,0x2BB45A92,0x5CB36A04,0xC2D7FFA7, 0xB5D0CF31,0x2CD99E8B,0x5BDEAE1D,0x9B64C2B0,0xEC63F226,0x756AA39C,0x026D930A, 0x9C0906A9,0xEB0E363F,0x72076785,0x05005713,0x95BF4A82,0xE2B87A14,0x7BB12BAE, 0x0CB61B38,0x92D28E9B,0xE5D5BE0D,0x7CDCEFB7,0x0BDBDF21,0x86D3D2D4,0xF1D4E242, 0x68DDB3F8,0x1FDA836E,0x81BE16CD,0xF6B9265B,0x6FB077E1,0x18B74777,0x88085AE6, 0xFF0F6A70,0x66063BCA,0x11010B5C,0x8F659EFF,0xF862AE69,0x616BFFD3,0x166CCF45, </w:t>
      </w:r>
    </w:p>
    <w:p w14:paraId="0367849A" w14:textId="482C84AD" w:rsidR="00DC2B29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0xA00AE278,0xD70DD2EE,0x4E048354,0x3903B3C2,0xA7672661,0xD06016F7,0x4969474D, 0x3E6E77DB,0xAED16A4A,0xD9D65ADC,0x40DF0B66,0x37D83BF0,0xA9BCAE53,0xDEBB9EC5, 0x47B2CF7F,0x30B5FFE9,0xBDBDF21C,0xCABAC28A,0x53B39330,0x24B4A3A6,0xBAD03605, 0xCDD70693,0x54DE5729,0x23D967BF,0xB3667A2E,0x</w:t>
      </w:r>
      <w:r w:rsidR="00300EA5">
        <w:rPr>
          <w:rFonts w:asciiTheme="minorEastAsia" w:eastAsiaTheme="minorEastAsia" w:hAnsiTheme="minorEastAsia"/>
          <w:szCs w:val="21"/>
        </w:rPr>
        <w:t>C4614AB8,0x5D681B02,0x2A6F2B94,</w:t>
      </w:r>
    </w:p>
    <w:p w14:paraId="1F26335E" w14:textId="77777777" w:rsidR="00993CF7" w:rsidRPr="000F139C" w:rsidRDefault="00993CF7" w:rsidP="007F67C7">
      <w:pPr>
        <w:ind w:leftChars="200" w:left="420"/>
        <w:jc w:val="left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lastRenderedPageBreak/>
        <w:t>0xB40BBE37</w:t>
      </w:r>
      <w:proofErr w:type="gramStart"/>
      <w:r w:rsidRPr="000F139C">
        <w:rPr>
          <w:rFonts w:asciiTheme="minorEastAsia" w:eastAsiaTheme="minorEastAsia" w:hAnsiTheme="minorEastAsia"/>
          <w:szCs w:val="21"/>
        </w:rPr>
        <w:t>,0xC30C8EA1,0x5A05DF1B,0x2D02EF8D</w:t>
      </w:r>
      <w:proofErr w:type="gramEnd"/>
    </w:p>
    <w:p w14:paraId="178D6E39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};</w:t>
      </w:r>
    </w:p>
    <w:p w14:paraId="27CA48B7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</w:p>
    <w:p w14:paraId="16545D50" w14:textId="77777777" w:rsidR="00B52C21" w:rsidRPr="000F139C" w:rsidRDefault="00B52C21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//</w:t>
      </w:r>
      <w:r w:rsidRPr="000F139C">
        <w:rPr>
          <w:rFonts w:asciiTheme="minorEastAsia" w:eastAsiaTheme="minorEastAsia" w:hAnsiTheme="minorEastAsia"/>
          <w:szCs w:val="21"/>
        </w:rPr>
        <w:t>pData</w:t>
      </w:r>
      <w:r w:rsidRPr="000F139C">
        <w:rPr>
          <w:rFonts w:asciiTheme="minorEastAsia" w:eastAsiaTheme="minorEastAsia" w:hAnsiTheme="minorEastAsia" w:hint="eastAsia"/>
          <w:szCs w:val="21"/>
        </w:rPr>
        <w:t>:指向待校验的数据</w:t>
      </w:r>
    </w:p>
    <w:p w14:paraId="3D8C8ED1" w14:textId="77777777" w:rsidR="00B52C21" w:rsidRPr="000F139C" w:rsidRDefault="00B52C21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 w:hint="eastAsia"/>
          <w:szCs w:val="21"/>
        </w:rPr>
        <w:t>//</w:t>
      </w:r>
      <w:r w:rsidRPr="000F139C">
        <w:rPr>
          <w:rFonts w:asciiTheme="minorEastAsia" w:eastAsiaTheme="minorEastAsia" w:hAnsiTheme="minorEastAsia"/>
          <w:szCs w:val="21"/>
        </w:rPr>
        <w:t>nDataLen</w:t>
      </w:r>
      <w:r w:rsidRPr="000F139C">
        <w:rPr>
          <w:rFonts w:asciiTheme="minorEastAsia" w:eastAsiaTheme="minorEastAsia" w:hAnsiTheme="minorEastAsia" w:hint="eastAsia"/>
          <w:szCs w:val="21"/>
        </w:rPr>
        <w:t>：待校验数据的长度</w:t>
      </w:r>
    </w:p>
    <w:p w14:paraId="544FD013" w14:textId="77777777" w:rsidR="00993CF7" w:rsidRPr="000F139C" w:rsidRDefault="003F72CD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 xml:space="preserve">uint32 </w:t>
      </w:r>
      <w:proofErr w:type="gramStart"/>
      <w:r w:rsidR="00993CF7" w:rsidRPr="000F139C">
        <w:rPr>
          <w:rFonts w:asciiTheme="minorEastAsia" w:eastAsiaTheme="minorEastAsia" w:hAnsiTheme="minorEastAsia"/>
          <w:szCs w:val="21"/>
        </w:rPr>
        <w:t>Crc32(</w:t>
      </w:r>
      <w:proofErr w:type="gramEnd"/>
      <w:r w:rsidR="00993CF7" w:rsidRPr="000F139C">
        <w:rPr>
          <w:rFonts w:asciiTheme="minorEastAsia" w:eastAsiaTheme="minorEastAsia" w:hAnsiTheme="minorEastAsia"/>
          <w:szCs w:val="21"/>
        </w:rPr>
        <w:t>const uint8 *pData, uint32 nDataLen)</w:t>
      </w:r>
    </w:p>
    <w:p w14:paraId="14EE552D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14:paraId="164664E2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// from http://hi.baidu.com/regenlife/blog/item/3a78a556a977474a1138c21d.html</w:t>
      </w:r>
    </w:p>
    <w:p w14:paraId="2598FB29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uint32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i, crc;</w:t>
      </w:r>
    </w:p>
    <w:p w14:paraId="78E80B30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= 0XFFFFFFFF;</w:t>
      </w:r>
    </w:p>
    <w:p w14:paraId="79023296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for(</w:t>
      </w:r>
      <w:proofErr w:type="gramEnd"/>
      <w:r w:rsidRPr="000F139C">
        <w:rPr>
          <w:rFonts w:asciiTheme="minorEastAsia" w:eastAsiaTheme="minorEastAsia" w:hAnsiTheme="minorEastAsia"/>
          <w:szCs w:val="21"/>
        </w:rPr>
        <w:t>i=0; i&lt;nDataLen; i++)</w:t>
      </w:r>
    </w:p>
    <w:p w14:paraId="645B91F6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{</w:t>
      </w:r>
    </w:p>
    <w:p w14:paraId="27FB72BE" w14:textId="77777777" w:rsidR="00993CF7" w:rsidRPr="000F139C" w:rsidRDefault="00993CF7" w:rsidP="007F67C7">
      <w:pPr>
        <w:ind w:firstLineChars="400" w:firstLine="84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= (crc&gt;&gt; 8) ^ crctab[(crc&amp; 0xFF) ^ pData[i]];</w:t>
      </w:r>
    </w:p>
    <w:p w14:paraId="746DBDD5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</w:t>
      </w:r>
    </w:p>
    <w:p w14:paraId="31189A47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crc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^= 0xFFFFFFFF;</w:t>
      </w:r>
    </w:p>
    <w:p w14:paraId="17E3600D" w14:textId="77777777" w:rsidR="00993CF7" w:rsidRPr="000F139C" w:rsidRDefault="00993CF7" w:rsidP="007F67C7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0F139C">
        <w:rPr>
          <w:rFonts w:asciiTheme="minorEastAsia" w:eastAsiaTheme="minorEastAsia" w:hAnsiTheme="minorEastAsia"/>
          <w:szCs w:val="21"/>
        </w:rPr>
        <w:t>return</w:t>
      </w:r>
      <w:proofErr w:type="gramEnd"/>
      <w:r w:rsidRPr="000F139C">
        <w:rPr>
          <w:rFonts w:asciiTheme="minorEastAsia" w:eastAsiaTheme="minorEastAsia" w:hAnsiTheme="minorEastAsia"/>
          <w:szCs w:val="21"/>
        </w:rPr>
        <w:t xml:space="preserve"> crc;</w:t>
      </w:r>
    </w:p>
    <w:p w14:paraId="08E8866D" w14:textId="2C3CF5C2" w:rsidR="00534160" w:rsidRDefault="00993CF7">
      <w:pPr>
        <w:rPr>
          <w:rFonts w:asciiTheme="minorEastAsia" w:eastAsiaTheme="minorEastAsia" w:hAnsiTheme="minorEastAsia"/>
          <w:szCs w:val="21"/>
        </w:rPr>
      </w:pPr>
      <w:r w:rsidRPr="000F139C">
        <w:rPr>
          <w:rFonts w:asciiTheme="minorEastAsia" w:eastAsiaTheme="minorEastAsia" w:hAnsiTheme="minorEastAsia"/>
          <w:szCs w:val="21"/>
        </w:rPr>
        <w:t>}</w:t>
      </w:r>
    </w:p>
    <w:p w14:paraId="39ACEC7E" w14:textId="123A5203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6268E7B9" w14:textId="6CCE88E3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4A666613" w14:textId="5FF0FDEC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3B4A406B" w14:textId="68A57685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2EC0AE8C" w14:textId="49C1B0F3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26AE3804" w14:textId="51AB519B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34667EFA" w14:textId="58E45F63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4C2C3AD2" w14:textId="5BB5DC30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6ACCF4BA" w14:textId="6CB9187F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13EDB6C0" w14:textId="630D56D8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11C981C7" w14:textId="4C7F3A4A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47EC0C9D" w14:textId="4422AA98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00F75C18" w14:textId="1A6162A4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2511FA88" w14:textId="6FE9B8F0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7468B1CA" w14:textId="2A335C75" w:rsidR="008C4A93" w:rsidRDefault="008C4A93">
      <w:pPr>
        <w:rPr>
          <w:rFonts w:asciiTheme="minorEastAsia" w:eastAsiaTheme="minorEastAsia" w:hAnsiTheme="minorEastAsia"/>
          <w:szCs w:val="21"/>
        </w:rPr>
      </w:pPr>
    </w:p>
    <w:p w14:paraId="5B79C3CF" w14:textId="249105B5" w:rsidR="00534160" w:rsidRPr="00FF4AE4" w:rsidRDefault="00534160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6959CF96" w14:textId="77777777" w:rsidR="00534160" w:rsidRPr="000F139C" w:rsidRDefault="00534160" w:rsidP="00534160">
      <w:pPr>
        <w:pStyle w:val="afff2"/>
      </w:pPr>
      <w:bookmarkStart w:id="1148" w:name="BKCKWX"/>
      <w:bookmarkStart w:id="1149" w:name="_Toc42875753"/>
      <w:bookmarkStart w:id="1150" w:name="_Toc44167679"/>
      <w:bookmarkStart w:id="1151" w:name="_Toc44578799"/>
      <w:bookmarkStart w:id="1152" w:name="_Toc62542455"/>
      <w:r w:rsidRPr="000F139C">
        <w:rPr>
          <w:rFonts w:hint="eastAsia"/>
        </w:rPr>
        <w:lastRenderedPageBreak/>
        <w:t>参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考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文</w:t>
      </w:r>
      <w:r w:rsidRPr="000F139C">
        <w:rPr>
          <w:rFonts w:hAnsi="黑体"/>
        </w:rPr>
        <w:t> </w:t>
      </w:r>
      <w:r w:rsidRPr="000F139C">
        <w:rPr>
          <w:rFonts w:hint="eastAsia"/>
        </w:rPr>
        <w:t>献</w:t>
      </w:r>
      <w:bookmarkEnd w:id="1148"/>
      <w:bookmarkEnd w:id="1149"/>
      <w:bookmarkEnd w:id="1150"/>
      <w:bookmarkEnd w:id="1151"/>
      <w:bookmarkEnd w:id="1152"/>
    </w:p>
    <w:p w14:paraId="357DA335" w14:textId="77777777" w:rsidR="00534160" w:rsidRPr="000F139C" w:rsidRDefault="00534160" w:rsidP="00534160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cstheme="majorBidi" w:hint="eastAsia"/>
        </w:rPr>
        <w:t xml:space="preserve">[1] </w:t>
      </w:r>
      <w:r w:rsidRPr="000F139C">
        <w:rPr>
          <w:rFonts w:hAnsi="宋体" w:hint="eastAsia"/>
        </w:rPr>
        <w:t>MQTT（消息队列遥测传输)协议</w:t>
      </w:r>
    </w:p>
    <w:p w14:paraId="2FEAE971" w14:textId="77777777" w:rsidR="00534160" w:rsidRPr="000F139C" w:rsidRDefault="00534160" w:rsidP="00534160">
      <w:pPr>
        <w:pStyle w:val="aff4"/>
        <w:tabs>
          <w:tab w:val="left" w:pos="840"/>
        </w:tabs>
        <w:rPr>
          <w:rFonts w:hAnsi="宋体"/>
        </w:rPr>
      </w:pPr>
      <w:r w:rsidRPr="000F139C">
        <w:rPr>
          <w:rFonts w:hAnsi="宋体" w:cstheme="majorBidi" w:hint="eastAsia"/>
        </w:rPr>
        <w:t xml:space="preserve">[2] </w:t>
      </w:r>
      <w:r w:rsidRPr="000F139C">
        <w:rPr>
          <w:rFonts w:hAnsi="宋体"/>
        </w:rPr>
        <w:t>GB 17691</w:t>
      </w:r>
      <w:r w:rsidRPr="000F139C">
        <w:rPr>
          <w:rFonts w:hAnsi="宋体" w:hint="eastAsia"/>
        </w:rPr>
        <w:t>—</w:t>
      </w:r>
      <w:r w:rsidRPr="000F139C">
        <w:rPr>
          <w:rFonts w:hAnsi="宋体"/>
        </w:rPr>
        <w:t>2018 重型柴油车污染物排放限值及测量方法（中国第六阶段）</w:t>
      </w:r>
    </w:p>
    <w:p w14:paraId="620A6EF0" w14:textId="77777777" w:rsidR="00993CF7" w:rsidRPr="000F139C" w:rsidRDefault="00993CF7">
      <w:pPr>
        <w:rPr>
          <w:rFonts w:asciiTheme="minorEastAsia" w:eastAsiaTheme="minorEastAsia" w:hAnsiTheme="minorEastAsia"/>
          <w:szCs w:val="21"/>
        </w:rPr>
      </w:pPr>
    </w:p>
    <w:p w14:paraId="454ED3B0" w14:textId="77777777" w:rsidR="00522437" w:rsidRDefault="00522437" w:rsidP="00522437">
      <w:pPr>
        <w:pStyle w:val="affffff4"/>
        <w:framePr w:hSpace="0" w:vSpace="0" w:wrap="auto" w:vAnchor="margin" w:hAnchor="text" w:xAlign="left" w:yAlign="inline"/>
        <w:spacing w:before="156" w:after="156"/>
        <w:jc w:val="center"/>
      </w:pPr>
      <w:r w:rsidRPr="000F139C">
        <w:t>_________________________________</w:t>
      </w:r>
    </w:p>
    <w:p w14:paraId="7C1BF35B" w14:textId="77777777" w:rsidR="00993CF7" w:rsidRPr="0001588F" w:rsidRDefault="00993CF7">
      <w:pPr>
        <w:rPr>
          <w:rFonts w:asciiTheme="minorEastAsia" w:eastAsiaTheme="minorEastAsia" w:hAnsiTheme="minorEastAsia"/>
          <w:szCs w:val="21"/>
        </w:rPr>
      </w:pPr>
    </w:p>
    <w:sectPr w:rsidR="00993CF7" w:rsidRPr="0001588F" w:rsidSect="006664D3">
      <w:pgSz w:w="11906" w:h="16838" w:code="9"/>
      <w:pgMar w:top="567" w:right="1134" w:bottom="1134" w:left="1418" w:header="1418" w:footer="1134" w:gutter="0"/>
      <w:cols w:space="425"/>
      <w:formProt w:val="0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9C0E4" w14:textId="77777777" w:rsidR="00150DF7" w:rsidRDefault="00150DF7">
      <w:r>
        <w:separator/>
      </w:r>
    </w:p>
  </w:endnote>
  <w:endnote w:type="continuationSeparator" w:id="0">
    <w:p w14:paraId="7FC3CE15" w14:textId="77777777" w:rsidR="00150DF7" w:rsidRDefault="0015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4933616"/>
      <w:docPartObj>
        <w:docPartGallery w:val="Page Numbers (Bottom of Page)"/>
        <w:docPartUnique/>
      </w:docPartObj>
    </w:sdtPr>
    <w:sdtEndPr/>
    <w:sdtContent>
      <w:p w14:paraId="3F6E63ED" w14:textId="3C5540B1" w:rsidR="00FD7BA6" w:rsidRDefault="00FD7BA6">
        <w:pPr>
          <w:pStyle w:val="af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B6F" w:rsidRPr="001A4B6F">
          <w:rPr>
            <w:noProof/>
            <w:lang w:val="zh-CN"/>
          </w:rPr>
          <w:t>35</w:t>
        </w:r>
        <w:r>
          <w:fldChar w:fldCharType="end"/>
        </w:r>
      </w:p>
    </w:sdtContent>
  </w:sdt>
  <w:p w14:paraId="5122C614" w14:textId="77777777" w:rsidR="00FD7BA6" w:rsidRDefault="00FD7B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BF591" w14:textId="77777777" w:rsidR="00FD7BA6" w:rsidRDefault="00FD7BA6" w:rsidP="00310B22">
    <w:pPr>
      <w:pStyle w:val="aff9"/>
    </w:pPr>
  </w:p>
  <w:p w14:paraId="2FE87D18" w14:textId="77777777" w:rsidR="00FD7BA6" w:rsidRDefault="00FD7BA6">
    <w:pPr>
      <w:pStyle w:val="aff9"/>
    </w:pPr>
  </w:p>
  <w:p w14:paraId="0513BBCB" w14:textId="77777777" w:rsidR="00FD7BA6" w:rsidRDefault="00FD7B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633235"/>
      <w:docPartObj>
        <w:docPartGallery w:val="Page Numbers (Bottom of Page)"/>
        <w:docPartUnique/>
      </w:docPartObj>
    </w:sdtPr>
    <w:sdtEndPr/>
    <w:sdtContent>
      <w:p w14:paraId="501187F4" w14:textId="6B756075" w:rsidR="00FD7BA6" w:rsidRDefault="00FD7BA6">
        <w:pPr>
          <w:pStyle w:val="af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B6F" w:rsidRPr="001A4B6F">
          <w:rPr>
            <w:noProof/>
            <w:lang w:val="zh-CN"/>
          </w:rPr>
          <w:t>50</w:t>
        </w:r>
        <w:r>
          <w:fldChar w:fldCharType="end"/>
        </w:r>
      </w:p>
    </w:sdtContent>
  </w:sdt>
  <w:p w14:paraId="46CE6C0F" w14:textId="77777777" w:rsidR="00FD7BA6" w:rsidRDefault="00FD7BA6" w:rsidP="008B00FE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1F011" w14:textId="77777777" w:rsidR="00150DF7" w:rsidRDefault="00150DF7">
      <w:r>
        <w:separator/>
      </w:r>
    </w:p>
  </w:footnote>
  <w:footnote w:type="continuationSeparator" w:id="0">
    <w:p w14:paraId="6336074C" w14:textId="77777777" w:rsidR="00150DF7" w:rsidRDefault="00150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E5983" w14:textId="77777777" w:rsidR="00FD7BA6" w:rsidRPr="00633308" w:rsidRDefault="00FD7BA6" w:rsidP="007F67C7">
    <w:pPr>
      <w:spacing w:after="220"/>
      <w:jc w:val="right"/>
      <w:rPr>
        <w:rFonts w:ascii="黑体" w:eastAsia="黑体" w:hAnsi="黑体"/>
      </w:rPr>
    </w:pPr>
    <w:r w:rsidRPr="00162164">
      <w:rPr>
        <w:rFonts w:ascii="黑体" w:eastAsia="黑体" w:hAnsi="黑体"/>
      </w:rPr>
      <w:t>Q/XXX XXXXX—XXXX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54CBF" w14:textId="77777777" w:rsidR="00FD7BA6" w:rsidRPr="008B00FE" w:rsidRDefault="00FD7BA6" w:rsidP="007F67C7">
    <w:pPr>
      <w:spacing w:after="220"/>
      <w:jc w:val="right"/>
      <w:rPr>
        <w:rFonts w:ascii="黑体" w:eastAsia="黑体" w:hAnsi="黑体"/>
      </w:rPr>
    </w:pPr>
  </w:p>
  <w:p w14:paraId="05FE29AF" w14:textId="77777777" w:rsidR="00FD7BA6" w:rsidRDefault="00FD7B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62182" w14:textId="77777777" w:rsidR="00FD7BA6" w:rsidRPr="008B00FE" w:rsidRDefault="00FD7BA6" w:rsidP="007F67C7">
    <w:pPr>
      <w:spacing w:after="220"/>
      <w:jc w:val="right"/>
      <w:rPr>
        <w:rFonts w:ascii="黑体" w:eastAsia="黑体" w:hAnsi="黑体"/>
      </w:rPr>
    </w:pPr>
    <w:r w:rsidRPr="00162164">
      <w:rPr>
        <w:rFonts w:ascii="黑体" w:eastAsia="黑体" w:hAnsi="黑体"/>
      </w:rPr>
      <w:t>Q/XXX XXXXX—XXXX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64"/>
    <w:multiLevelType w:val="multilevel"/>
    <w:tmpl w:val="45589B5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2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AE367E9"/>
    <w:multiLevelType w:val="multilevel"/>
    <w:tmpl w:val="68FAB4E2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4">
    <w:nsid w:val="0DDE2B46"/>
    <w:multiLevelType w:val="multilevel"/>
    <w:tmpl w:val="6978C306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5">
    <w:nsid w:val="18E113D1"/>
    <w:multiLevelType w:val="hybridMultilevel"/>
    <w:tmpl w:val="11C614E2"/>
    <w:lvl w:ilvl="0" w:tplc="648CE6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F583A"/>
    <w:multiLevelType w:val="multilevel"/>
    <w:tmpl w:val="F8D0F384"/>
    <w:lvl w:ilvl="0">
      <w:start w:val="1"/>
      <w:numFmt w:val="decimal"/>
      <w:lvlRestart w:val="0"/>
      <w:pStyle w:val="a3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7">
    <w:nsid w:val="1FC91163"/>
    <w:multiLevelType w:val="multilevel"/>
    <w:tmpl w:val="DFBE03B4"/>
    <w:lvl w:ilvl="0">
      <w:start w:val="1"/>
      <w:numFmt w:val="decimal"/>
      <w:pStyle w:val="a4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5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6"/>
      <w:suff w:val="nothing"/>
      <w:lvlText w:val="%1.%2.%3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7"/>
      <w:suff w:val="nothing"/>
      <w:lvlText w:val="%1.%2.%3.%4　"/>
      <w:lvlJc w:val="left"/>
      <w:pPr>
        <w:ind w:left="2552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>
    <w:nsid w:val="20411EA2"/>
    <w:multiLevelType w:val="hybridMultilevel"/>
    <w:tmpl w:val="CB3401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1876B8B"/>
    <w:multiLevelType w:val="hybridMultilevel"/>
    <w:tmpl w:val="2020E792"/>
    <w:lvl w:ilvl="0" w:tplc="B1E8A906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D5466E"/>
    <w:multiLevelType w:val="hybridMultilevel"/>
    <w:tmpl w:val="86225130"/>
    <w:lvl w:ilvl="0" w:tplc="F8DA49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8F7113"/>
    <w:multiLevelType w:val="multilevel"/>
    <w:tmpl w:val="76786F08"/>
    <w:lvl w:ilvl="0">
      <w:start w:val="1"/>
      <w:numFmt w:val="upperLetter"/>
      <w:pStyle w:val="aa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b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2">
    <w:nsid w:val="2AF94E3B"/>
    <w:multiLevelType w:val="hybridMultilevel"/>
    <w:tmpl w:val="F4363BF2"/>
    <w:lvl w:ilvl="0" w:tplc="B1E8A906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5917C3"/>
    <w:multiLevelType w:val="multilevel"/>
    <w:tmpl w:val="C9A69A3E"/>
    <w:lvl w:ilvl="0">
      <w:start w:val="1"/>
      <w:numFmt w:val="none"/>
      <w:pStyle w:val="ac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d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e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4">
    <w:nsid w:val="2D1248FC"/>
    <w:multiLevelType w:val="hybridMultilevel"/>
    <w:tmpl w:val="A58087C8"/>
    <w:lvl w:ilvl="0" w:tplc="CDE676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627E31"/>
    <w:multiLevelType w:val="hybridMultilevel"/>
    <w:tmpl w:val="C4242EB4"/>
    <w:lvl w:ilvl="0" w:tplc="04090019">
      <w:start w:val="1"/>
      <w:numFmt w:val="lowerLetter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392321DD"/>
    <w:multiLevelType w:val="hybridMultilevel"/>
    <w:tmpl w:val="CBBC87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E4002C"/>
    <w:multiLevelType w:val="hybridMultilevel"/>
    <w:tmpl w:val="8FAE7262"/>
    <w:lvl w:ilvl="0" w:tplc="2D90322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84756D"/>
    <w:multiLevelType w:val="hybridMultilevel"/>
    <w:tmpl w:val="4DCABCEA"/>
    <w:lvl w:ilvl="0" w:tplc="CA3035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733618"/>
    <w:multiLevelType w:val="multilevel"/>
    <w:tmpl w:val="193A04F0"/>
    <w:lvl w:ilvl="0">
      <w:start w:val="1"/>
      <w:numFmt w:val="decimal"/>
      <w:pStyle w:val="af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20">
    <w:nsid w:val="44C50F90"/>
    <w:multiLevelType w:val="multilevel"/>
    <w:tmpl w:val="ED0C9B78"/>
    <w:lvl w:ilvl="0">
      <w:start w:val="1"/>
      <w:numFmt w:val="lowerLetter"/>
      <w:pStyle w:val="af0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1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2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21">
    <w:nsid w:val="4B733A5F"/>
    <w:multiLevelType w:val="multilevel"/>
    <w:tmpl w:val="2894FF02"/>
    <w:lvl w:ilvl="0">
      <w:start w:val="1"/>
      <w:numFmt w:val="decimal"/>
      <w:lvlRestart w:val="0"/>
      <w:pStyle w:val="af3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22">
    <w:nsid w:val="4BF25335"/>
    <w:multiLevelType w:val="hybridMultilevel"/>
    <w:tmpl w:val="B89025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0186616"/>
    <w:multiLevelType w:val="hybridMultilevel"/>
    <w:tmpl w:val="7132F7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7C2AF5"/>
    <w:multiLevelType w:val="multilevel"/>
    <w:tmpl w:val="5AB41562"/>
    <w:lvl w:ilvl="0">
      <w:start w:val="1"/>
      <w:numFmt w:val="decimal"/>
      <w:pStyle w:val="af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5">
    <w:nsid w:val="5963645C"/>
    <w:multiLevelType w:val="hybridMultilevel"/>
    <w:tmpl w:val="9FB20C2C"/>
    <w:lvl w:ilvl="0" w:tplc="D30E7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B55DC2"/>
    <w:multiLevelType w:val="multilevel"/>
    <w:tmpl w:val="9DCC486E"/>
    <w:lvl w:ilvl="0">
      <w:start w:val="1"/>
      <w:numFmt w:val="upperLetter"/>
      <w:pStyle w:val="af5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6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7">
    <w:nsid w:val="646260FA"/>
    <w:multiLevelType w:val="multilevel"/>
    <w:tmpl w:val="9E802AEE"/>
    <w:lvl w:ilvl="0">
      <w:start w:val="1"/>
      <w:numFmt w:val="decimal"/>
      <w:pStyle w:val="af7"/>
      <w:suff w:val="nothing"/>
      <w:lvlText w:val="表%1　"/>
      <w:lvlJc w:val="left"/>
      <w:pPr>
        <w:ind w:left="3969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6.4.%3.2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CDA25F52"/>
    <w:lvl w:ilvl="0">
      <w:start w:val="1"/>
      <w:numFmt w:val="upperLetter"/>
      <w:pStyle w:val="af8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  <w:lang w:val="en-US"/>
      </w:rPr>
    </w:lvl>
    <w:lvl w:ilvl="1">
      <w:start w:val="1"/>
      <w:numFmt w:val="decimal"/>
      <w:pStyle w:val="af9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a"/>
      <w:suff w:val="nothing"/>
      <w:lvlText w:val="%1.%2.%3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b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D6C07CD"/>
    <w:multiLevelType w:val="multilevel"/>
    <w:tmpl w:val="7A408B34"/>
    <w:lvl w:ilvl="0">
      <w:start w:val="1"/>
      <w:numFmt w:val="lowerLetter"/>
      <w:pStyle w:val="afe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e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0">
    <w:nsid w:val="6DBF04F4"/>
    <w:multiLevelType w:val="multilevel"/>
    <w:tmpl w:val="5BEC0A32"/>
    <w:lvl w:ilvl="0">
      <w:start w:val="1"/>
      <w:numFmt w:val="none"/>
      <w:pStyle w:val="aff"/>
      <w:suff w:val="nothing"/>
      <w:lvlText w:val="%1注："/>
      <w:lvlJc w:val="left"/>
      <w:pPr>
        <w:ind w:left="505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31">
    <w:nsid w:val="75BE586D"/>
    <w:multiLevelType w:val="hybridMultilevel"/>
    <w:tmpl w:val="26D29F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30"/>
  </w:num>
  <w:num w:numId="3">
    <w:abstractNumId w:val="1"/>
  </w:num>
  <w:num w:numId="4">
    <w:abstractNumId w:val="13"/>
  </w:num>
  <w:num w:numId="5">
    <w:abstractNumId w:val="6"/>
  </w:num>
  <w:num w:numId="6">
    <w:abstractNumId w:val="21"/>
  </w:num>
  <w:num w:numId="7">
    <w:abstractNumId w:val="26"/>
  </w:num>
  <w:num w:numId="8">
    <w:abstractNumId w:val="11"/>
  </w:num>
  <w:num w:numId="9">
    <w:abstractNumId w:val="28"/>
  </w:num>
  <w:num w:numId="10">
    <w:abstractNumId w:val="29"/>
  </w:num>
  <w:num w:numId="11">
    <w:abstractNumId w:val="2"/>
  </w:num>
  <w:num w:numId="12">
    <w:abstractNumId w:val="19"/>
  </w:num>
  <w:num w:numId="13">
    <w:abstractNumId w:val="4"/>
  </w:num>
  <w:num w:numId="14">
    <w:abstractNumId w:val="27"/>
  </w:num>
  <w:num w:numId="15">
    <w:abstractNumId w:val="24"/>
  </w:num>
  <w:num w:numId="16">
    <w:abstractNumId w:val="20"/>
  </w:num>
  <w:num w:numId="17">
    <w:abstractNumId w:val="7"/>
  </w:num>
  <w:num w:numId="18">
    <w:abstractNumId w:val="0"/>
  </w:num>
  <w:num w:numId="19">
    <w:abstractNumId w:val="10"/>
  </w:num>
  <w:num w:numId="20">
    <w:abstractNumId w:val="25"/>
  </w:num>
  <w:num w:numId="21">
    <w:abstractNumId w:val="14"/>
  </w:num>
  <w:num w:numId="22">
    <w:abstractNumId w:val="18"/>
  </w:num>
  <w:num w:numId="23">
    <w:abstractNumId w:val="5"/>
  </w:num>
  <w:num w:numId="24">
    <w:abstractNumId w:val="9"/>
  </w:num>
  <w:num w:numId="25">
    <w:abstractNumId w:val="12"/>
  </w:num>
  <w:num w:numId="26">
    <w:abstractNumId w:val="16"/>
  </w:num>
  <w:num w:numId="27">
    <w:abstractNumId w:val="8"/>
  </w:num>
  <w:num w:numId="28">
    <w:abstractNumId w:val="23"/>
  </w:num>
  <w:num w:numId="29">
    <w:abstractNumId w:val="31"/>
  </w:num>
  <w:num w:numId="30">
    <w:abstractNumId w:val="15"/>
  </w:num>
  <w:num w:numId="31">
    <w:abstractNumId w:val="22"/>
  </w:num>
  <w:num w:numId="32">
    <w:abstractNumId w:val="17"/>
  </w:num>
  <w:num w:numId="33">
    <w:abstractNumId w:val="7"/>
  </w:num>
  <w:num w:numId="34">
    <w:abstractNumId w:val="7"/>
  </w:num>
  <w:num w:numId="35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70"/>
    <w:rsid w:val="00000244"/>
    <w:rsid w:val="0000100C"/>
    <w:rsid w:val="0000185F"/>
    <w:rsid w:val="000032C2"/>
    <w:rsid w:val="000038FD"/>
    <w:rsid w:val="00005397"/>
    <w:rsid w:val="0000586F"/>
    <w:rsid w:val="0000615D"/>
    <w:rsid w:val="00013D86"/>
    <w:rsid w:val="00013E02"/>
    <w:rsid w:val="00013F9E"/>
    <w:rsid w:val="000148E2"/>
    <w:rsid w:val="0001495C"/>
    <w:rsid w:val="00014A5F"/>
    <w:rsid w:val="0001588F"/>
    <w:rsid w:val="00017135"/>
    <w:rsid w:val="000172C1"/>
    <w:rsid w:val="00017D5E"/>
    <w:rsid w:val="00020ACA"/>
    <w:rsid w:val="0002143C"/>
    <w:rsid w:val="0002240E"/>
    <w:rsid w:val="00024437"/>
    <w:rsid w:val="00024FEE"/>
    <w:rsid w:val="00025A65"/>
    <w:rsid w:val="00025E66"/>
    <w:rsid w:val="000268CC"/>
    <w:rsid w:val="00026B38"/>
    <w:rsid w:val="00026B53"/>
    <w:rsid w:val="00026C31"/>
    <w:rsid w:val="00026D5E"/>
    <w:rsid w:val="00026EBD"/>
    <w:rsid w:val="00027280"/>
    <w:rsid w:val="000276C6"/>
    <w:rsid w:val="00027E42"/>
    <w:rsid w:val="00031C3F"/>
    <w:rsid w:val="000320A7"/>
    <w:rsid w:val="00033242"/>
    <w:rsid w:val="00033CC1"/>
    <w:rsid w:val="00034707"/>
    <w:rsid w:val="00035188"/>
    <w:rsid w:val="00035925"/>
    <w:rsid w:val="00035C9E"/>
    <w:rsid w:val="00035F38"/>
    <w:rsid w:val="0003609A"/>
    <w:rsid w:val="000405AD"/>
    <w:rsid w:val="00040F3A"/>
    <w:rsid w:val="00041595"/>
    <w:rsid w:val="000423B9"/>
    <w:rsid w:val="00042439"/>
    <w:rsid w:val="00042C52"/>
    <w:rsid w:val="00043246"/>
    <w:rsid w:val="00043DE9"/>
    <w:rsid w:val="0004411A"/>
    <w:rsid w:val="00044330"/>
    <w:rsid w:val="00044A82"/>
    <w:rsid w:val="00044D40"/>
    <w:rsid w:val="000458CF"/>
    <w:rsid w:val="00045C04"/>
    <w:rsid w:val="0005001D"/>
    <w:rsid w:val="00050401"/>
    <w:rsid w:val="00050528"/>
    <w:rsid w:val="0005095E"/>
    <w:rsid w:val="000514C7"/>
    <w:rsid w:val="000518F0"/>
    <w:rsid w:val="00051A6A"/>
    <w:rsid w:val="00052AFB"/>
    <w:rsid w:val="0005321D"/>
    <w:rsid w:val="00053812"/>
    <w:rsid w:val="00053CFF"/>
    <w:rsid w:val="00055061"/>
    <w:rsid w:val="0005524C"/>
    <w:rsid w:val="000563C4"/>
    <w:rsid w:val="00056560"/>
    <w:rsid w:val="000567D1"/>
    <w:rsid w:val="00057963"/>
    <w:rsid w:val="00060593"/>
    <w:rsid w:val="00060A69"/>
    <w:rsid w:val="00061854"/>
    <w:rsid w:val="00062BD7"/>
    <w:rsid w:val="0006320A"/>
    <w:rsid w:val="000634D2"/>
    <w:rsid w:val="000638AA"/>
    <w:rsid w:val="00063D56"/>
    <w:rsid w:val="00064E71"/>
    <w:rsid w:val="00065035"/>
    <w:rsid w:val="00066714"/>
    <w:rsid w:val="00066789"/>
    <w:rsid w:val="00066F96"/>
    <w:rsid w:val="00067CDF"/>
    <w:rsid w:val="00071328"/>
    <w:rsid w:val="0007197A"/>
    <w:rsid w:val="00072281"/>
    <w:rsid w:val="000735E3"/>
    <w:rsid w:val="00074FBE"/>
    <w:rsid w:val="00076D2B"/>
    <w:rsid w:val="000810E9"/>
    <w:rsid w:val="00081C24"/>
    <w:rsid w:val="00082410"/>
    <w:rsid w:val="00083A09"/>
    <w:rsid w:val="000851AD"/>
    <w:rsid w:val="00085484"/>
    <w:rsid w:val="0008587D"/>
    <w:rsid w:val="00087351"/>
    <w:rsid w:val="0009005E"/>
    <w:rsid w:val="0009012F"/>
    <w:rsid w:val="000910C3"/>
    <w:rsid w:val="000911B0"/>
    <w:rsid w:val="00091AAA"/>
    <w:rsid w:val="00092857"/>
    <w:rsid w:val="00093B85"/>
    <w:rsid w:val="00093DDB"/>
    <w:rsid w:val="000942FF"/>
    <w:rsid w:val="00097C0B"/>
    <w:rsid w:val="00097FB3"/>
    <w:rsid w:val="000A033D"/>
    <w:rsid w:val="000A0C87"/>
    <w:rsid w:val="000A1F3F"/>
    <w:rsid w:val="000A20A9"/>
    <w:rsid w:val="000A210F"/>
    <w:rsid w:val="000A3205"/>
    <w:rsid w:val="000A3A38"/>
    <w:rsid w:val="000A40C4"/>
    <w:rsid w:val="000A48B1"/>
    <w:rsid w:val="000A629D"/>
    <w:rsid w:val="000A6E9A"/>
    <w:rsid w:val="000A7412"/>
    <w:rsid w:val="000A781B"/>
    <w:rsid w:val="000A7D01"/>
    <w:rsid w:val="000B06FF"/>
    <w:rsid w:val="000B134E"/>
    <w:rsid w:val="000B205F"/>
    <w:rsid w:val="000B21AB"/>
    <w:rsid w:val="000B2DC4"/>
    <w:rsid w:val="000B3143"/>
    <w:rsid w:val="000B3F83"/>
    <w:rsid w:val="000B404C"/>
    <w:rsid w:val="000B4154"/>
    <w:rsid w:val="000B6F1F"/>
    <w:rsid w:val="000C065C"/>
    <w:rsid w:val="000C0BB5"/>
    <w:rsid w:val="000C1DA6"/>
    <w:rsid w:val="000C22C9"/>
    <w:rsid w:val="000C235D"/>
    <w:rsid w:val="000C2880"/>
    <w:rsid w:val="000C2968"/>
    <w:rsid w:val="000C29B6"/>
    <w:rsid w:val="000C2C1A"/>
    <w:rsid w:val="000C2E64"/>
    <w:rsid w:val="000C4275"/>
    <w:rsid w:val="000C4642"/>
    <w:rsid w:val="000C47EE"/>
    <w:rsid w:val="000C4B31"/>
    <w:rsid w:val="000C4C3D"/>
    <w:rsid w:val="000C5C28"/>
    <w:rsid w:val="000C6B05"/>
    <w:rsid w:val="000C6DD6"/>
    <w:rsid w:val="000C72C3"/>
    <w:rsid w:val="000C73D4"/>
    <w:rsid w:val="000C756F"/>
    <w:rsid w:val="000C7C18"/>
    <w:rsid w:val="000C7C3C"/>
    <w:rsid w:val="000C7D7D"/>
    <w:rsid w:val="000C7EE6"/>
    <w:rsid w:val="000D0355"/>
    <w:rsid w:val="000D0A9E"/>
    <w:rsid w:val="000D17F4"/>
    <w:rsid w:val="000D34E1"/>
    <w:rsid w:val="000D396E"/>
    <w:rsid w:val="000D3D4C"/>
    <w:rsid w:val="000D4F51"/>
    <w:rsid w:val="000D5CF7"/>
    <w:rsid w:val="000D6543"/>
    <w:rsid w:val="000D662D"/>
    <w:rsid w:val="000D6F6A"/>
    <w:rsid w:val="000D700B"/>
    <w:rsid w:val="000D718B"/>
    <w:rsid w:val="000E0131"/>
    <w:rsid w:val="000E0415"/>
    <w:rsid w:val="000E0C46"/>
    <w:rsid w:val="000E155F"/>
    <w:rsid w:val="000E20E1"/>
    <w:rsid w:val="000E2175"/>
    <w:rsid w:val="000E3593"/>
    <w:rsid w:val="000E4997"/>
    <w:rsid w:val="000E58F0"/>
    <w:rsid w:val="000E7016"/>
    <w:rsid w:val="000E76B9"/>
    <w:rsid w:val="000E7881"/>
    <w:rsid w:val="000F0230"/>
    <w:rsid w:val="000F030C"/>
    <w:rsid w:val="000F0488"/>
    <w:rsid w:val="000F129C"/>
    <w:rsid w:val="000F139C"/>
    <w:rsid w:val="000F27B5"/>
    <w:rsid w:val="000F48A4"/>
    <w:rsid w:val="000F57FC"/>
    <w:rsid w:val="000F5846"/>
    <w:rsid w:val="000F7A8D"/>
    <w:rsid w:val="001002E6"/>
    <w:rsid w:val="001033B6"/>
    <w:rsid w:val="00103C4F"/>
    <w:rsid w:val="00104776"/>
    <w:rsid w:val="00104BC4"/>
    <w:rsid w:val="00104CBB"/>
    <w:rsid w:val="00105373"/>
    <w:rsid w:val="00105445"/>
    <w:rsid w:val="001056DE"/>
    <w:rsid w:val="001067A9"/>
    <w:rsid w:val="00111189"/>
    <w:rsid w:val="001124C0"/>
    <w:rsid w:val="00112776"/>
    <w:rsid w:val="0011624F"/>
    <w:rsid w:val="00116718"/>
    <w:rsid w:val="00116C94"/>
    <w:rsid w:val="00117AD8"/>
    <w:rsid w:val="00117F63"/>
    <w:rsid w:val="001209B3"/>
    <w:rsid w:val="001213D6"/>
    <w:rsid w:val="00121D12"/>
    <w:rsid w:val="001228BB"/>
    <w:rsid w:val="00122C67"/>
    <w:rsid w:val="00122F83"/>
    <w:rsid w:val="0012374C"/>
    <w:rsid w:val="0012405A"/>
    <w:rsid w:val="001248EC"/>
    <w:rsid w:val="001266C8"/>
    <w:rsid w:val="00126F12"/>
    <w:rsid w:val="0013175F"/>
    <w:rsid w:val="00131FA4"/>
    <w:rsid w:val="00133BE4"/>
    <w:rsid w:val="00135157"/>
    <w:rsid w:val="00137017"/>
    <w:rsid w:val="00140661"/>
    <w:rsid w:val="001406BE"/>
    <w:rsid w:val="001439FD"/>
    <w:rsid w:val="001466C2"/>
    <w:rsid w:val="00150CC5"/>
    <w:rsid w:val="00150DF7"/>
    <w:rsid w:val="00150F8A"/>
    <w:rsid w:val="001512B4"/>
    <w:rsid w:val="001520D2"/>
    <w:rsid w:val="00152988"/>
    <w:rsid w:val="00157D5D"/>
    <w:rsid w:val="00161099"/>
    <w:rsid w:val="001613F0"/>
    <w:rsid w:val="00161BD3"/>
    <w:rsid w:val="001620A5"/>
    <w:rsid w:val="00162164"/>
    <w:rsid w:val="00163626"/>
    <w:rsid w:val="00164623"/>
    <w:rsid w:val="00164E53"/>
    <w:rsid w:val="001664F0"/>
    <w:rsid w:val="0016699D"/>
    <w:rsid w:val="001677ED"/>
    <w:rsid w:val="00171F3F"/>
    <w:rsid w:val="00172F85"/>
    <w:rsid w:val="00173208"/>
    <w:rsid w:val="0017341C"/>
    <w:rsid w:val="001734DA"/>
    <w:rsid w:val="00173C03"/>
    <w:rsid w:val="00174316"/>
    <w:rsid w:val="001744C9"/>
    <w:rsid w:val="00175159"/>
    <w:rsid w:val="001756C0"/>
    <w:rsid w:val="00175761"/>
    <w:rsid w:val="001758D1"/>
    <w:rsid w:val="00176208"/>
    <w:rsid w:val="001766E8"/>
    <w:rsid w:val="00176720"/>
    <w:rsid w:val="001771BD"/>
    <w:rsid w:val="00181961"/>
    <w:rsid w:val="0018211B"/>
    <w:rsid w:val="001840D3"/>
    <w:rsid w:val="00187056"/>
    <w:rsid w:val="001900F8"/>
    <w:rsid w:val="001903F1"/>
    <w:rsid w:val="00191258"/>
    <w:rsid w:val="0019208D"/>
    <w:rsid w:val="00192680"/>
    <w:rsid w:val="00192B64"/>
    <w:rsid w:val="00193037"/>
    <w:rsid w:val="0019385C"/>
    <w:rsid w:val="00193A2C"/>
    <w:rsid w:val="00194074"/>
    <w:rsid w:val="00194841"/>
    <w:rsid w:val="00194B18"/>
    <w:rsid w:val="00196509"/>
    <w:rsid w:val="001A01E2"/>
    <w:rsid w:val="001A0389"/>
    <w:rsid w:val="001A0437"/>
    <w:rsid w:val="001A11D3"/>
    <w:rsid w:val="001A1E21"/>
    <w:rsid w:val="001A2190"/>
    <w:rsid w:val="001A25CB"/>
    <w:rsid w:val="001A288E"/>
    <w:rsid w:val="001A290E"/>
    <w:rsid w:val="001A3E6B"/>
    <w:rsid w:val="001A415D"/>
    <w:rsid w:val="001A44EF"/>
    <w:rsid w:val="001A47D0"/>
    <w:rsid w:val="001A4B6F"/>
    <w:rsid w:val="001A5A04"/>
    <w:rsid w:val="001A5D2A"/>
    <w:rsid w:val="001A622A"/>
    <w:rsid w:val="001A6405"/>
    <w:rsid w:val="001A6C94"/>
    <w:rsid w:val="001A6F28"/>
    <w:rsid w:val="001A7779"/>
    <w:rsid w:val="001B06FB"/>
    <w:rsid w:val="001B1058"/>
    <w:rsid w:val="001B1643"/>
    <w:rsid w:val="001B2F72"/>
    <w:rsid w:val="001B3ACA"/>
    <w:rsid w:val="001B6DC2"/>
    <w:rsid w:val="001B71FC"/>
    <w:rsid w:val="001C071C"/>
    <w:rsid w:val="001C0E63"/>
    <w:rsid w:val="001C149C"/>
    <w:rsid w:val="001C1C7A"/>
    <w:rsid w:val="001C21AC"/>
    <w:rsid w:val="001C2F86"/>
    <w:rsid w:val="001C4129"/>
    <w:rsid w:val="001C44C6"/>
    <w:rsid w:val="001C47BA"/>
    <w:rsid w:val="001C59EA"/>
    <w:rsid w:val="001C5BF4"/>
    <w:rsid w:val="001C64A0"/>
    <w:rsid w:val="001C6811"/>
    <w:rsid w:val="001C69D6"/>
    <w:rsid w:val="001C6B19"/>
    <w:rsid w:val="001D07BA"/>
    <w:rsid w:val="001D08D6"/>
    <w:rsid w:val="001D406C"/>
    <w:rsid w:val="001D41EE"/>
    <w:rsid w:val="001D607D"/>
    <w:rsid w:val="001D7743"/>
    <w:rsid w:val="001D797D"/>
    <w:rsid w:val="001E0380"/>
    <w:rsid w:val="001E06FE"/>
    <w:rsid w:val="001E13B1"/>
    <w:rsid w:val="001E178C"/>
    <w:rsid w:val="001E17BD"/>
    <w:rsid w:val="001E2E36"/>
    <w:rsid w:val="001E2E51"/>
    <w:rsid w:val="001E3267"/>
    <w:rsid w:val="001E3319"/>
    <w:rsid w:val="001E3A0D"/>
    <w:rsid w:val="001E3BA0"/>
    <w:rsid w:val="001E410C"/>
    <w:rsid w:val="001E588A"/>
    <w:rsid w:val="001E74FF"/>
    <w:rsid w:val="001E7B1A"/>
    <w:rsid w:val="001F0723"/>
    <w:rsid w:val="001F220B"/>
    <w:rsid w:val="001F2E6F"/>
    <w:rsid w:val="001F3A19"/>
    <w:rsid w:val="001F3C47"/>
    <w:rsid w:val="001F406E"/>
    <w:rsid w:val="001F441B"/>
    <w:rsid w:val="001F4E24"/>
    <w:rsid w:val="001F5B4E"/>
    <w:rsid w:val="001F6E87"/>
    <w:rsid w:val="001F7A3A"/>
    <w:rsid w:val="0020039F"/>
    <w:rsid w:val="002011F0"/>
    <w:rsid w:val="00204CB8"/>
    <w:rsid w:val="002079B0"/>
    <w:rsid w:val="002110A7"/>
    <w:rsid w:val="00211249"/>
    <w:rsid w:val="00211452"/>
    <w:rsid w:val="002120B6"/>
    <w:rsid w:val="002121F6"/>
    <w:rsid w:val="00213A4F"/>
    <w:rsid w:val="00214481"/>
    <w:rsid w:val="00214B14"/>
    <w:rsid w:val="002178E6"/>
    <w:rsid w:val="002178F5"/>
    <w:rsid w:val="002201FA"/>
    <w:rsid w:val="00220A6E"/>
    <w:rsid w:val="00221615"/>
    <w:rsid w:val="0022199C"/>
    <w:rsid w:val="00225B1B"/>
    <w:rsid w:val="00226ED4"/>
    <w:rsid w:val="0022736F"/>
    <w:rsid w:val="00227C9D"/>
    <w:rsid w:val="00230A65"/>
    <w:rsid w:val="00231128"/>
    <w:rsid w:val="00231AFC"/>
    <w:rsid w:val="00231CCF"/>
    <w:rsid w:val="0023213C"/>
    <w:rsid w:val="002330B1"/>
    <w:rsid w:val="002330F9"/>
    <w:rsid w:val="002338DC"/>
    <w:rsid w:val="00234467"/>
    <w:rsid w:val="002344B9"/>
    <w:rsid w:val="002345DF"/>
    <w:rsid w:val="0023510B"/>
    <w:rsid w:val="00235273"/>
    <w:rsid w:val="00236260"/>
    <w:rsid w:val="00237499"/>
    <w:rsid w:val="00237D8D"/>
    <w:rsid w:val="00240033"/>
    <w:rsid w:val="00241102"/>
    <w:rsid w:val="00241DA2"/>
    <w:rsid w:val="0024202A"/>
    <w:rsid w:val="002430C9"/>
    <w:rsid w:val="00245AB3"/>
    <w:rsid w:val="0024696E"/>
    <w:rsid w:val="00247056"/>
    <w:rsid w:val="00247073"/>
    <w:rsid w:val="00247432"/>
    <w:rsid w:val="00247FEE"/>
    <w:rsid w:val="00250E7D"/>
    <w:rsid w:val="00251001"/>
    <w:rsid w:val="00251212"/>
    <w:rsid w:val="00252748"/>
    <w:rsid w:val="002531A0"/>
    <w:rsid w:val="00253D6B"/>
    <w:rsid w:val="002541E4"/>
    <w:rsid w:val="002544DD"/>
    <w:rsid w:val="002547F2"/>
    <w:rsid w:val="0025567B"/>
    <w:rsid w:val="0025652B"/>
    <w:rsid w:val="002565D5"/>
    <w:rsid w:val="00260512"/>
    <w:rsid w:val="002622C0"/>
    <w:rsid w:val="00262DE1"/>
    <w:rsid w:val="0026312A"/>
    <w:rsid w:val="00263A17"/>
    <w:rsid w:val="00263C11"/>
    <w:rsid w:val="00265203"/>
    <w:rsid w:val="002658F2"/>
    <w:rsid w:val="002659E9"/>
    <w:rsid w:val="00270F0E"/>
    <w:rsid w:val="0027154A"/>
    <w:rsid w:val="0027239B"/>
    <w:rsid w:val="00272BED"/>
    <w:rsid w:val="002734E0"/>
    <w:rsid w:val="0027445D"/>
    <w:rsid w:val="002749BA"/>
    <w:rsid w:val="00274BEA"/>
    <w:rsid w:val="00275017"/>
    <w:rsid w:val="00276298"/>
    <w:rsid w:val="002778AE"/>
    <w:rsid w:val="0028034A"/>
    <w:rsid w:val="002805E5"/>
    <w:rsid w:val="00281D40"/>
    <w:rsid w:val="0028269A"/>
    <w:rsid w:val="0028276B"/>
    <w:rsid w:val="00282F39"/>
    <w:rsid w:val="00283590"/>
    <w:rsid w:val="00283EB4"/>
    <w:rsid w:val="002841D0"/>
    <w:rsid w:val="00286973"/>
    <w:rsid w:val="0028716C"/>
    <w:rsid w:val="00287669"/>
    <w:rsid w:val="00287754"/>
    <w:rsid w:val="002903BF"/>
    <w:rsid w:val="002927A8"/>
    <w:rsid w:val="00292FE3"/>
    <w:rsid w:val="00294E70"/>
    <w:rsid w:val="00297C55"/>
    <w:rsid w:val="002A1924"/>
    <w:rsid w:val="002A257B"/>
    <w:rsid w:val="002A25BA"/>
    <w:rsid w:val="002A3FD1"/>
    <w:rsid w:val="002A4387"/>
    <w:rsid w:val="002A5CB7"/>
    <w:rsid w:val="002A5DA2"/>
    <w:rsid w:val="002A7420"/>
    <w:rsid w:val="002A78A2"/>
    <w:rsid w:val="002B06F5"/>
    <w:rsid w:val="002B0E81"/>
    <w:rsid w:val="002B0F12"/>
    <w:rsid w:val="002B0F96"/>
    <w:rsid w:val="002B1308"/>
    <w:rsid w:val="002B2920"/>
    <w:rsid w:val="002B29C5"/>
    <w:rsid w:val="002B3D78"/>
    <w:rsid w:val="002B4554"/>
    <w:rsid w:val="002B4591"/>
    <w:rsid w:val="002B5BA1"/>
    <w:rsid w:val="002B7A49"/>
    <w:rsid w:val="002B7E54"/>
    <w:rsid w:val="002C09D1"/>
    <w:rsid w:val="002C0BC2"/>
    <w:rsid w:val="002C19B0"/>
    <w:rsid w:val="002C1C6B"/>
    <w:rsid w:val="002C27F0"/>
    <w:rsid w:val="002C31C2"/>
    <w:rsid w:val="002C3BE2"/>
    <w:rsid w:val="002C42C9"/>
    <w:rsid w:val="002C459B"/>
    <w:rsid w:val="002C4D6B"/>
    <w:rsid w:val="002C6EEA"/>
    <w:rsid w:val="002C72D8"/>
    <w:rsid w:val="002C77AB"/>
    <w:rsid w:val="002D11FA"/>
    <w:rsid w:val="002D15C4"/>
    <w:rsid w:val="002D1E82"/>
    <w:rsid w:val="002D23DD"/>
    <w:rsid w:val="002D3B20"/>
    <w:rsid w:val="002D6696"/>
    <w:rsid w:val="002D7D88"/>
    <w:rsid w:val="002E0615"/>
    <w:rsid w:val="002E09B8"/>
    <w:rsid w:val="002E0DDF"/>
    <w:rsid w:val="002E1D13"/>
    <w:rsid w:val="002E2655"/>
    <w:rsid w:val="002E2906"/>
    <w:rsid w:val="002E2B22"/>
    <w:rsid w:val="002E4763"/>
    <w:rsid w:val="002E4FEC"/>
    <w:rsid w:val="002E5614"/>
    <w:rsid w:val="002E5635"/>
    <w:rsid w:val="002E64C3"/>
    <w:rsid w:val="002E64CD"/>
    <w:rsid w:val="002E6A2C"/>
    <w:rsid w:val="002E6C5C"/>
    <w:rsid w:val="002F044D"/>
    <w:rsid w:val="002F10D6"/>
    <w:rsid w:val="002F1B05"/>
    <w:rsid w:val="002F1D8C"/>
    <w:rsid w:val="002F21DA"/>
    <w:rsid w:val="002F3729"/>
    <w:rsid w:val="002F61DB"/>
    <w:rsid w:val="002F61EE"/>
    <w:rsid w:val="002F751C"/>
    <w:rsid w:val="00300596"/>
    <w:rsid w:val="00300EA5"/>
    <w:rsid w:val="00301D87"/>
    <w:rsid w:val="00301F39"/>
    <w:rsid w:val="00302006"/>
    <w:rsid w:val="00302B29"/>
    <w:rsid w:val="00302F21"/>
    <w:rsid w:val="003033F3"/>
    <w:rsid w:val="003049F5"/>
    <w:rsid w:val="003073CD"/>
    <w:rsid w:val="00310B22"/>
    <w:rsid w:val="00312E16"/>
    <w:rsid w:val="0031305D"/>
    <w:rsid w:val="00313726"/>
    <w:rsid w:val="00313FC0"/>
    <w:rsid w:val="003147F5"/>
    <w:rsid w:val="003167D7"/>
    <w:rsid w:val="00316818"/>
    <w:rsid w:val="0031695A"/>
    <w:rsid w:val="00316F32"/>
    <w:rsid w:val="00320DFB"/>
    <w:rsid w:val="00321CC6"/>
    <w:rsid w:val="00322374"/>
    <w:rsid w:val="00322A01"/>
    <w:rsid w:val="003233D1"/>
    <w:rsid w:val="00323BB4"/>
    <w:rsid w:val="00324A24"/>
    <w:rsid w:val="00325624"/>
    <w:rsid w:val="00325926"/>
    <w:rsid w:val="00325A9B"/>
    <w:rsid w:val="00326263"/>
    <w:rsid w:val="00327513"/>
    <w:rsid w:val="00327599"/>
    <w:rsid w:val="00327A8A"/>
    <w:rsid w:val="00327CD0"/>
    <w:rsid w:val="00330766"/>
    <w:rsid w:val="00330E56"/>
    <w:rsid w:val="0033141B"/>
    <w:rsid w:val="00331FC2"/>
    <w:rsid w:val="003320BE"/>
    <w:rsid w:val="00334040"/>
    <w:rsid w:val="003343C5"/>
    <w:rsid w:val="00334FCF"/>
    <w:rsid w:val="0033585F"/>
    <w:rsid w:val="00335BED"/>
    <w:rsid w:val="00335E8A"/>
    <w:rsid w:val="00336610"/>
    <w:rsid w:val="00337126"/>
    <w:rsid w:val="00337F36"/>
    <w:rsid w:val="00340DE1"/>
    <w:rsid w:val="00341327"/>
    <w:rsid w:val="00341538"/>
    <w:rsid w:val="003416D5"/>
    <w:rsid w:val="0034225B"/>
    <w:rsid w:val="0034260D"/>
    <w:rsid w:val="00342D30"/>
    <w:rsid w:val="00343F73"/>
    <w:rsid w:val="00343FFD"/>
    <w:rsid w:val="00345060"/>
    <w:rsid w:val="003460D7"/>
    <w:rsid w:val="003465FF"/>
    <w:rsid w:val="00347502"/>
    <w:rsid w:val="003478DD"/>
    <w:rsid w:val="003504D9"/>
    <w:rsid w:val="00350508"/>
    <w:rsid w:val="00350E66"/>
    <w:rsid w:val="003520A1"/>
    <w:rsid w:val="003522CC"/>
    <w:rsid w:val="0035323B"/>
    <w:rsid w:val="00353D9B"/>
    <w:rsid w:val="003557F1"/>
    <w:rsid w:val="00355F9C"/>
    <w:rsid w:val="0035604F"/>
    <w:rsid w:val="00356253"/>
    <w:rsid w:val="00356C13"/>
    <w:rsid w:val="0035791E"/>
    <w:rsid w:val="00357A43"/>
    <w:rsid w:val="00357A48"/>
    <w:rsid w:val="003609D2"/>
    <w:rsid w:val="00361B61"/>
    <w:rsid w:val="00363F22"/>
    <w:rsid w:val="00364214"/>
    <w:rsid w:val="00364718"/>
    <w:rsid w:val="00364C56"/>
    <w:rsid w:val="00365AA6"/>
    <w:rsid w:val="00365B5C"/>
    <w:rsid w:val="0036610D"/>
    <w:rsid w:val="003665D2"/>
    <w:rsid w:val="003670AB"/>
    <w:rsid w:val="003677FE"/>
    <w:rsid w:val="00367F79"/>
    <w:rsid w:val="00370C0E"/>
    <w:rsid w:val="00370D43"/>
    <w:rsid w:val="003713EE"/>
    <w:rsid w:val="00371E71"/>
    <w:rsid w:val="0037298C"/>
    <w:rsid w:val="00372EE9"/>
    <w:rsid w:val="003730C6"/>
    <w:rsid w:val="00373C9C"/>
    <w:rsid w:val="00373CE8"/>
    <w:rsid w:val="00373D31"/>
    <w:rsid w:val="00374276"/>
    <w:rsid w:val="003746C0"/>
    <w:rsid w:val="00375564"/>
    <w:rsid w:val="00382221"/>
    <w:rsid w:val="00383191"/>
    <w:rsid w:val="0038383E"/>
    <w:rsid w:val="00386DED"/>
    <w:rsid w:val="00387D2B"/>
    <w:rsid w:val="00391017"/>
    <w:rsid w:val="003912E7"/>
    <w:rsid w:val="00391807"/>
    <w:rsid w:val="003924F6"/>
    <w:rsid w:val="00392991"/>
    <w:rsid w:val="00393947"/>
    <w:rsid w:val="00394F07"/>
    <w:rsid w:val="003957BC"/>
    <w:rsid w:val="003965F5"/>
    <w:rsid w:val="0039674E"/>
    <w:rsid w:val="003A08B0"/>
    <w:rsid w:val="003A0B1A"/>
    <w:rsid w:val="003A151B"/>
    <w:rsid w:val="003A2275"/>
    <w:rsid w:val="003A2A29"/>
    <w:rsid w:val="003A2B1E"/>
    <w:rsid w:val="003A467C"/>
    <w:rsid w:val="003A6A4F"/>
    <w:rsid w:val="003A7088"/>
    <w:rsid w:val="003A7797"/>
    <w:rsid w:val="003B00DF"/>
    <w:rsid w:val="003B01A4"/>
    <w:rsid w:val="003B0AF4"/>
    <w:rsid w:val="003B0E7E"/>
    <w:rsid w:val="003B1275"/>
    <w:rsid w:val="003B1778"/>
    <w:rsid w:val="003B3B24"/>
    <w:rsid w:val="003B3B2B"/>
    <w:rsid w:val="003B40F0"/>
    <w:rsid w:val="003B417F"/>
    <w:rsid w:val="003B5358"/>
    <w:rsid w:val="003B6358"/>
    <w:rsid w:val="003B6FE7"/>
    <w:rsid w:val="003B70A4"/>
    <w:rsid w:val="003B755B"/>
    <w:rsid w:val="003B789B"/>
    <w:rsid w:val="003C02E1"/>
    <w:rsid w:val="003C041C"/>
    <w:rsid w:val="003C06BD"/>
    <w:rsid w:val="003C11CB"/>
    <w:rsid w:val="003C2D7D"/>
    <w:rsid w:val="003C3EAB"/>
    <w:rsid w:val="003C45D8"/>
    <w:rsid w:val="003C5999"/>
    <w:rsid w:val="003C75F3"/>
    <w:rsid w:val="003C78A3"/>
    <w:rsid w:val="003C797A"/>
    <w:rsid w:val="003D1651"/>
    <w:rsid w:val="003D29F6"/>
    <w:rsid w:val="003D2C22"/>
    <w:rsid w:val="003D390F"/>
    <w:rsid w:val="003D3BA5"/>
    <w:rsid w:val="003E0B72"/>
    <w:rsid w:val="003E1580"/>
    <w:rsid w:val="003E1867"/>
    <w:rsid w:val="003E18B3"/>
    <w:rsid w:val="003E2087"/>
    <w:rsid w:val="003E33B4"/>
    <w:rsid w:val="003E418C"/>
    <w:rsid w:val="003E55AA"/>
    <w:rsid w:val="003E5729"/>
    <w:rsid w:val="003E743A"/>
    <w:rsid w:val="003F02B6"/>
    <w:rsid w:val="003F1097"/>
    <w:rsid w:val="003F176A"/>
    <w:rsid w:val="003F1E34"/>
    <w:rsid w:val="003F1F1B"/>
    <w:rsid w:val="003F40B4"/>
    <w:rsid w:val="003F4EE0"/>
    <w:rsid w:val="003F5BAA"/>
    <w:rsid w:val="003F5E43"/>
    <w:rsid w:val="003F72CD"/>
    <w:rsid w:val="003F73A9"/>
    <w:rsid w:val="00402153"/>
    <w:rsid w:val="00402673"/>
    <w:rsid w:val="00402E8E"/>
    <w:rsid w:val="00402FC1"/>
    <w:rsid w:val="004031ED"/>
    <w:rsid w:val="00403F7B"/>
    <w:rsid w:val="004041AA"/>
    <w:rsid w:val="00404414"/>
    <w:rsid w:val="00404A41"/>
    <w:rsid w:val="00404CDA"/>
    <w:rsid w:val="00405E62"/>
    <w:rsid w:val="00406038"/>
    <w:rsid w:val="00406DA7"/>
    <w:rsid w:val="00406FB7"/>
    <w:rsid w:val="00407183"/>
    <w:rsid w:val="0040774C"/>
    <w:rsid w:val="00407D88"/>
    <w:rsid w:val="00410B86"/>
    <w:rsid w:val="00410DAF"/>
    <w:rsid w:val="004113D5"/>
    <w:rsid w:val="0041148F"/>
    <w:rsid w:val="00412CD2"/>
    <w:rsid w:val="00413B46"/>
    <w:rsid w:val="00416572"/>
    <w:rsid w:val="0041664C"/>
    <w:rsid w:val="00420255"/>
    <w:rsid w:val="0042049A"/>
    <w:rsid w:val="004209E7"/>
    <w:rsid w:val="004210F5"/>
    <w:rsid w:val="00421FBE"/>
    <w:rsid w:val="004224E4"/>
    <w:rsid w:val="004227A0"/>
    <w:rsid w:val="00423887"/>
    <w:rsid w:val="00423D02"/>
    <w:rsid w:val="00425082"/>
    <w:rsid w:val="00425C58"/>
    <w:rsid w:val="00427882"/>
    <w:rsid w:val="004309DD"/>
    <w:rsid w:val="00430EAD"/>
    <w:rsid w:val="00431DEB"/>
    <w:rsid w:val="00431EA6"/>
    <w:rsid w:val="0043355C"/>
    <w:rsid w:val="00433EED"/>
    <w:rsid w:val="004360F1"/>
    <w:rsid w:val="00436165"/>
    <w:rsid w:val="00436F0E"/>
    <w:rsid w:val="00437F92"/>
    <w:rsid w:val="00440442"/>
    <w:rsid w:val="00443AA9"/>
    <w:rsid w:val="00443ABE"/>
    <w:rsid w:val="00445380"/>
    <w:rsid w:val="00445660"/>
    <w:rsid w:val="00445858"/>
    <w:rsid w:val="00446B29"/>
    <w:rsid w:val="00446B78"/>
    <w:rsid w:val="004474BA"/>
    <w:rsid w:val="00447C8E"/>
    <w:rsid w:val="004507B0"/>
    <w:rsid w:val="00450C8D"/>
    <w:rsid w:val="00451495"/>
    <w:rsid w:val="00451D43"/>
    <w:rsid w:val="0045325D"/>
    <w:rsid w:val="00453335"/>
    <w:rsid w:val="004533F7"/>
    <w:rsid w:val="00453E01"/>
    <w:rsid w:val="00453F9A"/>
    <w:rsid w:val="00454365"/>
    <w:rsid w:val="0045456A"/>
    <w:rsid w:val="00455F5E"/>
    <w:rsid w:val="00456608"/>
    <w:rsid w:val="00456F92"/>
    <w:rsid w:val="004621F6"/>
    <w:rsid w:val="00463507"/>
    <w:rsid w:val="004648BE"/>
    <w:rsid w:val="004653A1"/>
    <w:rsid w:val="004664DC"/>
    <w:rsid w:val="00466FAE"/>
    <w:rsid w:val="00467A93"/>
    <w:rsid w:val="00467C3D"/>
    <w:rsid w:val="00470D09"/>
    <w:rsid w:val="00471E91"/>
    <w:rsid w:val="0047292C"/>
    <w:rsid w:val="00472F13"/>
    <w:rsid w:val="004743D7"/>
    <w:rsid w:val="00474675"/>
    <w:rsid w:val="0047470C"/>
    <w:rsid w:val="004756FB"/>
    <w:rsid w:val="004759E3"/>
    <w:rsid w:val="00480484"/>
    <w:rsid w:val="004805A4"/>
    <w:rsid w:val="00480C1F"/>
    <w:rsid w:val="004815E0"/>
    <w:rsid w:val="00481B20"/>
    <w:rsid w:val="00482233"/>
    <w:rsid w:val="00486AEB"/>
    <w:rsid w:val="00486B23"/>
    <w:rsid w:val="004908B0"/>
    <w:rsid w:val="00491076"/>
    <w:rsid w:val="004912B3"/>
    <w:rsid w:val="00492485"/>
    <w:rsid w:val="00492656"/>
    <w:rsid w:val="00492B2B"/>
    <w:rsid w:val="00493B62"/>
    <w:rsid w:val="00493BD7"/>
    <w:rsid w:val="004949E9"/>
    <w:rsid w:val="00494DCB"/>
    <w:rsid w:val="0049574D"/>
    <w:rsid w:val="00495AAC"/>
    <w:rsid w:val="004A1876"/>
    <w:rsid w:val="004A2159"/>
    <w:rsid w:val="004A2517"/>
    <w:rsid w:val="004A2953"/>
    <w:rsid w:val="004A3222"/>
    <w:rsid w:val="004A35F9"/>
    <w:rsid w:val="004A428E"/>
    <w:rsid w:val="004A43D7"/>
    <w:rsid w:val="004A43E2"/>
    <w:rsid w:val="004A57B4"/>
    <w:rsid w:val="004A6192"/>
    <w:rsid w:val="004A6566"/>
    <w:rsid w:val="004A6BE7"/>
    <w:rsid w:val="004A6E30"/>
    <w:rsid w:val="004A72AF"/>
    <w:rsid w:val="004A74F8"/>
    <w:rsid w:val="004B001E"/>
    <w:rsid w:val="004B00CF"/>
    <w:rsid w:val="004B1613"/>
    <w:rsid w:val="004B1A29"/>
    <w:rsid w:val="004B236C"/>
    <w:rsid w:val="004B24C1"/>
    <w:rsid w:val="004B2965"/>
    <w:rsid w:val="004B38DA"/>
    <w:rsid w:val="004B4938"/>
    <w:rsid w:val="004B4C7D"/>
    <w:rsid w:val="004B5244"/>
    <w:rsid w:val="004B5946"/>
    <w:rsid w:val="004B6E95"/>
    <w:rsid w:val="004B7B1D"/>
    <w:rsid w:val="004C0FD4"/>
    <w:rsid w:val="004C144D"/>
    <w:rsid w:val="004C21BD"/>
    <w:rsid w:val="004C2364"/>
    <w:rsid w:val="004C25CA"/>
    <w:rsid w:val="004C292F"/>
    <w:rsid w:val="004C38CA"/>
    <w:rsid w:val="004C411C"/>
    <w:rsid w:val="004C50D8"/>
    <w:rsid w:val="004C5740"/>
    <w:rsid w:val="004C5754"/>
    <w:rsid w:val="004C60C2"/>
    <w:rsid w:val="004C6416"/>
    <w:rsid w:val="004C68F8"/>
    <w:rsid w:val="004C7755"/>
    <w:rsid w:val="004C794C"/>
    <w:rsid w:val="004D05A5"/>
    <w:rsid w:val="004D0869"/>
    <w:rsid w:val="004D2331"/>
    <w:rsid w:val="004D2B7B"/>
    <w:rsid w:val="004D3202"/>
    <w:rsid w:val="004D3E27"/>
    <w:rsid w:val="004D457A"/>
    <w:rsid w:val="004D638C"/>
    <w:rsid w:val="004D6C67"/>
    <w:rsid w:val="004E02DF"/>
    <w:rsid w:val="004E1749"/>
    <w:rsid w:val="004E1EB5"/>
    <w:rsid w:val="004E2D9A"/>
    <w:rsid w:val="004E58CF"/>
    <w:rsid w:val="004E6691"/>
    <w:rsid w:val="004F029E"/>
    <w:rsid w:val="004F111F"/>
    <w:rsid w:val="004F2D44"/>
    <w:rsid w:val="004F33CD"/>
    <w:rsid w:val="004F356A"/>
    <w:rsid w:val="004F4C26"/>
    <w:rsid w:val="004F6A43"/>
    <w:rsid w:val="004F7511"/>
    <w:rsid w:val="004F7DA2"/>
    <w:rsid w:val="00500284"/>
    <w:rsid w:val="00502FB3"/>
    <w:rsid w:val="0050383F"/>
    <w:rsid w:val="00507DEA"/>
    <w:rsid w:val="00510280"/>
    <w:rsid w:val="0051042E"/>
    <w:rsid w:val="00510F51"/>
    <w:rsid w:val="00512448"/>
    <w:rsid w:val="00512B63"/>
    <w:rsid w:val="00512D68"/>
    <w:rsid w:val="00513730"/>
    <w:rsid w:val="00513D73"/>
    <w:rsid w:val="0051403B"/>
    <w:rsid w:val="00514A43"/>
    <w:rsid w:val="0051672F"/>
    <w:rsid w:val="00516A1C"/>
    <w:rsid w:val="005174E5"/>
    <w:rsid w:val="00517F2A"/>
    <w:rsid w:val="00521AEC"/>
    <w:rsid w:val="00522393"/>
    <w:rsid w:val="00522437"/>
    <w:rsid w:val="00522620"/>
    <w:rsid w:val="00525656"/>
    <w:rsid w:val="00525785"/>
    <w:rsid w:val="00525B9F"/>
    <w:rsid w:val="00527530"/>
    <w:rsid w:val="00530352"/>
    <w:rsid w:val="00530496"/>
    <w:rsid w:val="00530770"/>
    <w:rsid w:val="00530B02"/>
    <w:rsid w:val="00531636"/>
    <w:rsid w:val="00532CCC"/>
    <w:rsid w:val="00532E27"/>
    <w:rsid w:val="0053310D"/>
    <w:rsid w:val="00533CEC"/>
    <w:rsid w:val="00534160"/>
    <w:rsid w:val="00534C02"/>
    <w:rsid w:val="00536B44"/>
    <w:rsid w:val="0053715D"/>
    <w:rsid w:val="00537492"/>
    <w:rsid w:val="00537A43"/>
    <w:rsid w:val="00541193"/>
    <w:rsid w:val="005413B9"/>
    <w:rsid w:val="0054264B"/>
    <w:rsid w:val="00542E5F"/>
    <w:rsid w:val="00543786"/>
    <w:rsid w:val="005453E7"/>
    <w:rsid w:val="0054555B"/>
    <w:rsid w:val="00545646"/>
    <w:rsid w:val="0054592D"/>
    <w:rsid w:val="00546FF7"/>
    <w:rsid w:val="005503E5"/>
    <w:rsid w:val="00550D62"/>
    <w:rsid w:val="00550EAC"/>
    <w:rsid w:val="00550EFC"/>
    <w:rsid w:val="00551443"/>
    <w:rsid w:val="005517A6"/>
    <w:rsid w:val="00551DD4"/>
    <w:rsid w:val="00552EB8"/>
    <w:rsid w:val="005533D7"/>
    <w:rsid w:val="005538B1"/>
    <w:rsid w:val="00553921"/>
    <w:rsid w:val="0055515C"/>
    <w:rsid w:val="00557357"/>
    <w:rsid w:val="00557E37"/>
    <w:rsid w:val="00557F30"/>
    <w:rsid w:val="00560E08"/>
    <w:rsid w:val="00563085"/>
    <w:rsid w:val="00563CCD"/>
    <w:rsid w:val="00564075"/>
    <w:rsid w:val="005641C4"/>
    <w:rsid w:val="005650CF"/>
    <w:rsid w:val="005654D2"/>
    <w:rsid w:val="005657F5"/>
    <w:rsid w:val="0056583F"/>
    <w:rsid w:val="00565D6C"/>
    <w:rsid w:val="00567806"/>
    <w:rsid w:val="005703DE"/>
    <w:rsid w:val="005712F8"/>
    <w:rsid w:val="00571E51"/>
    <w:rsid w:val="005722FD"/>
    <w:rsid w:val="00572E44"/>
    <w:rsid w:val="0057374F"/>
    <w:rsid w:val="005738F8"/>
    <w:rsid w:val="005739A2"/>
    <w:rsid w:val="005739C6"/>
    <w:rsid w:val="00573B26"/>
    <w:rsid w:val="00573BDB"/>
    <w:rsid w:val="00574296"/>
    <w:rsid w:val="0057468A"/>
    <w:rsid w:val="005751D4"/>
    <w:rsid w:val="0057574E"/>
    <w:rsid w:val="00576337"/>
    <w:rsid w:val="00580492"/>
    <w:rsid w:val="00580694"/>
    <w:rsid w:val="00580BA2"/>
    <w:rsid w:val="00581DE7"/>
    <w:rsid w:val="00583091"/>
    <w:rsid w:val="00583C5A"/>
    <w:rsid w:val="0058464E"/>
    <w:rsid w:val="0058498A"/>
    <w:rsid w:val="0058513C"/>
    <w:rsid w:val="00585895"/>
    <w:rsid w:val="0058673D"/>
    <w:rsid w:val="00586D0F"/>
    <w:rsid w:val="0058721E"/>
    <w:rsid w:val="00591092"/>
    <w:rsid w:val="00596943"/>
    <w:rsid w:val="00596F11"/>
    <w:rsid w:val="005A01CB"/>
    <w:rsid w:val="005A0826"/>
    <w:rsid w:val="005A25A3"/>
    <w:rsid w:val="005A27C7"/>
    <w:rsid w:val="005A2DE5"/>
    <w:rsid w:val="005A34A2"/>
    <w:rsid w:val="005A3F17"/>
    <w:rsid w:val="005A4608"/>
    <w:rsid w:val="005A4623"/>
    <w:rsid w:val="005A4924"/>
    <w:rsid w:val="005A58FF"/>
    <w:rsid w:val="005A5EAF"/>
    <w:rsid w:val="005A64C0"/>
    <w:rsid w:val="005A664D"/>
    <w:rsid w:val="005A6C2C"/>
    <w:rsid w:val="005B238D"/>
    <w:rsid w:val="005B29BB"/>
    <w:rsid w:val="005B3C11"/>
    <w:rsid w:val="005B4CB5"/>
    <w:rsid w:val="005B5E0D"/>
    <w:rsid w:val="005B6968"/>
    <w:rsid w:val="005B7800"/>
    <w:rsid w:val="005B7867"/>
    <w:rsid w:val="005B7C56"/>
    <w:rsid w:val="005C13E5"/>
    <w:rsid w:val="005C1C28"/>
    <w:rsid w:val="005C255B"/>
    <w:rsid w:val="005C2F42"/>
    <w:rsid w:val="005C4649"/>
    <w:rsid w:val="005C4CB6"/>
    <w:rsid w:val="005C4CCA"/>
    <w:rsid w:val="005C59EE"/>
    <w:rsid w:val="005C5D53"/>
    <w:rsid w:val="005C6465"/>
    <w:rsid w:val="005C6DB5"/>
    <w:rsid w:val="005C6ECD"/>
    <w:rsid w:val="005D0129"/>
    <w:rsid w:val="005D191E"/>
    <w:rsid w:val="005D1A77"/>
    <w:rsid w:val="005D3B08"/>
    <w:rsid w:val="005D43BC"/>
    <w:rsid w:val="005D53D3"/>
    <w:rsid w:val="005D6421"/>
    <w:rsid w:val="005D690D"/>
    <w:rsid w:val="005D69DD"/>
    <w:rsid w:val="005D6A04"/>
    <w:rsid w:val="005D6A2F"/>
    <w:rsid w:val="005D73BF"/>
    <w:rsid w:val="005E040A"/>
    <w:rsid w:val="005E08B5"/>
    <w:rsid w:val="005E0C80"/>
    <w:rsid w:val="005E19E7"/>
    <w:rsid w:val="005E2031"/>
    <w:rsid w:val="005E2F01"/>
    <w:rsid w:val="005E34AA"/>
    <w:rsid w:val="005E3D25"/>
    <w:rsid w:val="005E4010"/>
    <w:rsid w:val="005E5D9B"/>
    <w:rsid w:val="005E624B"/>
    <w:rsid w:val="005E7B5D"/>
    <w:rsid w:val="005F079F"/>
    <w:rsid w:val="005F114A"/>
    <w:rsid w:val="005F1218"/>
    <w:rsid w:val="005F2128"/>
    <w:rsid w:val="005F2182"/>
    <w:rsid w:val="005F2EDB"/>
    <w:rsid w:val="005F4504"/>
    <w:rsid w:val="005F493C"/>
    <w:rsid w:val="005F509F"/>
    <w:rsid w:val="005F5874"/>
    <w:rsid w:val="005F6DE6"/>
    <w:rsid w:val="005F7986"/>
    <w:rsid w:val="005F79FB"/>
    <w:rsid w:val="005F7BAF"/>
    <w:rsid w:val="00601168"/>
    <w:rsid w:val="0060318B"/>
    <w:rsid w:val="006034F0"/>
    <w:rsid w:val="00606C53"/>
    <w:rsid w:val="00607BFA"/>
    <w:rsid w:val="006111DC"/>
    <w:rsid w:val="0061156E"/>
    <w:rsid w:val="00611760"/>
    <w:rsid w:val="00614193"/>
    <w:rsid w:val="006144EE"/>
    <w:rsid w:val="00615AB1"/>
    <w:rsid w:val="0061603E"/>
    <w:rsid w:val="0061716C"/>
    <w:rsid w:val="00620318"/>
    <w:rsid w:val="0062032B"/>
    <w:rsid w:val="00620418"/>
    <w:rsid w:val="006207D5"/>
    <w:rsid w:val="00622A7F"/>
    <w:rsid w:val="00622F61"/>
    <w:rsid w:val="006243A1"/>
    <w:rsid w:val="00624BB8"/>
    <w:rsid w:val="006254A9"/>
    <w:rsid w:val="00625AD1"/>
    <w:rsid w:val="006260D3"/>
    <w:rsid w:val="006275C6"/>
    <w:rsid w:val="006329D1"/>
    <w:rsid w:val="00632E56"/>
    <w:rsid w:val="00633308"/>
    <w:rsid w:val="0063372D"/>
    <w:rsid w:val="0063550A"/>
    <w:rsid w:val="00635CBA"/>
    <w:rsid w:val="00637F58"/>
    <w:rsid w:val="006403C6"/>
    <w:rsid w:val="00640E2F"/>
    <w:rsid w:val="00640F0B"/>
    <w:rsid w:val="00640F91"/>
    <w:rsid w:val="00641062"/>
    <w:rsid w:val="00642060"/>
    <w:rsid w:val="00642796"/>
    <w:rsid w:val="0064338B"/>
    <w:rsid w:val="00645777"/>
    <w:rsid w:val="0064621F"/>
    <w:rsid w:val="00646542"/>
    <w:rsid w:val="0064666D"/>
    <w:rsid w:val="00646BF7"/>
    <w:rsid w:val="00646C37"/>
    <w:rsid w:val="00647346"/>
    <w:rsid w:val="006477C0"/>
    <w:rsid w:val="00647AC7"/>
    <w:rsid w:val="006504F4"/>
    <w:rsid w:val="00651C9B"/>
    <w:rsid w:val="00651CA4"/>
    <w:rsid w:val="00653207"/>
    <w:rsid w:val="0065380D"/>
    <w:rsid w:val="00654BC9"/>
    <w:rsid w:val="006552FD"/>
    <w:rsid w:val="0065558E"/>
    <w:rsid w:val="00657560"/>
    <w:rsid w:val="00657E01"/>
    <w:rsid w:val="00660FEF"/>
    <w:rsid w:val="00662770"/>
    <w:rsid w:val="006627E6"/>
    <w:rsid w:val="00663AF3"/>
    <w:rsid w:val="00665266"/>
    <w:rsid w:val="0066560C"/>
    <w:rsid w:val="006664D3"/>
    <w:rsid w:val="00666B6C"/>
    <w:rsid w:val="006675B7"/>
    <w:rsid w:val="00667ED8"/>
    <w:rsid w:val="006705FF"/>
    <w:rsid w:val="00670A9A"/>
    <w:rsid w:val="006722FF"/>
    <w:rsid w:val="0067268F"/>
    <w:rsid w:val="006759D5"/>
    <w:rsid w:val="00677025"/>
    <w:rsid w:val="0068143C"/>
    <w:rsid w:val="00682682"/>
    <w:rsid w:val="00682702"/>
    <w:rsid w:val="00683753"/>
    <w:rsid w:val="006845D9"/>
    <w:rsid w:val="00685482"/>
    <w:rsid w:val="0068675B"/>
    <w:rsid w:val="00686E94"/>
    <w:rsid w:val="00692368"/>
    <w:rsid w:val="006926FF"/>
    <w:rsid w:val="0069291C"/>
    <w:rsid w:val="00692F73"/>
    <w:rsid w:val="00692F80"/>
    <w:rsid w:val="0069441D"/>
    <w:rsid w:val="00696303"/>
    <w:rsid w:val="00697722"/>
    <w:rsid w:val="00697C9D"/>
    <w:rsid w:val="006A026C"/>
    <w:rsid w:val="006A1042"/>
    <w:rsid w:val="006A2EBC"/>
    <w:rsid w:val="006A44C7"/>
    <w:rsid w:val="006A592E"/>
    <w:rsid w:val="006A5A2B"/>
    <w:rsid w:val="006A5EA0"/>
    <w:rsid w:val="006A783B"/>
    <w:rsid w:val="006A7B33"/>
    <w:rsid w:val="006A7EFE"/>
    <w:rsid w:val="006B1A95"/>
    <w:rsid w:val="006B24EE"/>
    <w:rsid w:val="006B3975"/>
    <w:rsid w:val="006B4142"/>
    <w:rsid w:val="006B4E13"/>
    <w:rsid w:val="006B53BF"/>
    <w:rsid w:val="006B53DB"/>
    <w:rsid w:val="006B549D"/>
    <w:rsid w:val="006B5F00"/>
    <w:rsid w:val="006B624A"/>
    <w:rsid w:val="006B75DD"/>
    <w:rsid w:val="006C0A2E"/>
    <w:rsid w:val="006C15F6"/>
    <w:rsid w:val="006C1E70"/>
    <w:rsid w:val="006C36CA"/>
    <w:rsid w:val="006C38BE"/>
    <w:rsid w:val="006C671D"/>
    <w:rsid w:val="006C6746"/>
    <w:rsid w:val="006C67E0"/>
    <w:rsid w:val="006C695C"/>
    <w:rsid w:val="006C6C37"/>
    <w:rsid w:val="006C6D53"/>
    <w:rsid w:val="006C6F4D"/>
    <w:rsid w:val="006C735B"/>
    <w:rsid w:val="006C7ABA"/>
    <w:rsid w:val="006C7FF6"/>
    <w:rsid w:val="006D0645"/>
    <w:rsid w:val="006D0D60"/>
    <w:rsid w:val="006D1122"/>
    <w:rsid w:val="006D180A"/>
    <w:rsid w:val="006D2D4C"/>
    <w:rsid w:val="006D3C00"/>
    <w:rsid w:val="006D437C"/>
    <w:rsid w:val="006D51E5"/>
    <w:rsid w:val="006D5326"/>
    <w:rsid w:val="006D53C9"/>
    <w:rsid w:val="006D6E35"/>
    <w:rsid w:val="006D7572"/>
    <w:rsid w:val="006D7D2B"/>
    <w:rsid w:val="006E054B"/>
    <w:rsid w:val="006E0B46"/>
    <w:rsid w:val="006E13C6"/>
    <w:rsid w:val="006E2A9E"/>
    <w:rsid w:val="006E3675"/>
    <w:rsid w:val="006E3B55"/>
    <w:rsid w:val="006E4A7F"/>
    <w:rsid w:val="006E571B"/>
    <w:rsid w:val="006E5D68"/>
    <w:rsid w:val="006E5E6B"/>
    <w:rsid w:val="006E70F6"/>
    <w:rsid w:val="006E728F"/>
    <w:rsid w:val="006E742E"/>
    <w:rsid w:val="006F0464"/>
    <w:rsid w:val="006F07CF"/>
    <w:rsid w:val="006F0B25"/>
    <w:rsid w:val="006F0D79"/>
    <w:rsid w:val="006F0E6B"/>
    <w:rsid w:val="006F2179"/>
    <w:rsid w:val="006F3AE3"/>
    <w:rsid w:val="006F4AE2"/>
    <w:rsid w:val="006F5D8F"/>
    <w:rsid w:val="006F7678"/>
    <w:rsid w:val="00701229"/>
    <w:rsid w:val="007020F6"/>
    <w:rsid w:val="00703B3A"/>
    <w:rsid w:val="00703D81"/>
    <w:rsid w:val="00704DF6"/>
    <w:rsid w:val="0070570A"/>
    <w:rsid w:val="0070651C"/>
    <w:rsid w:val="0070757F"/>
    <w:rsid w:val="00707F73"/>
    <w:rsid w:val="00710CBA"/>
    <w:rsid w:val="007123B5"/>
    <w:rsid w:val="007127E0"/>
    <w:rsid w:val="007132A3"/>
    <w:rsid w:val="007138A7"/>
    <w:rsid w:val="007143C9"/>
    <w:rsid w:val="007152D2"/>
    <w:rsid w:val="00715632"/>
    <w:rsid w:val="00716421"/>
    <w:rsid w:val="00716B96"/>
    <w:rsid w:val="0071705F"/>
    <w:rsid w:val="0071706B"/>
    <w:rsid w:val="0072107B"/>
    <w:rsid w:val="0072144A"/>
    <w:rsid w:val="0072320B"/>
    <w:rsid w:val="00724BBA"/>
    <w:rsid w:val="00724EFB"/>
    <w:rsid w:val="00724FBD"/>
    <w:rsid w:val="007250DC"/>
    <w:rsid w:val="007254F3"/>
    <w:rsid w:val="007311B9"/>
    <w:rsid w:val="00731CFE"/>
    <w:rsid w:val="007340FC"/>
    <w:rsid w:val="00734C9A"/>
    <w:rsid w:val="0073612E"/>
    <w:rsid w:val="00736299"/>
    <w:rsid w:val="0074028A"/>
    <w:rsid w:val="007403C7"/>
    <w:rsid w:val="007418CD"/>
    <w:rsid w:val="007419C3"/>
    <w:rsid w:val="00741CF9"/>
    <w:rsid w:val="007441DF"/>
    <w:rsid w:val="00744F0F"/>
    <w:rsid w:val="007460FE"/>
    <w:rsid w:val="007467A7"/>
    <w:rsid w:val="00746866"/>
    <w:rsid w:val="007469DD"/>
    <w:rsid w:val="0074707A"/>
    <w:rsid w:val="0074741B"/>
    <w:rsid w:val="0074759E"/>
    <w:rsid w:val="007478EA"/>
    <w:rsid w:val="00747E46"/>
    <w:rsid w:val="007507EC"/>
    <w:rsid w:val="00750D82"/>
    <w:rsid w:val="00751D9B"/>
    <w:rsid w:val="00753316"/>
    <w:rsid w:val="00753CBF"/>
    <w:rsid w:val="0075415C"/>
    <w:rsid w:val="007565FE"/>
    <w:rsid w:val="007569A4"/>
    <w:rsid w:val="00757223"/>
    <w:rsid w:val="00757D61"/>
    <w:rsid w:val="00760CF0"/>
    <w:rsid w:val="00761B10"/>
    <w:rsid w:val="0076230C"/>
    <w:rsid w:val="00762EF7"/>
    <w:rsid w:val="007633BF"/>
    <w:rsid w:val="00763502"/>
    <w:rsid w:val="00763C34"/>
    <w:rsid w:val="00763D89"/>
    <w:rsid w:val="0076407B"/>
    <w:rsid w:val="007644A0"/>
    <w:rsid w:val="00764F65"/>
    <w:rsid w:val="00765E38"/>
    <w:rsid w:val="00765F84"/>
    <w:rsid w:val="007666FA"/>
    <w:rsid w:val="007670D5"/>
    <w:rsid w:val="00767D6D"/>
    <w:rsid w:val="00767FEF"/>
    <w:rsid w:val="00771420"/>
    <w:rsid w:val="00771C03"/>
    <w:rsid w:val="007724D9"/>
    <w:rsid w:val="00772579"/>
    <w:rsid w:val="00773591"/>
    <w:rsid w:val="00773A50"/>
    <w:rsid w:val="007761F3"/>
    <w:rsid w:val="00776584"/>
    <w:rsid w:val="00776960"/>
    <w:rsid w:val="007771D5"/>
    <w:rsid w:val="00781043"/>
    <w:rsid w:val="007817DC"/>
    <w:rsid w:val="00784021"/>
    <w:rsid w:val="0078520C"/>
    <w:rsid w:val="00787F50"/>
    <w:rsid w:val="00790334"/>
    <w:rsid w:val="00790F96"/>
    <w:rsid w:val="007913AB"/>
    <w:rsid w:val="007914F7"/>
    <w:rsid w:val="0079173A"/>
    <w:rsid w:val="00792A41"/>
    <w:rsid w:val="00792C89"/>
    <w:rsid w:val="00793803"/>
    <w:rsid w:val="00794CD1"/>
    <w:rsid w:val="00794FC1"/>
    <w:rsid w:val="00795DB8"/>
    <w:rsid w:val="00795F28"/>
    <w:rsid w:val="00796DE8"/>
    <w:rsid w:val="00797CDE"/>
    <w:rsid w:val="007A20FA"/>
    <w:rsid w:val="007A2CA3"/>
    <w:rsid w:val="007A2F63"/>
    <w:rsid w:val="007A32AB"/>
    <w:rsid w:val="007A39E0"/>
    <w:rsid w:val="007A7831"/>
    <w:rsid w:val="007A7B9A"/>
    <w:rsid w:val="007B0016"/>
    <w:rsid w:val="007B06B1"/>
    <w:rsid w:val="007B1625"/>
    <w:rsid w:val="007B26F8"/>
    <w:rsid w:val="007B2AC3"/>
    <w:rsid w:val="007B3408"/>
    <w:rsid w:val="007B340F"/>
    <w:rsid w:val="007B5960"/>
    <w:rsid w:val="007B706E"/>
    <w:rsid w:val="007B71EB"/>
    <w:rsid w:val="007C05A5"/>
    <w:rsid w:val="007C08E5"/>
    <w:rsid w:val="007C1929"/>
    <w:rsid w:val="007C25E3"/>
    <w:rsid w:val="007C2F24"/>
    <w:rsid w:val="007C375A"/>
    <w:rsid w:val="007C3774"/>
    <w:rsid w:val="007C3C0D"/>
    <w:rsid w:val="007C3F40"/>
    <w:rsid w:val="007C5A38"/>
    <w:rsid w:val="007C5FEF"/>
    <w:rsid w:val="007C6205"/>
    <w:rsid w:val="007C62DA"/>
    <w:rsid w:val="007C686A"/>
    <w:rsid w:val="007C728E"/>
    <w:rsid w:val="007C75D6"/>
    <w:rsid w:val="007C7987"/>
    <w:rsid w:val="007C7BBE"/>
    <w:rsid w:val="007D2423"/>
    <w:rsid w:val="007D2C53"/>
    <w:rsid w:val="007D37D6"/>
    <w:rsid w:val="007D3D60"/>
    <w:rsid w:val="007D55D7"/>
    <w:rsid w:val="007D605A"/>
    <w:rsid w:val="007D62AE"/>
    <w:rsid w:val="007D6973"/>
    <w:rsid w:val="007D6F33"/>
    <w:rsid w:val="007D7249"/>
    <w:rsid w:val="007D73BA"/>
    <w:rsid w:val="007D7D5B"/>
    <w:rsid w:val="007E01BA"/>
    <w:rsid w:val="007E054D"/>
    <w:rsid w:val="007E0B82"/>
    <w:rsid w:val="007E1163"/>
    <w:rsid w:val="007E12AC"/>
    <w:rsid w:val="007E1980"/>
    <w:rsid w:val="007E1BE3"/>
    <w:rsid w:val="007E1EB8"/>
    <w:rsid w:val="007E2009"/>
    <w:rsid w:val="007E2491"/>
    <w:rsid w:val="007E4B76"/>
    <w:rsid w:val="007E4E41"/>
    <w:rsid w:val="007E5AB3"/>
    <w:rsid w:val="007E5EA8"/>
    <w:rsid w:val="007E6B0E"/>
    <w:rsid w:val="007E737E"/>
    <w:rsid w:val="007F0822"/>
    <w:rsid w:val="007F0CF1"/>
    <w:rsid w:val="007F0F22"/>
    <w:rsid w:val="007F12A5"/>
    <w:rsid w:val="007F1EE3"/>
    <w:rsid w:val="007F4757"/>
    <w:rsid w:val="007F4C1A"/>
    <w:rsid w:val="007F4CF1"/>
    <w:rsid w:val="007F63D8"/>
    <w:rsid w:val="007F67C7"/>
    <w:rsid w:val="007F748B"/>
    <w:rsid w:val="007F758D"/>
    <w:rsid w:val="007F7D52"/>
    <w:rsid w:val="007F7EAE"/>
    <w:rsid w:val="00805490"/>
    <w:rsid w:val="00805D85"/>
    <w:rsid w:val="00805D92"/>
    <w:rsid w:val="0080654C"/>
    <w:rsid w:val="008071C6"/>
    <w:rsid w:val="00807BE8"/>
    <w:rsid w:val="008117E2"/>
    <w:rsid w:val="0081217D"/>
    <w:rsid w:val="00812566"/>
    <w:rsid w:val="00814571"/>
    <w:rsid w:val="00814716"/>
    <w:rsid w:val="0081505A"/>
    <w:rsid w:val="00815789"/>
    <w:rsid w:val="008157B6"/>
    <w:rsid w:val="00817A00"/>
    <w:rsid w:val="008206EA"/>
    <w:rsid w:val="00820C72"/>
    <w:rsid w:val="008215D9"/>
    <w:rsid w:val="00821DA7"/>
    <w:rsid w:val="0082213B"/>
    <w:rsid w:val="008223F1"/>
    <w:rsid w:val="00822737"/>
    <w:rsid w:val="008231F7"/>
    <w:rsid w:val="00823C82"/>
    <w:rsid w:val="00826852"/>
    <w:rsid w:val="008268B1"/>
    <w:rsid w:val="00826B26"/>
    <w:rsid w:val="00826D9F"/>
    <w:rsid w:val="00826E9F"/>
    <w:rsid w:val="00826FDD"/>
    <w:rsid w:val="00827D71"/>
    <w:rsid w:val="008311E6"/>
    <w:rsid w:val="008318E9"/>
    <w:rsid w:val="00832B32"/>
    <w:rsid w:val="00832E69"/>
    <w:rsid w:val="00833F4F"/>
    <w:rsid w:val="0083439E"/>
    <w:rsid w:val="00834530"/>
    <w:rsid w:val="00834B57"/>
    <w:rsid w:val="00835C8F"/>
    <w:rsid w:val="00835D9D"/>
    <w:rsid w:val="00835DB3"/>
    <w:rsid w:val="00835F0A"/>
    <w:rsid w:val="0083617B"/>
    <w:rsid w:val="008371BD"/>
    <w:rsid w:val="00837814"/>
    <w:rsid w:val="00840115"/>
    <w:rsid w:val="008409C0"/>
    <w:rsid w:val="008409DD"/>
    <w:rsid w:val="00840B51"/>
    <w:rsid w:val="00840C90"/>
    <w:rsid w:val="00840D37"/>
    <w:rsid w:val="00840FD7"/>
    <w:rsid w:val="00842958"/>
    <w:rsid w:val="00842DB2"/>
    <w:rsid w:val="008435EE"/>
    <w:rsid w:val="00844776"/>
    <w:rsid w:val="00845611"/>
    <w:rsid w:val="00845644"/>
    <w:rsid w:val="00845ABC"/>
    <w:rsid w:val="00846282"/>
    <w:rsid w:val="008463A8"/>
    <w:rsid w:val="008504A8"/>
    <w:rsid w:val="00851E2B"/>
    <w:rsid w:val="0085244D"/>
    <w:rsid w:val="00852573"/>
    <w:rsid w:val="0085258C"/>
    <w:rsid w:val="0085282E"/>
    <w:rsid w:val="008539B7"/>
    <w:rsid w:val="0085454F"/>
    <w:rsid w:val="008548E2"/>
    <w:rsid w:val="00854AE0"/>
    <w:rsid w:val="00854F59"/>
    <w:rsid w:val="00856B8A"/>
    <w:rsid w:val="00856C8C"/>
    <w:rsid w:val="00856FB7"/>
    <w:rsid w:val="00856FC3"/>
    <w:rsid w:val="008602A0"/>
    <w:rsid w:val="008603A0"/>
    <w:rsid w:val="00861D9E"/>
    <w:rsid w:val="008643CB"/>
    <w:rsid w:val="00865927"/>
    <w:rsid w:val="00866A0F"/>
    <w:rsid w:val="0087018E"/>
    <w:rsid w:val="008703F5"/>
    <w:rsid w:val="0087092D"/>
    <w:rsid w:val="0087094A"/>
    <w:rsid w:val="0087198C"/>
    <w:rsid w:val="00871B54"/>
    <w:rsid w:val="00872C1F"/>
    <w:rsid w:val="0087385E"/>
    <w:rsid w:val="00873B42"/>
    <w:rsid w:val="00874F2D"/>
    <w:rsid w:val="0087544E"/>
    <w:rsid w:val="00875E2D"/>
    <w:rsid w:val="008805DC"/>
    <w:rsid w:val="00880F46"/>
    <w:rsid w:val="00882AE5"/>
    <w:rsid w:val="00882D5B"/>
    <w:rsid w:val="00882EAE"/>
    <w:rsid w:val="00883C2A"/>
    <w:rsid w:val="008842A7"/>
    <w:rsid w:val="00884E00"/>
    <w:rsid w:val="008856D8"/>
    <w:rsid w:val="00886A39"/>
    <w:rsid w:val="00891AED"/>
    <w:rsid w:val="00892C68"/>
    <w:rsid w:val="00892E82"/>
    <w:rsid w:val="008934E7"/>
    <w:rsid w:val="00893BF5"/>
    <w:rsid w:val="00896333"/>
    <w:rsid w:val="008968D6"/>
    <w:rsid w:val="00897833"/>
    <w:rsid w:val="00897CB5"/>
    <w:rsid w:val="00897F48"/>
    <w:rsid w:val="008A10D3"/>
    <w:rsid w:val="008A1D9D"/>
    <w:rsid w:val="008A1E01"/>
    <w:rsid w:val="008A3FF4"/>
    <w:rsid w:val="008A410A"/>
    <w:rsid w:val="008A5536"/>
    <w:rsid w:val="008A5C50"/>
    <w:rsid w:val="008A6DB9"/>
    <w:rsid w:val="008A7395"/>
    <w:rsid w:val="008B00FE"/>
    <w:rsid w:val="008B0CA6"/>
    <w:rsid w:val="008B3608"/>
    <w:rsid w:val="008B3AD1"/>
    <w:rsid w:val="008B41DE"/>
    <w:rsid w:val="008B424B"/>
    <w:rsid w:val="008B463A"/>
    <w:rsid w:val="008B5059"/>
    <w:rsid w:val="008B68EE"/>
    <w:rsid w:val="008C013C"/>
    <w:rsid w:val="008C0856"/>
    <w:rsid w:val="008C08B6"/>
    <w:rsid w:val="008C1721"/>
    <w:rsid w:val="008C1B58"/>
    <w:rsid w:val="008C39AE"/>
    <w:rsid w:val="008C3D9B"/>
    <w:rsid w:val="008C4664"/>
    <w:rsid w:val="008C4A93"/>
    <w:rsid w:val="008C4F5E"/>
    <w:rsid w:val="008C590D"/>
    <w:rsid w:val="008C5D62"/>
    <w:rsid w:val="008C6F61"/>
    <w:rsid w:val="008D0947"/>
    <w:rsid w:val="008D17DF"/>
    <w:rsid w:val="008D23AE"/>
    <w:rsid w:val="008D2B7E"/>
    <w:rsid w:val="008D5243"/>
    <w:rsid w:val="008D5922"/>
    <w:rsid w:val="008D6E7C"/>
    <w:rsid w:val="008D76CE"/>
    <w:rsid w:val="008D77FC"/>
    <w:rsid w:val="008E031B"/>
    <w:rsid w:val="008E0BB2"/>
    <w:rsid w:val="008E1355"/>
    <w:rsid w:val="008E15A0"/>
    <w:rsid w:val="008E2247"/>
    <w:rsid w:val="008E2E96"/>
    <w:rsid w:val="008E3D08"/>
    <w:rsid w:val="008E5031"/>
    <w:rsid w:val="008E6118"/>
    <w:rsid w:val="008E66F0"/>
    <w:rsid w:val="008E67A8"/>
    <w:rsid w:val="008E7029"/>
    <w:rsid w:val="008E7089"/>
    <w:rsid w:val="008E74B6"/>
    <w:rsid w:val="008E7BDC"/>
    <w:rsid w:val="008E7C7B"/>
    <w:rsid w:val="008E7EF6"/>
    <w:rsid w:val="008F0083"/>
    <w:rsid w:val="008F0B4D"/>
    <w:rsid w:val="008F1C13"/>
    <w:rsid w:val="008F1F98"/>
    <w:rsid w:val="008F2A16"/>
    <w:rsid w:val="008F61C5"/>
    <w:rsid w:val="008F6217"/>
    <w:rsid w:val="008F630E"/>
    <w:rsid w:val="008F6758"/>
    <w:rsid w:val="008F6C84"/>
    <w:rsid w:val="008F6D3E"/>
    <w:rsid w:val="008F6F94"/>
    <w:rsid w:val="008F7C30"/>
    <w:rsid w:val="008F7E4A"/>
    <w:rsid w:val="00900210"/>
    <w:rsid w:val="009003B8"/>
    <w:rsid w:val="00900404"/>
    <w:rsid w:val="00900A2C"/>
    <w:rsid w:val="00900C92"/>
    <w:rsid w:val="00900FB4"/>
    <w:rsid w:val="009016EF"/>
    <w:rsid w:val="00901E6D"/>
    <w:rsid w:val="009020A6"/>
    <w:rsid w:val="009040DD"/>
    <w:rsid w:val="0090441F"/>
    <w:rsid w:val="0090494A"/>
    <w:rsid w:val="00905B47"/>
    <w:rsid w:val="00905D26"/>
    <w:rsid w:val="00906643"/>
    <w:rsid w:val="00907256"/>
    <w:rsid w:val="00911401"/>
    <w:rsid w:val="009121FC"/>
    <w:rsid w:val="00912EEB"/>
    <w:rsid w:val="0091331C"/>
    <w:rsid w:val="0091389B"/>
    <w:rsid w:val="00913A45"/>
    <w:rsid w:val="0091445B"/>
    <w:rsid w:val="00914DFD"/>
    <w:rsid w:val="009154E4"/>
    <w:rsid w:val="009166D2"/>
    <w:rsid w:val="00917298"/>
    <w:rsid w:val="00920AC3"/>
    <w:rsid w:val="00920CDF"/>
    <w:rsid w:val="00920E43"/>
    <w:rsid w:val="00921BDC"/>
    <w:rsid w:val="00922729"/>
    <w:rsid w:val="0092371E"/>
    <w:rsid w:val="00923D9C"/>
    <w:rsid w:val="00924329"/>
    <w:rsid w:val="00924913"/>
    <w:rsid w:val="00924B44"/>
    <w:rsid w:val="00925AB3"/>
    <w:rsid w:val="00926D08"/>
    <w:rsid w:val="009277FF"/>
    <w:rsid w:val="009279DE"/>
    <w:rsid w:val="00930116"/>
    <w:rsid w:val="00930DB3"/>
    <w:rsid w:val="009320F1"/>
    <w:rsid w:val="00935F32"/>
    <w:rsid w:val="00936A26"/>
    <w:rsid w:val="009407C9"/>
    <w:rsid w:val="00941042"/>
    <w:rsid w:val="0094212C"/>
    <w:rsid w:val="009423DC"/>
    <w:rsid w:val="009427AF"/>
    <w:rsid w:val="00942857"/>
    <w:rsid w:val="00943370"/>
    <w:rsid w:val="00943546"/>
    <w:rsid w:val="009439EA"/>
    <w:rsid w:val="00944BB5"/>
    <w:rsid w:val="009453A3"/>
    <w:rsid w:val="00945A89"/>
    <w:rsid w:val="0094626B"/>
    <w:rsid w:val="00946E99"/>
    <w:rsid w:val="00946FC9"/>
    <w:rsid w:val="009509A5"/>
    <w:rsid w:val="0095152F"/>
    <w:rsid w:val="009531D0"/>
    <w:rsid w:val="00953200"/>
    <w:rsid w:val="009533E3"/>
    <w:rsid w:val="00954689"/>
    <w:rsid w:val="009548DE"/>
    <w:rsid w:val="00957B3A"/>
    <w:rsid w:val="00957B68"/>
    <w:rsid w:val="009600FD"/>
    <w:rsid w:val="00960664"/>
    <w:rsid w:val="009617C9"/>
    <w:rsid w:val="00961C93"/>
    <w:rsid w:val="009622B4"/>
    <w:rsid w:val="009629EF"/>
    <w:rsid w:val="009630EA"/>
    <w:rsid w:val="00963187"/>
    <w:rsid w:val="00963613"/>
    <w:rsid w:val="00963E9E"/>
    <w:rsid w:val="00964F26"/>
    <w:rsid w:val="00965324"/>
    <w:rsid w:val="00967417"/>
    <w:rsid w:val="009675D9"/>
    <w:rsid w:val="00967624"/>
    <w:rsid w:val="0097091E"/>
    <w:rsid w:val="00970A2F"/>
    <w:rsid w:val="00972115"/>
    <w:rsid w:val="00972674"/>
    <w:rsid w:val="0097307D"/>
    <w:rsid w:val="00973879"/>
    <w:rsid w:val="00973E50"/>
    <w:rsid w:val="0097414A"/>
    <w:rsid w:val="00974693"/>
    <w:rsid w:val="0097560C"/>
    <w:rsid w:val="00975E05"/>
    <w:rsid w:val="009760D3"/>
    <w:rsid w:val="009766ED"/>
    <w:rsid w:val="00976825"/>
    <w:rsid w:val="00977132"/>
    <w:rsid w:val="00977E08"/>
    <w:rsid w:val="00980270"/>
    <w:rsid w:val="0098061E"/>
    <w:rsid w:val="0098096E"/>
    <w:rsid w:val="00981073"/>
    <w:rsid w:val="00981A4B"/>
    <w:rsid w:val="00982501"/>
    <w:rsid w:val="00982D00"/>
    <w:rsid w:val="00983542"/>
    <w:rsid w:val="00984E90"/>
    <w:rsid w:val="0098585D"/>
    <w:rsid w:val="0098632A"/>
    <w:rsid w:val="00986428"/>
    <w:rsid w:val="00986B65"/>
    <w:rsid w:val="00986C3C"/>
    <w:rsid w:val="00986DF1"/>
    <w:rsid w:val="00986E11"/>
    <w:rsid w:val="009877D3"/>
    <w:rsid w:val="009878C7"/>
    <w:rsid w:val="00990FDB"/>
    <w:rsid w:val="009927F1"/>
    <w:rsid w:val="00993825"/>
    <w:rsid w:val="00993CF7"/>
    <w:rsid w:val="0099461F"/>
    <w:rsid w:val="00994CF9"/>
    <w:rsid w:val="00994E8F"/>
    <w:rsid w:val="009951DC"/>
    <w:rsid w:val="009959BB"/>
    <w:rsid w:val="0099653A"/>
    <w:rsid w:val="00997158"/>
    <w:rsid w:val="009A011A"/>
    <w:rsid w:val="009A0358"/>
    <w:rsid w:val="009A111E"/>
    <w:rsid w:val="009A18F1"/>
    <w:rsid w:val="009A31F0"/>
    <w:rsid w:val="009A364E"/>
    <w:rsid w:val="009A3A7C"/>
    <w:rsid w:val="009A43AB"/>
    <w:rsid w:val="009A4BB4"/>
    <w:rsid w:val="009A4FE0"/>
    <w:rsid w:val="009B0C0A"/>
    <w:rsid w:val="009B2ADB"/>
    <w:rsid w:val="009B31E7"/>
    <w:rsid w:val="009B4484"/>
    <w:rsid w:val="009B5532"/>
    <w:rsid w:val="009B559B"/>
    <w:rsid w:val="009B603A"/>
    <w:rsid w:val="009B618E"/>
    <w:rsid w:val="009B678E"/>
    <w:rsid w:val="009B718B"/>
    <w:rsid w:val="009C0708"/>
    <w:rsid w:val="009C2237"/>
    <w:rsid w:val="009C2A18"/>
    <w:rsid w:val="009C2D0E"/>
    <w:rsid w:val="009C32B1"/>
    <w:rsid w:val="009C3DAC"/>
    <w:rsid w:val="009C3E39"/>
    <w:rsid w:val="009C42E0"/>
    <w:rsid w:val="009C5B75"/>
    <w:rsid w:val="009C79DB"/>
    <w:rsid w:val="009D1216"/>
    <w:rsid w:val="009D15C7"/>
    <w:rsid w:val="009D1634"/>
    <w:rsid w:val="009D2A9E"/>
    <w:rsid w:val="009D4933"/>
    <w:rsid w:val="009D5362"/>
    <w:rsid w:val="009D5768"/>
    <w:rsid w:val="009D5B24"/>
    <w:rsid w:val="009D6756"/>
    <w:rsid w:val="009D7B2F"/>
    <w:rsid w:val="009E1415"/>
    <w:rsid w:val="009E204A"/>
    <w:rsid w:val="009E2EA9"/>
    <w:rsid w:val="009E30AC"/>
    <w:rsid w:val="009E32AF"/>
    <w:rsid w:val="009E4C59"/>
    <w:rsid w:val="009E6116"/>
    <w:rsid w:val="009E69EF"/>
    <w:rsid w:val="009E6F6F"/>
    <w:rsid w:val="009F0670"/>
    <w:rsid w:val="009F07B6"/>
    <w:rsid w:val="009F0D59"/>
    <w:rsid w:val="009F0DC3"/>
    <w:rsid w:val="009F105F"/>
    <w:rsid w:val="009F18B7"/>
    <w:rsid w:val="009F2E43"/>
    <w:rsid w:val="009F3490"/>
    <w:rsid w:val="009F58EA"/>
    <w:rsid w:val="00A002D6"/>
    <w:rsid w:val="00A01180"/>
    <w:rsid w:val="00A01383"/>
    <w:rsid w:val="00A0150E"/>
    <w:rsid w:val="00A02DA3"/>
    <w:rsid w:val="00A02E43"/>
    <w:rsid w:val="00A03D3A"/>
    <w:rsid w:val="00A065F9"/>
    <w:rsid w:val="00A07D73"/>
    <w:rsid w:val="00A07F34"/>
    <w:rsid w:val="00A105FB"/>
    <w:rsid w:val="00A14BCF"/>
    <w:rsid w:val="00A14D1D"/>
    <w:rsid w:val="00A15A03"/>
    <w:rsid w:val="00A160A0"/>
    <w:rsid w:val="00A164FC"/>
    <w:rsid w:val="00A16E2F"/>
    <w:rsid w:val="00A22154"/>
    <w:rsid w:val="00A224E2"/>
    <w:rsid w:val="00A2457E"/>
    <w:rsid w:val="00A25C38"/>
    <w:rsid w:val="00A27707"/>
    <w:rsid w:val="00A3083C"/>
    <w:rsid w:val="00A319FD"/>
    <w:rsid w:val="00A31D43"/>
    <w:rsid w:val="00A3217F"/>
    <w:rsid w:val="00A33A22"/>
    <w:rsid w:val="00A33BE1"/>
    <w:rsid w:val="00A340FD"/>
    <w:rsid w:val="00A34A49"/>
    <w:rsid w:val="00A36452"/>
    <w:rsid w:val="00A36BBE"/>
    <w:rsid w:val="00A400C9"/>
    <w:rsid w:val="00A41C0F"/>
    <w:rsid w:val="00A42F43"/>
    <w:rsid w:val="00A4307A"/>
    <w:rsid w:val="00A44FCA"/>
    <w:rsid w:val="00A45283"/>
    <w:rsid w:val="00A458B3"/>
    <w:rsid w:val="00A45981"/>
    <w:rsid w:val="00A45C7E"/>
    <w:rsid w:val="00A46D3B"/>
    <w:rsid w:val="00A4751A"/>
    <w:rsid w:val="00A47EBB"/>
    <w:rsid w:val="00A50B4F"/>
    <w:rsid w:val="00A51CDD"/>
    <w:rsid w:val="00A52E3E"/>
    <w:rsid w:val="00A53027"/>
    <w:rsid w:val="00A55301"/>
    <w:rsid w:val="00A568E8"/>
    <w:rsid w:val="00A56F08"/>
    <w:rsid w:val="00A5710D"/>
    <w:rsid w:val="00A57FEE"/>
    <w:rsid w:val="00A60F70"/>
    <w:rsid w:val="00A61233"/>
    <w:rsid w:val="00A616E8"/>
    <w:rsid w:val="00A61F6E"/>
    <w:rsid w:val="00A630AD"/>
    <w:rsid w:val="00A63AB8"/>
    <w:rsid w:val="00A64484"/>
    <w:rsid w:val="00A64760"/>
    <w:rsid w:val="00A64AC7"/>
    <w:rsid w:val="00A65B01"/>
    <w:rsid w:val="00A6650A"/>
    <w:rsid w:val="00A66541"/>
    <w:rsid w:val="00A665B6"/>
    <w:rsid w:val="00A6730D"/>
    <w:rsid w:val="00A67FD7"/>
    <w:rsid w:val="00A7126B"/>
    <w:rsid w:val="00A713AA"/>
    <w:rsid w:val="00A71625"/>
    <w:rsid w:val="00A71B9B"/>
    <w:rsid w:val="00A730FB"/>
    <w:rsid w:val="00A735BC"/>
    <w:rsid w:val="00A73DD2"/>
    <w:rsid w:val="00A751C7"/>
    <w:rsid w:val="00A761ED"/>
    <w:rsid w:val="00A802BE"/>
    <w:rsid w:val="00A820A3"/>
    <w:rsid w:val="00A8278E"/>
    <w:rsid w:val="00A82DEF"/>
    <w:rsid w:val="00A850A6"/>
    <w:rsid w:val="00A85301"/>
    <w:rsid w:val="00A861B9"/>
    <w:rsid w:val="00A86AF7"/>
    <w:rsid w:val="00A87844"/>
    <w:rsid w:val="00A9044B"/>
    <w:rsid w:val="00A909EF"/>
    <w:rsid w:val="00A9121D"/>
    <w:rsid w:val="00A94837"/>
    <w:rsid w:val="00A94DC0"/>
    <w:rsid w:val="00A95D45"/>
    <w:rsid w:val="00A971BD"/>
    <w:rsid w:val="00AA038C"/>
    <w:rsid w:val="00AA14D5"/>
    <w:rsid w:val="00AA3983"/>
    <w:rsid w:val="00AA3B3F"/>
    <w:rsid w:val="00AA50A9"/>
    <w:rsid w:val="00AA5E96"/>
    <w:rsid w:val="00AA6B5D"/>
    <w:rsid w:val="00AA7A09"/>
    <w:rsid w:val="00AA7A84"/>
    <w:rsid w:val="00AA7B42"/>
    <w:rsid w:val="00AA7DF2"/>
    <w:rsid w:val="00AB036B"/>
    <w:rsid w:val="00AB095D"/>
    <w:rsid w:val="00AB1F95"/>
    <w:rsid w:val="00AB3194"/>
    <w:rsid w:val="00AB32E6"/>
    <w:rsid w:val="00AB3B50"/>
    <w:rsid w:val="00AB4AE9"/>
    <w:rsid w:val="00AB4CC1"/>
    <w:rsid w:val="00AB5226"/>
    <w:rsid w:val="00AB5689"/>
    <w:rsid w:val="00AB5FC2"/>
    <w:rsid w:val="00AB6094"/>
    <w:rsid w:val="00AB6536"/>
    <w:rsid w:val="00AC05B1"/>
    <w:rsid w:val="00AC0749"/>
    <w:rsid w:val="00AC0958"/>
    <w:rsid w:val="00AC1F41"/>
    <w:rsid w:val="00AC231E"/>
    <w:rsid w:val="00AC4437"/>
    <w:rsid w:val="00AC501F"/>
    <w:rsid w:val="00AC5C0E"/>
    <w:rsid w:val="00AC5E25"/>
    <w:rsid w:val="00AC6D5C"/>
    <w:rsid w:val="00AC7192"/>
    <w:rsid w:val="00AC790A"/>
    <w:rsid w:val="00AD15A2"/>
    <w:rsid w:val="00AD15EB"/>
    <w:rsid w:val="00AD28BB"/>
    <w:rsid w:val="00AD2926"/>
    <w:rsid w:val="00AD2FF6"/>
    <w:rsid w:val="00AD356C"/>
    <w:rsid w:val="00AD4B35"/>
    <w:rsid w:val="00AD609A"/>
    <w:rsid w:val="00AD7221"/>
    <w:rsid w:val="00AD7CF8"/>
    <w:rsid w:val="00AE0870"/>
    <w:rsid w:val="00AE2914"/>
    <w:rsid w:val="00AE38B6"/>
    <w:rsid w:val="00AE3BB9"/>
    <w:rsid w:val="00AE3D41"/>
    <w:rsid w:val="00AE4253"/>
    <w:rsid w:val="00AE4A16"/>
    <w:rsid w:val="00AE5DD3"/>
    <w:rsid w:val="00AE6618"/>
    <w:rsid w:val="00AE6D15"/>
    <w:rsid w:val="00AF09E3"/>
    <w:rsid w:val="00AF11B1"/>
    <w:rsid w:val="00AF1AF2"/>
    <w:rsid w:val="00AF223F"/>
    <w:rsid w:val="00AF3533"/>
    <w:rsid w:val="00AF44E3"/>
    <w:rsid w:val="00AF46AC"/>
    <w:rsid w:val="00AF5BA3"/>
    <w:rsid w:val="00AF5C03"/>
    <w:rsid w:val="00AF673C"/>
    <w:rsid w:val="00AF6C62"/>
    <w:rsid w:val="00AF6F48"/>
    <w:rsid w:val="00AF7AC1"/>
    <w:rsid w:val="00B00E13"/>
    <w:rsid w:val="00B01F4B"/>
    <w:rsid w:val="00B02B74"/>
    <w:rsid w:val="00B039D3"/>
    <w:rsid w:val="00B03E1F"/>
    <w:rsid w:val="00B04182"/>
    <w:rsid w:val="00B04193"/>
    <w:rsid w:val="00B05499"/>
    <w:rsid w:val="00B064D9"/>
    <w:rsid w:val="00B0652E"/>
    <w:rsid w:val="00B07AE3"/>
    <w:rsid w:val="00B11430"/>
    <w:rsid w:val="00B115E8"/>
    <w:rsid w:val="00B129B8"/>
    <w:rsid w:val="00B12E1A"/>
    <w:rsid w:val="00B12F07"/>
    <w:rsid w:val="00B13301"/>
    <w:rsid w:val="00B1436D"/>
    <w:rsid w:val="00B1453D"/>
    <w:rsid w:val="00B156FE"/>
    <w:rsid w:val="00B161B2"/>
    <w:rsid w:val="00B164BB"/>
    <w:rsid w:val="00B165D6"/>
    <w:rsid w:val="00B168C8"/>
    <w:rsid w:val="00B168DB"/>
    <w:rsid w:val="00B16984"/>
    <w:rsid w:val="00B17C75"/>
    <w:rsid w:val="00B210D5"/>
    <w:rsid w:val="00B222DF"/>
    <w:rsid w:val="00B22AE5"/>
    <w:rsid w:val="00B233FA"/>
    <w:rsid w:val="00B24857"/>
    <w:rsid w:val="00B26BE1"/>
    <w:rsid w:val="00B30BEA"/>
    <w:rsid w:val="00B31024"/>
    <w:rsid w:val="00B31341"/>
    <w:rsid w:val="00B31384"/>
    <w:rsid w:val="00B3281A"/>
    <w:rsid w:val="00B32DCA"/>
    <w:rsid w:val="00B333B1"/>
    <w:rsid w:val="00B34629"/>
    <w:rsid w:val="00B353EB"/>
    <w:rsid w:val="00B354CD"/>
    <w:rsid w:val="00B354E1"/>
    <w:rsid w:val="00B35C46"/>
    <w:rsid w:val="00B36CB4"/>
    <w:rsid w:val="00B37086"/>
    <w:rsid w:val="00B37483"/>
    <w:rsid w:val="00B37DEA"/>
    <w:rsid w:val="00B40EB4"/>
    <w:rsid w:val="00B40EC2"/>
    <w:rsid w:val="00B42A3C"/>
    <w:rsid w:val="00B439C4"/>
    <w:rsid w:val="00B4535E"/>
    <w:rsid w:val="00B45969"/>
    <w:rsid w:val="00B47BC8"/>
    <w:rsid w:val="00B500F6"/>
    <w:rsid w:val="00B507E0"/>
    <w:rsid w:val="00B516ED"/>
    <w:rsid w:val="00B519D7"/>
    <w:rsid w:val="00B51EC8"/>
    <w:rsid w:val="00B52A8C"/>
    <w:rsid w:val="00B52C21"/>
    <w:rsid w:val="00B530A7"/>
    <w:rsid w:val="00B5475D"/>
    <w:rsid w:val="00B5616B"/>
    <w:rsid w:val="00B60EB2"/>
    <w:rsid w:val="00B617D3"/>
    <w:rsid w:val="00B619B3"/>
    <w:rsid w:val="00B62211"/>
    <w:rsid w:val="00B63217"/>
    <w:rsid w:val="00B636A8"/>
    <w:rsid w:val="00B638A6"/>
    <w:rsid w:val="00B64535"/>
    <w:rsid w:val="00B656FE"/>
    <w:rsid w:val="00B657F9"/>
    <w:rsid w:val="00B6634A"/>
    <w:rsid w:val="00B665C6"/>
    <w:rsid w:val="00B66FFB"/>
    <w:rsid w:val="00B67311"/>
    <w:rsid w:val="00B6734A"/>
    <w:rsid w:val="00B67768"/>
    <w:rsid w:val="00B71643"/>
    <w:rsid w:val="00B747FD"/>
    <w:rsid w:val="00B7590B"/>
    <w:rsid w:val="00B75AD9"/>
    <w:rsid w:val="00B75E80"/>
    <w:rsid w:val="00B805AF"/>
    <w:rsid w:val="00B80643"/>
    <w:rsid w:val="00B81836"/>
    <w:rsid w:val="00B82877"/>
    <w:rsid w:val="00B84D95"/>
    <w:rsid w:val="00B85493"/>
    <w:rsid w:val="00B86248"/>
    <w:rsid w:val="00B869EC"/>
    <w:rsid w:val="00B86FE9"/>
    <w:rsid w:val="00B8769A"/>
    <w:rsid w:val="00B87742"/>
    <w:rsid w:val="00B87DE4"/>
    <w:rsid w:val="00B9085A"/>
    <w:rsid w:val="00B91B0B"/>
    <w:rsid w:val="00B921F5"/>
    <w:rsid w:val="00B927BB"/>
    <w:rsid w:val="00B9397A"/>
    <w:rsid w:val="00B95DBC"/>
    <w:rsid w:val="00B9633D"/>
    <w:rsid w:val="00B96A4A"/>
    <w:rsid w:val="00B96AD8"/>
    <w:rsid w:val="00B9736E"/>
    <w:rsid w:val="00B97B47"/>
    <w:rsid w:val="00BA2204"/>
    <w:rsid w:val="00BA28FF"/>
    <w:rsid w:val="00BA2CA9"/>
    <w:rsid w:val="00BA2E72"/>
    <w:rsid w:val="00BA2EBE"/>
    <w:rsid w:val="00BA5A24"/>
    <w:rsid w:val="00BA5A9F"/>
    <w:rsid w:val="00BA5B8D"/>
    <w:rsid w:val="00BA5C2D"/>
    <w:rsid w:val="00BA5F33"/>
    <w:rsid w:val="00BA6E49"/>
    <w:rsid w:val="00BA7988"/>
    <w:rsid w:val="00BB0F28"/>
    <w:rsid w:val="00BB3B9C"/>
    <w:rsid w:val="00BB458A"/>
    <w:rsid w:val="00BB4D13"/>
    <w:rsid w:val="00BB6AF2"/>
    <w:rsid w:val="00BB73E1"/>
    <w:rsid w:val="00BC01D5"/>
    <w:rsid w:val="00BC0B46"/>
    <w:rsid w:val="00BC12DF"/>
    <w:rsid w:val="00BC3AA9"/>
    <w:rsid w:val="00BC4059"/>
    <w:rsid w:val="00BC4937"/>
    <w:rsid w:val="00BC5A19"/>
    <w:rsid w:val="00BC6440"/>
    <w:rsid w:val="00BC6FAB"/>
    <w:rsid w:val="00BC7D65"/>
    <w:rsid w:val="00BD00D3"/>
    <w:rsid w:val="00BD1659"/>
    <w:rsid w:val="00BD1E8C"/>
    <w:rsid w:val="00BD21B0"/>
    <w:rsid w:val="00BD226B"/>
    <w:rsid w:val="00BD3AA9"/>
    <w:rsid w:val="00BD4A18"/>
    <w:rsid w:val="00BD4BE2"/>
    <w:rsid w:val="00BD4D05"/>
    <w:rsid w:val="00BD4F3A"/>
    <w:rsid w:val="00BD5F00"/>
    <w:rsid w:val="00BD6635"/>
    <w:rsid w:val="00BD69C0"/>
    <w:rsid w:val="00BD6DB2"/>
    <w:rsid w:val="00BD6EED"/>
    <w:rsid w:val="00BE0CF2"/>
    <w:rsid w:val="00BE0FA5"/>
    <w:rsid w:val="00BE11CF"/>
    <w:rsid w:val="00BE1F4C"/>
    <w:rsid w:val="00BE21AB"/>
    <w:rsid w:val="00BE28F0"/>
    <w:rsid w:val="00BE3FC7"/>
    <w:rsid w:val="00BE4320"/>
    <w:rsid w:val="00BE4973"/>
    <w:rsid w:val="00BE4F8C"/>
    <w:rsid w:val="00BE534E"/>
    <w:rsid w:val="00BE55CB"/>
    <w:rsid w:val="00BE5FDF"/>
    <w:rsid w:val="00BE7251"/>
    <w:rsid w:val="00BF0C35"/>
    <w:rsid w:val="00BF20EC"/>
    <w:rsid w:val="00BF2A9D"/>
    <w:rsid w:val="00BF3806"/>
    <w:rsid w:val="00BF38E6"/>
    <w:rsid w:val="00BF40B4"/>
    <w:rsid w:val="00BF5684"/>
    <w:rsid w:val="00BF574B"/>
    <w:rsid w:val="00BF617A"/>
    <w:rsid w:val="00BF6588"/>
    <w:rsid w:val="00BF7434"/>
    <w:rsid w:val="00C0212D"/>
    <w:rsid w:val="00C02E77"/>
    <w:rsid w:val="00C03456"/>
    <w:rsid w:val="00C0379D"/>
    <w:rsid w:val="00C03931"/>
    <w:rsid w:val="00C05FE3"/>
    <w:rsid w:val="00C06C93"/>
    <w:rsid w:val="00C10238"/>
    <w:rsid w:val="00C1048A"/>
    <w:rsid w:val="00C11B26"/>
    <w:rsid w:val="00C12EE4"/>
    <w:rsid w:val="00C13D59"/>
    <w:rsid w:val="00C143D9"/>
    <w:rsid w:val="00C14AB2"/>
    <w:rsid w:val="00C15016"/>
    <w:rsid w:val="00C15653"/>
    <w:rsid w:val="00C16DEC"/>
    <w:rsid w:val="00C17E18"/>
    <w:rsid w:val="00C205D0"/>
    <w:rsid w:val="00C2070A"/>
    <w:rsid w:val="00C20A1A"/>
    <w:rsid w:val="00C20F04"/>
    <w:rsid w:val="00C2136D"/>
    <w:rsid w:val="00C214EE"/>
    <w:rsid w:val="00C21A3C"/>
    <w:rsid w:val="00C2249C"/>
    <w:rsid w:val="00C22B2E"/>
    <w:rsid w:val="00C2314B"/>
    <w:rsid w:val="00C23927"/>
    <w:rsid w:val="00C243A1"/>
    <w:rsid w:val="00C24971"/>
    <w:rsid w:val="00C24ABF"/>
    <w:rsid w:val="00C24D12"/>
    <w:rsid w:val="00C2523F"/>
    <w:rsid w:val="00C2596D"/>
    <w:rsid w:val="00C25B6F"/>
    <w:rsid w:val="00C265F9"/>
    <w:rsid w:val="00C26A3A"/>
    <w:rsid w:val="00C26BE5"/>
    <w:rsid w:val="00C26E4D"/>
    <w:rsid w:val="00C27909"/>
    <w:rsid w:val="00C27B03"/>
    <w:rsid w:val="00C314E1"/>
    <w:rsid w:val="00C342AB"/>
    <w:rsid w:val="00C34397"/>
    <w:rsid w:val="00C34605"/>
    <w:rsid w:val="00C34EC1"/>
    <w:rsid w:val="00C35346"/>
    <w:rsid w:val="00C3593F"/>
    <w:rsid w:val="00C40784"/>
    <w:rsid w:val="00C4095D"/>
    <w:rsid w:val="00C40D94"/>
    <w:rsid w:val="00C41247"/>
    <w:rsid w:val="00C42E03"/>
    <w:rsid w:val="00C43D2A"/>
    <w:rsid w:val="00C43E40"/>
    <w:rsid w:val="00C43F7E"/>
    <w:rsid w:val="00C447F9"/>
    <w:rsid w:val="00C45F98"/>
    <w:rsid w:val="00C47C3F"/>
    <w:rsid w:val="00C50136"/>
    <w:rsid w:val="00C50FD6"/>
    <w:rsid w:val="00C52081"/>
    <w:rsid w:val="00C5525F"/>
    <w:rsid w:val="00C55712"/>
    <w:rsid w:val="00C559B7"/>
    <w:rsid w:val="00C565ED"/>
    <w:rsid w:val="00C571C7"/>
    <w:rsid w:val="00C57494"/>
    <w:rsid w:val="00C57BF4"/>
    <w:rsid w:val="00C601D2"/>
    <w:rsid w:val="00C61A2A"/>
    <w:rsid w:val="00C63060"/>
    <w:rsid w:val="00C6397D"/>
    <w:rsid w:val="00C640FE"/>
    <w:rsid w:val="00C64185"/>
    <w:rsid w:val="00C657AB"/>
    <w:rsid w:val="00C65A96"/>
    <w:rsid w:val="00C65BCC"/>
    <w:rsid w:val="00C6603E"/>
    <w:rsid w:val="00C66970"/>
    <w:rsid w:val="00C70658"/>
    <w:rsid w:val="00C71780"/>
    <w:rsid w:val="00C71F38"/>
    <w:rsid w:val="00C73793"/>
    <w:rsid w:val="00C73A7C"/>
    <w:rsid w:val="00C7521B"/>
    <w:rsid w:val="00C811D2"/>
    <w:rsid w:val="00C8140A"/>
    <w:rsid w:val="00C81943"/>
    <w:rsid w:val="00C81E63"/>
    <w:rsid w:val="00C83636"/>
    <w:rsid w:val="00C845C1"/>
    <w:rsid w:val="00C859A6"/>
    <w:rsid w:val="00C85F7A"/>
    <w:rsid w:val="00C8691C"/>
    <w:rsid w:val="00C91788"/>
    <w:rsid w:val="00C93630"/>
    <w:rsid w:val="00C93B91"/>
    <w:rsid w:val="00C93E3A"/>
    <w:rsid w:val="00C94086"/>
    <w:rsid w:val="00C95482"/>
    <w:rsid w:val="00C95B40"/>
    <w:rsid w:val="00C96F6B"/>
    <w:rsid w:val="00CA142C"/>
    <w:rsid w:val="00CA168A"/>
    <w:rsid w:val="00CA16F5"/>
    <w:rsid w:val="00CA1701"/>
    <w:rsid w:val="00CA1D1E"/>
    <w:rsid w:val="00CA357E"/>
    <w:rsid w:val="00CA4374"/>
    <w:rsid w:val="00CA44F9"/>
    <w:rsid w:val="00CA4A69"/>
    <w:rsid w:val="00CA4E24"/>
    <w:rsid w:val="00CA5037"/>
    <w:rsid w:val="00CA5786"/>
    <w:rsid w:val="00CA617F"/>
    <w:rsid w:val="00CA68BF"/>
    <w:rsid w:val="00CA7B48"/>
    <w:rsid w:val="00CB1B92"/>
    <w:rsid w:val="00CB29D0"/>
    <w:rsid w:val="00CB313C"/>
    <w:rsid w:val="00CB3C23"/>
    <w:rsid w:val="00CB3E63"/>
    <w:rsid w:val="00CB4BA5"/>
    <w:rsid w:val="00CB5AEF"/>
    <w:rsid w:val="00CB65BE"/>
    <w:rsid w:val="00CB680C"/>
    <w:rsid w:val="00CC04E8"/>
    <w:rsid w:val="00CC10C3"/>
    <w:rsid w:val="00CC1C05"/>
    <w:rsid w:val="00CC1DB2"/>
    <w:rsid w:val="00CC1E7B"/>
    <w:rsid w:val="00CC273C"/>
    <w:rsid w:val="00CC2D7E"/>
    <w:rsid w:val="00CC38B4"/>
    <w:rsid w:val="00CC3E0C"/>
    <w:rsid w:val="00CC58D3"/>
    <w:rsid w:val="00CC5D7D"/>
    <w:rsid w:val="00CC6B52"/>
    <w:rsid w:val="00CC784D"/>
    <w:rsid w:val="00CC7E5E"/>
    <w:rsid w:val="00CD04ED"/>
    <w:rsid w:val="00CD087A"/>
    <w:rsid w:val="00CD0FB7"/>
    <w:rsid w:val="00CD29E3"/>
    <w:rsid w:val="00CD2B0A"/>
    <w:rsid w:val="00CD3454"/>
    <w:rsid w:val="00CD454A"/>
    <w:rsid w:val="00CD5148"/>
    <w:rsid w:val="00CD6313"/>
    <w:rsid w:val="00CD6CC8"/>
    <w:rsid w:val="00CD6E41"/>
    <w:rsid w:val="00CE034B"/>
    <w:rsid w:val="00CE1A3A"/>
    <w:rsid w:val="00CE1CAC"/>
    <w:rsid w:val="00CE3F78"/>
    <w:rsid w:val="00CE4B2C"/>
    <w:rsid w:val="00CE50E8"/>
    <w:rsid w:val="00CE5950"/>
    <w:rsid w:val="00CE5B92"/>
    <w:rsid w:val="00CE627D"/>
    <w:rsid w:val="00CE6546"/>
    <w:rsid w:val="00CE6BAE"/>
    <w:rsid w:val="00CF0CB0"/>
    <w:rsid w:val="00CF2447"/>
    <w:rsid w:val="00CF319D"/>
    <w:rsid w:val="00CF3434"/>
    <w:rsid w:val="00CF3A79"/>
    <w:rsid w:val="00CF4450"/>
    <w:rsid w:val="00CF48C7"/>
    <w:rsid w:val="00CF5CD9"/>
    <w:rsid w:val="00CF6201"/>
    <w:rsid w:val="00CF63F9"/>
    <w:rsid w:val="00CF65D8"/>
    <w:rsid w:val="00CF7A64"/>
    <w:rsid w:val="00D02A88"/>
    <w:rsid w:val="00D0337B"/>
    <w:rsid w:val="00D04E6E"/>
    <w:rsid w:val="00D0522E"/>
    <w:rsid w:val="00D052EA"/>
    <w:rsid w:val="00D06015"/>
    <w:rsid w:val="00D06B56"/>
    <w:rsid w:val="00D06BD9"/>
    <w:rsid w:val="00D07371"/>
    <w:rsid w:val="00D079B2"/>
    <w:rsid w:val="00D07B14"/>
    <w:rsid w:val="00D100AA"/>
    <w:rsid w:val="00D107D8"/>
    <w:rsid w:val="00D10A91"/>
    <w:rsid w:val="00D114E9"/>
    <w:rsid w:val="00D13FF4"/>
    <w:rsid w:val="00D14158"/>
    <w:rsid w:val="00D14CC0"/>
    <w:rsid w:val="00D14FDF"/>
    <w:rsid w:val="00D1554C"/>
    <w:rsid w:val="00D173E5"/>
    <w:rsid w:val="00D177F3"/>
    <w:rsid w:val="00D17CF1"/>
    <w:rsid w:val="00D20E76"/>
    <w:rsid w:val="00D249AF"/>
    <w:rsid w:val="00D26B4E"/>
    <w:rsid w:val="00D27795"/>
    <w:rsid w:val="00D27B4B"/>
    <w:rsid w:val="00D27C5D"/>
    <w:rsid w:val="00D31457"/>
    <w:rsid w:val="00D32961"/>
    <w:rsid w:val="00D32DC2"/>
    <w:rsid w:val="00D33CD7"/>
    <w:rsid w:val="00D33CD8"/>
    <w:rsid w:val="00D3543A"/>
    <w:rsid w:val="00D35A97"/>
    <w:rsid w:val="00D40C6E"/>
    <w:rsid w:val="00D41A97"/>
    <w:rsid w:val="00D41B52"/>
    <w:rsid w:val="00D42933"/>
    <w:rsid w:val="00D4298D"/>
    <w:rsid w:val="00D429C6"/>
    <w:rsid w:val="00D44AEC"/>
    <w:rsid w:val="00D4510F"/>
    <w:rsid w:val="00D47748"/>
    <w:rsid w:val="00D477E4"/>
    <w:rsid w:val="00D47BEC"/>
    <w:rsid w:val="00D51293"/>
    <w:rsid w:val="00D52674"/>
    <w:rsid w:val="00D52744"/>
    <w:rsid w:val="00D52CB3"/>
    <w:rsid w:val="00D536DE"/>
    <w:rsid w:val="00D53A0E"/>
    <w:rsid w:val="00D54C35"/>
    <w:rsid w:val="00D54CC3"/>
    <w:rsid w:val="00D555E1"/>
    <w:rsid w:val="00D55666"/>
    <w:rsid w:val="00D56EF3"/>
    <w:rsid w:val="00D57949"/>
    <w:rsid w:val="00D60383"/>
    <w:rsid w:val="00D6041A"/>
    <w:rsid w:val="00D60445"/>
    <w:rsid w:val="00D60CB6"/>
    <w:rsid w:val="00D611CD"/>
    <w:rsid w:val="00D627B4"/>
    <w:rsid w:val="00D633EB"/>
    <w:rsid w:val="00D640F8"/>
    <w:rsid w:val="00D642ED"/>
    <w:rsid w:val="00D645D3"/>
    <w:rsid w:val="00D70566"/>
    <w:rsid w:val="00D708F3"/>
    <w:rsid w:val="00D70D9E"/>
    <w:rsid w:val="00D71412"/>
    <w:rsid w:val="00D71842"/>
    <w:rsid w:val="00D71A7B"/>
    <w:rsid w:val="00D726F8"/>
    <w:rsid w:val="00D73176"/>
    <w:rsid w:val="00D7336F"/>
    <w:rsid w:val="00D73874"/>
    <w:rsid w:val="00D756E5"/>
    <w:rsid w:val="00D766A8"/>
    <w:rsid w:val="00D775B2"/>
    <w:rsid w:val="00D8025D"/>
    <w:rsid w:val="00D8194D"/>
    <w:rsid w:val="00D82239"/>
    <w:rsid w:val="00D82FF7"/>
    <w:rsid w:val="00D847FE"/>
    <w:rsid w:val="00D84DDA"/>
    <w:rsid w:val="00D856B5"/>
    <w:rsid w:val="00D868A4"/>
    <w:rsid w:val="00D86956"/>
    <w:rsid w:val="00D874E2"/>
    <w:rsid w:val="00D87EFD"/>
    <w:rsid w:val="00D90BBD"/>
    <w:rsid w:val="00D90CE3"/>
    <w:rsid w:val="00D91B85"/>
    <w:rsid w:val="00D92707"/>
    <w:rsid w:val="00D9311A"/>
    <w:rsid w:val="00D936B8"/>
    <w:rsid w:val="00D942E6"/>
    <w:rsid w:val="00D94C7C"/>
    <w:rsid w:val="00D953BA"/>
    <w:rsid w:val="00D954F1"/>
    <w:rsid w:val="00D9575D"/>
    <w:rsid w:val="00D9589F"/>
    <w:rsid w:val="00D95FFD"/>
    <w:rsid w:val="00D964EA"/>
    <w:rsid w:val="00D966D0"/>
    <w:rsid w:val="00DA0001"/>
    <w:rsid w:val="00DA0C59"/>
    <w:rsid w:val="00DA1B11"/>
    <w:rsid w:val="00DA2AC4"/>
    <w:rsid w:val="00DA3991"/>
    <w:rsid w:val="00DA50D0"/>
    <w:rsid w:val="00DA65D2"/>
    <w:rsid w:val="00DA6850"/>
    <w:rsid w:val="00DB09D9"/>
    <w:rsid w:val="00DB1501"/>
    <w:rsid w:val="00DB1553"/>
    <w:rsid w:val="00DB2C0A"/>
    <w:rsid w:val="00DB34A5"/>
    <w:rsid w:val="00DB548C"/>
    <w:rsid w:val="00DB6C58"/>
    <w:rsid w:val="00DB7B85"/>
    <w:rsid w:val="00DB7E6C"/>
    <w:rsid w:val="00DB7F66"/>
    <w:rsid w:val="00DC006B"/>
    <w:rsid w:val="00DC0623"/>
    <w:rsid w:val="00DC2B29"/>
    <w:rsid w:val="00DC35F8"/>
    <w:rsid w:val="00DC662E"/>
    <w:rsid w:val="00DC6664"/>
    <w:rsid w:val="00DD166D"/>
    <w:rsid w:val="00DD2544"/>
    <w:rsid w:val="00DD4255"/>
    <w:rsid w:val="00DD4C35"/>
    <w:rsid w:val="00DD5602"/>
    <w:rsid w:val="00DD5A29"/>
    <w:rsid w:val="00DD5D9D"/>
    <w:rsid w:val="00DE1B13"/>
    <w:rsid w:val="00DE35CB"/>
    <w:rsid w:val="00DE3691"/>
    <w:rsid w:val="00DE3A0A"/>
    <w:rsid w:val="00DE42FB"/>
    <w:rsid w:val="00DE4F06"/>
    <w:rsid w:val="00DE5F33"/>
    <w:rsid w:val="00DE6904"/>
    <w:rsid w:val="00DE74E9"/>
    <w:rsid w:val="00DE7738"/>
    <w:rsid w:val="00DF07AB"/>
    <w:rsid w:val="00DF200A"/>
    <w:rsid w:val="00DF21E9"/>
    <w:rsid w:val="00DF3528"/>
    <w:rsid w:val="00DF481A"/>
    <w:rsid w:val="00DF4C1C"/>
    <w:rsid w:val="00DF5341"/>
    <w:rsid w:val="00DF6395"/>
    <w:rsid w:val="00DF6B75"/>
    <w:rsid w:val="00DF7D13"/>
    <w:rsid w:val="00E00F14"/>
    <w:rsid w:val="00E01EA4"/>
    <w:rsid w:val="00E06386"/>
    <w:rsid w:val="00E069B3"/>
    <w:rsid w:val="00E07DD9"/>
    <w:rsid w:val="00E07F17"/>
    <w:rsid w:val="00E1048B"/>
    <w:rsid w:val="00E10F24"/>
    <w:rsid w:val="00E11A56"/>
    <w:rsid w:val="00E13867"/>
    <w:rsid w:val="00E1467D"/>
    <w:rsid w:val="00E1468A"/>
    <w:rsid w:val="00E14872"/>
    <w:rsid w:val="00E14D67"/>
    <w:rsid w:val="00E159B0"/>
    <w:rsid w:val="00E16FD2"/>
    <w:rsid w:val="00E175CC"/>
    <w:rsid w:val="00E1771A"/>
    <w:rsid w:val="00E206DE"/>
    <w:rsid w:val="00E212F5"/>
    <w:rsid w:val="00E214B6"/>
    <w:rsid w:val="00E219E4"/>
    <w:rsid w:val="00E24390"/>
    <w:rsid w:val="00E249E9"/>
    <w:rsid w:val="00E24EB4"/>
    <w:rsid w:val="00E258DB"/>
    <w:rsid w:val="00E258FB"/>
    <w:rsid w:val="00E25BF0"/>
    <w:rsid w:val="00E26183"/>
    <w:rsid w:val="00E269DB"/>
    <w:rsid w:val="00E26CB5"/>
    <w:rsid w:val="00E27894"/>
    <w:rsid w:val="00E320ED"/>
    <w:rsid w:val="00E33AFB"/>
    <w:rsid w:val="00E3419D"/>
    <w:rsid w:val="00E34218"/>
    <w:rsid w:val="00E34AB6"/>
    <w:rsid w:val="00E357B4"/>
    <w:rsid w:val="00E359FC"/>
    <w:rsid w:val="00E36C35"/>
    <w:rsid w:val="00E42438"/>
    <w:rsid w:val="00E42D9C"/>
    <w:rsid w:val="00E445C2"/>
    <w:rsid w:val="00E458C1"/>
    <w:rsid w:val="00E45B21"/>
    <w:rsid w:val="00E46282"/>
    <w:rsid w:val="00E46412"/>
    <w:rsid w:val="00E47073"/>
    <w:rsid w:val="00E5073F"/>
    <w:rsid w:val="00E50F31"/>
    <w:rsid w:val="00E517CC"/>
    <w:rsid w:val="00E5216E"/>
    <w:rsid w:val="00E53DAD"/>
    <w:rsid w:val="00E54DA5"/>
    <w:rsid w:val="00E55B97"/>
    <w:rsid w:val="00E564D3"/>
    <w:rsid w:val="00E5681E"/>
    <w:rsid w:val="00E56F40"/>
    <w:rsid w:val="00E57684"/>
    <w:rsid w:val="00E609C0"/>
    <w:rsid w:val="00E60E58"/>
    <w:rsid w:val="00E616DD"/>
    <w:rsid w:val="00E61D02"/>
    <w:rsid w:val="00E61FB3"/>
    <w:rsid w:val="00E62AE7"/>
    <w:rsid w:val="00E63201"/>
    <w:rsid w:val="00E64C5A"/>
    <w:rsid w:val="00E65094"/>
    <w:rsid w:val="00E652C2"/>
    <w:rsid w:val="00E65495"/>
    <w:rsid w:val="00E662F3"/>
    <w:rsid w:val="00E66747"/>
    <w:rsid w:val="00E67595"/>
    <w:rsid w:val="00E67C16"/>
    <w:rsid w:val="00E701B3"/>
    <w:rsid w:val="00E70DEA"/>
    <w:rsid w:val="00E716D5"/>
    <w:rsid w:val="00E72960"/>
    <w:rsid w:val="00E7589C"/>
    <w:rsid w:val="00E77175"/>
    <w:rsid w:val="00E77854"/>
    <w:rsid w:val="00E77B2E"/>
    <w:rsid w:val="00E77D58"/>
    <w:rsid w:val="00E8024C"/>
    <w:rsid w:val="00E804F0"/>
    <w:rsid w:val="00E809A3"/>
    <w:rsid w:val="00E81878"/>
    <w:rsid w:val="00E81CA8"/>
    <w:rsid w:val="00E82344"/>
    <w:rsid w:val="00E827D9"/>
    <w:rsid w:val="00E84C82"/>
    <w:rsid w:val="00E84CA4"/>
    <w:rsid w:val="00E84D64"/>
    <w:rsid w:val="00E853E5"/>
    <w:rsid w:val="00E863A6"/>
    <w:rsid w:val="00E86AAD"/>
    <w:rsid w:val="00E87408"/>
    <w:rsid w:val="00E87B4B"/>
    <w:rsid w:val="00E914C4"/>
    <w:rsid w:val="00E922F6"/>
    <w:rsid w:val="00E934F5"/>
    <w:rsid w:val="00E93AA6"/>
    <w:rsid w:val="00E93ACC"/>
    <w:rsid w:val="00E95348"/>
    <w:rsid w:val="00E9577C"/>
    <w:rsid w:val="00E9590E"/>
    <w:rsid w:val="00E96961"/>
    <w:rsid w:val="00EA32F3"/>
    <w:rsid w:val="00EA393C"/>
    <w:rsid w:val="00EA3A8C"/>
    <w:rsid w:val="00EA5D00"/>
    <w:rsid w:val="00EA6447"/>
    <w:rsid w:val="00EA72EC"/>
    <w:rsid w:val="00EA7E66"/>
    <w:rsid w:val="00EB0A7A"/>
    <w:rsid w:val="00EB11CB"/>
    <w:rsid w:val="00EB159B"/>
    <w:rsid w:val="00EB1881"/>
    <w:rsid w:val="00EB1FF0"/>
    <w:rsid w:val="00EB275A"/>
    <w:rsid w:val="00EB3775"/>
    <w:rsid w:val="00EB4082"/>
    <w:rsid w:val="00EB4270"/>
    <w:rsid w:val="00EB45CD"/>
    <w:rsid w:val="00EB58AF"/>
    <w:rsid w:val="00EB786A"/>
    <w:rsid w:val="00EC0561"/>
    <w:rsid w:val="00EC1578"/>
    <w:rsid w:val="00EC1C72"/>
    <w:rsid w:val="00EC1D77"/>
    <w:rsid w:val="00EC2427"/>
    <w:rsid w:val="00EC365D"/>
    <w:rsid w:val="00EC3845"/>
    <w:rsid w:val="00EC3CC9"/>
    <w:rsid w:val="00EC6532"/>
    <w:rsid w:val="00EC680A"/>
    <w:rsid w:val="00EC6843"/>
    <w:rsid w:val="00EC68F8"/>
    <w:rsid w:val="00EC6B4F"/>
    <w:rsid w:val="00ED1A8D"/>
    <w:rsid w:val="00ED268F"/>
    <w:rsid w:val="00ED3A95"/>
    <w:rsid w:val="00ED4873"/>
    <w:rsid w:val="00ED4A1F"/>
    <w:rsid w:val="00ED5C5A"/>
    <w:rsid w:val="00EE0093"/>
    <w:rsid w:val="00EE0638"/>
    <w:rsid w:val="00EE1E76"/>
    <w:rsid w:val="00EE20E3"/>
    <w:rsid w:val="00EE2BED"/>
    <w:rsid w:val="00EE374B"/>
    <w:rsid w:val="00EE3D0A"/>
    <w:rsid w:val="00EE3DA4"/>
    <w:rsid w:val="00EE3E10"/>
    <w:rsid w:val="00EE66AC"/>
    <w:rsid w:val="00EE6A7A"/>
    <w:rsid w:val="00EE71B3"/>
    <w:rsid w:val="00EE7365"/>
    <w:rsid w:val="00EF04C2"/>
    <w:rsid w:val="00EF2237"/>
    <w:rsid w:val="00EF41C7"/>
    <w:rsid w:val="00EF4C13"/>
    <w:rsid w:val="00EF500D"/>
    <w:rsid w:val="00F00787"/>
    <w:rsid w:val="00F019DC"/>
    <w:rsid w:val="00F01B38"/>
    <w:rsid w:val="00F033C9"/>
    <w:rsid w:val="00F03AC5"/>
    <w:rsid w:val="00F03E02"/>
    <w:rsid w:val="00F04786"/>
    <w:rsid w:val="00F05306"/>
    <w:rsid w:val="00F0561F"/>
    <w:rsid w:val="00F109AA"/>
    <w:rsid w:val="00F11BB5"/>
    <w:rsid w:val="00F12250"/>
    <w:rsid w:val="00F1268F"/>
    <w:rsid w:val="00F13022"/>
    <w:rsid w:val="00F1315C"/>
    <w:rsid w:val="00F13364"/>
    <w:rsid w:val="00F13554"/>
    <w:rsid w:val="00F135B3"/>
    <w:rsid w:val="00F137D4"/>
    <w:rsid w:val="00F1417B"/>
    <w:rsid w:val="00F14F23"/>
    <w:rsid w:val="00F1535D"/>
    <w:rsid w:val="00F15B23"/>
    <w:rsid w:val="00F165B1"/>
    <w:rsid w:val="00F16AB6"/>
    <w:rsid w:val="00F17F9C"/>
    <w:rsid w:val="00F204EA"/>
    <w:rsid w:val="00F21021"/>
    <w:rsid w:val="00F21C50"/>
    <w:rsid w:val="00F23BDC"/>
    <w:rsid w:val="00F24532"/>
    <w:rsid w:val="00F27107"/>
    <w:rsid w:val="00F27235"/>
    <w:rsid w:val="00F2756D"/>
    <w:rsid w:val="00F27ED4"/>
    <w:rsid w:val="00F307AA"/>
    <w:rsid w:val="00F30BF3"/>
    <w:rsid w:val="00F3185D"/>
    <w:rsid w:val="00F31F7F"/>
    <w:rsid w:val="00F34B99"/>
    <w:rsid w:val="00F353B4"/>
    <w:rsid w:val="00F35838"/>
    <w:rsid w:val="00F35BD5"/>
    <w:rsid w:val="00F35BFE"/>
    <w:rsid w:val="00F35CC3"/>
    <w:rsid w:val="00F35EA8"/>
    <w:rsid w:val="00F36D28"/>
    <w:rsid w:val="00F401AF"/>
    <w:rsid w:val="00F447AF"/>
    <w:rsid w:val="00F45052"/>
    <w:rsid w:val="00F45098"/>
    <w:rsid w:val="00F45271"/>
    <w:rsid w:val="00F45672"/>
    <w:rsid w:val="00F45A11"/>
    <w:rsid w:val="00F46AFE"/>
    <w:rsid w:val="00F474E4"/>
    <w:rsid w:val="00F520BA"/>
    <w:rsid w:val="00F52107"/>
    <w:rsid w:val="00F52B1F"/>
    <w:rsid w:val="00F52DAB"/>
    <w:rsid w:val="00F52F9E"/>
    <w:rsid w:val="00F53F31"/>
    <w:rsid w:val="00F53F34"/>
    <w:rsid w:val="00F543F0"/>
    <w:rsid w:val="00F55202"/>
    <w:rsid w:val="00F569E1"/>
    <w:rsid w:val="00F60941"/>
    <w:rsid w:val="00F60F97"/>
    <w:rsid w:val="00F621E2"/>
    <w:rsid w:val="00F62CD5"/>
    <w:rsid w:val="00F63733"/>
    <w:rsid w:val="00F6564A"/>
    <w:rsid w:val="00F65894"/>
    <w:rsid w:val="00F666C7"/>
    <w:rsid w:val="00F66858"/>
    <w:rsid w:val="00F66E49"/>
    <w:rsid w:val="00F708A8"/>
    <w:rsid w:val="00F72C81"/>
    <w:rsid w:val="00F732BB"/>
    <w:rsid w:val="00F73359"/>
    <w:rsid w:val="00F737B3"/>
    <w:rsid w:val="00F7430A"/>
    <w:rsid w:val="00F75841"/>
    <w:rsid w:val="00F776A7"/>
    <w:rsid w:val="00F7784B"/>
    <w:rsid w:val="00F80B18"/>
    <w:rsid w:val="00F80E67"/>
    <w:rsid w:val="00F81846"/>
    <w:rsid w:val="00F81D29"/>
    <w:rsid w:val="00F822B9"/>
    <w:rsid w:val="00F823C1"/>
    <w:rsid w:val="00F8293F"/>
    <w:rsid w:val="00F835C5"/>
    <w:rsid w:val="00F83E48"/>
    <w:rsid w:val="00F8444D"/>
    <w:rsid w:val="00F84E21"/>
    <w:rsid w:val="00F872EA"/>
    <w:rsid w:val="00F8778B"/>
    <w:rsid w:val="00F87896"/>
    <w:rsid w:val="00F90355"/>
    <w:rsid w:val="00F91A16"/>
    <w:rsid w:val="00F91C4D"/>
    <w:rsid w:val="00F92EEC"/>
    <w:rsid w:val="00F92FD9"/>
    <w:rsid w:val="00F932CE"/>
    <w:rsid w:val="00F95062"/>
    <w:rsid w:val="00F95468"/>
    <w:rsid w:val="00F9574F"/>
    <w:rsid w:val="00F95A2E"/>
    <w:rsid w:val="00F95D90"/>
    <w:rsid w:val="00F962D4"/>
    <w:rsid w:val="00F96650"/>
    <w:rsid w:val="00F97670"/>
    <w:rsid w:val="00FA111F"/>
    <w:rsid w:val="00FA1A6A"/>
    <w:rsid w:val="00FA1EA6"/>
    <w:rsid w:val="00FA234A"/>
    <w:rsid w:val="00FA2E46"/>
    <w:rsid w:val="00FA2F71"/>
    <w:rsid w:val="00FA456B"/>
    <w:rsid w:val="00FA4D89"/>
    <w:rsid w:val="00FA60E1"/>
    <w:rsid w:val="00FA6188"/>
    <w:rsid w:val="00FA6684"/>
    <w:rsid w:val="00FA72AC"/>
    <w:rsid w:val="00FA731E"/>
    <w:rsid w:val="00FB16F6"/>
    <w:rsid w:val="00FB287B"/>
    <w:rsid w:val="00FB2AED"/>
    <w:rsid w:val="00FB2B38"/>
    <w:rsid w:val="00FB4477"/>
    <w:rsid w:val="00FB4C36"/>
    <w:rsid w:val="00FB4CC8"/>
    <w:rsid w:val="00FB518F"/>
    <w:rsid w:val="00FB5A90"/>
    <w:rsid w:val="00FC256F"/>
    <w:rsid w:val="00FC2894"/>
    <w:rsid w:val="00FC2979"/>
    <w:rsid w:val="00FC321C"/>
    <w:rsid w:val="00FC322B"/>
    <w:rsid w:val="00FC3A61"/>
    <w:rsid w:val="00FC57E1"/>
    <w:rsid w:val="00FC6113"/>
    <w:rsid w:val="00FC6358"/>
    <w:rsid w:val="00FC642E"/>
    <w:rsid w:val="00FC7EE4"/>
    <w:rsid w:val="00FD02FC"/>
    <w:rsid w:val="00FD1E73"/>
    <w:rsid w:val="00FD2722"/>
    <w:rsid w:val="00FD320D"/>
    <w:rsid w:val="00FD4758"/>
    <w:rsid w:val="00FD4A77"/>
    <w:rsid w:val="00FD6FAA"/>
    <w:rsid w:val="00FD7077"/>
    <w:rsid w:val="00FD7755"/>
    <w:rsid w:val="00FD7BA6"/>
    <w:rsid w:val="00FD7D44"/>
    <w:rsid w:val="00FE0650"/>
    <w:rsid w:val="00FE10EC"/>
    <w:rsid w:val="00FE143E"/>
    <w:rsid w:val="00FE154C"/>
    <w:rsid w:val="00FE214A"/>
    <w:rsid w:val="00FE222D"/>
    <w:rsid w:val="00FE23DE"/>
    <w:rsid w:val="00FE389C"/>
    <w:rsid w:val="00FE4C5B"/>
    <w:rsid w:val="00FE5E65"/>
    <w:rsid w:val="00FE68CF"/>
    <w:rsid w:val="00FE7A44"/>
    <w:rsid w:val="00FF0238"/>
    <w:rsid w:val="00FF130F"/>
    <w:rsid w:val="00FF15A3"/>
    <w:rsid w:val="00FF34A2"/>
    <w:rsid w:val="00FF375E"/>
    <w:rsid w:val="00FF441A"/>
    <w:rsid w:val="00FF4AE4"/>
    <w:rsid w:val="00FF5079"/>
    <w:rsid w:val="00FF5497"/>
    <w:rsid w:val="00FF5B67"/>
    <w:rsid w:val="00FF602C"/>
    <w:rsid w:val="00FF692A"/>
    <w:rsid w:val="00FF7644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7C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HTML Preformatted" w:uiPriority="99"/>
    <w:lsdException w:name="HTML Typewriter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f0">
    <w:name w:val="Normal"/>
    <w:qFormat/>
    <w:rsid w:val="000579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0"/>
    <w:next w:val="aff0"/>
    <w:link w:val="1Char"/>
    <w:uiPriority w:val="9"/>
    <w:qFormat/>
    <w:rsid w:val="00E269DB"/>
    <w:pPr>
      <w:keepNext/>
      <w:keepLines/>
      <w:numPr>
        <w:numId w:val="18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ff0"/>
    <w:next w:val="aff0"/>
    <w:link w:val="2Char"/>
    <w:uiPriority w:val="9"/>
    <w:unhideWhenUsed/>
    <w:qFormat/>
    <w:rsid w:val="00E269D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ff0"/>
    <w:next w:val="aff0"/>
    <w:link w:val="3Char"/>
    <w:uiPriority w:val="9"/>
    <w:unhideWhenUsed/>
    <w:qFormat/>
    <w:rsid w:val="00E269D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ff0"/>
    <w:next w:val="aff0"/>
    <w:link w:val="4Char"/>
    <w:uiPriority w:val="9"/>
    <w:unhideWhenUsed/>
    <w:qFormat/>
    <w:rsid w:val="00E269D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ff0"/>
    <w:next w:val="aff0"/>
    <w:link w:val="5Char"/>
    <w:uiPriority w:val="9"/>
    <w:unhideWhenUsed/>
    <w:qFormat/>
    <w:rsid w:val="00E26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ff0"/>
    <w:next w:val="aff0"/>
    <w:link w:val="6Char"/>
    <w:uiPriority w:val="9"/>
    <w:semiHidden/>
    <w:unhideWhenUsed/>
    <w:qFormat/>
    <w:rsid w:val="00E26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ff0"/>
    <w:next w:val="aff0"/>
    <w:link w:val="7Char"/>
    <w:uiPriority w:val="9"/>
    <w:semiHidden/>
    <w:unhideWhenUsed/>
    <w:qFormat/>
    <w:rsid w:val="00E26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269DB"/>
    <w:rPr>
      <w:rFonts w:ascii="Calibri" w:hAnsi="Calibri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E269DB"/>
    <w:rPr>
      <w:rFonts w:ascii="Calibri Light" w:hAnsi="Calibri Light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E269DB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269DB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269DB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269DB"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269DB"/>
    <w:rPr>
      <w:rFonts w:ascii="Calibri" w:hAnsi="Calibri"/>
      <w:b/>
      <w:bCs/>
      <w:kern w:val="2"/>
      <w:sz w:val="24"/>
      <w:szCs w:val="24"/>
    </w:rPr>
  </w:style>
  <w:style w:type="paragraph" w:customStyle="1" w:styleId="aff4">
    <w:name w:val="段"/>
    <w:link w:val="Char"/>
    <w:qFormat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4"/>
    <w:qFormat/>
    <w:rsid w:val="00035925"/>
    <w:rPr>
      <w:rFonts w:ascii="宋体"/>
      <w:noProof/>
      <w:sz w:val="21"/>
      <w:lang w:val="en-US" w:eastAsia="zh-CN" w:bidi="ar-SA"/>
    </w:rPr>
  </w:style>
  <w:style w:type="paragraph" w:customStyle="1" w:styleId="a5">
    <w:name w:val="一级条标题"/>
    <w:next w:val="aff4"/>
    <w:rsid w:val="001C149C"/>
    <w:pPr>
      <w:numPr>
        <w:ilvl w:val="1"/>
        <w:numId w:val="17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5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6">
    <w:name w:val="标准书眉_奇数页"/>
    <w:next w:val="aff0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4">
    <w:name w:val="章标题"/>
    <w:next w:val="aff4"/>
    <w:rsid w:val="001C149C"/>
    <w:pPr>
      <w:numPr>
        <w:numId w:val="17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6">
    <w:name w:val="二级条标题"/>
    <w:basedOn w:val="a5"/>
    <w:next w:val="aff4"/>
    <w:rsid w:val="001C149C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c">
    <w:name w:val="列项——（一级）"/>
    <w:rsid w:val="00BE55CB"/>
    <w:pPr>
      <w:widowControl w:val="0"/>
      <w:numPr>
        <w:numId w:val="4"/>
      </w:numPr>
      <w:tabs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d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7">
    <w:name w:val="目次、标准名称标题"/>
    <w:basedOn w:val="aff0"/>
    <w:next w:val="aff4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7">
    <w:name w:val="三级条标题"/>
    <w:basedOn w:val="a6"/>
    <w:next w:val="aff4"/>
    <w:rsid w:val="001C149C"/>
    <w:pPr>
      <w:numPr>
        <w:ilvl w:val="3"/>
      </w:numPr>
      <w:ind w:left="2410"/>
      <w:outlineLvl w:val="4"/>
    </w:p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1">
    <w:name w:val="数字编号列项（二级）"/>
    <w:rsid w:val="003E5729"/>
    <w:pPr>
      <w:numPr>
        <w:ilvl w:val="1"/>
        <w:numId w:val="16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7"/>
    <w:next w:val="aff4"/>
    <w:rsid w:val="001C149C"/>
    <w:pPr>
      <w:numPr>
        <w:ilvl w:val="4"/>
      </w:numPr>
      <w:outlineLvl w:val="5"/>
    </w:pPr>
  </w:style>
  <w:style w:type="paragraph" w:customStyle="1" w:styleId="a9">
    <w:name w:val="五级条标题"/>
    <w:basedOn w:val="a8"/>
    <w:next w:val="aff4"/>
    <w:rsid w:val="001C149C"/>
    <w:pPr>
      <w:numPr>
        <w:ilvl w:val="5"/>
      </w:numPr>
      <w:outlineLvl w:val="6"/>
    </w:pPr>
  </w:style>
  <w:style w:type="paragraph" w:styleId="aff9">
    <w:name w:val="footer"/>
    <w:basedOn w:val="aff0"/>
    <w:link w:val="Char0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Char0">
    <w:name w:val="页脚 Char"/>
    <w:link w:val="aff9"/>
    <w:uiPriority w:val="99"/>
    <w:rsid w:val="00E269DB"/>
    <w:rPr>
      <w:kern w:val="2"/>
      <w:sz w:val="18"/>
      <w:szCs w:val="18"/>
    </w:rPr>
  </w:style>
  <w:style w:type="paragraph" w:styleId="affa">
    <w:name w:val="header"/>
    <w:basedOn w:val="aff0"/>
    <w:link w:val="Char1"/>
    <w:uiPriority w:val="99"/>
    <w:rsid w:val="00930116"/>
    <w:pPr>
      <w:snapToGrid w:val="0"/>
      <w:jc w:val="left"/>
    </w:pPr>
    <w:rPr>
      <w:sz w:val="18"/>
      <w:szCs w:val="18"/>
    </w:rPr>
  </w:style>
  <w:style w:type="character" w:customStyle="1" w:styleId="Char1">
    <w:name w:val="页眉 Char"/>
    <w:link w:val="affa"/>
    <w:uiPriority w:val="99"/>
    <w:rsid w:val="00E269DB"/>
    <w:rPr>
      <w:kern w:val="2"/>
      <w:sz w:val="18"/>
      <w:szCs w:val="18"/>
    </w:rPr>
  </w:style>
  <w:style w:type="paragraph" w:customStyle="1" w:styleId="aff">
    <w:name w:val="注："/>
    <w:next w:val="aff4"/>
    <w:rsid w:val="000D718B"/>
    <w:pPr>
      <w:widowControl w:val="0"/>
      <w:numPr>
        <w:numId w:val="2"/>
      </w:numPr>
      <w:autoSpaceDE w:val="0"/>
      <w:autoSpaceDN w:val="0"/>
      <w:ind w:left="726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0">
    <w:name w:val="字母编号列项（一级）"/>
    <w:rsid w:val="003E5729"/>
    <w:pPr>
      <w:numPr>
        <w:numId w:val="16"/>
      </w:numPr>
      <w:jc w:val="both"/>
    </w:pPr>
    <w:rPr>
      <w:rFonts w:ascii="宋体"/>
      <w:sz w:val="21"/>
    </w:rPr>
  </w:style>
  <w:style w:type="paragraph" w:customStyle="1" w:styleId="ae">
    <w:name w:val="列项◆（三级）"/>
    <w:basedOn w:val="aff0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2">
    <w:name w:val="编号列项（三级）"/>
    <w:rsid w:val="003E5729"/>
    <w:pPr>
      <w:numPr>
        <w:ilvl w:val="2"/>
        <w:numId w:val="16"/>
      </w:numPr>
    </w:pPr>
    <w:rPr>
      <w:rFonts w:ascii="宋体"/>
      <w:sz w:val="21"/>
    </w:rPr>
  </w:style>
  <w:style w:type="paragraph" w:customStyle="1" w:styleId="af3">
    <w:name w:val="示例×："/>
    <w:basedOn w:val="a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b">
    <w:name w:val="二级无"/>
    <w:basedOn w:val="a6"/>
    <w:rsid w:val="001C149C"/>
    <w:pPr>
      <w:spacing w:beforeLines="0" w:afterLines="0"/>
    </w:pPr>
    <w:rPr>
      <w:rFonts w:ascii="宋体" w:eastAsia="宋体"/>
    </w:rPr>
  </w:style>
  <w:style w:type="paragraph" w:customStyle="1" w:styleId="affc">
    <w:name w:val="注：（正文）"/>
    <w:basedOn w:val="aff"/>
    <w:next w:val="aff4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0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0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6"/>
    <w:next w:val="aff0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4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0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8">
    <w:name w:val="附录标识"/>
    <w:basedOn w:val="aff0"/>
    <w:next w:val="aff4"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4"/>
    <w:next w:val="aff4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5">
    <w:name w:val="附录表标号"/>
    <w:basedOn w:val="aff0"/>
    <w:next w:val="aff4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6">
    <w:name w:val="附录表标题"/>
    <w:basedOn w:val="aff0"/>
    <w:next w:val="aff4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二级条标题"/>
    <w:basedOn w:val="aff0"/>
    <w:next w:val="aff4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4"/>
    <w:next w:val="aff4"/>
    <w:link w:val="Char2"/>
    <w:qFormat/>
    <w:rsid w:val="00083A09"/>
  </w:style>
  <w:style w:type="character" w:customStyle="1" w:styleId="Char2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0"/>
    <w:next w:val="aff4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a">
    <w:name w:val="附录三级条标题"/>
    <w:basedOn w:val="afb"/>
    <w:next w:val="aff4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c">
    <w:name w:val="附录四级条标题"/>
    <w:basedOn w:val="afa"/>
    <w:next w:val="aff4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c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a">
    <w:name w:val="附录图标号"/>
    <w:basedOn w:val="aff0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b">
    <w:name w:val="附录图标题"/>
    <w:basedOn w:val="aff0"/>
    <w:next w:val="aff4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d">
    <w:name w:val="附录五级条标题"/>
    <w:basedOn w:val="afc"/>
    <w:next w:val="aff4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d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章标题"/>
    <w:next w:val="aff4"/>
    <w:rsid w:val="00083A09"/>
    <w:pPr>
      <w:numPr>
        <w:ilvl w:val="1"/>
        <w:numId w:val="9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6">
    <w:name w:val="附录一级条标题"/>
    <w:basedOn w:val="af9"/>
    <w:next w:val="aff4"/>
    <w:rsid w:val="00083A09"/>
    <w:pPr>
      <w:numPr>
        <w:ilvl w:val="0"/>
        <w:numId w:val="0"/>
      </w:numPr>
      <w:tabs>
        <w:tab w:val="num" w:pos="360"/>
      </w:tabs>
      <w:autoSpaceDN w:val="0"/>
      <w:spacing w:beforeLines="50" w:afterLines="50"/>
      <w:ind w:left="567"/>
      <w:outlineLvl w:val="2"/>
    </w:pPr>
  </w:style>
  <w:style w:type="paragraph" w:customStyle="1" w:styleId="affff7">
    <w:name w:val="附录一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字母编号列项（一级）"/>
    <w:qFormat/>
    <w:rsid w:val="00A751C7"/>
    <w:pPr>
      <w:tabs>
        <w:tab w:val="num" w:pos="839"/>
      </w:tabs>
      <w:ind w:left="839" w:hanging="419"/>
    </w:pPr>
    <w:rPr>
      <w:rFonts w:ascii="宋体"/>
      <w:noProof/>
      <w:sz w:val="21"/>
    </w:rPr>
  </w:style>
  <w:style w:type="paragraph" w:styleId="af">
    <w:name w:val="footnote text"/>
    <w:basedOn w:val="aff0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9">
    <w:name w:val="footnote reference"/>
    <w:semiHidden/>
    <w:rsid w:val="00083A09"/>
    <w:rPr>
      <w:vertAlign w:val="superscript"/>
    </w:rPr>
  </w:style>
  <w:style w:type="paragraph" w:customStyle="1" w:styleId="affffa">
    <w:name w:val="列项说明"/>
    <w:basedOn w:val="aff0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b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c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0">
    <w:name w:val="toc 3"/>
    <w:basedOn w:val="aff0"/>
    <w:next w:val="aff0"/>
    <w:autoRedefine/>
    <w:uiPriority w:val="39"/>
    <w:qFormat/>
    <w:rsid w:val="00961C9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0">
    <w:name w:val="toc 4"/>
    <w:basedOn w:val="aff0"/>
    <w:next w:val="aff0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0">
    <w:name w:val="toc 5"/>
    <w:basedOn w:val="aff0"/>
    <w:next w:val="aff0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f0"/>
    <w:next w:val="aff0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f0"/>
    <w:next w:val="aff0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">
    <w:name w:val="toc 8"/>
    <w:basedOn w:val="aff0"/>
    <w:next w:val="aff0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0"/>
    <w:next w:val="aff0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d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e">
    <w:name w:val="其他标准称谓"/>
    <w:next w:val="aff0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0">
    <w:name w:val="前言、引言标题"/>
    <w:next w:val="aff4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1">
    <w:name w:val="三级无"/>
    <w:basedOn w:val="a7"/>
    <w:rsid w:val="001C149C"/>
    <w:pPr>
      <w:spacing w:beforeLines="0" w:afterLines="0"/>
    </w:pPr>
    <w:rPr>
      <w:rFonts w:ascii="宋体" w:eastAsia="宋体"/>
    </w:rPr>
  </w:style>
  <w:style w:type="paragraph" w:customStyle="1" w:styleId="afffff2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3">
    <w:name w:val="示例后文字"/>
    <w:basedOn w:val="aff4"/>
    <w:next w:val="aff4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4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4">
    <w:name w:val="四级无"/>
    <w:basedOn w:val="a8"/>
    <w:rsid w:val="001C149C"/>
    <w:pPr>
      <w:spacing w:beforeLines="0" w:afterLines="0"/>
    </w:pPr>
    <w:rPr>
      <w:rFonts w:ascii="宋体" w:eastAsia="宋体"/>
    </w:rPr>
  </w:style>
  <w:style w:type="paragraph" w:styleId="11">
    <w:name w:val="index 1"/>
    <w:basedOn w:val="aff0"/>
    <w:next w:val="aff4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1">
    <w:name w:val="index 2"/>
    <w:basedOn w:val="aff0"/>
    <w:next w:val="aff0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0"/>
    <w:next w:val="aff0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0"/>
    <w:next w:val="aff0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index 5"/>
    <w:basedOn w:val="aff0"/>
    <w:next w:val="aff0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f0"/>
    <w:next w:val="aff0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f0"/>
    <w:next w:val="aff0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0"/>
    <w:next w:val="aff0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0"/>
    <w:next w:val="aff0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5">
    <w:name w:val="index heading"/>
    <w:basedOn w:val="aff0"/>
    <w:next w:val="1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6">
    <w:name w:val="caption"/>
    <w:basedOn w:val="aff0"/>
    <w:next w:val="aff0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7">
    <w:name w:val="条文脚注"/>
    <w:basedOn w:val="af"/>
    <w:rsid w:val="000D718B"/>
    <w:pPr>
      <w:numPr>
        <w:numId w:val="0"/>
      </w:numPr>
      <w:jc w:val="both"/>
    </w:pPr>
  </w:style>
  <w:style w:type="paragraph" w:customStyle="1" w:styleId="afffff8">
    <w:name w:val="图标脚注说明"/>
    <w:basedOn w:val="aff4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f0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9">
    <w:name w:val="图的脚注"/>
    <w:next w:val="aff4"/>
    <w:autoRedefine/>
    <w:qFormat/>
    <w:rsid w:val="00CC6B52"/>
    <w:pPr>
      <w:widowControl w:val="0"/>
      <w:spacing w:before="156" w:after="156"/>
      <w:jc w:val="center"/>
    </w:pPr>
    <w:rPr>
      <w:rFonts w:ascii="黑体" w:eastAsia="黑体" w:hAnsi="黑体"/>
      <w:sz w:val="21"/>
      <w:szCs w:val="21"/>
    </w:rPr>
  </w:style>
  <w:style w:type="table" w:styleId="afffffa">
    <w:name w:val="Table Grid"/>
    <w:basedOn w:val="aff2"/>
    <w:uiPriority w:val="59"/>
    <w:qFormat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0"/>
    <w:semiHidden/>
    <w:rsid w:val="00083A09"/>
    <w:pPr>
      <w:snapToGrid w:val="0"/>
      <w:jc w:val="left"/>
    </w:pPr>
  </w:style>
  <w:style w:type="character" w:styleId="afffffc">
    <w:name w:val="endnote reference"/>
    <w:semiHidden/>
    <w:rsid w:val="00083A09"/>
    <w:rPr>
      <w:vertAlign w:val="superscript"/>
    </w:rPr>
  </w:style>
  <w:style w:type="paragraph" w:styleId="afffffd">
    <w:name w:val="Document Map"/>
    <w:basedOn w:val="aff0"/>
    <w:link w:val="Char4"/>
    <w:semiHidden/>
    <w:rsid w:val="00083A09"/>
    <w:pPr>
      <w:shd w:val="clear" w:color="auto" w:fill="000080"/>
    </w:pPr>
  </w:style>
  <w:style w:type="character" w:customStyle="1" w:styleId="Char4">
    <w:name w:val="文档结构图 Char"/>
    <w:basedOn w:val="aff1"/>
    <w:link w:val="afffffd"/>
    <w:uiPriority w:val="99"/>
    <w:semiHidden/>
    <w:rsid w:val="007D37D6"/>
    <w:rPr>
      <w:kern w:val="2"/>
      <w:sz w:val="21"/>
      <w:szCs w:val="24"/>
      <w:shd w:val="clear" w:color="auto" w:fill="000080"/>
    </w:r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9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5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rsid w:val="00083A09"/>
    <w:rPr>
      <w:color w:val="800080"/>
      <w:u w:val="single"/>
    </w:rPr>
  </w:style>
  <w:style w:type="paragraph" w:customStyle="1" w:styleId="af7">
    <w:name w:val="正文表标题"/>
    <w:next w:val="aff4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4"/>
    <w:next w:val="aff4"/>
    <w:qFormat/>
    <w:rsid w:val="00EC680A"/>
    <w:pPr>
      <w:ind w:firstLineChars="0" w:firstLine="0"/>
    </w:pPr>
  </w:style>
  <w:style w:type="paragraph" w:customStyle="1" w:styleId="af4">
    <w:name w:val="正文图标题"/>
    <w:next w:val="aff4"/>
    <w:rsid w:val="00083A09"/>
    <w:pPr>
      <w:numPr>
        <w:numId w:val="15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0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2"/>
    <w:rsid w:val="006E4A7F"/>
    <w:pPr>
      <w:framePr w:wrap="around"/>
    </w:pPr>
  </w:style>
  <w:style w:type="paragraph" w:customStyle="1" w:styleId="22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3">
    <w:name w:val="封面标准英文名称2"/>
    <w:basedOn w:val="afffa"/>
    <w:rsid w:val="0028269A"/>
    <w:pPr>
      <w:framePr w:wrap="around" w:y="4469"/>
    </w:pPr>
  </w:style>
  <w:style w:type="paragraph" w:customStyle="1" w:styleId="24">
    <w:name w:val="封面一致性程度标识2"/>
    <w:basedOn w:val="afffb"/>
    <w:rsid w:val="0028269A"/>
    <w:pPr>
      <w:framePr w:wrap="around" w:y="4469"/>
    </w:pPr>
  </w:style>
  <w:style w:type="paragraph" w:customStyle="1" w:styleId="25">
    <w:name w:val="封面标准文稿类别2"/>
    <w:basedOn w:val="afffc"/>
    <w:rsid w:val="0028269A"/>
    <w:pPr>
      <w:framePr w:wrap="around" w:y="4469"/>
    </w:pPr>
  </w:style>
  <w:style w:type="paragraph" w:customStyle="1" w:styleId="26">
    <w:name w:val="封面标准文稿编辑信息2"/>
    <w:basedOn w:val="afffd"/>
    <w:rsid w:val="0028269A"/>
    <w:pPr>
      <w:framePr w:wrap="around" w:y="4469"/>
    </w:pPr>
  </w:style>
  <w:style w:type="paragraph" w:styleId="12">
    <w:name w:val="toc 1"/>
    <w:basedOn w:val="aff0"/>
    <w:next w:val="aff0"/>
    <w:autoRedefine/>
    <w:uiPriority w:val="39"/>
    <w:qFormat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7">
    <w:name w:val="toc 2"/>
    <w:basedOn w:val="aff0"/>
    <w:next w:val="aff0"/>
    <w:autoRedefine/>
    <w:uiPriority w:val="39"/>
    <w:qFormat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styleId="affffff7">
    <w:name w:val="Title"/>
    <w:basedOn w:val="aff0"/>
    <w:next w:val="aff0"/>
    <w:link w:val="Char5"/>
    <w:uiPriority w:val="10"/>
    <w:qFormat/>
    <w:rsid w:val="00E269D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5">
    <w:name w:val="标题 Char"/>
    <w:link w:val="affffff7"/>
    <w:uiPriority w:val="10"/>
    <w:rsid w:val="00E269DB"/>
    <w:rPr>
      <w:rFonts w:ascii="Calibri Light" w:hAnsi="Calibri Light"/>
      <w:b/>
      <w:bCs/>
      <w:kern w:val="2"/>
      <w:sz w:val="32"/>
      <w:szCs w:val="32"/>
    </w:rPr>
  </w:style>
  <w:style w:type="paragraph" w:styleId="affffff8">
    <w:name w:val="List Paragraph"/>
    <w:basedOn w:val="aff0"/>
    <w:link w:val="Char6"/>
    <w:uiPriority w:val="34"/>
    <w:qFormat/>
    <w:rsid w:val="00E269DB"/>
    <w:pPr>
      <w:ind w:firstLineChars="200" w:firstLine="420"/>
    </w:pPr>
    <w:rPr>
      <w:rFonts w:ascii="Calibri" w:hAnsi="Calibri"/>
      <w:szCs w:val="22"/>
    </w:rPr>
  </w:style>
  <w:style w:type="character" w:customStyle="1" w:styleId="Char6">
    <w:name w:val="列出段落 Char"/>
    <w:link w:val="affffff8"/>
    <w:uiPriority w:val="34"/>
    <w:qFormat/>
    <w:rsid w:val="001903F1"/>
    <w:rPr>
      <w:rFonts w:ascii="Calibri" w:hAnsi="Calibri"/>
      <w:kern w:val="2"/>
      <w:sz w:val="21"/>
      <w:szCs w:val="22"/>
    </w:rPr>
  </w:style>
  <w:style w:type="table" w:customStyle="1" w:styleId="1-11">
    <w:name w:val="中等深浅底纹 1 - 强调文字颜色 11"/>
    <w:basedOn w:val="aff2"/>
    <w:uiPriority w:val="63"/>
    <w:rsid w:val="00E269D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ffff9">
    <w:name w:val="Balloon Text"/>
    <w:basedOn w:val="aff0"/>
    <w:link w:val="Char7"/>
    <w:uiPriority w:val="99"/>
    <w:unhideWhenUsed/>
    <w:rsid w:val="00E269DB"/>
    <w:rPr>
      <w:rFonts w:ascii="Calibri" w:hAnsi="Calibri"/>
      <w:sz w:val="18"/>
      <w:szCs w:val="18"/>
    </w:rPr>
  </w:style>
  <w:style w:type="character" w:customStyle="1" w:styleId="Char7">
    <w:name w:val="批注框文本 Char"/>
    <w:link w:val="affffff9"/>
    <w:uiPriority w:val="99"/>
    <w:rsid w:val="00E269DB"/>
    <w:rPr>
      <w:rFonts w:ascii="Calibri" w:hAnsi="Calibri"/>
      <w:kern w:val="2"/>
      <w:sz w:val="18"/>
      <w:szCs w:val="18"/>
    </w:rPr>
  </w:style>
  <w:style w:type="table" w:customStyle="1" w:styleId="13">
    <w:name w:val="浅色底纹1"/>
    <w:basedOn w:val="aff2"/>
    <w:uiPriority w:val="60"/>
    <w:rsid w:val="00E269DB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ffffa">
    <w:name w:val="Subtle Reference"/>
    <w:uiPriority w:val="31"/>
    <w:qFormat/>
    <w:rsid w:val="00E269DB"/>
    <w:rPr>
      <w:smallCaps/>
      <w:color w:val="ED7D31"/>
      <w:u w:val="single"/>
    </w:rPr>
  </w:style>
  <w:style w:type="character" w:styleId="affffffb">
    <w:name w:val="annotation reference"/>
    <w:uiPriority w:val="99"/>
    <w:unhideWhenUsed/>
    <w:rsid w:val="00E269DB"/>
    <w:rPr>
      <w:sz w:val="21"/>
      <w:szCs w:val="21"/>
    </w:rPr>
  </w:style>
  <w:style w:type="paragraph" w:styleId="affffffc">
    <w:name w:val="annotation text"/>
    <w:basedOn w:val="aff0"/>
    <w:link w:val="Char8"/>
    <w:uiPriority w:val="99"/>
    <w:unhideWhenUsed/>
    <w:rsid w:val="00E269DB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link w:val="affffffc"/>
    <w:uiPriority w:val="99"/>
    <w:rsid w:val="00E269DB"/>
    <w:rPr>
      <w:rFonts w:ascii="Calibri" w:hAnsi="Calibri"/>
      <w:kern w:val="2"/>
      <w:sz w:val="21"/>
      <w:szCs w:val="22"/>
    </w:rPr>
  </w:style>
  <w:style w:type="paragraph" w:styleId="affffffd">
    <w:name w:val="annotation subject"/>
    <w:basedOn w:val="affffffc"/>
    <w:next w:val="affffffc"/>
    <w:link w:val="Char9"/>
    <w:uiPriority w:val="99"/>
    <w:unhideWhenUsed/>
    <w:rsid w:val="00E269DB"/>
    <w:rPr>
      <w:b/>
      <w:bCs/>
    </w:rPr>
  </w:style>
  <w:style w:type="character" w:customStyle="1" w:styleId="Char9">
    <w:name w:val="批注主题 Char"/>
    <w:link w:val="affffffd"/>
    <w:uiPriority w:val="99"/>
    <w:rsid w:val="00E269DB"/>
    <w:rPr>
      <w:rFonts w:ascii="Calibri" w:hAnsi="Calibri"/>
      <w:b/>
      <w:bCs/>
      <w:kern w:val="2"/>
      <w:sz w:val="21"/>
      <w:szCs w:val="22"/>
    </w:rPr>
  </w:style>
  <w:style w:type="paragraph" w:styleId="HTML">
    <w:name w:val="HTML Preformatted"/>
    <w:basedOn w:val="aff0"/>
    <w:link w:val="HTMLChar"/>
    <w:uiPriority w:val="99"/>
    <w:unhideWhenUsed/>
    <w:rsid w:val="007D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1"/>
    <w:link w:val="HTML"/>
    <w:uiPriority w:val="99"/>
    <w:rsid w:val="007D37D6"/>
    <w:rPr>
      <w:rFonts w:ascii="宋体" w:hAnsi="宋体" w:cs="宋体"/>
      <w:sz w:val="24"/>
      <w:szCs w:val="24"/>
    </w:rPr>
  </w:style>
  <w:style w:type="paragraph" w:styleId="affffffe">
    <w:name w:val="Subtitle"/>
    <w:basedOn w:val="aff0"/>
    <w:next w:val="aff0"/>
    <w:link w:val="Chara"/>
    <w:uiPriority w:val="11"/>
    <w:qFormat/>
    <w:rsid w:val="007D37D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ff1"/>
    <w:link w:val="affffffe"/>
    <w:uiPriority w:val="11"/>
    <w:rsid w:val="007D37D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HTML0">
    <w:name w:val="HTML Code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ff1"/>
    <w:rsid w:val="007D37D6"/>
  </w:style>
  <w:style w:type="paragraph" w:customStyle="1" w:styleId="14">
    <w:name w:val="列出段落1"/>
    <w:basedOn w:val="aff0"/>
    <w:uiPriority w:val="34"/>
    <w:qFormat/>
    <w:rsid w:val="007D37D6"/>
    <w:pPr>
      <w:ind w:firstLineChars="200" w:firstLine="420"/>
    </w:pPr>
    <w:rPr>
      <w:rFonts w:ascii="Calibri" w:hAnsi="Calibri"/>
      <w:szCs w:val="22"/>
    </w:rPr>
  </w:style>
  <w:style w:type="character" w:styleId="HTML1">
    <w:name w:val="HTML Typewriter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ff1"/>
    <w:rsid w:val="007D37D6"/>
  </w:style>
  <w:style w:type="character" w:styleId="afffffff">
    <w:name w:val="Subtle Emphasis"/>
    <w:basedOn w:val="aff1"/>
    <w:uiPriority w:val="19"/>
    <w:qFormat/>
    <w:rsid w:val="007D37D6"/>
    <w:rPr>
      <w:i/>
      <w:iCs/>
      <w:color w:val="808080"/>
    </w:rPr>
  </w:style>
  <w:style w:type="paragraph" w:styleId="TOC">
    <w:name w:val="TOC Heading"/>
    <w:basedOn w:val="1"/>
    <w:next w:val="aff0"/>
    <w:uiPriority w:val="39"/>
    <w:unhideWhenUsed/>
    <w:qFormat/>
    <w:rsid w:val="007D37D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ffffff0">
    <w:name w:val="Emphasis"/>
    <w:basedOn w:val="aff1"/>
    <w:uiPriority w:val="20"/>
    <w:qFormat/>
    <w:rsid w:val="007D37D6"/>
    <w:rPr>
      <w:i/>
      <w:iCs/>
    </w:rPr>
  </w:style>
  <w:style w:type="paragraph" w:customStyle="1" w:styleId="afffffff1">
    <w:name w:val="表格文本"/>
    <w:basedOn w:val="aff0"/>
    <w:rsid w:val="004F33CD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styleId="afffffff2">
    <w:name w:val="Strong"/>
    <w:basedOn w:val="aff1"/>
    <w:qFormat/>
    <w:rsid w:val="00104CBB"/>
    <w:rPr>
      <w:b/>
      <w:bCs/>
    </w:rPr>
  </w:style>
  <w:style w:type="paragraph" w:styleId="afffffff3">
    <w:name w:val="Revision"/>
    <w:hidden/>
    <w:uiPriority w:val="99"/>
    <w:semiHidden/>
    <w:rsid w:val="005E040A"/>
    <w:rPr>
      <w:kern w:val="2"/>
      <w:sz w:val="21"/>
      <w:szCs w:val="24"/>
    </w:rPr>
  </w:style>
  <w:style w:type="character" w:customStyle="1" w:styleId="15">
    <w:name w:val="未处理的提及1"/>
    <w:basedOn w:val="aff1"/>
    <w:uiPriority w:val="99"/>
    <w:semiHidden/>
    <w:unhideWhenUsed/>
    <w:rsid w:val="0076407B"/>
    <w:rPr>
      <w:color w:val="605E5C"/>
      <w:shd w:val="clear" w:color="auto" w:fill="E1DFDD"/>
    </w:rPr>
  </w:style>
  <w:style w:type="character" w:customStyle="1" w:styleId="UnresolvedMention">
    <w:name w:val="Unresolved Mention"/>
    <w:basedOn w:val="aff1"/>
    <w:uiPriority w:val="99"/>
    <w:semiHidden/>
    <w:unhideWhenUsed/>
    <w:rsid w:val="00221615"/>
    <w:rPr>
      <w:color w:val="605E5C"/>
      <w:shd w:val="clear" w:color="auto" w:fill="E1DFDD"/>
    </w:rPr>
  </w:style>
  <w:style w:type="character" w:styleId="afffffff4">
    <w:name w:val="Placeholder Text"/>
    <w:basedOn w:val="aff1"/>
    <w:uiPriority w:val="99"/>
    <w:semiHidden/>
    <w:rsid w:val="00F36D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HTML Preformatted" w:uiPriority="99"/>
    <w:lsdException w:name="HTML Typewriter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f0">
    <w:name w:val="Normal"/>
    <w:qFormat/>
    <w:rsid w:val="000579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0"/>
    <w:next w:val="aff0"/>
    <w:link w:val="1Char"/>
    <w:uiPriority w:val="9"/>
    <w:qFormat/>
    <w:rsid w:val="00E269DB"/>
    <w:pPr>
      <w:keepNext/>
      <w:keepLines/>
      <w:numPr>
        <w:numId w:val="18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ff0"/>
    <w:next w:val="aff0"/>
    <w:link w:val="2Char"/>
    <w:uiPriority w:val="9"/>
    <w:unhideWhenUsed/>
    <w:qFormat/>
    <w:rsid w:val="00E269DB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ff0"/>
    <w:next w:val="aff0"/>
    <w:link w:val="3Char"/>
    <w:uiPriority w:val="9"/>
    <w:unhideWhenUsed/>
    <w:qFormat/>
    <w:rsid w:val="00E269D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ff0"/>
    <w:next w:val="aff0"/>
    <w:link w:val="4Char"/>
    <w:uiPriority w:val="9"/>
    <w:unhideWhenUsed/>
    <w:qFormat/>
    <w:rsid w:val="00E269D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ff0"/>
    <w:next w:val="aff0"/>
    <w:link w:val="5Char"/>
    <w:uiPriority w:val="9"/>
    <w:unhideWhenUsed/>
    <w:qFormat/>
    <w:rsid w:val="00E26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ff0"/>
    <w:next w:val="aff0"/>
    <w:link w:val="6Char"/>
    <w:uiPriority w:val="9"/>
    <w:semiHidden/>
    <w:unhideWhenUsed/>
    <w:qFormat/>
    <w:rsid w:val="00E26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ff0"/>
    <w:next w:val="aff0"/>
    <w:link w:val="7Char"/>
    <w:uiPriority w:val="9"/>
    <w:semiHidden/>
    <w:unhideWhenUsed/>
    <w:qFormat/>
    <w:rsid w:val="00E26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269DB"/>
    <w:rPr>
      <w:rFonts w:ascii="Calibri" w:hAnsi="Calibri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E269DB"/>
    <w:rPr>
      <w:rFonts w:ascii="Calibri Light" w:hAnsi="Calibri Light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E269DB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269DB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269DB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269DB"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269DB"/>
    <w:rPr>
      <w:rFonts w:ascii="Calibri" w:hAnsi="Calibri"/>
      <w:b/>
      <w:bCs/>
      <w:kern w:val="2"/>
      <w:sz w:val="24"/>
      <w:szCs w:val="24"/>
    </w:rPr>
  </w:style>
  <w:style w:type="paragraph" w:customStyle="1" w:styleId="aff4">
    <w:name w:val="段"/>
    <w:link w:val="Char"/>
    <w:qFormat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4"/>
    <w:qFormat/>
    <w:rsid w:val="00035925"/>
    <w:rPr>
      <w:rFonts w:ascii="宋体"/>
      <w:noProof/>
      <w:sz w:val="21"/>
      <w:lang w:val="en-US" w:eastAsia="zh-CN" w:bidi="ar-SA"/>
    </w:rPr>
  </w:style>
  <w:style w:type="paragraph" w:customStyle="1" w:styleId="a5">
    <w:name w:val="一级条标题"/>
    <w:next w:val="aff4"/>
    <w:rsid w:val="001C149C"/>
    <w:pPr>
      <w:numPr>
        <w:ilvl w:val="1"/>
        <w:numId w:val="17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5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6">
    <w:name w:val="标准书眉_奇数页"/>
    <w:next w:val="aff0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4">
    <w:name w:val="章标题"/>
    <w:next w:val="aff4"/>
    <w:rsid w:val="001C149C"/>
    <w:pPr>
      <w:numPr>
        <w:numId w:val="17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6">
    <w:name w:val="二级条标题"/>
    <w:basedOn w:val="a5"/>
    <w:next w:val="aff4"/>
    <w:rsid w:val="001C149C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c">
    <w:name w:val="列项——（一级）"/>
    <w:rsid w:val="00BE55CB"/>
    <w:pPr>
      <w:widowControl w:val="0"/>
      <w:numPr>
        <w:numId w:val="4"/>
      </w:numPr>
      <w:tabs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d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7">
    <w:name w:val="目次、标准名称标题"/>
    <w:basedOn w:val="aff0"/>
    <w:next w:val="aff4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7">
    <w:name w:val="三级条标题"/>
    <w:basedOn w:val="a6"/>
    <w:next w:val="aff4"/>
    <w:rsid w:val="001C149C"/>
    <w:pPr>
      <w:numPr>
        <w:ilvl w:val="3"/>
      </w:numPr>
      <w:ind w:left="2410"/>
      <w:outlineLvl w:val="4"/>
    </w:p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1">
    <w:name w:val="数字编号列项（二级）"/>
    <w:rsid w:val="003E5729"/>
    <w:pPr>
      <w:numPr>
        <w:ilvl w:val="1"/>
        <w:numId w:val="16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7"/>
    <w:next w:val="aff4"/>
    <w:rsid w:val="001C149C"/>
    <w:pPr>
      <w:numPr>
        <w:ilvl w:val="4"/>
      </w:numPr>
      <w:outlineLvl w:val="5"/>
    </w:pPr>
  </w:style>
  <w:style w:type="paragraph" w:customStyle="1" w:styleId="a9">
    <w:name w:val="五级条标题"/>
    <w:basedOn w:val="a8"/>
    <w:next w:val="aff4"/>
    <w:rsid w:val="001C149C"/>
    <w:pPr>
      <w:numPr>
        <w:ilvl w:val="5"/>
      </w:numPr>
      <w:outlineLvl w:val="6"/>
    </w:pPr>
  </w:style>
  <w:style w:type="paragraph" w:styleId="aff9">
    <w:name w:val="footer"/>
    <w:basedOn w:val="aff0"/>
    <w:link w:val="Char0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Char0">
    <w:name w:val="页脚 Char"/>
    <w:link w:val="aff9"/>
    <w:uiPriority w:val="99"/>
    <w:rsid w:val="00E269DB"/>
    <w:rPr>
      <w:kern w:val="2"/>
      <w:sz w:val="18"/>
      <w:szCs w:val="18"/>
    </w:rPr>
  </w:style>
  <w:style w:type="paragraph" w:styleId="affa">
    <w:name w:val="header"/>
    <w:basedOn w:val="aff0"/>
    <w:link w:val="Char1"/>
    <w:uiPriority w:val="99"/>
    <w:rsid w:val="00930116"/>
    <w:pPr>
      <w:snapToGrid w:val="0"/>
      <w:jc w:val="left"/>
    </w:pPr>
    <w:rPr>
      <w:sz w:val="18"/>
      <w:szCs w:val="18"/>
    </w:rPr>
  </w:style>
  <w:style w:type="character" w:customStyle="1" w:styleId="Char1">
    <w:name w:val="页眉 Char"/>
    <w:link w:val="affa"/>
    <w:uiPriority w:val="99"/>
    <w:rsid w:val="00E269DB"/>
    <w:rPr>
      <w:kern w:val="2"/>
      <w:sz w:val="18"/>
      <w:szCs w:val="18"/>
    </w:rPr>
  </w:style>
  <w:style w:type="paragraph" w:customStyle="1" w:styleId="aff">
    <w:name w:val="注："/>
    <w:next w:val="aff4"/>
    <w:rsid w:val="000D718B"/>
    <w:pPr>
      <w:widowControl w:val="0"/>
      <w:numPr>
        <w:numId w:val="2"/>
      </w:numPr>
      <w:autoSpaceDE w:val="0"/>
      <w:autoSpaceDN w:val="0"/>
      <w:ind w:left="726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0">
    <w:name w:val="字母编号列项（一级）"/>
    <w:rsid w:val="003E5729"/>
    <w:pPr>
      <w:numPr>
        <w:numId w:val="16"/>
      </w:numPr>
      <w:jc w:val="both"/>
    </w:pPr>
    <w:rPr>
      <w:rFonts w:ascii="宋体"/>
      <w:sz w:val="21"/>
    </w:rPr>
  </w:style>
  <w:style w:type="paragraph" w:customStyle="1" w:styleId="ae">
    <w:name w:val="列项◆（三级）"/>
    <w:basedOn w:val="aff0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2">
    <w:name w:val="编号列项（三级）"/>
    <w:rsid w:val="003E5729"/>
    <w:pPr>
      <w:numPr>
        <w:ilvl w:val="2"/>
        <w:numId w:val="16"/>
      </w:numPr>
    </w:pPr>
    <w:rPr>
      <w:rFonts w:ascii="宋体"/>
      <w:sz w:val="21"/>
    </w:rPr>
  </w:style>
  <w:style w:type="paragraph" w:customStyle="1" w:styleId="af3">
    <w:name w:val="示例×："/>
    <w:basedOn w:val="a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b">
    <w:name w:val="二级无"/>
    <w:basedOn w:val="a6"/>
    <w:rsid w:val="001C149C"/>
    <w:pPr>
      <w:spacing w:beforeLines="0" w:afterLines="0"/>
    </w:pPr>
    <w:rPr>
      <w:rFonts w:ascii="宋体" w:eastAsia="宋体"/>
    </w:rPr>
  </w:style>
  <w:style w:type="paragraph" w:customStyle="1" w:styleId="affc">
    <w:name w:val="注：（正文）"/>
    <w:basedOn w:val="aff"/>
    <w:next w:val="aff4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0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0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6"/>
    <w:next w:val="aff0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0"/>
    <w:next w:val="aff4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4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0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8">
    <w:name w:val="附录标识"/>
    <w:basedOn w:val="aff0"/>
    <w:next w:val="aff4"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4"/>
    <w:next w:val="aff4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5">
    <w:name w:val="附录表标号"/>
    <w:basedOn w:val="aff0"/>
    <w:next w:val="aff4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6">
    <w:name w:val="附录表标题"/>
    <w:basedOn w:val="aff0"/>
    <w:next w:val="aff4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二级条标题"/>
    <w:basedOn w:val="aff0"/>
    <w:next w:val="aff4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4"/>
    <w:next w:val="aff4"/>
    <w:link w:val="Char2"/>
    <w:qFormat/>
    <w:rsid w:val="00083A09"/>
  </w:style>
  <w:style w:type="character" w:customStyle="1" w:styleId="Char2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0"/>
    <w:next w:val="aff4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a">
    <w:name w:val="附录三级条标题"/>
    <w:basedOn w:val="afb"/>
    <w:next w:val="aff4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c">
    <w:name w:val="附录四级条标题"/>
    <w:basedOn w:val="afa"/>
    <w:next w:val="aff4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c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a">
    <w:name w:val="附录图标号"/>
    <w:basedOn w:val="aff0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b">
    <w:name w:val="附录图标题"/>
    <w:basedOn w:val="aff0"/>
    <w:next w:val="aff4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d">
    <w:name w:val="附录五级条标题"/>
    <w:basedOn w:val="afc"/>
    <w:next w:val="aff4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d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章标题"/>
    <w:next w:val="aff4"/>
    <w:rsid w:val="00083A09"/>
    <w:pPr>
      <w:numPr>
        <w:ilvl w:val="1"/>
        <w:numId w:val="9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6">
    <w:name w:val="附录一级条标题"/>
    <w:basedOn w:val="af9"/>
    <w:next w:val="aff4"/>
    <w:rsid w:val="00083A09"/>
    <w:pPr>
      <w:numPr>
        <w:ilvl w:val="0"/>
        <w:numId w:val="0"/>
      </w:numPr>
      <w:tabs>
        <w:tab w:val="num" w:pos="360"/>
      </w:tabs>
      <w:autoSpaceDN w:val="0"/>
      <w:spacing w:beforeLines="50" w:afterLines="50"/>
      <w:ind w:left="567"/>
      <w:outlineLvl w:val="2"/>
    </w:pPr>
  </w:style>
  <w:style w:type="paragraph" w:customStyle="1" w:styleId="affff7">
    <w:name w:val="附录一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字母编号列项（一级）"/>
    <w:qFormat/>
    <w:rsid w:val="00A751C7"/>
    <w:pPr>
      <w:tabs>
        <w:tab w:val="num" w:pos="839"/>
      </w:tabs>
      <w:ind w:left="839" w:hanging="419"/>
    </w:pPr>
    <w:rPr>
      <w:rFonts w:ascii="宋体"/>
      <w:noProof/>
      <w:sz w:val="21"/>
    </w:rPr>
  </w:style>
  <w:style w:type="paragraph" w:styleId="af">
    <w:name w:val="footnote text"/>
    <w:basedOn w:val="aff0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9">
    <w:name w:val="footnote reference"/>
    <w:semiHidden/>
    <w:rsid w:val="00083A09"/>
    <w:rPr>
      <w:vertAlign w:val="superscript"/>
    </w:rPr>
  </w:style>
  <w:style w:type="paragraph" w:customStyle="1" w:styleId="affffa">
    <w:name w:val="列项说明"/>
    <w:basedOn w:val="aff0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b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c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0">
    <w:name w:val="toc 3"/>
    <w:basedOn w:val="aff0"/>
    <w:next w:val="aff0"/>
    <w:autoRedefine/>
    <w:uiPriority w:val="39"/>
    <w:qFormat/>
    <w:rsid w:val="00961C9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0">
    <w:name w:val="toc 4"/>
    <w:basedOn w:val="aff0"/>
    <w:next w:val="aff0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0">
    <w:name w:val="toc 5"/>
    <w:basedOn w:val="aff0"/>
    <w:next w:val="aff0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f0"/>
    <w:next w:val="aff0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f0"/>
    <w:next w:val="aff0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">
    <w:name w:val="toc 8"/>
    <w:basedOn w:val="aff0"/>
    <w:next w:val="aff0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0"/>
    <w:next w:val="aff0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d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e">
    <w:name w:val="其他标准称谓"/>
    <w:next w:val="aff0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0">
    <w:name w:val="前言、引言标题"/>
    <w:next w:val="aff4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1">
    <w:name w:val="三级无"/>
    <w:basedOn w:val="a7"/>
    <w:rsid w:val="001C149C"/>
    <w:pPr>
      <w:spacing w:beforeLines="0" w:afterLines="0"/>
    </w:pPr>
    <w:rPr>
      <w:rFonts w:ascii="宋体" w:eastAsia="宋体"/>
    </w:rPr>
  </w:style>
  <w:style w:type="paragraph" w:customStyle="1" w:styleId="afffff2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3">
    <w:name w:val="示例后文字"/>
    <w:basedOn w:val="aff4"/>
    <w:next w:val="aff4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4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4">
    <w:name w:val="四级无"/>
    <w:basedOn w:val="a8"/>
    <w:rsid w:val="001C149C"/>
    <w:pPr>
      <w:spacing w:beforeLines="0" w:afterLines="0"/>
    </w:pPr>
    <w:rPr>
      <w:rFonts w:ascii="宋体" w:eastAsia="宋体"/>
    </w:rPr>
  </w:style>
  <w:style w:type="paragraph" w:styleId="11">
    <w:name w:val="index 1"/>
    <w:basedOn w:val="aff0"/>
    <w:next w:val="aff4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1">
    <w:name w:val="index 2"/>
    <w:basedOn w:val="aff0"/>
    <w:next w:val="aff0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0"/>
    <w:next w:val="aff0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0"/>
    <w:next w:val="aff0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1">
    <w:name w:val="index 5"/>
    <w:basedOn w:val="aff0"/>
    <w:next w:val="aff0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f0"/>
    <w:next w:val="aff0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f0"/>
    <w:next w:val="aff0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0"/>
    <w:next w:val="aff0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0"/>
    <w:next w:val="aff0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5">
    <w:name w:val="index heading"/>
    <w:basedOn w:val="aff0"/>
    <w:next w:val="1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6">
    <w:name w:val="caption"/>
    <w:basedOn w:val="aff0"/>
    <w:next w:val="aff0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7">
    <w:name w:val="条文脚注"/>
    <w:basedOn w:val="af"/>
    <w:rsid w:val="000D718B"/>
    <w:pPr>
      <w:numPr>
        <w:numId w:val="0"/>
      </w:numPr>
      <w:jc w:val="both"/>
    </w:pPr>
  </w:style>
  <w:style w:type="paragraph" w:customStyle="1" w:styleId="afffff8">
    <w:name w:val="图标脚注说明"/>
    <w:basedOn w:val="aff4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f0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9">
    <w:name w:val="图的脚注"/>
    <w:next w:val="aff4"/>
    <w:autoRedefine/>
    <w:qFormat/>
    <w:rsid w:val="00CC6B52"/>
    <w:pPr>
      <w:widowControl w:val="0"/>
      <w:spacing w:before="156" w:after="156"/>
      <w:jc w:val="center"/>
    </w:pPr>
    <w:rPr>
      <w:rFonts w:ascii="黑体" w:eastAsia="黑体" w:hAnsi="黑体"/>
      <w:sz w:val="21"/>
      <w:szCs w:val="21"/>
    </w:rPr>
  </w:style>
  <w:style w:type="table" w:styleId="afffffa">
    <w:name w:val="Table Grid"/>
    <w:basedOn w:val="aff2"/>
    <w:uiPriority w:val="59"/>
    <w:qFormat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0"/>
    <w:semiHidden/>
    <w:rsid w:val="00083A09"/>
    <w:pPr>
      <w:snapToGrid w:val="0"/>
      <w:jc w:val="left"/>
    </w:pPr>
  </w:style>
  <w:style w:type="character" w:styleId="afffffc">
    <w:name w:val="endnote reference"/>
    <w:semiHidden/>
    <w:rsid w:val="00083A09"/>
    <w:rPr>
      <w:vertAlign w:val="superscript"/>
    </w:rPr>
  </w:style>
  <w:style w:type="paragraph" w:styleId="afffffd">
    <w:name w:val="Document Map"/>
    <w:basedOn w:val="aff0"/>
    <w:link w:val="Char4"/>
    <w:semiHidden/>
    <w:rsid w:val="00083A09"/>
    <w:pPr>
      <w:shd w:val="clear" w:color="auto" w:fill="000080"/>
    </w:pPr>
  </w:style>
  <w:style w:type="character" w:customStyle="1" w:styleId="Char4">
    <w:name w:val="文档结构图 Char"/>
    <w:basedOn w:val="aff1"/>
    <w:link w:val="afffffd"/>
    <w:uiPriority w:val="99"/>
    <w:semiHidden/>
    <w:rsid w:val="007D37D6"/>
    <w:rPr>
      <w:kern w:val="2"/>
      <w:sz w:val="21"/>
      <w:szCs w:val="24"/>
      <w:shd w:val="clear" w:color="auto" w:fill="000080"/>
    </w:r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9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5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rsid w:val="00083A09"/>
    <w:rPr>
      <w:color w:val="800080"/>
      <w:u w:val="single"/>
    </w:rPr>
  </w:style>
  <w:style w:type="paragraph" w:customStyle="1" w:styleId="af7">
    <w:name w:val="正文表标题"/>
    <w:next w:val="aff4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4"/>
    <w:next w:val="aff4"/>
    <w:qFormat/>
    <w:rsid w:val="00EC680A"/>
    <w:pPr>
      <w:ind w:firstLineChars="0" w:firstLine="0"/>
    </w:pPr>
  </w:style>
  <w:style w:type="paragraph" w:customStyle="1" w:styleId="af4">
    <w:name w:val="正文图标题"/>
    <w:next w:val="aff4"/>
    <w:rsid w:val="00083A09"/>
    <w:pPr>
      <w:numPr>
        <w:numId w:val="15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0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2"/>
    <w:rsid w:val="006E4A7F"/>
    <w:pPr>
      <w:framePr w:wrap="around"/>
    </w:pPr>
  </w:style>
  <w:style w:type="paragraph" w:customStyle="1" w:styleId="22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3">
    <w:name w:val="封面标准英文名称2"/>
    <w:basedOn w:val="afffa"/>
    <w:rsid w:val="0028269A"/>
    <w:pPr>
      <w:framePr w:wrap="around" w:y="4469"/>
    </w:pPr>
  </w:style>
  <w:style w:type="paragraph" w:customStyle="1" w:styleId="24">
    <w:name w:val="封面一致性程度标识2"/>
    <w:basedOn w:val="afffb"/>
    <w:rsid w:val="0028269A"/>
    <w:pPr>
      <w:framePr w:wrap="around" w:y="4469"/>
    </w:pPr>
  </w:style>
  <w:style w:type="paragraph" w:customStyle="1" w:styleId="25">
    <w:name w:val="封面标准文稿类别2"/>
    <w:basedOn w:val="afffc"/>
    <w:rsid w:val="0028269A"/>
    <w:pPr>
      <w:framePr w:wrap="around" w:y="4469"/>
    </w:pPr>
  </w:style>
  <w:style w:type="paragraph" w:customStyle="1" w:styleId="26">
    <w:name w:val="封面标准文稿编辑信息2"/>
    <w:basedOn w:val="afffd"/>
    <w:rsid w:val="0028269A"/>
    <w:pPr>
      <w:framePr w:wrap="around" w:y="4469"/>
    </w:pPr>
  </w:style>
  <w:style w:type="paragraph" w:styleId="12">
    <w:name w:val="toc 1"/>
    <w:basedOn w:val="aff0"/>
    <w:next w:val="aff0"/>
    <w:autoRedefine/>
    <w:uiPriority w:val="39"/>
    <w:qFormat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7">
    <w:name w:val="toc 2"/>
    <w:basedOn w:val="aff0"/>
    <w:next w:val="aff0"/>
    <w:autoRedefine/>
    <w:uiPriority w:val="39"/>
    <w:qFormat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styleId="affffff7">
    <w:name w:val="Title"/>
    <w:basedOn w:val="aff0"/>
    <w:next w:val="aff0"/>
    <w:link w:val="Char5"/>
    <w:uiPriority w:val="10"/>
    <w:qFormat/>
    <w:rsid w:val="00E269D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5">
    <w:name w:val="标题 Char"/>
    <w:link w:val="affffff7"/>
    <w:uiPriority w:val="10"/>
    <w:rsid w:val="00E269DB"/>
    <w:rPr>
      <w:rFonts w:ascii="Calibri Light" w:hAnsi="Calibri Light"/>
      <w:b/>
      <w:bCs/>
      <w:kern w:val="2"/>
      <w:sz w:val="32"/>
      <w:szCs w:val="32"/>
    </w:rPr>
  </w:style>
  <w:style w:type="paragraph" w:styleId="affffff8">
    <w:name w:val="List Paragraph"/>
    <w:basedOn w:val="aff0"/>
    <w:link w:val="Char6"/>
    <w:uiPriority w:val="34"/>
    <w:qFormat/>
    <w:rsid w:val="00E269DB"/>
    <w:pPr>
      <w:ind w:firstLineChars="200" w:firstLine="420"/>
    </w:pPr>
    <w:rPr>
      <w:rFonts w:ascii="Calibri" w:hAnsi="Calibri"/>
      <w:szCs w:val="22"/>
    </w:rPr>
  </w:style>
  <w:style w:type="character" w:customStyle="1" w:styleId="Char6">
    <w:name w:val="列出段落 Char"/>
    <w:link w:val="affffff8"/>
    <w:uiPriority w:val="34"/>
    <w:qFormat/>
    <w:rsid w:val="001903F1"/>
    <w:rPr>
      <w:rFonts w:ascii="Calibri" w:hAnsi="Calibri"/>
      <w:kern w:val="2"/>
      <w:sz w:val="21"/>
      <w:szCs w:val="22"/>
    </w:rPr>
  </w:style>
  <w:style w:type="table" w:customStyle="1" w:styleId="1-11">
    <w:name w:val="中等深浅底纹 1 - 强调文字颜色 11"/>
    <w:basedOn w:val="aff2"/>
    <w:uiPriority w:val="63"/>
    <w:rsid w:val="00E269D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ffff9">
    <w:name w:val="Balloon Text"/>
    <w:basedOn w:val="aff0"/>
    <w:link w:val="Char7"/>
    <w:uiPriority w:val="99"/>
    <w:unhideWhenUsed/>
    <w:rsid w:val="00E269DB"/>
    <w:rPr>
      <w:rFonts w:ascii="Calibri" w:hAnsi="Calibri"/>
      <w:sz w:val="18"/>
      <w:szCs w:val="18"/>
    </w:rPr>
  </w:style>
  <w:style w:type="character" w:customStyle="1" w:styleId="Char7">
    <w:name w:val="批注框文本 Char"/>
    <w:link w:val="affffff9"/>
    <w:uiPriority w:val="99"/>
    <w:rsid w:val="00E269DB"/>
    <w:rPr>
      <w:rFonts w:ascii="Calibri" w:hAnsi="Calibri"/>
      <w:kern w:val="2"/>
      <w:sz w:val="18"/>
      <w:szCs w:val="18"/>
    </w:rPr>
  </w:style>
  <w:style w:type="table" w:customStyle="1" w:styleId="13">
    <w:name w:val="浅色底纹1"/>
    <w:basedOn w:val="aff2"/>
    <w:uiPriority w:val="60"/>
    <w:rsid w:val="00E269DB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ffffa">
    <w:name w:val="Subtle Reference"/>
    <w:uiPriority w:val="31"/>
    <w:qFormat/>
    <w:rsid w:val="00E269DB"/>
    <w:rPr>
      <w:smallCaps/>
      <w:color w:val="ED7D31"/>
      <w:u w:val="single"/>
    </w:rPr>
  </w:style>
  <w:style w:type="character" w:styleId="affffffb">
    <w:name w:val="annotation reference"/>
    <w:uiPriority w:val="99"/>
    <w:unhideWhenUsed/>
    <w:rsid w:val="00E269DB"/>
    <w:rPr>
      <w:sz w:val="21"/>
      <w:szCs w:val="21"/>
    </w:rPr>
  </w:style>
  <w:style w:type="paragraph" w:styleId="affffffc">
    <w:name w:val="annotation text"/>
    <w:basedOn w:val="aff0"/>
    <w:link w:val="Char8"/>
    <w:uiPriority w:val="99"/>
    <w:unhideWhenUsed/>
    <w:rsid w:val="00E269DB"/>
    <w:pPr>
      <w:jc w:val="left"/>
    </w:pPr>
    <w:rPr>
      <w:rFonts w:ascii="Calibri" w:hAnsi="Calibri"/>
      <w:szCs w:val="22"/>
    </w:rPr>
  </w:style>
  <w:style w:type="character" w:customStyle="1" w:styleId="Char8">
    <w:name w:val="批注文字 Char"/>
    <w:link w:val="affffffc"/>
    <w:uiPriority w:val="99"/>
    <w:rsid w:val="00E269DB"/>
    <w:rPr>
      <w:rFonts w:ascii="Calibri" w:hAnsi="Calibri"/>
      <w:kern w:val="2"/>
      <w:sz w:val="21"/>
      <w:szCs w:val="22"/>
    </w:rPr>
  </w:style>
  <w:style w:type="paragraph" w:styleId="affffffd">
    <w:name w:val="annotation subject"/>
    <w:basedOn w:val="affffffc"/>
    <w:next w:val="affffffc"/>
    <w:link w:val="Char9"/>
    <w:uiPriority w:val="99"/>
    <w:unhideWhenUsed/>
    <w:rsid w:val="00E269DB"/>
    <w:rPr>
      <w:b/>
      <w:bCs/>
    </w:rPr>
  </w:style>
  <w:style w:type="character" w:customStyle="1" w:styleId="Char9">
    <w:name w:val="批注主题 Char"/>
    <w:link w:val="affffffd"/>
    <w:uiPriority w:val="99"/>
    <w:rsid w:val="00E269DB"/>
    <w:rPr>
      <w:rFonts w:ascii="Calibri" w:hAnsi="Calibri"/>
      <w:b/>
      <w:bCs/>
      <w:kern w:val="2"/>
      <w:sz w:val="21"/>
      <w:szCs w:val="22"/>
    </w:rPr>
  </w:style>
  <w:style w:type="paragraph" w:styleId="HTML">
    <w:name w:val="HTML Preformatted"/>
    <w:basedOn w:val="aff0"/>
    <w:link w:val="HTMLChar"/>
    <w:uiPriority w:val="99"/>
    <w:unhideWhenUsed/>
    <w:rsid w:val="007D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1"/>
    <w:link w:val="HTML"/>
    <w:uiPriority w:val="99"/>
    <w:rsid w:val="007D37D6"/>
    <w:rPr>
      <w:rFonts w:ascii="宋体" w:hAnsi="宋体" w:cs="宋体"/>
      <w:sz w:val="24"/>
      <w:szCs w:val="24"/>
    </w:rPr>
  </w:style>
  <w:style w:type="paragraph" w:styleId="affffffe">
    <w:name w:val="Subtitle"/>
    <w:basedOn w:val="aff0"/>
    <w:next w:val="aff0"/>
    <w:link w:val="Chara"/>
    <w:uiPriority w:val="11"/>
    <w:qFormat/>
    <w:rsid w:val="007D37D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ff1"/>
    <w:link w:val="affffffe"/>
    <w:uiPriority w:val="11"/>
    <w:rsid w:val="007D37D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HTML0">
    <w:name w:val="HTML Code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ff1"/>
    <w:rsid w:val="007D37D6"/>
  </w:style>
  <w:style w:type="paragraph" w:customStyle="1" w:styleId="14">
    <w:name w:val="列出段落1"/>
    <w:basedOn w:val="aff0"/>
    <w:uiPriority w:val="34"/>
    <w:qFormat/>
    <w:rsid w:val="007D37D6"/>
    <w:pPr>
      <w:ind w:firstLineChars="200" w:firstLine="420"/>
    </w:pPr>
    <w:rPr>
      <w:rFonts w:ascii="Calibri" w:hAnsi="Calibri"/>
      <w:szCs w:val="22"/>
    </w:rPr>
  </w:style>
  <w:style w:type="character" w:styleId="HTML1">
    <w:name w:val="HTML Typewriter"/>
    <w:basedOn w:val="aff1"/>
    <w:uiPriority w:val="99"/>
    <w:unhideWhenUsed/>
    <w:rsid w:val="007D37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ff1"/>
    <w:rsid w:val="007D37D6"/>
  </w:style>
  <w:style w:type="character" w:styleId="afffffff">
    <w:name w:val="Subtle Emphasis"/>
    <w:basedOn w:val="aff1"/>
    <w:uiPriority w:val="19"/>
    <w:qFormat/>
    <w:rsid w:val="007D37D6"/>
    <w:rPr>
      <w:i/>
      <w:iCs/>
      <w:color w:val="808080"/>
    </w:rPr>
  </w:style>
  <w:style w:type="paragraph" w:styleId="TOC">
    <w:name w:val="TOC Heading"/>
    <w:basedOn w:val="1"/>
    <w:next w:val="aff0"/>
    <w:uiPriority w:val="39"/>
    <w:unhideWhenUsed/>
    <w:qFormat/>
    <w:rsid w:val="007D37D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ffffff0">
    <w:name w:val="Emphasis"/>
    <w:basedOn w:val="aff1"/>
    <w:uiPriority w:val="20"/>
    <w:qFormat/>
    <w:rsid w:val="007D37D6"/>
    <w:rPr>
      <w:i/>
      <w:iCs/>
    </w:rPr>
  </w:style>
  <w:style w:type="paragraph" w:customStyle="1" w:styleId="afffffff1">
    <w:name w:val="表格文本"/>
    <w:basedOn w:val="aff0"/>
    <w:rsid w:val="004F33CD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styleId="afffffff2">
    <w:name w:val="Strong"/>
    <w:basedOn w:val="aff1"/>
    <w:qFormat/>
    <w:rsid w:val="00104CBB"/>
    <w:rPr>
      <w:b/>
      <w:bCs/>
    </w:rPr>
  </w:style>
  <w:style w:type="paragraph" w:styleId="afffffff3">
    <w:name w:val="Revision"/>
    <w:hidden/>
    <w:uiPriority w:val="99"/>
    <w:semiHidden/>
    <w:rsid w:val="005E040A"/>
    <w:rPr>
      <w:kern w:val="2"/>
      <w:sz w:val="21"/>
      <w:szCs w:val="24"/>
    </w:rPr>
  </w:style>
  <w:style w:type="character" w:customStyle="1" w:styleId="15">
    <w:name w:val="未处理的提及1"/>
    <w:basedOn w:val="aff1"/>
    <w:uiPriority w:val="99"/>
    <w:semiHidden/>
    <w:unhideWhenUsed/>
    <w:rsid w:val="0076407B"/>
    <w:rPr>
      <w:color w:val="605E5C"/>
      <w:shd w:val="clear" w:color="auto" w:fill="E1DFDD"/>
    </w:rPr>
  </w:style>
  <w:style w:type="character" w:customStyle="1" w:styleId="UnresolvedMention">
    <w:name w:val="Unresolved Mention"/>
    <w:basedOn w:val="aff1"/>
    <w:uiPriority w:val="99"/>
    <w:semiHidden/>
    <w:unhideWhenUsed/>
    <w:rsid w:val="00221615"/>
    <w:rPr>
      <w:color w:val="605E5C"/>
      <w:shd w:val="clear" w:color="auto" w:fill="E1DFDD"/>
    </w:rPr>
  </w:style>
  <w:style w:type="character" w:styleId="afffffff4">
    <w:name w:val="Placeholder Text"/>
    <w:basedOn w:val="aff1"/>
    <w:uiPriority w:val="99"/>
    <w:semiHidden/>
    <w:rsid w:val="00F36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3.vsdx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__1.vsdx"/><Relationship Id="rId25" Type="http://schemas.openxmlformats.org/officeDocument/2006/relationships/package" Target="embeddings/Microsoft_Visio___5.vsdx"/><Relationship Id="rId2" Type="http://schemas.openxmlformats.org/officeDocument/2006/relationships/customXml" Target="../customXml/item1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__4.vsdx"/><Relationship Id="rId10" Type="http://schemas.openxmlformats.org/officeDocument/2006/relationships/header" Target="header1.xml"/><Relationship Id="rId19" Type="http://schemas.openxmlformats.org/officeDocument/2006/relationships/package" Target="embeddings/Microsoft_Visio___2.vsdx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700;&#38754;&#25991;&#20214;\&#12304;new&#12305;&#24464;&#24037;&#38598;&#22242;M2M&#36890;&#20449;&#21327;&#3575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865C-F731-405E-91D2-5E2474F3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【new】徐工集团M2M通信协议.dot</Template>
  <TotalTime>0</TotalTime>
  <Pages>1</Pages>
  <Words>10967</Words>
  <Characters>62512</Characters>
  <Application>Microsoft Office Word</Application>
  <DocSecurity>0</DocSecurity>
  <Lines>520</Lines>
  <Paragraphs>146</Paragraphs>
  <ScaleCrop>false</ScaleCrop>
  <LinksUpToDate>false</LinksUpToDate>
  <CharactersWithSpaces>73333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2020-07-07T03:32:00Z</dcterms:created>
  <dcterms:modified xsi:type="dcterms:W3CDTF">2021-01-26T07:25:00Z</dcterms:modified>
</cp:coreProperties>
</file>